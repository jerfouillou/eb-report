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170" w:type="dxa"/>
        <w:jc w:val="right"/>
        <w:tblLayout w:type="fixed"/>
        <w:tblCellMar>
          <w:left w:w="0" w:type="dxa"/>
          <w:right w:w="0" w:type="dxa"/>
        </w:tblCellMar>
        <w:tblLook w:val="04A0" w:firstRow="1" w:lastRow="0" w:firstColumn="1" w:lastColumn="0" w:noHBand="0" w:noVBand="1"/>
      </w:tblPr>
      <w:tblGrid>
        <w:gridCol w:w="6170"/>
      </w:tblGrid>
      <w:tr w:rsidR="00217655" w:rsidRPr="00BA579E" w14:paraId="5DF7A79C" w14:textId="77777777" w:rsidTr="003519D4">
        <w:trPr>
          <w:cantSplit/>
          <w:trHeight w:hRule="exact" w:val="851"/>
          <w:jc w:val="right"/>
        </w:trPr>
        <w:tc>
          <w:tcPr>
            <w:tcW w:w="6170" w:type="dxa"/>
          </w:tcPr>
          <w:p w14:paraId="27F3D373" w14:textId="77777777" w:rsidR="00217655" w:rsidRPr="00BA579E" w:rsidRDefault="00217655" w:rsidP="003519D4"/>
          <w:p w14:paraId="5003A4A3" w14:textId="77777777" w:rsidR="00217655" w:rsidRPr="00BA579E" w:rsidRDefault="00217655" w:rsidP="003519D4">
            <w:pPr>
              <w:jc w:val="right"/>
            </w:pPr>
          </w:p>
          <w:p w14:paraId="36CFF475" w14:textId="77777777" w:rsidR="00217655" w:rsidRPr="00BA579E" w:rsidRDefault="00217655" w:rsidP="003519D4">
            <w:pPr>
              <w:jc w:val="right"/>
            </w:pPr>
          </w:p>
          <w:p w14:paraId="62E1EDEA" w14:textId="77777777" w:rsidR="00217655" w:rsidRPr="00BA579E" w:rsidRDefault="00217655" w:rsidP="003519D4">
            <w:pPr>
              <w:jc w:val="right"/>
            </w:pPr>
          </w:p>
          <w:p w14:paraId="107119CE" w14:textId="77777777" w:rsidR="00217655" w:rsidRPr="00BA579E" w:rsidRDefault="00217655" w:rsidP="003519D4">
            <w:pPr>
              <w:jc w:val="right"/>
            </w:pPr>
            <w:r w:rsidRPr="00BA579E">
              <w:rPr>
                <w:rStyle w:val="CommentReference"/>
                <w:rFonts w:ascii="Arial" w:hAnsi="Arial"/>
              </w:rPr>
              <w:commentReference w:id="0"/>
            </w:r>
            <w:r w:rsidRPr="00BA579E">
              <w:rPr>
                <w:rStyle w:val="CommentReference"/>
                <w:rFonts w:ascii="Arial" w:hAnsi="Arial"/>
              </w:rPr>
              <w:commentReference w:id="1"/>
            </w:r>
            <w:r w:rsidRPr="00BA579E">
              <w:rPr>
                <w:rStyle w:val="CommentReference"/>
                <w:rFonts w:ascii="Arial" w:hAnsi="Arial"/>
              </w:rPr>
              <w:commentReference w:id="2"/>
            </w:r>
          </w:p>
        </w:tc>
      </w:tr>
      <w:tr w:rsidR="00217655" w:rsidRPr="00BA579E" w14:paraId="5EE446EF" w14:textId="77777777" w:rsidTr="003519D4">
        <w:trPr>
          <w:cantSplit/>
          <w:trHeight w:hRule="exact" w:val="3589"/>
          <w:jc w:val="right"/>
        </w:trPr>
        <w:tc>
          <w:tcPr>
            <w:tcW w:w="6170" w:type="dxa"/>
          </w:tcPr>
          <w:tbl>
            <w:tblPr>
              <w:tblW w:w="4808" w:type="dxa"/>
              <w:tblInd w:w="669" w:type="dxa"/>
              <w:tblBorders>
                <w:top w:val="single" w:sz="4" w:space="0" w:color="auto"/>
              </w:tblBorders>
              <w:tblLayout w:type="fixed"/>
              <w:tblCellMar>
                <w:left w:w="0" w:type="dxa"/>
                <w:right w:w="0" w:type="dxa"/>
              </w:tblCellMar>
              <w:tblLook w:val="0000" w:firstRow="0" w:lastRow="0" w:firstColumn="0" w:lastColumn="0" w:noHBand="0" w:noVBand="0"/>
            </w:tblPr>
            <w:tblGrid>
              <w:gridCol w:w="4808"/>
            </w:tblGrid>
            <w:tr w:rsidR="00217655" w:rsidRPr="00BA579E" w14:paraId="1196A241" w14:textId="77777777" w:rsidTr="003519D4">
              <w:tc>
                <w:tcPr>
                  <w:tcW w:w="4810" w:type="dxa"/>
                  <w:tcBorders>
                    <w:top w:val="nil"/>
                    <w:bottom w:val="nil"/>
                  </w:tcBorders>
                  <w:vAlign w:val="center"/>
                </w:tcPr>
                <w:p w14:paraId="00E5F939" w14:textId="688752FE" w:rsidR="00217655" w:rsidRPr="00BA579E" w:rsidRDefault="00760710" w:rsidP="003519D4">
                  <w:pPr>
                    <w:pStyle w:val="Cover-TitleBlock"/>
                  </w:pPr>
                  <w:sdt>
                    <w:sdtPr>
                      <w:alias w:val="Client"/>
                      <w:tag w:val="Client"/>
                      <w:id w:val="-254214929"/>
                      <w:lock w:val="sdtLocked"/>
                      <w:placeholder>
                        <w:docPart w:val="EDBAF279A615474E819F032728813789"/>
                      </w:placeholder>
                      <w:dataBinding w:xpath="/root[1]/Client[1]" w:storeItemID="{5EE40FF9-4BC3-4ACB-BC4A-342B81BCDBC0}"/>
                      <w:text/>
                    </w:sdtPr>
                    <w:sdtEndPr/>
                    <w:sdtContent>
                      <w:r w:rsidR="00BA579E" w:rsidRPr="00BA579E">
                        <w:t>New World Development Company Limited</w:t>
                      </w:r>
                    </w:sdtContent>
                  </w:sdt>
                </w:p>
              </w:tc>
            </w:tr>
            <w:tr w:rsidR="00217655" w:rsidRPr="00BA579E" w14:paraId="28587FFD" w14:textId="77777777" w:rsidTr="003519D4">
              <w:sdt>
                <w:sdtPr>
                  <w:alias w:val="Project"/>
                  <w:tag w:val="Project"/>
                  <w:id w:val="-1081135887"/>
                  <w:lock w:val="sdtLocked"/>
                  <w:placeholder>
                    <w:docPart w:val="5C7155DBADB44D3193C4E5F7871CA8AE"/>
                  </w:placeholder>
                  <w:dataBinding w:xpath="/root[1]/Project[1]" w:storeItemID="{ADA9936B-B1D1-4956-AD93-F5105E8D45B8}"/>
                  <w:text w:multiLine="1"/>
                </w:sdtPr>
                <w:sdtEndPr/>
                <w:sdtContent>
                  <w:tc>
                    <w:tcPr>
                      <w:tcW w:w="4810" w:type="dxa"/>
                      <w:tcBorders>
                        <w:top w:val="nil"/>
                        <w:bottom w:val="nil"/>
                      </w:tcBorders>
                      <w:vAlign w:val="center"/>
                    </w:tcPr>
                    <w:p w14:paraId="5ADB40F9" w14:textId="37C71826" w:rsidR="00217655" w:rsidRPr="00BA579E" w:rsidRDefault="00BA579E" w:rsidP="00362D88">
                      <w:pPr>
                        <w:pStyle w:val="Cover-JobTitle"/>
                      </w:pPr>
                      <w:r w:rsidRPr="00BA579E">
                        <w:t>Lung Tin Tsuen Phase 3</w:t>
                      </w:r>
                    </w:p>
                  </w:tc>
                </w:sdtContent>
              </w:sdt>
            </w:tr>
            <w:tr w:rsidR="00217655" w:rsidRPr="00BA579E" w14:paraId="49104DD4" w14:textId="77777777" w:rsidTr="003519D4">
              <w:sdt>
                <w:sdtPr>
                  <w:alias w:val="Report"/>
                  <w:tag w:val="Report"/>
                  <w:id w:val="1269740888"/>
                  <w:lock w:val="sdtLocked"/>
                  <w:placeholder>
                    <w:docPart w:val="61A6EE6A1B824589A4AA3EC7D52C457B"/>
                  </w:placeholder>
                  <w:dataBinding w:xpath="/root[1]/Report[1]" w:storeItemID="{D00B4CF5-4192-42F8-8BD2-527A7D79E657}"/>
                  <w:text w:multiLine="1"/>
                </w:sdtPr>
                <w:sdtEndPr/>
                <w:sdtContent>
                  <w:tc>
                    <w:tcPr>
                      <w:tcW w:w="4810" w:type="dxa"/>
                      <w:tcBorders>
                        <w:top w:val="nil"/>
                        <w:bottom w:val="nil"/>
                      </w:tcBorders>
                      <w:vAlign w:val="center"/>
                    </w:tcPr>
                    <w:p w14:paraId="6632E1E0" w14:textId="620C5CEC" w:rsidR="00217655" w:rsidRPr="00BA579E" w:rsidRDefault="00BA579E" w:rsidP="003E60FD">
                      <w:pPr>
                        <w:pStyle w:val="Cover-TitleBlock"/>
                      </w:pPr>
                      <w:r w:rsidRPr="00BA579E">
                        <w:t>Building Energy Simulation Report</w:t>
                      </w:r>
                    </w:p>
                  </w:tc>
                </w:sdtContent>
              </w:sdt>
            </w:tr>
            <w:tr w:rsidR="00217655" w:rsidRPr="00BA579E" w14:paraId="7351602B" w14:textId="77777777" w:rsidTr="003519D4">
              <w:trPr>
                <w:trHeight w:val="394"/>
              </w:trPr>
              <w:sdt>
                <w:sdtPr>
                  <w:alias w:val="DocRef"/>
                  <w:tag w:val="DocRef"/>
                  <w:id w:val="-811484056"/>
                  <w:lock w:val="sdtLocked"/>
                  <w:placeholder>
                    <w:docPart w:val="5EDE4609947D4907B531116FC3434B07"/>
                  </w:placeholder>
                  <w:dataBinding w:xpath="/root[1]/DocRef[1]" w:storeItemID="{F6014077-E0A1-4F0C-B82B-320C05E5C328}"/>
                  <w:text/>
                </w:sdtPr>
                <w:sdtEndPr/>
                <w:sdtContent>
                  <w:tc>
                    <w:tcPr>
                      <w:tcW w:w="4810" w:type="dxa"/>
                      <w:tcBorders>
                        <w:top w:val="nil"/>
                        <w:bottom w:val="nil"/>
                      </w:tcBorders>
                      <w:tcMar>
                        <w:top w:w="0" w:type="dxa"/>
                      </w:tcMar>
                      <w:vAlign w:val="center"/>
                    </w:tcPr>
                    <w:p w14:paraId="118696BC" w14:textId="64F7FE7C" w:rsidR="00217655" w:rsidRPr="00BA579E" w:rsidRDefault="00BA579E" w:rsidP="003519D4">
                      <w:pPr>
                        <w:pStyle w:val="Cover-Ref"/>
                        <w:spacing w:after="0"/>
                      </w:pPr>
                      <w:r w:rsidRPr="00BA579E">
                        <w:t xml:space="preserve"> </w:t>
                      </w:r>
                    </w:p>
                  </w:tc>
                </w:sdtContent>
              </w:sdt>
            </w:tr>
            <w:tr w:rsidR="00217655" w:rsidRPr="00BA579E" w14:paraId="107997FD" w14:textId="77777777" w:rsidTr="003519D4">
              <w:trPr>
                <w:trHeight w:val="394"/>
              </w:trPr>
              <w:tc>
                <w:tcPr>
                  <w:tcW w:w="4810" w:type="dxa"/>
                  <w:tcBorders>
                    <w:top w:val="nil"/>
                  </w:tcBorders>
                  <w:tcMar>
                    <w:top w:w="0" w:type="dxa"/>
                  </w:tcMar>
                  <w:vAlign w:val="center"/>
                </w:tcPr>
                <w:p w14:paraId="13E34277" w14:textId="3137A05F" w:rsidR="00217655" w:rsidRPr="00BA579E" w:rsidRDefault="00760710" w:rsidP="003E60FD">
                  <w:pPr>
                    <w:pStyle w:val="Cover-Ref"/>
                    <w:spacing w:after="0"/>
                  </w:pPr>
                  <w:sdt>
                    <w:sdtPr>
                      <w:alias w:val="Revision"/>
                      <w:tag w:val="Revision"/>
                      <w:id w:val="1039088880"/>
                      <w:lock w:val="sdtLocked"/>
                      <w:placeholder>
                        <w:docPart w:val="4C5E825961F14B2CB6C4A536CB935D73"/>
                      </w:placeholder>
                      <w:dataBinding w:xpath="/root[1]/Revision[1]" w:storeItemID="{A4CB93DE-38AC-48D5-AF45-220420C71958}"/>
                      <w:text/>
                    </w:sdtPr>
                    <w:sdtEndPr/>
                    <w:sdtContent>
                      <w:r w:rsidR="00BA579E" w:rsidRPr="00BA579E">
                        <w:t>Issue3</w:t>
                      </w:r>
                    </w:sdtContent>
                  </w:sdt>
                  <w:r w:rsidR="00217655" w:rsidRPr="00BA579E">
                    <w:t xml:space="preserve">  |  </w:t>
                  </w:r>
                  <w:sdt>
                    <w:sdtPr>
                      <w:alias w:val="Revision Date"/>
                      <w:tag w:val="Use REVISION to amend"/>
                      <w:id w:val="279477278"/>
                      <w:lock w:val="sdtLocked"/>
                      <w:placeholder>
                        <w:docPart w:val="202FB3DDC25D4A19B619A5467BA04DA1"/>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EndPr/>
                    <w:sdtContent>
                      <w:r w:rsidR="00BA579E" w:rsidRPr="00BA579E">
                        <w:t>30 November 2018</w:t>
                      </w:r>
                    </w:sdtContent>
                  </w:sdt>
                </w:p>
              </w:tc>
            </w:tr>
          </w:tbl>
          <w:p w14:paraId="23C886B3" w14:textId="77777777" w:rsidR="00217655" w:rsidRPr="00BA579E" w:rsidRDefault="00217655" w:rsidP="003519D4">
            <w:pPr>
              <w:ind w:left="-28"/>
            </w:pPr>
          </w:p>
        </w:tc>
      </w:tr>
    </w:tbl>
    <w:p w14:paraId="76822AB8" w14:textId="77777777" w:rsidR="00217655" w:rsidRPr="00BA579E" w:rsidRDefault="00217655" w:rsidP="00BA579E">
      <w:pPr>
        <w:sectPr w:rsidR="00217655" w:rsidRPr="00BA579E" w:rsidSect="00217655">
          <w:headerReference w:type="even" r:id="rId18"/>
          <w:headerReference w:type="default" r:id="rId19"/>
          <w:footerReference w:type="even" r:id="rId20"/>
          <w:footerReference w:type="default" r:id="rId21"/>
          <w:headerReference w:type="first" r:id="rId22"/>
          <w:footerReference w:type="first" r:id="rId23"/>
          <w:pgSz w:w="11907" w:h="16840" w:code="9"/>
          <w:pgMar w:top="1701" w:right="907" w:bottom="851" w:left="1134" w:header="284" w:footer="0" w:gutter="0"/>
          <w:cols w:space="720"/>
          <w:formProt w:val="0"/>
          <w:docGrid w:linePitch="326"/>
        </w:sectPr>
      </w:pPr>
    </w:p>
    <w:p w14:paraId="7AADC442" w14:textId="77777777" w:rsidR="00217655" w:rsidRPr="00BA579E" w:rsidRDefault="00217655" w:rsidP="00217655"/>
    <w:tbl>
      <w:tblPr>
        <w:tblpPr w:leftFromText="181" w:rightFromText="181" w:tblpXSpec="right" w:tblpYSpec="bottom"/>
        <w:tblOverlap w:val="never"/>
        <w:tblW w:w="9923" w:type="dxa"/>
        <w:tblLayout w:type="fixed"/>
        <w:tblCellMar>
          <w:left w:w="0" w:type="dxa"/>
          <w:right w:w="0" w:type="dxa"/>
        </w:tblCellMar>
        <w:tblLook w:val="01E0" w:firstRow="1" w:lastRow="1" w:firstColumn="1" w:lastColumn="1" w:noHBand="0" w:noVBand="0"/>
      </w:tblPr>
      <w:tblGrid>
        <w:gridCol w:w="4047"/>
        <w:gridCol w:w="3429"/>
        <w:gridCol w:w="2447"/>
      </w:tblGrid>
      <w:tr w:rsidR="00217655" w:rsidRPr="00BA579E" w14:paraId="1D55E70C" w14:textId="77777777" w:rsidTr="003519D4">
        <w:trPr>
          <w:cantSplit/>
          <w:trHeight w:val="679"/>
        </w:trPr>
        <w:tc>
          <w:tcPr>
            <w:tcW w:w="2039" w:type="pct"/>
            <w:tcBorders>
              <w:bottom w:val="nil"/>
            </w:tcBorders>
            <w:shd w:val="clear" w:color="auto" w:fill="auto"/>
          </w:tcPr>
          <w:p w14:paraId="774F1C12" w14:textId="77777777" w:rsidR="00217655" w:rsidRPr="00BA579E" w:rsidRDefault="00217655" w:rsidP="003519D4">
            <w:pPr>
              <w:pStyle w:val="Cover-AddressBlock"/>
              <w:framePr w:wrap="auto" w:xAlign="left" w:yAlign="inline"/>
              <w:spacing w:after="57"/>
              <w:suppressOverlap w:val="0"/>
            </w:pPr>
            <w:bookmarkStart w:id="3" w:name="P44"/>
            <w:r w:rsidRPr="00BA579E">
              <w:t xml:space="preserve">This report takes into account the particular </w:t>
            </w:r>
            <w:r w:rsidRPr="00BA579E">
              <w:br/>
              <w:t xml:space="preserve">instructions and requirements of our client.  </w:t>
            </w:r>
          </w:p>
          <w:p w14:paraId="30F4E7BC" w14:textId="77777777" w:rsidR="00217655" w:rsidRPr="00BA579E" w:rsidRDefault="00217655" w:rsidP="003519D4">
            <w:pPr>
              <w:pStyle w:val="Cover-AddressBlock"/>
              <w:framePr w:wrap="auto" w:xAlign="left" w:yAlign="inline"/>
              <w:suppressOverlap w:val="0"/>
            </w:pPr>
            <w:r w:rsidRPr="00BA579E">
              <w:t xml:space="preserve">It is not intended for and should not be relied </w:t>
            </w:r>
            <w:r w:rsidRPr="00BA579E">
              <w:br/>
              <w:t xml:space="preserve">upon by any third party and no responsibility </w:t>
            </w:r>
            <w:r w:rsidRPr="00BA579E">
              <w:br/>
              <w:t>is undertaken to any third party.</w:t>
            </w:r>
          </w:p>
          <w:bookmarkEnd w:id="3"/>
          <w:p w14:paraId="3E6AE140" w14:textId="77777777" w:rsidR="00217655" w:rsidRPr="00BA579E" w:rsidRDefault="00217655" w:rsidP="003519D4">
            <w:pPr>
              <w:spacing w:line="180" w:lineRule="exact"/>
            </w:pPr>
          </w:p>
          <w:p w14:paraId="255038CE" w14:textId="596DE466" w:rsidR="00217655" w:rsidRPr="00BA579E" w:rsidRDefault="00217655" w:rsidP="003519D4">
            <w:pPr>
              <w:rPr>
                <w:sz w:val="18"/>
                <w:szCs w:val="18"/>
              </w:rPr>
            </w:pPr>
            <w:bookmarkStart w:id="4" w:name="P1"/>
            <w:r w:rsidRPr="00BA579E">
              <w:rPr>
                <w:sz w:val="18"/>
                <w:szCs w:val="18"/>
              </w:rPr>
              <w:t>Job number</w:t>
            </w:r>
            <w:bookmarkEnd w:id="4"/>
            <w:r w:rsidRPr="00BA579E">
              <w:rPr>
                <w:sz w:val="18"/>
                <w:szCs w:val="18"/>
              </w:rPr>
              <w:t xml:space="preserve">    </w:t>
            </w:r>
            <w:sdt>
              <w:sdtPr>
                <w:rPr>
                  <w:sz w:val="18"/>
                  <w:szCs w:val="18"/>
                </w:rPr>
                <w:alias w:val="JobNo"/>
                <w:tag w:val="JobNo"/>
                <w:id w:val="-309333189"/>
                <w:lock w:val="sdtLocked"/>
                <w:placeholder>
                  <w:docPart w:val="CE9CE5FF1C7542C2BDF98C06AEDDA118"/>
                </w:placeholder>
                <w:dataBinding w:xpath="/root[1]/JobNo[1]" w:storeItemID="{32277CBD-E912-4208-BEEA-CA2F7615A9EA}"/>
                <w:text/>
              </w:sdtPr>
              <w:sdtEndPr/>
              <w:sdtContent>
                <w:r w:rsidR="00BA579E" w:rsidRPr="00BA579E">
                  <w:rPr>
                    <w:sz w:val="18"/>
                    <w:szCs w:val="18"/>
                  </w:rPr>
                  <w:t>--</w:t>
                </w:r>
              </w:sdtContent>
            </w:sdt>
          </w:p>
        </w:tc>
        <w:tc>
          <w:tcPr>
            <w:tcW w:w="1728" w:type="pct"/>
            <w:vMerge w:val="restart"/>
            <w:vAlign w:val="bottom"/>
          </w:tcPr>
          <w:p w14:paraId="11A00789" w14:textId="77777777" w:rsidR="00217655" w:rsidRPr="00BA579E" w:rsidRDefault="00217655" w:rsidP="003519D4">
            <w:pPr>
              <w:spacing w:before="80"/>
              <w:jc w:val="right"/>
              <w:rPr>
                <w:sz w:val="18"/>
                <w:szCs w:val="18"/>
              </w:rPr>
            </w:pPr>
          </w:p>
        </w:tc>
        <w:tc>
          <w:tcPr>
            <w:tcW w:w="1233" w:type="pct"/>
            <w:vMerge w:val="restart"/>
            <w:vAlign w:val="bottom"/>
          </w:tcPr>
          <w:p w14:paraId="434DDE4C" w14:textId="77777777" w:rsidR="00217655" w:rsidRPr="00BA579E" w:rsidRDefault="00217655" w:rsidP="003519D4">
            <w:pPr>
              <w:jc w:val="right"/>
            </w:pPr>
            <w:bookmarkStart w:id="5" w:name="Logo"/>
            <w:r w:rsidRPr="00BA579E">
              <w:rPr>
                <w:noProof/>
              </w:rPr>
              <w:drawing>
                <wp:inline distT="0" distB="0" distL="0" distR="0" wp14:anchorId="4FC22348" wp14:editId="65D072D2">
                  <wp:extent cx="933450" cy="285750"/>
                  <wp:effectExtent l="0" t="0" r="0" b="0"/>
                  <wp:docPr id="9" name="Picture 9"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5"/>
          </w:p>
        </w:tc>
      </w:tr>
      <w:tr w:rsidR="00217655" w:rsidRPr="00BA579E" w14:paraId="4FFEA64C" w14:textId="77777777" w:rsidTr="003519D4">
        <w:trPr>
          <w:cantSplit/>
          <w:trHeight w:val="679"/>
        </w:trPr>
        <w:tc>
          <w:tcPr>
            <w:tcW w:w="2039" w:type="pct"/>
            <w:tcBorders>
              <w:bottom w:val="nil"/>
            </w:tcBorders>
            <w:shd w:val="clear" w:color="auto" w:fill="auto"/>
          </w:tcPr>
          <w:p w14:paraId="038D7E3F" w14:textId="77777777" w:rsidR="00217655" w:rsidRPr="00BA579E" w:rsidRDefault="00217655" w:rsidP="003519D4">
            <w:bookmarkStart w:id="6" w:name="RegInfo"/>
            <w:bookmarkEnd w:id="6"/>
          </w:p>
        </w:tc>
        <w:tc>
          <w:tcPr>
            <w:tcW w:w="1728" w:type="pct"/>
            <w:vMerge/>
            <w:vAlign w:val="bottom"/>
          </w:tcPr>
          <w:p w14:paraId="6630E3EB" w14:textId="77777777" w:rsidR="00217655" w:rsidRPr="00BA579E" w:rsidRDefault="00217655" w:rsidP="003519D4">
            <w:pPr>
              <w:spacing w:before="80"/>
              <w:jc w:val="right"/>
              <w:rPr>
                <w:sz w:val="18"/>
                <w:szCs w:val="18"/>
              </w:rPr>
            </w:pPr>
          </w:p>
        </w:tc>
        <w:tc>
          <w:tcPr>
            <w:tcW w:w="1233" w:type="pct"/>
            <w:vMerge/>
            <w:vAlign w:val="bottom"/>
          </w:tcPr>
          <w:p w14:paraId="7CA48E93" w14:textId="77777777" w:rsidR="00217655" w:rsidRPr="00BA579E" w:rsidRDefault="00217655" w:rsidP="003519D4">
            <w:pPr>
              <w:jc w:val="right"/>
              <w:rPr>
                <w:noProof/>
                <w:lang w:eastAsia="en-GB"/>
              </w:rPr>
            </w:pPr>
          </w:p>
        </w:tc>
      </w:tr>
      <w:tr w:rsidR="00217655" w:rsidRPr="00BA579E" w14:paraId="409462F7" w14:textId="77777777" w:rsidTr="003519D4">
        <w:trPr>
          <w:cantSplit/>
          <w:trHeight w:val="907"/>
        </w:trPr>
        <w:tc>
          <w:tcPr>
            <w:tcW w:w="2039" w:type="pct"/>
            <w:tcBorders>
              <w:bottom w:val="nil"/>
            </w:tcBorders>
            <w:shd w:val="clear" w:color="auto" w:fill="auto"/>
            <w:vAlign w:val="bottom"/>
          </w:tcPr>
          <w:p w14:paraId="773E860D" w14:textId="77777777" w:rsidR="00217655" w:rsidRPr="00BA579E" w:rsidRDefault="00E76882" w:rsidP="003519D4">
            <w:pPr>
              <w:pStyle w:val="Cover-AddressBlock"/>
              <w:framePr w:wrap="auto" w:xAlign="left" w:yAlign="inline"/>
              <w:suppressOverlap w:val="0"/>
              <w:rPr>
                <w:b/>
              </w:rPr>
            </w:pPr>
            <w:bookmarkStart w:id="7" w:name="Contracting1"/>
            <w:r w:rsidRPr="00BA579E">
              <w:rPr>
                <w:b/>
              </w:rPr>
              <w:t>Ove Arup &amp; Partners Hong Kong Ltd</w:t>
            </w:r>
            <w:bookmarkEnd w:id="7"/>
          </w:p>
          <w:p w14:paraId="34A995C3" w14:textId="77777777" w:rsidR="00E76882" w:rsidRPr="00BA579E" w:rsidRDefault="00E76882" w:rsidP="003519D4">
            <w:pPr>
              <w:pStyle w:val="Cover-AddressBlock"/>
              <w:framePr w:wrap="auto" w:xAlign="left" w:yAlign="inline"/>
              <w:suppressOverlap w:val="0"/>
            </w:pPr>
            <w:bookmarkStart w:id="8" w:name="AddressBlock"/>
            <w:r w:rsidRPr="00BA579E">
              <w:t>Level 5  Festival Walk</w:t>
            </w:r>
          </w:p>
          <w:p w14:paraId="68E32930" w14:textId="77777777" w:rsidR="00E76882" w:rsidRPr="00BA579E" w:rsidRDefault="00E76882" w:rsidP="003519D4">
            <w:pPr>
              <w:pStyle w:val="Cover-AddressBlock"/>
              <w:framePr w:wrap="auto" w:xAlign="left" w:yAlign="inline"/>
              <w:suppressOverlap w:val="0"/>
            </w:pPr>
            <w:r w:rsidRPr="00BA579E">
              <w:t>80 Tat Chee Avenue</w:t>
            </w:r>
          </w:p>
          <w:p w14:paraId="6DAFFDFC" w14:textId="77777777" w:rsidR="00E76882" w:rsidRPr="00BA579E" w:rsidRDefault="00E76882" w:rsidP="003519D4">
            <w:pPr>
              <w:pStyle w:val="Cover-AddressBlock"/>
              <w:framePr w:wrap="auto" w:xAlign="left" w:yAlign="inline"/>
              <w:suppressOverlap w:val="0"/>
            </w:pPr>
            <w:r w:rsidRPr="00BA579E">
              <w:t>Kowloon Tong</w:t>
            </w:r>
          </w:p>
          <w:p w14:paraId="13AFADCD" w14:textId="77777777" w:rsidR="00E76882" w:rsidRPr="00BA579E" w:rsidRDefault="00E76882" w:rsidP="003519D4">
            <w:pPr>
              <w:pStyle w:val="Cover-AddressBlock"/>
              <w:framePr w:wrap="auto" w:xAlign="left" w:yAlign="inline"/>
              <w:suppressOverlap w:val="0"/>
            </w:pPr>
            <w:r w:rsidRPr="00BA579E">
              <w:t>Kowloon</w:t>
            </w:r>
          </w:p>
          <w:p w14:paraId="55AB51AF" w14:textId="77777777" w:rsidR="00217655" w:rsidRPr="00BA579E" w:rsidRDefault="00E76882" w:rsidP="003519D4">
            <w:pPr>
              <w:pStyle w:val="Cover-AddressBlock"/>
              <w:framePr w:wrap="auto" w:xAlign="left" w:yAlign="inline"/>
              <w:suppressOverlap w:val="0"/>
            </w:pPr>
            <w:r w:rsidRPr="00BA579E">
              <w:t>Hong Kong</w:t>
            </w:r>
            <w:bookmarkEnd w:id="8"/>
          </w:p>
          <w:p w14:paraId="286999F7" w14:textId="77777777" w:rsidR="00217655" w:rsidRPr="00BA579E" w:rsidRDefault="00217655" w:rsidP="003519D4">
            <w:pPr>
              <w:pStyle w:val="Cover-AddressBlock"/>
              <w:framePr w:wrap="auto" w:xAlign="left" w:yAlign="inline"/>
              <w:suppressOverlap w:val="0"/>
            </w:pPr>
            <w:r w:rsidRPr="00BA579E">
              <w:t>www.arup.com</w:t>
            </w:r>
            <w:bookmarkStart w:id="9" w:name="Website"/>
            <w:bookmarkEnd w:id="9"/>
          </w:p>
        </w:tc>
        <w:tc>
          <w:tcPr>
            <w:tcW w:w="1728" w:type="pct"/>
            <w:vMerge/>
            <w:tcBorders>
              <w:bottom w:val="nil"/>
            </w:tcBorders>
            <w:vAlign w:val="bottom"/>
          </w:tcPr>
          <w:p w14:paraId="76446814" w14:textId="77777777" w:rsidR="00217655" w:rsidRPr="00BA579E" w:rsidRDefault="00217655" w:rsidP="003519D4">
            <w:pPr>
              <w:rPr>
                <w:rStyle w:val="HR-8"/>
                <w:sz w:val="14"/>
                <w:szCs w:val="14"/>
              </w:rPr>
            </w:pPr>
          </w:p>
        </w:tc>
        <w:tc>
          <w:tcPr>
            <w:tcW w:w="1233" w:type="pct"/>
            <w:vMerge/>
            <w:tcBorders>
              <w:bottom w:val="nil"/>
            </w:tcBorders>
          </w:tcPr>
          <w:p w14:paraId="3959AED1" w14:textId="77777777" w:rsidR="00217655" w:rsidRPr="00BA579E" w:rsidRDefault="00217655" w:rsidP="003519D4">
            <w:pPr>
              <w:spacing w:line="200" w:lineRule="atLeast"/>
              <w:rPr>
                <w:rStyle w:val="HR-8"/>
                <w:sz w:val="14"/>
                <w:szCs w:val="14"/>
              </w:rPr>
            </w:pPr>
          </w:p>
        </w:tc>
      </w:tr>
    </w:tbl>
    <w:p w14:paraId="17A56BCF" w14:textId="77777777" w:rsidR="00217655" w:rsidRPr="00BA579E" w:rsidRDefault="00217655" w:rsidP="00217655">
      <w:pPr>
        <w:rPr>
          <w:szCs w:val="22"/>
        </w:rPr>
        <w:sectPr w:rsidR="00217655" w:rsidRPr="00BA579E" w:rsidSect="003519D4">
          <w:headerReference w:type="default" r:id="rId25"/>
          <w:type w:val="continuous"/>
          <w:pgSz w:w="11907" w:h="16840" w:code="9"/>
          <w:pgMar w:top="1701" w:right="851" w:bottom="851" w:left="1134" w:header="284" w:footer="0" w:gutter="0"/>
          <w:cols w:space="720"/>
          <w:formProt w:val="0"/>
          <w:docGrid w:linePitch="326"/>
        </w:sectPr>
      </w:pPr>
    </w:p>
    <w:tbl>
      <w:tblPr>
        <w:tblW w:w="9758" w:type="dxa"/>
        <w:jc w:val="center"/>
        <w:tblLayout w:type="fixed"/>
        <w:tblCellMar>
          <w:left w:w="0" w:type="dxa"/>
          <w:right w:w="0" w:type="dxa"/>
        </w:tblCellMar>
        <w:tblLook w:val="0000" w:firstRow="0" w:lastRow="0" w:firstColumn="0" w:lastColumn="0" w:noHBand="0" w:noVBand="0"/>
      </w:tblPr>
      <w:tblGrid>
        <w:gridCol w:w="16"/>
        <w:gridCol w:w="1164"/>
        <w:gridCol w:w="980"/>
        <w:gridCol w:w="1267"/>
        <w:gridCol w:w="745"/>
        <w:gridCol w:w="1337"/>
        <w:gridCol w:w="1675"/>
        <w:gridCol w:w="106"/>
        <w:gridCol w:w="1701"/>
        <w:gridCol w:w="140"/>
        <w:gridCol w:w="354"/>
        <w:gridCol w:w="265"/>
        <w:gridCol w:w="8"/>
      </w:tblGrid>
      <w:tr w:rsidR="00217655" w:rsidRPr="00BA579E" w14:paraId="715B719D" w14:textId="77777777" w:rsidTr="00564BA0">
        <w:trPr>
          <w:gridBefore w:val="1"/>
          <w:wBefore w:w="16" w:type="dxa"/>
          <w:cantSplit/>
          <w:trHeight w:val="567"/>
          <w:jc w:val="center"/>
        </w:trPr>
        <w:tc>
          <w:tcPr>
            <w:tcW w:w="7168" w:type="dxa"/>
            <w:gridSpan w:val="6"/>
          </w:tcPr>
          <w:p w14:paraId="4025A204" w14:textId="77777777" w:rsidR="00217655" w:rsidRPr="00BA579E" w:rsidRDefault="00217655" w:rsidP="003519D4">
            <w:pPr>
              <w:pStyle w:val="FormTitle"/>
              <w:rPr>
                <w:rFonts w:ascii="Arial Narrow" w:hAnsi="Arial Narrow"/>
                <w:caps/>
                <w:sz w:val="24"/>
              </w:rPr>
            </w:pPr>
            <w:bookmarkStart w:id="10" w:name="P2"/>
            <w:r w:rsidRPr="00BA579E">
              <w:lastRenderedPageBreak/>
              <w:t>Document Verification</w:t>
            </w:r>
            <w:bookmarkEnd w:id="10"/>
          </w:p>
        </w:tc>
        <w:tc>
          <w:tcPr>
            <w:tcW w:w="2574" w:type="dxa"/>
            <w:gridSpan w:val="6"/>
          </w:tcPr>
          <w:p w14:paraId="7EC547AB" w14:textId="77777777" w:rsidR="00217655" w:rsidRPr="00BA579E" w:rsidRDefault="00217655" w:rsidP="003519D4">
            <w:pPr>
              <w:jc w:val="right"/>
            </w:pPr>
            <w:bookmarkStart w:id="11" w:name="LogoDV"/>
            <w:r w:rsidRPr="00BA579E">
              <w:rPr>
                <w:noProof/>
              </w:rPr>
              <w:drawing>
                <wp:inline distT="0" distB="0" distL="0" distR="0" wp14:anchorId="08D1D130" wp14:editId="7452CB51">
                  <wp:extent cx="933450" cy="285750"/>
                  <wp:effectExtent l="0" t="0" r="0" b="0"/>
                  <wp:docPr id="8" name="Picture 8"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11"/>
          </w:p>
        </w:tc>
      </w:tr>
      <w:tr w:rsidR="00217655" w:rsidRPr="00BA579E" w14:paraId="558BC704" w14:textId="77777777" w:rsidTr="00564BA0">
        <w:trPr>
          <w:gridBefore w:val="1"/>
          <w:wBefore w:w="16" w:type="dxa"/>
          <w:cantSplit/>
          <w:trHeight w:hRule="exact" w:val="227"/>
          <w:jc w:val="center"/>
          <w:hidden/>
        </w:trPr>
        <w:tc>
          <w:tcPr>
            <w:tcW w:w="7168" w:type="dxa"/>
            <w:gridSpan w:val="6"/>
          </w:tcPr>
          <w:p w14:paraId="5C229609" w14:textId="77777777" w:rsidR="00217655" w:rsidRPr="00BA579E" w:rsidRDefault="00217655" w:rsidP="003519D4">
            <w:pPr>
              <w:keepNext/>
              <w:tabs>
                <w:tab w:val="left" w:pos="720"/>
              </w:tabs>
              <w:spacing w:line="370" w:lineRule="exact"/>
              <w:outlineLvl w:val="1"/>
              <w:rPr>
                <w:vanish/>
                <w:sz w:val="36"/>
              </w:rPr>
            </w:pPr>
            <w:r w:rsidRPr="00BA579E">
              <w:rPr>
                <w:rStyle w:val="CommentReference"/>
                <w:rFonts w:ascii="Arial" w:hAnsi="Arial"/>
                <w:vanish/>
              </w:rPr>
              <w:commentReference w:id="12"/>
            </w:r>
          </w:p>
        </w:tc>
        <w:tc>
          <w:tcPr>
            <w:tcW w:w="2574" w:type="dxa"/>
            <w:gridSpan w:val="6"/>
          </w:tcPr>
          <w:p w14:paraId="35E2B6CE" w14:textId="77777777" w:rsidR="00217655" w:rsidRPr="00BA579E" w:rsidRDefault="00217655" w:rsidP="003519D4">
            <w:pPr>
              <w:jc w:val="right"/>
              <w:rPr>
                <w:rFonts w:ascii="Arial" w:hAnsi="Arial"/>
                <w:caps/>
                <w:noProof/>
                <w:sz w:val="12"/>
              </w:rPr>
            </w:pPr>
          </w:p>
        </w:tc>
      </w:tr>
      <w:tr w:rsidR="00217655" w:rsidRPr="00BA579E" w14:paraId="35AE58D1"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6E5EB78C" w14:textId="77777777" w:rsidR="00217655" w:rsidRPr="00BA579E" w:rsidRDefault="00217655" w:rsidP="003519D4">
            <w:pPr>
              <w:rPr>
                <w:b/>
              </w:rPr>
            </w:pPr>
          </w:p>
        </w:tc>
        <w:tc>
          <w:tcPr>
            <w:tcW w:w="5130" w:type="dxa"/>
            <w:gridSpan w:val="5"/>
            <w:tcBorders>
              <w:top w:val="single" w:sz="4" w:space="0" w:color="000000"/>
              <w:left w:val="single" w:sz="4" w:space="0" w:color="000000"/>
              <w:bottom w:val="nil"/>
              <w:right w:val="single" w:sz="4" w:space="0" w:color="000000"/>
            </w:tcBorders>
          </w:tcPr>
          <w:p w14:paraId="42B4608F" w14:textId="77777777" w:rsidR="00217655" w:rsidRPr="00BA579E" w:rsidRDefault="00217655" w:rsidP="003519D4">
            <w:pPr>
              <w:rPr>
                <w:sz w:val="22"/>
              </w:rPr>
            </w:pPr>
          </w:p>
        </w:tc>
        <w:tc>
          <w:tcPr>
            <w:tcW w:w="2460" w:type="dxa"/>
            <w:gridSpan w:val="4"/>
            <w:tcBorders>
              <w:top w:val="single" w:sz="4" w:space="0" w:color="000000"/>
              <w:left w:val="single" w:sz="4" w:space="0" w:color="000000"/>
              <w:bottom w:val="nil"/>
            </w:tcBorders>
          </w:tcPr>
          <w:p w14:paraId="1CE91A9A" w14:textId="77777777" w:rsidR="00217655" w:rsidRPr="00BA579E" w:rsidRDefault="00217655" w:rsidP="003519D4">
            <w:pPr>
              <w:rPr>
                <w:b/>
              </w:rPr>
            </w:pPr>
          </w:p>
        </w:tc>
      </w:tr>
      <w:tr w:rsidR="00217655" w:rsidRPr="00BA579E" w14:paraId="696C237A"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7C921FB7" w14:textId="77777777" w:rsidR="00217655" w:rsidRPr="00BA579E" w:rsidRDefault="00217655" w:rsidP="003519D4">
            <w:pPr>
              <w:pStyle w:val="FormText"/>
            </w:pPr>
            <w:bookmarkStart w:id="13" w:name="P5"/>
            <w:r w:rsidRPr="00BA579E">
              <w:t>Job title</w:t>
            </w:r>
            <w:bookmarkEnd w:id="13"/>
          </w:p>
        </w:tc>
        <w:sdt>
          <w:sdtPr>
            <w:alias w:val="Project"/>
            <w:tag w:val="Project"/>
            <w:id w:val="-392809352"/>
            <w:lock w:val="sdtLocked"/>
            <w:placeholder>
              <w:docPart w:val="1F0DC85B181B407D8C4E3B1D5961AAD9"/>
            </w:placeholder>
            <w:dataBinding w:xpath="/root[1]/Project[1]" w:storeItemID="{ADA9936B-B1D1-4956-AD93-F5105E8D45B8}"/>
            <w:text w:multiLine="1"/>
          </w:sdtPr>
          <w:sdtEndPr/>
          <w:sdtContent>
            <w:tc>
              <w:tcPr>
                <w:tcW w:w="5130" w:type="dxa"/>
                <w:gridSpan w:val="5"/>
                <w:vMerge w:val="restart"/>
                <w:tcBorders>
                  <w:top w:val="nil"/>
                  <w:left w:val="single" w:sz="4" w:space="0" w:color="000000"/>
                  <w:bottom w:val="single" w:sz="4" w:space="0" w:color="000000"/>
                  <w:right w:val="single" w:sz="4" w:space="0" w:color="000000"/>
                </w:tcBorders>
              </w:tcPr>
              <w:p w14:paraId="0CD7AEDD" w14:textId="49757D48" w:rsidR="00217655" w:rsidRPr="00BA579E" w:rsidRDefault="00261A4B" w:rsidP="003519D4">
                <w:pPr>
                  <w:pStyle w:val="FormUserText"/>
                </w:pPr>
                <w:r w:rsidRPr="00BA579E">
                  <w:t>Lung Tin Tsuen Phase 3</w:t>
                </w:r>
              </w:p>
            </w:tc>
          </w:sdtContent>
        </w:sdt>
        <w:tc>
          <w:tcPr>
            <w:tcW w:w="2460" w:type="dxa"/>
            <w:gridSpan w:val="4"/>
            <w:tcBorders>
              <w:top w:val="nil"/>
              <w:left w:val="single" w:sz="4" w:space="0" w:color="000000"/>
              <w:bottom w:val="nil"/>
            </w:tcBorders>
            <w:tcMar>
              <w:left w:w="85" w:type="dxa"/>
            </w:tcMar>
          </w:tcPr>
          <w:p w14:paraId="495BFFAB" w14:textId="77777777" w:rsidR="00217655" w:rsidRPr="00BA579E" w:rsidRDefault="00217655" w:rsidP="003519D4">
            <w:pPr>
              <w:pStyle w:val="FormText"/>
            </w:pPr>
            <w:bookmarkStart w:id="14" w:name="P6"/>
            <w:r w:rsidRPr="00BA579E">
              <w:t>Job number</w:t>
            </w:r>
            <w:bookmarkEnd w:id="14"/>
          </w:p>
        </w:tc>
      </w:tr>
      <w:tr w:rsidR="00217655" w:rsidRPr="00BA579E" w14:paraId="1BA81EA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7499EFC9" w14:textId="77777777" w:rsidR="00217655" w:rsidRPr="00BA579E" w:rsidRDefault="00217655" w:rsidP="003519D4">
            <w:pPr>
              <w:rPr>
                <w:b/>
              </w:rPr>
            </w:pPr>
          </w:p>
        </w:tc>
        <w:tc>
          <w:tcPr>
            <w:tcW w:w="5130" w:type="dxa"/>
            <w:gridSpan w:val="5"/>
            <w:vMerge/>
            <w:tcBorders>
              <w:left w:val="single" w:sz="4" w:space="0" w:color="000000"/>
              <w:bottom w:val="single" w:sz="4" w:space="0" w:color="000000"/>
              <w:right w:val="single" w:sz="4" w:space="0" w:color="000000"/>
            </w:tcBorders>
          </w:tcPr>
          <w:p w14:paraId="5090E482" w14:textId="77777777" w:rsidR="00217655" w:rsidRPr="00BA579E" w:rsidRDefault="00217655" w:rsidP="003519D4">
            <w:pPr>
              <w:rPr>
                <w:b/>
              </w:rPr>
            </w:pPr>
          </w:p>
        </w:tc>
        <w:tc>
          <w:tcPr>
            <w:tcW w:w="2460" w:type="dxa"/>
            <w:gridSpan w:val="4"/>
            <w:tcBorders>
              <w:top w:val="nil"/>
              <w:left w:val="single" w:sz="4" w:space="0" w:color="000000"/>
              <w:bottom w:val="single" w:sz="4" w:space="0" w:color="000000"/>
            </w:tcBorders>
            <w:tcMar>
              <w:left w:w="85" w:type="dxa"/>
            </w:tcMar>
          </w:tcPr>
          <w:p w14:paraId="619B3E0B" w14:textId="77777777" w:rsidR="00217655" w:rsidRPr="00BA579E" w:rsidRDefault="00760710" w:rsidP="003519D4">
            <w:pPr>
              <w:pStyle w:val="FormUserText"/>
            </w:pPr>
            <w:sdt>
              <w:sdtPr>
                <w:alias w:val="JobNo"/>
                <w:tag w:val="JobNo"/>
                <w:id w:val="1655265133"/>
                <w:lock w:val="sdtLocked"/>
                <w:placeholder>
                  <w:docPart w:val="8B2181290A59474483CCD5938A71189B"/>
                </w:placeholder>
                <w:dataBinding w:xpath="/root[1]/JobNo[1]" w:storeItemID="{32277CBD-E912-4208-BEEA-CA2F7615A9EA}"/>
                <w:text/>
              </w:sdtPr>
              <w:sdtEndPr/>
              <w:sdtContent>
                <w:r w:rsidR="00E76882" w:rsidRPr="00BA579E">
                  <w:t>--</w:t>
                </w:r>
              </w:sdtContent>
            </w:sdt>
          </w:p>
        </w:tc>
      </w:tr>
      <w:tr w:rsidR="00217655" w:rsidRPr="00BA579E" w14:paraId="1690A38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tblHeader/>
          <w:jc w:val="center"/>
        </w:trPr>
        <w:tc>
          <w:tcPr>
            <w:tcW w:w="2160" w:type="dxa"/>
            <w:gridSpan w:val="3"/>
            <w:tcBorders>
              <w:top w:val="single" w:sz="4" w:space="0" w:color="000000"/>
              <w:bottom w:val="nil"/>
              <w:right w:val="single" w:sz="4" w:space="0" w:color="000000"/>
            </w:tcBorders>
            <w:tcMar>
              <w:left w:w="0" w:type="dxa"/>
            </w:tcMar>
          </w:tcPr>
          <w:p w14:paraId="1BAC299C" w14:textId="77777777" w:rsidR="00217655" w:rsidRPr="00BA579E" w:rsidRDefault="00217655" w:rsidP="003519D4">
            <w:pPr>
              <w:rPr>
                <w:b/>
              </w:rPr>
            </w:pPr>
          </w:p>
        </w:tc>
        <w:tc>
          <w:tcPr>
            <w:tcW w:w="5130" w:type="dxa"/>
            <w:gridSpan w:val="5"/>
            <w:tcBorders>
              <w:top w:val="single" w:sz="4" w:space="0" w:color="000000"/>
              <w:left w:val="single" w:sz="4" w:space="0" w:color="000000"/>
              <w:bottom w:val="nil"/>
              <w:right w:val="single" w:sz="4" w:space="0" w:color="000000"/>
            </w:tcBorders>
          </w:tcPr>
          <w:p w14:paraId="36C509B5" w14:textId="77777777" w:rsidR="00217655" w:rsidRPr="00BA579E" w:rsidRDefault="00217655" w:rsidP="003519D4">
            <w:pPr>
              <w:rPr>
                <w:sz w:val="22"/>
              </w:rPr>
            </w:pPr>
          </w:p>
        </w:tc>
        <w:tc>
          <w:tcPr>
            <w:tcW w:w="2460" w:type="dxa"/>
            <w:gridSpan w:val="4"/>
            <w:tcBorders>
              <w:top w:val="single" w:sz="4" w:space="0" w:color="000000"/>
              <w:left w:val="single" w:sz="4" w:space="0" w:color="000000"/>
              <w:bottom w:val="nil"/>
            </w:tcBorders>
            <w:tcMar>
              <w:left w:w="85" w:type="dxa"/>
            </w:tcMar>
          </w:tcPr>
          <w:p w14:paraId="40123BE5" w14:textId="77777777" w:rsidR="00217655" w:rsidRPr="00BA579E" w:rsidRDefault="00217655" w:rsidP="003519D4">
            <w:pPr>
              <w:rPr>
                <w:b/>
              </w:rPr>
            </w:pPr>
          </w:p>
        </w:tc>
      </w:tr>
      <w:tr w:rsidR="00217655" w:rsidRPr="00BA579E" w14:paraId="09261F1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45DF0627" w14:textId="77777777" w:rsidR="00217655" w:rsidRPr="00BA579E" w:rsidRDefault="00217655" w:rsidP="003519D4">
            <w:pPr>
              <w:pStyle w:val="FormText"/>
            </w:pPr>
            <w:bookmarkStart w:id="15" w:name="P7"/>
            <w:r w:rsidRPr="00BA579E">
              <w:t>Document title</w:t>
            </w:r>
            <w:bookmarkEnd w:id="15"/>
          </w:p>
        </w:tc>
        <w:sdt>
          <w:sdtPr>
            <w:alias w:val="Report"/>
            <w:tag w:val="Report"/>
            <w:id w:val="963010954"/>
            <w:lock w:val="sdtLocked"/>
            <w:placeholder>
              <w:docPart w:val="946B85D223C54011AD0264EBC0AEA7E7"/>
            </w:placeholder>
            <w:dataBinding w:xpath="/root[1]/Report[1]" w:storeItemID="{D00B4CF5-4192-42F8-8BD2-527A7D79E657}"/>
            <w:text w:multiLine="1"/>
          </w:sdtPr>
          <w:sdtEndPr/>
          <w:sdtContent>
            <w:tc>
              <w:tcPr>
                <w:tcW w:w="5130" w:type="dxa"/>
                <w:gridSpan w:val="5"/>
                <w:vMerge w:val="restart"/>
                <w:tcBorders>
                  <w:top w:val="nil"/>
                  <w:left w:val="single" w:sz="4" w:space="0" w:color="000000"/>
                  <w:bottom w:val="single" w:sz="4" w:space="0" w:color="000000"/>
                  <w:right w:val="single" w:sz="4" w:space="0" w:color="000000"/>
                </w:tcBorders>
              </w:tcPr>
              <w:p w14:paraId="17FBED46" w14:textId="1F4B9C54" w:rsidR="00217655" w:rsidRPr="00BA579E" w:rsidRDefault="003519D4" w:rsidP="003519D4">
                <w:pPr>
                  <w:pStyle w:val="FormUserText"/>
                </w:pPr>
                <w:r w:rsidRPr="00BA579E">
                  <w:t>Building Energy Simulation Report</w:t>
                </w:r>
              </w:p>
            </w:tc>
          </w:sdtContent>
        </w:sdt>
        <w:tc>
          <w:tcPr>
            <w:tcW w:w="2460" w:type="dxa"/>
            <w:gridSpan w:val="4"/>
            <w:tcBorders>
              <w:top w:val="nil"/>
              <w:left w:val="single" w:sz="4" w:space="0" w:color="000000"/>
              <w:bottom w:val="nil"/>
            </w:tcBorders>
            <w:tcMar>
              <w:left w:w="85" w:type="dxa"/>
            </w:tcMar>
          </w:tcPr>
          <w:p w14:paraId="36CA4782" w14:textId="77777777" w:rsidR="00217655" w:rsidRPr="00BA579E" w:rsidRDefault="00217655" w:rsidP="003519D4">
            <w:pPr>
              <w:pStyle w:val="FormText"/>
            </w:pPr>
            <w:bookmarkStart w:id="16" w:name="P8"/>
            <w:r w:rsidRPr="00BA579E">
              <w:t>File reference</w:t>
            </w:r>
            <w:bookmarkEnd w:id="16"/>
          </w:p>
        </w:tc>
      </w:tr>
      <w:tr w:rsidR="00217655" w:rsidRPr="00BA579E" w14:paraId="3BD063C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16839F88" w14:textId="77777777" w:rsidR="00217655" w:rsidRPr="00BA579E" w:rsidRDefault="00217655" w:rsidP="003519D4">
            <w:pPr>
              <w:rPr>
                <w:b/>
              </w:rPr>
            </w:pPr>
          </w:p>
        </w:tc>
        <w:tc>
          <w:tcPr>
            <w:tcW w:w="5130" w:type="dxa"/>
            <w:gridSpan w:val="5"/>
            <w:vMerge/>
            <w:tcBorders>
              <w:left w:val="single" w:sz="4" w:space="0" w:color="000000"/>
              <w:bottom w:val="single" w:sz="4" w:space="0" w:color="000000"/>
              <w:right w:val="single" w:sz="4" w:space="0" w:color="000000"/>
            </w:tcBorders>
          </w:tcPr>
          <w:p w14:paraId="528BE6A4" w14:textId="77777777" w:rsidR="00217655" w:rsidRPr="00BA579E" w:rsidRDefault="00217655" w:rsidP="003519D4">
            <w:pPr>
              <w:rPr>
                <w:b/>
              </w:rPr>
            </w:pPr>
          </w:p>
        </w:tc>
        <w:tc>
          <w:tcPr>
            <w:tcW w:w="2460" w:type="dxa"/>
            <w:gridSpan w:val="4"/>
            <w:tcBorders>
              <w:top w:val="nil"/>
              <w:left w:val="single" w:sz="4" w:space="0" w:color="000000"/>
              <w:bottom w:val="single" w:sz="4" w:space="0" w:color="000000"/>
            </w:tcBorders>
            <w:tcMar>
              <w:left w:w="85" w:type="dxa"/>
            </w:tcMar>
          </w:tcPr>
          <w:p w14:paraId="5C1C114B" w14:textId="77777777" w:rsidR="00217655" w:rsidRPr="00BA579E" w:rsidRDefault="00217655" w:rsidP="003519D4">
            <w:pPr>
              <w:pStyle w:val="FormUserText"/>
            </w:pPr>
          </w:p>
        </w:tc>
      </w:tr>
      <w:tr w:rsidR="00217655" w:rsidRPr="00BA579E" w14:paraId="4FAA45C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4490BAF6" w14:textId="77777777" w:rsidR="00217655" w:rsidRPr="00BA579E" w:rsidRDefault="00217655" w:rsidP="003519D4">
            <w:pPr>
              <w:rPr>
                <w:b/>
              </w:rPr>
            </w:pPr>
          </w:p>
        </w:tc>
        <w:tc>
          <w:tcPr>
            <w:tcW w:w="7590" w:type="dxa"/>
            <w:gridSpan w:val="9"/>
            <w:tcBorders>
              <w:top w:val="single" w:sz="4" w:space="0" w:color="000000"/>
              <w:left w:val="single" w:sz="4" w:space="0" w:color="000000"/>
              <w:bottom w:val="nil"/>
            </w:tcBorders>
          </w:tcPr>
          <w:p w14:paraId="7F6137E5" w14:textId="77777777" w:rsidR="00217655" w:rsidRPr="00BA579E" w:rsidRDefault="00217655" w:rsidP="003519D4">
            <w:pPr>
              <w:rPr>
                <w:sz w:val="22"/>
              </w:rPr>
            </w:pPr>
          </w:p>
        </w:tc>
      </w:tr>
      <w:tr w:rsidR="00217655" w:rsidRPr="00BA579E" w14:paraId="6F79799E"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tcBorders>
              <w:top w:val="nil"/>
              <w:bottom w:val="single" w:sz="4" w:space="0" w:color="000000"/>
              <w:right w:val="single" w:sz="4" w:space="0" w:color="000000"/>
            </w:tcBorders>
            <w:tcMar>
              <w:left w:w="0" w:type="dxa"/>
            </w:tcMar>
          </w:tcPr>
          <w:p w14:paraId="52449BD1" w14:textId="77777777" w:rsidR="00217655" w:rsidRPr="00BA579E" w:rsidRDefault="00217655" w:rsidP="003519D4">
            <w:pPr>
              <w:pStyle w:val="FormText"/>
            </w:pPr>
            <w:bookmarkStart w:id="17" w:name="P9"/>
            <w:r w:rsidRPr="00BA579E">
              <w:t>Document ref</w:t>
            </w:r>
            <w:bookmarkEnd w:id="17"/>
          </w:p>
        </w:tc>
        <w:sdt>
          <w:sdtPr>
            <w:alias w:val="DocRef"/>
            <w:tag w:val="DocRef"/>
            <w:id w:val="-235781688"/>
            <w:placeholder>
              <w:docPart w:val="1C06ECA59B6D45898EB71AE6B33152E4"/>
            </w:placeholder>
            <w:dataBinding w:xpath="/root[1]/DocRef[1]" w:storeItemID="{F6014077-E0A1-4F0C-B82B-320C05E5C328}"/>
            <w:text/>
          </w:sdtPr>
          <w:sdtEndPr/>
          <w:sdtContent>
            <w:tc>
              <w:tcPr>
                <w:tcW w:w="7590" w:type="dxa"/>
                <w:gridSpan w:val="9"/>
                <w:tcBorders>
                  <w:top w:val="nil"/>
                  <w:left w:val="single" w:sz="4" w:space="0" w:color="000000"/>
                  <w:bottom w:val="single" w:sz="4" w:space="0" w:color="000000"/>
                </w:tcBorders>
              </w:tcPr>
              <w:p w14:paraId="2D1A92AB" w14:textId="77777777" w:rsidR="00217655" w:rsidRPr="00BA579E" w:rsidRDefault="00E76882" w:rsidP="003519D4">
                <w:pPr>
                  <w:pStyle w:val="FormUserText"/>
                </w:pPr>
                <w:r w:rsidRPr="00BA579E">
                  <w:t xml:space="preserve"> </w:t>
                </w:r>
              </w:p>
            </w:tc>
          </w:sdtContent>
        </w:sdt>
      </w:tr>
      <w:tr w:rsidR="00217655" w:rsidRPr="00BA579E" w14:paraId="6DD7B6B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223B97E3"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633EB21C"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7743C36C" w14:textId="77777777" w:rsidR="00217655" w:rsidRPr="00BA579E" w:rsidRDefault="00217655" w:rsidP="003519D4">
            <w:pPr>
              <w:rPr>
                <w:b/>
              </w:rPr>
            </w:pPr>
          </w:p>
        </w:tc>
        <w:tc>
          <w:tcPr>
            <w:tcW w:w="6323" w:type="dxa"/>
            <w:gridSpan w:val="8"/>
            <w:tcBorders>
              <w:top w:val="single" w:sz="4" w:space="0" w:color="000000"/>
              <w:left w:val="single" w:sz="4" w:space="0" w:color="000000"/>
              <w:bottom w:val="nil"/>
            </w:tcBorders>
          </w:tcPr>
          <w:p w14:paraId="7DACEB9C" w14:textId="77777777" w:rsidR="00217655" w:rsidRPr="00BA579E" w:rsidRDefault="00217655" w:rsidP="003519D4">
            <w:pPr>
              <w:rPr>
                <w:sz w:val="22"/>
              </w:rPr>
            </w:pPr>
          </w:p>
        </w:tc>
      </w:tr>
      <w:tr w:rsidR="00217655" w:rsidRPr="00BA579E" w14:paraId="52725C5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tcBorders>
              <w:top w:val="nil"/>
              <w:bottom w:val="nil"/>
              <w:right w:val="single" w:sz="4" w:space="0" w:color="000000"/>
            </w:tcBorders>
            <w:tcMar>
              <w:left w:w="0" w:type="dxa"/>
            </w:tcMar>
          </w:tcPr>
          <w:p w14:paraId="078A15E7" w14:textId="77777777" w:rsidR="00217655" w:rsidRPr="00BA579E" w:rsidRDefault="00217655" w:rsidP="003519D4">
            <w:pPr>
              <w:pStyle w:val="FormText"/>
            </w:pPr>
            <w:bookmarkStart w:id="18" w:name="P10"/>
            <w:r w:rsidRPr="00BA579E">
              <w:t>Revision</w:t>
            </w:r>
            <w:bookmarkEnd w:id="18"/>
          </w:p>
        </w:tc>
        <w:tc>
          <w:tcPr>
            <w:tcW w:w="980" w:type="dxa"/>
            <w:tcBorders>
              <w:top w:val="nil"/>
              <w:left w:val="single" w:sz="4" w:space="0" w:color="000000"/>
              <w:bottom w:val="nil"/>
              <w:right w:val="single" w:sz="4" w:space="0" w:color="000000"/>
            </w:tcBorders>
          </w:tcPr>
          <w:p w14:paraId="5776FD08" w14:textId="77777777" w:rsidR="00217655" w:rsidRPr="00BA579E" w:rsidRDefault="00217655" w:rsidP="003519D4">
            <w:pPr>
              <w:pStyle w:val="FormText"/>
            </w:pPr>
            <w:bookmarkStart w:id="19" w:name="P11"/>
            <w:r w:rsidRPr="00BA579E">
              <w:t>Date</w:t>
            </w:r>
            <w:bookmarkEnd w:id="19"/>
          </w:p>
        </w:tc>
        <w:tc>
          <w:tcPr>
            <w:tcW w:w="1267" w:type="dxa"/>
            <w:tcBorders>
              <w:top w:val="nil"/>
              <w:left w:val="single" w:sz="4" w:space="0" w:color="000000"/>
              <w:bottom w:val="nil"/>
              <w:right w:val="single" w:sz="4" w:space="0" w:color="000000"/>
            </w:tcBorders>
          </w:tcPr>
          <w:p w14:paraId="0AD60C01" w14:textId="77777777" w:rsidR="00217655" w:rsidRPr="00BA579E" w:rsidRDefault="00217655" w:rsidP="003519D4">
            <w:pPr>
              <w:pStyle w:val="FormText"/>
            </w:pPr>
            <w:bookmarkStart w:id="20" w:name="P12"/>
            <w:r w:rsidRPr="00BA579E">
              <w:t>Filename</w:t>
            </w:r>
            <w:bookmarkEnd w:id="20"/>
          </w:p>
        </w:tc>
        <w:tc>
          <w:tcPr>
            <w:tcW w:w="6323" w:type="dxa"/>
            <w:gridSpan w:val="8"/>
            <w:tcBorders>
              <w:top w:val="nil"/>
              <w:left w:val="single" w:sz="4" w:space="0" w:color="000000"/>
              <w:bottom w:val="nil"/>
            </w:tcBorders>
          </w:tcPr>
          <w:p w14:paraId="50972BA6" w14:textId="56B184A8" w:rsidR="00217655" w:rsidRPr="00BA579E" w:rsidRDefault="00261A4B" w:rsidP="003519D4">
            <w:pPr>
              <w:pStyle w:val="FormUserText"/>
            </w:pPr>
            <w:bookmarkStart w:id="21" w:name="FirstFilename"/>
            <w:bookmarkEnd w:id="21"/>
            <w:r w:rsidRPr="00BA579E">
              <w:t>180608_EU1_Energy simulation report_v1.docx</w:t>
            </w:r>
          </w:p>
        </w:tc>
      </w:tr>
      <w:tr w:rsidR="00217655" w:rsidRPr="00BA579E" w14:paraId="5002E53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nil"/>
              <w:bottom w:val="single" w:sz="4" w:space="0" w:color="000000"/>
              <w:right w:val="single" w:sz="4" w:space="0" w:color="000000"/>
            </w:tcBorders>
            <w:tcMar>
              <w:left w:w="0" w:type="dxa"/>
            </w:tcMar>
          </w:tcPr>
          <w:p w14:paraId="084E4C8E" w14:textId="77777777" w:rsidR="00217655" w:rsidRPr="00BA579E" w:rsidRDefault="00217655" w:rsidP="003519D4">
            <w:pPr>
              <w:rPr>
                <w:b/>
              </w:rPr>
            </w:pPr>
          </w:p>
        </w:tc>
        <w:tc>
          <w:tcPr>
            <w:tcW w:w="980" w:type="dxa"/>
            <w:tcBorders>
              <w:top w:val="nil"/>
              <w:left w:val="single" w:sz="4" w:space="0" w:color="000000"/>
              <w:bottom w:val="single" w:sz="4" w:space="0" w:color="000000"/>
              <w:right w:val="single" w:sz="4" w:space="0" w:color="000000"/>
            </w:tcBorders>
          </w:tcPr>
          <w:p w14:paraId="3EDBA539" w14:textId="77777777" w:rsidR="00217655" w:rsidRPr="00BA579E" w:rsidRDefault="00217655" w:rsidP="003519D4">
            <w:pPr>
              <w:rPr>
                <w:b/>
              </w:rPr>
            </w:pPr>
          </w:p>
        </w:tc>
        <w:tc>
          <w:tcPr>
            <w:tcW w:w="1267" w:type="dxa"/>
            <w:tcBorders>
              <w:top w:val="nil"/>
              <w:left w:val="single" w:sz="4" w:space="0" w:color="000000"/>
              <w:bottom w:val="nil"/>
              <w:right w:val="single" w:sz="4" w:space="0" w:color="000000"/>
            </w:tcBorders>
          </w:tcPr>
          <w:p w14:paraId="0B5E5A0C" w14:textId="77777777" w:rsidR="00217655" w:rsidRPr="00BA579E" w:rsidRDefault="00217655" w:rsidP="003519D4">
            <w:pPr>
              <w:rPr>
                <w:b/>
              </w:rPr>
            </w:pPr>
          </w:p>
        </w:tc>
        <w:tc>
          <w:tcPr>
            <w:tcW w:w="6331" w:type="dxa"/>
            <w:gridSpan w:val="9"/>
            <w:tcBorders>
              <w:top w:val="nil"/>
              <w:left w:val="single" w:sz="4" w:space="0" w:color="000000"/>
              <w:bottom w:val="nil"/>
            </w:tcBorders>
          </w:tcPr>
          <w:p w14:paraId="3DB125C6" w14:textId="77777777" w:rsidR="00217655" w:rsidRPr="00BA579E" w:rsidRDefault="00217655" w:rsidP="003519D4">
            <w:pPr>
              <w:rPr>
                <w:sz w:val="22"/>
              </w:rPr>
            </w:pPr>
          </w:p>
        </w:tc>
      </w:tr>
      <w:tr w:rsidR="00217655" w:rsidRPr="00BA579E" w14:paraId="2EC0044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val="restart"/>
            <w:tcBorders>
              <w:top w:val="single" w:sz="4" w:space="0" w:color="000000"/>
              <w:bottom w:val="nil"/>
              <w:right w:val="single" w:sz="4" w:space="0" w:color="000000"/>
            </w:tcBorders>
            <w:tcMar>
              <w:left w:w="0" w:type="dxa"/>
            </w:tcMar>
          </w:tcPr>
          <w:p w14:paraId="1A211381" w14:textId="021F7488" w:rsidR="00217655" w:rsidRPr="00BA579E" w:rsidRDefault="00261A4B" w:rsidP="003519D4">
            <w:pPr>
              <w:pStyle w:val="FormUserText"/>
            </w:pPr>
            <w:r w:rsidRPr="00BA579E">
              <w:t>Issue</w:t>
            </w:r>
          </w:p>
        </w:tc>
        <w:tc>
          <w:tcPr>
            <w:tcW w:w="980" w:type="dxa"/>
            <w:vMerge w:val="restart"/>
            <w:tcBorders>
              <w:top w:val="single" w:sz="4" w:space="0" w:color="000000"/>
              <w:left w:val="single" w:sz="4" w:space="0" w:color="000000"/>
              <w:bottom w:val="nil"/>
              <w:right w:val="single" w:sz="4" w:space="0" w:color="000000"/>
            </w:tcBorders>
          </w:tcPr>
          <w:p w14:paraId="01F5F423" w14:textId="4C5EE059" w:rsidR="00217655" w:rsidRPr="00BA579E" w:rsidRDefault="00261A4B" w:rsidP="003519D4">
            <w:pPr>
              <w:pStyle w:val="FormUserText"/>
            </w:pPr>
            <w:r w:rsidRPr="00BA579E">
              <w:t>8 Jun 2018</w:t>
            </w:r>
          </w:p>
        </w:tc>
        <w:tc>
          <w:tcPr>
            <w:tcW w:w="1267" w:type="dxa"/>
            <w:tcBorders>
              <w:top w:val="single" w:sz="4" w:space="0" w:color="000000"/>
              <w:left w:val="single" w:sz="4" w:space="0" w:color="000000"/>
              <w:bottom w:val="single" w:sz="4" w:space="0" w:color="000000"/>
              <w:right w:val="single" w:sz="4" w:space="0" w:color="000000"/>
            </w:tcBorders>
          </w:tcPr>
          <w:p w14:paraId="53A3A600" w14:textId="77777777" w:rsidR="00217655" w:rsidRPr="00BA579E" w:rsidRDefault="00217655" w:rsidP="003519D4">
            <w:pPr>
              <w:pStyle w:val="FormText"/>
            </w:pPr>
            <w:bookmarkStart w:id="22" w:name="P13"/>
            <w:r w:rsidRPr="00BA579E">
              <w:t>Description</w:t>
            </w:r>
            <w:bookmarkEnd w:id="22"/>
          </w:p>
        </w:tc>
        <w:tc>
          <w:tcPr>
            <w:tcW w:w="6323" w:type="dxa"/>
            <w:gridSpan w:val="8"/>
            <w:tcBorders>
              <w:top w:val="single" w:sz="4" w:space="0" w:color="000000"/>
              <w:left w:val="single" w:sz="4" w:space="0" w:color="000000"/>
              <w:bottom w:val="single" w:sz="4" w:space="0" w:color="000000"/>
            </w:tcBorders>
            <w:shd w:val="clear" w:color="auto" w:fill="auto"/>
          </w:tcPr>
          <w:p w14:paraId="48242C30" w14:textId="78917DC5" w:rsidR="00217655" w:rsidRPr="00BA579E" w:rsidRDefault="00261A4B" w:rsidP="003519D4">
            <w:pPr>
              <w:pStyle w:val="FormUserText"/>
            </w:pPr>
            <w:r w:rsidRPr="00BA579E">
              <w:t>Issue</w:t>
            </w:r>
          </w:p>
        </w:tc>
      </w:tr>
      <w:tr w:rsidR="00217655" w:rsidRPr="00BA579E" w14:paraId="39FCAA4E"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177105A4" w14:textId="77777777" w:rsidR="00217655" w:rsidRPr="00BA579E" w:rsidRDefault="00217655" w:rsidP="003519D4">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65F222FE" w14:textId="77777777" w:rsidR="00217655" w:rsidRPr="00BA579E" w:rsidRDefault="00217655" w:rsidP="003519D4">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tcPr>
          <w:p w14:paraId="15354FE1"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94629E7" w14:textId="77777777" w:rsidR="00217655" w:rsidRPr="00BA579E" w:rsidRDefault="00217655" w:rsidP="003519D4">
            <w:pPr>
              <w:pStyle w:val="FormText"/>
              <w:rPr>
                <w:b w:val="0"/>
              </w:rPr>
            </w:pPr>
            <w:bookmarkStart w:id="23" w:name="P15"/>
            <w:r w:rsidRPr="00BA579E">
              <w:rPr>
                <w:b w:val="0"/>
              </w:rPr>
              <w:t>Prepared by</w:t>
            </w:r>
            <w:bookmarkEnd w:id="23"/>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C2617A" w14:textId="77777777" w:rsidR="00217655" w:rsidRPr="00BA579E" w:rsidRDefault="00217655" w:rsidP="003519D4">
            <w:pPr>
              <w:pStyle w:val="FormText"/>
              <w:rPr>
                <w:b w:val="0"/>
              </w:rPr>
            </w:pPr>
            <w:bookmarkStart w:id="24" w:name="P16"/>
            <w:r w:rsidRPr="00BA579E">
              <w:rPr>
                <w:b w:val="0"/>
              </w:rPr>
              <w:t>Checked by</w:t>
            </w:r>
            <w:bookmarkEnd w:id="24"/>
          </w:p>
        </w:tc>
        <w:tc>
          <w:tcPr>
            <w:tcW w:w="2460" w:type="dxa"/>
            <w:gridSpan w:val="4"/>
            <w:tcBorders>
              <w:top w:val="single" w:sz="4" w:space="0" w:color="000000"/>
              <w:left w:val="single" w:sz="4" w:space="0" w:color="000000"/>
              <w:bottom w:val="single" w:sz="4" w:space="0" w:color="000000"/>
            </w:tcBorders>
            <w:shd w:val="clear" w:color="auto" w:fill="auto"/>
            <w:vAlign w:val="center"/>
          </w:tcPr>
          <w:p w14:paraId="63226800" w14:textId="77777777" w:rsidR="00217655" w:rsidRPr="00BA579E" w:rsidRDefault="00217655" w:rsidP="003519D4">
            <w:pPr>
              <w:pStyle w:val="FormText"/>
              <w:rPr>
                <w:b w:val="0"/>
              </w:rPr>
            </w:pPr>
            <w:bookmarkStart w:id="25" w:name="P17"/>
            <w:r w:rsidRPr="00BA579E">
              <w:rPr>
                <w:b w:val="0"/>
              </w:rPr>
              <w:t>Approved by</w:t>
            </w:r>
            <w:bookmarkEnd w:id="25"/>
          </w:p>
        </w:tc>
      </w:tr>
      <w:tr w:rsidR="00217655" w:rsidRPr="00BA579E" w14:paraId="42D58C5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2D1E582A" w14:textId="77777777" w:rsidR="00217655" w:rsidRPr="00BA579E" w:rsidRDefault="00217655" w:rsidP="003519D4">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00291755" w14:textId="77777777" w:rsidR="00217655" w:rsidRPr="00BA579E" w:rsidRDefault="00217655" w:rsidP="003519D4">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4370C3B6" w14:textId="77777777" w:rsidR="00217655" w:rsidRPr="00BA579E" w:rsidRDefault="00217655" w:rsidP="003519D4">
            <w:pPr>
              <w:pStyle w:val="FormText"/>
              <w:rPr>
                <w:b w:val="0"/>
              </w:rPr>
            </w:pPr>
            <w:bookmarkStart w:id="26" w:name="P18"/>
            <w:r w:rsidRPr="00BA579E">
              <w:rPr>
                <w:b w:val="0"/>
              </w:rPr>
              <w:t>Name</w:t>
            </w:r>
            <w:bookmarkEnd w:id="26"/>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1100EC" w14:textId="201E0A78" w:rsidR="00217655" w:rsidRPr="00BA579E" w:rsidRDefault="00261A4B" w:rsidP="003519D4">
            <w:pPr>
              <w:pStyle w:val="FormUserText"/>
            </w:pPr>
            <w:r w:rsidRPr="00BA579E">
              <w:t>Kelvin Chow</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5D43DD" w14:textId="62CA274D" w:rsidR="00217655" w:rsidRPr="00BA579E" w:rsidRDefault="00261A4B" w:rsidP="003519D4">
            <w:pPr>
              <w:pStyle w:val="FormUserText"/>
            </w:pPr>
            <w:r w:rsidRPr="00BA579E">
              <w:t>Ricky Li</w:t>
            </w:r>
          </w:p>
        </w:tc>
        <w:tc>
          <w:tcPr>
            <w:tcW w:w="2460" w:type="dxa"/>
            <w:gridSpan w:val="4"/>
            <w:tcBorders>
              <w:top w:val="single" w:sz="4" w:space="0" w:color="000000"/>
              <w:left w:val="single" w:sz="4" w:space="0" w:color="000000"/>
              <w:bottom w:val="single" w:sz="4" w:space="0" w:color="000000"/>
            </w:tcBorders>
            <w:shd w:val="clear" w:color="auto" w:fill="auto"/>
            <w:vAlign w:val="center"/>
          </w:tcPr>
          <w:p w14:paraId="58013EDD" w14:textId="7A4632D8" w:rsidR="00217655" w:rsidRPr="00BA579E" w:rsidRDefault="00261A4B" w:rsidP="003519D4">
            <w:pPr>
              <w:pStyle w:val="FormUserText"/>
            </w:pPr>
            <w:r w:rsidRPr="00BA579E">
              <w:t>Tony Lam</w:t>
            </w:r>
          </w:p>
        </w:tc>
      </w:tr>
      <w:tr w:rsidR="00217655" w:rsidRPr="00BA579E" w14:paraId="239A5DD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15768ABA" w14:textId="77777777" w:rsidR="00217655" w:rsidRPr="00BA579E" w:rsidRDefault="00217655" w:rsidP="003519D4">
            <w:pPr>
              <w:spacing w:before="80"/>
              <w:rPr>
                <w:sz w:val="22"/>
              </w:rPr>
            </w:pPr>
          </w:p>
        </w:tc>
        <w:tc>
          <w:tcPr>
            <w:tcW w:w="980" w:type="dxa"/>
            <w:vMerge/>
            <w:tcBorders>
              <w:top w:val="single" w:sz="4" w:space="0" w:color="000000"/>
              <w:left w:val="single" w:sz="4" w:space="0" w:color="000000"/>
              <w:bottom w:val="single" w:sz="4" w:space="0" w:color="000000"/>
              <w:right w:val="single" w:sz="4" w:space="0" w:color="000000"/>
            </w:tcBorders>
          </w:tcPr>
          <w:p w14:paraId="7FB4CB39" w14:textId="77777777" w:rsidR="00217655" w:rsidRPr="00BA579E" w:rsidRDefault="00217655" w:rsidP="003519D4">
            <w:pPr>
              <w:spacing w:before="80"/>
              <w:rPr>
                <w:sz w:val="22"/>
              </w:rPr>
            </w:pPr>
          </w:p>
        </w:tc>
        <w:tc>
          <w:tcPr>
            <w:tcW w:w="1267" w:type="dxa"/>
            <w:tcBorders>
              <w:top w:val="single" w:sz="4" w:space="0" w:color="000000"/>
              <w:left w:val="single" w:sz="4" w:space="0" w:color="000000"/>
              <w:bottom w:val="nil"/>
              <w:right w:val="single" w:sz="4" w:space="0" w:color="000000"/>
            </w:tcBorders>
            <w:vAlign w:val="center"/>
          </w:tcPr>
          <w:p w14:paraId="55E538C0" w14:textId="77777777" w:rsidR="00217655" w:rsidRPr="00BA579E" w:rsidRDefault="00217655" w:rsidP="003519D4">
            <w:pPr>
              <w:pStyle w:val="FormText"/>
              <w:rPr>
                <w:b w:val="0"/>
              </w:rPr>
            </w:pPr>
            <w:bookmarkStart w:id="27" w:name="P19"/>
            <w:r w:rsidRPr="00BA579E">
              <w:rPr>
                <w:b w:val="0"/>
              </w:rPr>
              <w:t>Signature</w:t>
            </w:r>
            <w:bookmarkEnd w:id="27"/>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55BEFF15" w14:textId="77777777" w:rsidR="00217655" w:rsidRPr="00BA579E" w:rsidRDefault="00217655" w:rsidP="003519D4">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1B4CA099" w14:textId="77777777" w:rsidR="00217655" w:rsidRPr="00BA579E" w:rsidRDefault="00217655" w:rsidP="003519D4">
            <w:pPr>
              <w:pStyle w:val="FormUserText"/>
            </w:pPr>
          </w:p>
        </w:tc>
        <w:tc>
          <w:tcPr>
            <w:tcW w:w="2460" w:type="dxa"/>
            <w:gridSpan w:val="4"/>
            <w:tcBorders>
              <w:top w:val="single" w:sz="4" w:space="0" w:color="000000"/>
              <w:left w:val="single" w:sz="4" w:space="0" w:color="000000"/>
              <w:bottom w:val="nil"/>
            </w:tcBorders>
            <w:shd w:val="clear" w:color="auto" w:fill="auto"/>
            <w:vAlign w:val="center"/>
          </w:tcPr>
          <w:p w14:paraId="65B9CA7F" w14:textId="77777777" w:rsidR="00217655" w:rsidRPr="00BA579E" w:rsidRDefault="00217655" w:rsidP="003519D4">
            <w:pPr>
              <w:pStyle w:val="FormUserText"/>
            </w:pPr>
          </w:p>
        </w:tc>
      </w:tr>
      <w:tr w:rsidR="00217655" w:rsidRPr="00BA579E" w14:paraId="396179F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740E52DF"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648E3271"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3E31F596" w14:textId="77777777" w:rsidR="00217655" w:rsidRPr="00BA579E" w:rsidRDefault="00217655" w:rsidP="003519D4">
            <w:pPr>
              <w:rPr>
                <w:b/>
              </w:rPr>
            </w:pPr>
          </w:p>
        </w:tc>
        <w:tc>
          <w:tcPr>
            <w:tcW w:w="6331" w:type="dxa"/>
            <w:gridSpan w:val="9"/>
            <w:tcBorders>
              <w:top w:val="single" w:sz="4" w:space="0" w:color="000000"/>
              <w:left w:val="single" w:sz="4" w:space="0" w:color="000000"/>
              <w:bottom w:val="nil"/>
            </w:tcBorders>
          </w:tcPr>
          <w:p w14:paraId="1DA761D9" w14:textId="77777777" w:rsidR="00217655" w:rsidRPr="00BA579E" w:rsidRDefault="00217655" w:rsidP="003519D4">
            <w:pPr>
              <w:rPr>
                <w:sz w:val="22"/>
              </w:rPr>
            </w:pPr>
          </w:p>
        </w:tc>
      </w:tr>
      <w:tr w:rsidR="00217655" w:rsidRPr="00BA579E" w14:paraId="5078313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6B90615A" w14:textId="73AC3AE5" w:rsidR="00217655" w:rsidRPr="00BA579E" w:rsidRDefault="00007982" w:rsidP="003519D4">
            <w:pPr>
              <w:pStyle w:val="FormUserText"/>
            </w:pPr>
            <w:r w:rsidRPr="00BA579E">
              <w:t>Issue2</w:t>
            </w:r>
          </w:p>
        </w:tc>
        <w:tc>
          <w:tcPr>
            <w:tcW w:w="980" w:type="dxa"/>
            <w:vMerge w:val="restart"/>
            <w:tcBorders>
              <w:top w:val="nil"/>
              <w:left w:val="single" w:sz="4" w:space="0" w:color="000000"/>
              <w:bottom w:val="nil"/>
              <w:right w:val="single" w:sz="4" w:space="0" w:color="000000"/>
            </w:tcBorders>
          </w:tcPr>
          <w:p w14:paraId="1CF3A020" w14:textId="315C4726" w:rsidR="00217655" w:rsidRPr="00BA579E" w:rsidRDefault="00007982" w:rsidP="003519D4">
            <w:pPr>
              <w:pStyle w:val="FormUserText"/>
            </w:pPr>
            <w:r w:rsidRPr="00BA579E">
              <w:t>18 Sep 2018</w:t>
            </w:r>
          </w:p>
        </w:tc>
        <w:tc>
          <w:tcPr>
            <w:tcW w:w="1267" w:type="dxa"/>
            <w:tcBorders>
              <w:top w:val="nil"/>
              <w:left w:val="single" w:sz="4" w:space="0" w:color="000000"/>
              <w:bottom w:val="single" w:sz="4" w:space="0" w:color="000000"/>
              <w:right w:val="single" w:sz="4" w:space="0" w:color="000000"/>
            </w:tcBorders>
            <w:vAlign w:val="center"/>
          </w:tcPr>
          <w:p w14:paraId="4952AACA" w14:textId="77777777" w:rsidR="00217655" w:rsidRPr="00BA579E" w:rsidRDefault="00217655" w:rsidP="003519D4">
            <w:pPr>
              <w:pStyle w:val="FormText"/>
            </w:pPr>
            <w:bookmarkStart w:id="28" w:name="P20"/>
            <w:r w:rsidRPr="00BA579E">
              <w:t>Filename</w:t>
            </w:r>
            <w:bookmarkEnd w:id="28"/>
          </w:p>
        </w:tc>
        <w:tc>
          <w:tcPr>
            <w:tcW w:w="6323" w:type="dxa"/>
            <w:gridSpan w:val="8"/>
            <w:tcBorders>
              <w:top w:val="nil"/>
              <w:left w:val="single" w:sz="4" w:space="0" w:color="000000"/>
              <w:bottom w:val="single" w:sz="4" w:space="0" w:color="000000"/>
              <w:right w:val="nil"/>
            </w:tcBorders>
            <w:shd w:val="clear" w:color="auto" w:fill="auto"/>
            <w:vAlign w:val="center"/>
          </w:tcPr>
          <w:p w14:paraId="036EE5F2" w14:textId="1A6CE4DD" w:rsidR="00217655" w:rsidRPr="00BA579E" w:rsidRDefault="00E00410" w:rsidP="003519D4">
            <w:pPr>
              <w:pStyle w:val="FormUserText"/>
            </w:pPr>
            <w:r w:rsidRPr="00BA579E">
              <w:t>EU1_Energy simulation report_v2.docx</w:t>
            </w:r>
          </w:p>
        </w:tc>
      </w:tr>
      <w:tr w:rsidR="00217655" w:rsidRPr="00BA579E" w14:paraId="515DA08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2E0586BE"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250EE67D"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47AD1D7B" w14:textId="77777777" w:rsidR="00217655" w:rsidRPr="00BA579E" w:rsidRDefault="00217655" w:rsidP="003519D4">
            <w:pPr>
              <w:pStyle w:val="FormText"/>
            </w:pPr>
            <w:bookmarkStart w:id="29" w:name="P21"/>
            <w:r w:rsidRPr="00BA579E">
              <w:t>Description</w:t>
            </w:r>
            <w:bookmarkEnd w:id="29"/>
          </w:p>
        </w:tc>
        <w:tc>
          <w:tcPr>
            <w:tcW w:w="6323" w:type="dxa"/>
            <w:gridSpan w:val="8"/>
            <w:tcBorders>
              <w:top w:val="single" w:sz="4" w:space="0" w:color="000000"/>
              <w:left w:val="single" w:sz="4" w:space="0" w:color="000000"/>
              <w:bottom w:val="single" w:sz="4" w:space="0" w:color="000000"/>
              <w:right w:val="nil"/>
            </w:tcBorders>
            <w:shd w:val="clear" w:color="auto" w:fill="auto"/>
          </w:tcPr>
          <w:p w14:paraId="5750C9E1" w14:textId="3C223C45" w:rsidR="00217655" w:rsidRPr="00BA579E" w:rsidRDefault="00007982" w:rsidP="003519D4">
            <w:pPr>
              <w:pStyle w:val="FormUserText"/>
            </w:pPr>
            <w:r w:rsidRPr="00BA579E">
              <w:t>Issue2</w:t>
            </w:r>
          </w:p>
        </w:tc>
      </w:tr>
      <w:tr w:rsidR="00217655" w:rsidRPr="00BA579E" w14:paraId="653A0A7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0FE4CC3E"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577C0E89"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4D467775"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61AD9B" w14:textId="77777777" w:rsidR="00217655" w:rsidRPr="00BA579E" w:rsidRDefault="00217655" w:rsidP="003519D4">
            <w:pPr>
              <w:pStyle w:val="FormText"/>
              <w:rPr>
                <w:b w:val="0"/>
              </w:rPr>
            </w:pPr>
            <w:bookmarkStart w:id="30" w:name="P22"/>
            <w:r w:rsidRPr="00BA579E">
              <w:rPr>
                <w:b w:val="0"/>
              </w:rPr>
              <w:t>Prepared by</w:t>
            </w:r>
            <w:bookmarkEnd w:id="30"/>
            <w:r w:rsidRPr="00BA579E">
              <w:rPr>
                <w:b w:val="0"/>
              </w:rPr>
              <w:t xml:space="preserve"> </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4DCE93" w14:textId="77777777" w:rsidR="00217655" w:rsidRPr="00BA579E" w:rsidRDefault="00217655" w:rsidP="003519D4">
            <w:pPr>
              <w:pStyle w:val="FormText"/>
              <w:rPr>
                <w:b w:val="0"/>
              </w:rPr>
            </w:pPr>
            <w:bookmarkStart w:id="31" w:name="P23"/>
            <w:r w:rsidRPr="00BA579E">
              <w:rPr>
                <w:b w:val="0"/>
              </w:rPr>
              <w:t>Checked by</w:t>
            </w:r>
            <w:bookmarkEnd w:id="31"/>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44FAD13E" w14:textId="77777777" w:rsidR="00217655" w:rsidRPr="00BA579E" w:rsidRDefault="00217655" w:rsidP="003519D4">
            <w:pPr>
              <w:pStyle w:val="FormText"/>
              <w:rPr>
                <w:b w:val="0"/>
              </w:rPr>
            </w:pPr>
            <w:bookmarkStart w:id="32" w:name="P24"/>
            <w:r w:rsidRPr="00BA579E">
              <w:rPr>
                <w:b w:val="0"/>
              </w:rPr>
              <w:t>Approved by</w:t>
            </w:r>
            <w:bookmarkEnd w:id="32"/>
          </w:p>
        </w:tc>
      </w:tr>
      <w:tr w:rsidR="00217655" w:rsidRPr="00BA579E" w14:paraId="338DFF7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7EB07A5A"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5352C9F4"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2A1A67D7" w14:textId="77777777" w:rsidR="00217655" w:rsidRPr="00BA579E" w:rsidRDefault="00217655" w:rsidP="003519D4">
            <w:pPr>
              <w:pStyle w:val="FormText"/>
              <w:rPr>
                <w:b w:val="0"/>
              </w:rPr>
            </w:pPr>
            <w:bookmarkStart w:id="33" w:name="P25"/>
            <w:r w:rsidRPr="00BA579E">
              <w:rPr>
                <w:b w:val="0"/>
              </w:rPr>
              <w:t>Name</w:t>
            </w:r>
            <w:bookmarkEnd w:id="33"/>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0E608C" w14:textId="086EF724" w:rsidR="00217655" w:rsidRPr="00BA579E" w:rsidRDefault="00007982" w:rsidP="003519D4">
            <w:pPr>
              <w:pStyle w:val="FormUserText"/>
            </w:pPr>
            <w:bookmarkStart w:id="34" w:name="Author2"/>
            <w:bookmarkEnd w:id="34"/>
            <w:r w:rsidRPr="00BA579E">
              <w:t>Katsuya Obara</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9AB29B" w14:textId="240BCBEA" w:rsidR="00217655" w:rsidRPr="00BA579E" w:rsidRDefault="00007982" w:rsidP="003519D4">
            <w:pPr>
              <w:pStyle w:val="FormUserText"/>
            </w:pPr>
            <w:r w:rsidRPr="00BA579E">
              <w:t>Ricky Li</w:t>
            </w: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25C28C52" w14:textId="739A8D72" w:rsidR="00217655" w:rsidRPr="00BA579E" w:rsidRDefault="00007982" w:rsidP="003519D4">
            <w:pPr>
              <w:pStyle w:val="FormUserText"/>
            </w:pPr>
            <w:r w:rsidRPr="00BA579E">
              <w:t>Tony Lam</w:t>
            </w:r>
          </w:p>
        </w:tc>
      </w:tr>
      <w:tr w:rsidR="00217655" w:rsidRPr="00BA579E" w14:paraId="581FE4A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698ED56B" w14:textId="77777777" w:rsidR="00217655" w:rsidRPr="00BA579E" w:rsidRDefault="00217655" w:rsidP="003519D4">
            <w:pPr>
              <w:pStyle w:val="FormUserText"/>
            </w:pPr>
          </w:p>
        </w:tc>
        <w:tc>
          <w:tcPr>
            <w:tcW w:w="980" w:type="dxa"/>
            <w:vMerge/>
            <w:tcBorders>
              <w:top w:val="single" w:sz="4" w:space="0" w:color="000000"/>
              <w:left w:val="single" w:sz="4" w:space="0" w:color="000000"/>
              <w:bottom w:val="single" w:sz="4" w:space="0" w:color="000000"/>
              <w:right w:val="single" w:sz="4" w:space="0" w:color="000000"/>
            </w:tcBorders>
          </w:tcPr>
          <w:p w14:paraId="279E4B81" w14:textId="77777777" w:rsidR="00217655" w:rsidRPr="00BA579E" w:rsidRDefault="00217655" w:rsidP="003519D4">
            <w:pPr>
              <w:pStyle w:val="FormUserText"/>
            </w:pPr>
          </w:p>
        </w:tc>
        <w:tc>
          <w:tcPr>
            <w:tcW w:w="1267" w:type="dxa"/>
            <w:tcBorders>
              <w:top w:val="single" w:sz="4" w:space="0" w:color="000000"/>
              <w:left w:val="single" w:sz="4" w:space="0" w:color="000000"/>
              <w:bottom w:val="nil"/>
              <w:right w:val="single" w:sz="4" w:space="0" w:color="000000"/>
            </w:tcBorders>
            <w:vAlign w:val="center"/>
          </w:tcPr>
          <w:p w14:paraId="7EC36156" w14:textId="77777777" w:rsidR="00217655" w:rsidRPr="00BA579E" w:rsidRDefault="00217655" w:rsidP="003519D4">
            <w:pPr>
              <w:pStyle w:val="FormText"/>
              <w:rPr>
                <w:b w:val="0"/>
              </w:rPr>
            </w:pPr>
            <w:bookmarkStart w:id="35" w:name="P26"/>
            <w:r w:rsidRPr="00BA579E">
              <w:rPr>
                <w:b w:val="0"/>
              </w:rPr>
              <w:t>Signature</w:t>
            </w:r>
            <w:bookmarkEnd w:id="35"/>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287A1967" w14:textId="03E77032" w:rsidR="00217655" w:rsidRPr="00BA579E" w:rsidRDefault="00760710" w:rsidP="003519D4">
            <w:pPr>
              <w:pStyle w:val="FormUserText"/>
            </w:pPr>
            <w:r>
              <w:pict w14:anchorId="5941B5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33pt">
                  <v:imagedata r:id="rId26" o:title="Katsuya Obara"/>
                </v:shape>
              </w:pict>
            </w: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6F2D5351" w14:textId="08E42824" w:rsidR="00217655" w:rsidRPr="00BA579E" w:rsidRDefault="00760710" w:rsidP="003519D4">
            <w:pPr>
              <w:pStyle w:val="FormUserText"/>
            </w:pPr>
            <w:r>
              <w:pict w14:anchorId="31882725">
                <v:shape id="_x0000_i1026" type="#_x0000_t75" style="width:41.25pt;height:31.5pt">
                  <v:imagedata r:id="rId27" o:title="Ricky Li"/>
                </v:shape>
              </w:pict>
            </w:r>
          </w:p>
        </w:tc>
        <w:tc>
          <w:tcPr>
            <w:tcW w:w="2460" w:type="dxa"/>
            <w:gridSpan w:val="4"/>
            <w:tcBorders>
              <w:top w:val="single" w:sz="4" w:space="0" w:color="000000"/>
              <w:left w:val="single" w:sz="4" w:space="0" w:color="000000"/>
              <w:bottom w:val="nil"/>
              <w:right w:val="nil"/>
            </w:tcBorders>
            <w:shd w:val="clear" w:color="auto" w:fill="auto"/>
            <w:vAlign w:val="center"/>
          </w:tcPr>
          <w:p w14:paraId="38E22E88" w14:textId="1D7D6105" w:rsidR="00217655" w:rsidRPr="00BA579E" w:rsidRDefault="00760710" w:rsidP="003519D4">
            <w:pPr>
              <w:pStyle w:val="FormUserText"/>
            </w:pPr>
            <w:r>
              <w:pict w14:anchorId="59BF3768">
                <v:shape id="_x0000_i1027" type="#_x0000_t75" style="width:54pt;height:32.25pt">
                  <v:imagedata r:id="rId28" o:title="Dr"/>
                </v:shape>
              </w:pict>
            </w:r>
          </w:p>
        </w:tc>
      </w:tr>
      <w:tr w:rsidR="00217655" w:rsidRPr="00BA579E" w14:paraId="5CCEA80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5A93E549"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76CFFCB4"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241E87C5" w14:textId="77777777" w:rsidR="00217655" w:rsidRPr="00BA579E" w:rsidRDefault="00217655" w:rsidP="003519D4">
            <w:pPr>
              <w:rPr>
                <w:b/>
              </w:rPr>
            </w:pPr>
          </w:p>
        </w:tc>
        <w:tc>
          <w:tcPr>
            <w:tcW w:w="6331" w:type="dxa"/>
            <w:gridSpan w:val="9"/>
            <w:tcBorders>
              <w:top w:val="single" w:sz="4" w:space="0" w:color="000000"/>
              <w:left w:val="single" w:sz="4" w:space="0" w:color="000000"/>
              <w:bottom w:val="nil"/>
            </w:tcBorders>
          </w:tcPr>
          <w:p w14:paraId="424B4624" w14:textId="77777777" w:rsidR="00217655" w:rsidRPr="00BA579E" w:rsidRDefault="00217655" w:rsidP="003519D4">
            <w:pPr>
              <w:rPr>
                <w:sz w:val="22"/>
              </w:rPr>
            </w:pPr>
          </w:p>
        </w:tc>
      </w:tr>
      <w:tr w:rsidR="00217655" w:rsidRPr="00BA579E" w14:paraId="6071A1A5"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7F11AD72" w14:textId="6DAE064E" w:rsidR="00217655" w:rsidRPr="00BA579E" w:rsidRDefault="00BA579E" w:rsidP="003519D4">
            <w:pPr>
              <w:pStyle w:val="FormUserText"/>
            </w:pPr>
            <w:r>
              <w:t>Issue3</w:t>
            </w:r>
          </w:p>
        </w:tc>
        <w:tc>
          <w:tcPr>
            <w:tcW w:w="980" w:type="dxa"/>
            <w:vMerge w:val="restart"/>
            <w:tcBorders>
              <w:top w:val="nil"/>
              <w:left w:val="single" w:sz="4" w:space="0" w:color="000000"/>
              <w:bottom w:val="nil"/>
              <w:right w:val="single" w:sz="4" w:space="0" w:color="000000"/>
            </w:tcBorders>
          </w:tcPr>
          <w:p w14:paraId="6437ED7E" w14:textId="4834C031" w:rsidR="00217655" w:rsidRPr="00BA579E" w:rsidRDefault="00BA579E" w:rsidP="003519D4">
            <w:pPr>
              <w:pStyle w:val="FormUserText"/>
            </w:pPr>
            <w:r>
              <w:t>30 Nov 2018</w:t>
            </w:r>
          </w:p>
        </w:tc>
        <w:tc>
          <w:tcPr>
            <w:tcW w:w="1267" w:type="dxa"/>
            <w:tcBorders>
              <w:top w:val="nil"/>
              <w:left w:val="single" w:sz="4" w:space="0" w:color="000000"/>
              <w:bottom w:val="single" w:sz="4" w:space="0" w:color="000000"/>
              <w:right w:val="single" w:sz="4" w:space="0" w:color="000000"/>
            </w:tcBorders>
            <w:vAlign w:val="center"/>
          </w:tcPr>
          <w:p w14:paraId="509ED702" w14:textId="77777777" w:rsidR="00217655" w:rsidRPr="00BA579E" w:rsidRDefault="00217655" w:rsidP="003519D4">
            <w:pPr>
              <w:pStyle w:val="FormText"/>
            </w:pPr>
            <w:bookmarkStart w:id="36" w:name="P27"/>
            <w:r w:rsidRPr="00BA579E">
              <w:t>Filename</w:t>
            </w:r>
            <w:bookmarkEnd w:id="36"/>
          </w:p>
        </w:tc>
        <w:tc>
          <w:tcPr>
            <w:tcW w:w="6323" w:type="dxa"/>
            <w:gridSpan w:val="8"/>
            <w:tcBorders>
              <w:top w:val="nil"/>
              <w:left w:val="single" w:sz="4" w:space="0" w:color="000000"/>
              <w:bottom w:val="single" w:sz="4" w:space="0" w:color="000000"/>
              <w:right w:val="nil"/>
            </w:tcBorders>
            <w:shd w:val="clear" w:color="auto" w:fill="auto"/>
            <w:vAlign w:val="center"/>
          </w:tcPr>
          <w:p w14:paraId="78AB5891" w14:textId="3353E87E" w:rsidR="00217655" w:rsidRPr="00BA579E" w:rsidRDefault="00BA579E" w:rsidP="00F64779">
            <w:pPr>
              <w:pStyle w:val="FormUserText"/>
            </w:pPr>
            <w:r>
              <w:t>EU1_Energy simulation report_v</w:t>
            </w:r>
            <w:r w:rsidR="00F64779">
              <w:t>3</w:t>
            </w:r>
            <w:r>
              <w:t>.docx</w:t>
            </w:r>
          </w:p>
        </w:tc>
      </w:tr>
      <w:tr w:rsidR="00217655" w:rsidRPr="00BA579E" w14:paraId="5A1CFE90"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0253113C"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47C8D98D"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7F4EDD3F" w14:textId="77777777" w:rsidR="00217655" w:rsidRPr="00BA579E" w:rsidRDefault="00217655" w:rsidP="003519D4">
            <w:pPr>
              <w:pStyle w:val="FormText"/>
            </w:pPr>
            <w:bookmarkStart w:id="37" w:name="P28"/>
            <w:r w:rsidRPr="00BA579E">
              <w:t>Description</w:t>
            </w:r>
            <w:bookmarkEnd w:id="37"/>
          </w:p>
        </w:tc>
        <w:tc>
          <w:tcPr>
            <w:tcW w:w="6323" w:type="dxa"/>
            <w:gridSpan w:val="8"/>
            <w:tcBorders>
              <w:top w:val="single" w:sz="4" w:space="0" w:color="000000"/>
              <w:left w:val="single" w:sz="4" w:space="0" w:color="000000"/>
              <w:bottom w:val="single" w:sz="4" w:space="0" w:color="000000"/>
              <w:right w:val="nil"/>
            </w:tcBorders>
            <w:shd w:val="clear" w:color="auto" w:fill="auto"/>
          </w:tcPr>
          <w:p w14:paraId="0F8AC7BB" w14:textId="2ABDFA55" w:rsidR="00217655" w:rsidRPr="00BA579E" w:rsidRDefault="00BA579E" w:rsidP="003519D4">
            <w:pPr>
              <w:pStyle w:val="FormUserText"/>
            </w:pPr>
            <w:r>
              <w:t>Issue3</w:t>
            </w:r>
          </w:p>
        </w:tc>
      </w:tr>
      <w:tr w:rsidR="00217655" w:rsidRPr="00BA579E" w14:paraId="5967410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255ECBE8"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40C144D8"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517AE9D6"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6988A3" w14:textId="77777777" w:rsidR="00217655" w:rsidRPr="00BA579E" w:rsidRDefault="00217655" w:rsidP="003519D4">
            <w:pPr>
              <w:pStyle w:val="FormText"/>
              <w:rPr>
                <w:b w:val="0"/>
              </w:rPr>
            </w:pPr>
            <w:bookmarkStart w:id="38" w:name="P29"/>
            <w:r w:rsidRPr="00BA579E">
              <w:rPr>
                <w:b w:val="0"/>
              </w:rPr>
              <w:t>Prepared by</w:t>
            </w:r>
            <w:bookmarkEnd w:id="38"/>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ABC383" w14:textId="77777777" w:rsidR="00217655" w:rsidRPr="00BA579E" w:rsidRDefault="00217655" w:rsidP="003519D4">
            <w:pPr>
              <w:pStyle w:val="FormText"/>
              <w:rPr>
                <w:b w:val="0"/>
              </w:rPr>
            </w:pPr>
            <w:bookmarkStart w:id="39" w:name="P30"/>
            <w:r w:rsidRPr="00BA579E">
              <w:rPr>
                <w:b w:val="0"/>
              </w:rPr>
              <w:t>Checked by</w:t>
            </w:r>
            <w:bookmarkEnd w:id="39"/>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02783A75" w14:textId="77777777" w:rsidR="00217655" w:rsidRPr="00BA579E" w:rsidRDefault="00217655" w:rsidP="003519D4">
            <w:pPr>
              <w:pStyle w:val="FormText"/>
              <w:rPr>
                <w:b w:val="0"/>
              </w:rPr>
            </w:pPr>
            <w:bookmarkStart w:id="40" w:name="P31"/>
            <w:r w:rsidRPr="00BA579E">
              <w:rPr>
                <w:b w:val="0"/>
              </w:rPr>
              <w:t>Approved by</w:t>
            </w:r>
            <w:bookmarkEnd w:id="40"/>
          </w:p>
        </w:tc>
      </w:tr>
      <w:tr w:rsidR="00217655" w:rsidRPr="00BA579E" w14:paraId="5A046893"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69361E3B"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5C329DDD" w14:textId="77777777" w:rsidR="00217655" w:rsidRPr="00BA579E" w:rsidRDefault="00217655" w:rsidP="003519D4">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1CDF1EB9" w14:textId="77777777" w:rsidR="00217655" w:rsidRPr="00BA579E" w:rsidRDefault="00217655" w:rsidP="003519D4">
            <w:pPr>
              <w:pStyle w:val="FormText"/>
              <w:rPr>
                <w:b w:val="0"/>
              </w:rPr>
            </w:pPr>
            <w:bookmarkStart w:id="41" w:name="P32"/>
            <w:r w:rsidRPr="00BA579E">
              <w:rPr>
                <w:b w:val="0"/>
              </w:rPr>
              <w:t>Name</w:t>
            </w:r>
            <w:bookmarkEnd w:id="41"/>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AA6737" w14:textId="5539633F" w:rsidR="00217655" w:rsidRPr="00BA579E" w:rsidRDefault="00BA579E" w:rsidP="003519D4">
            <w:pPr>
              <w:pStyle w:val="FormUserText"/>
            </w:pPr>
            <w:bookmarkStart w:id="42" w:name="Author3"/>
            <w:bookmarkEnd w:id="42"/>
            <w:r>
              <w:t>Katsuya Obara</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4671D0" w14:textId="15A155F6" w:rsidR="00217655" w:rsidRPr="00BA579E" w:rsidRDefault="00BA579E" w:rsidP="003519D4">
            <w:pPr>
              <w:pStyle w:val="FormUserText"/>
            </w:pPr>
            <w:r>
              <w:t>Ricky Li</w:t>
            </w: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23890152" w14:textId="696B6B52" w:rsidR="00217655" w:rsidRPr="00BA579E" w:rsidRDefault="00BA579E" w:rsidP="003519D4">
            <w:pPr>
              <w:pStyle w:val="FormUserText"/>
            </w:pPr>
            <w:r>
              <w:t>Tony Lam</w:t>
            </w:r>
          </w:p>
        </w:tc>
      </w:tr>
      <w:tr w:rsidR="00217655" w:rsidRPr="00BA579E" w14:paraId="1AD8954D"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762CBBAC" w14:textId="77777777" w:rsidR="00217655" w:rsidRPr="00BA579E" w:rsidRDefault="00217655" w:rsidP="003519D4">
            <w:pPr>
              <w:pStyle w:val="FormUserText"/>
            </w:pPr>
          </w:p>
        </w:tc>
        <w:tc>
          <w:tcPr>
            <w:tcW w:w="980" w:type="dxa"/>
            <w:vMerge/>
            <w:tcBorders>
              <w:top w:val="single" w:sz="4" w:space="0" w:color="000000"/>
              <w:left w:val="single" w:sz="4" w:space="0" w:color="000000"/>
              <w:bottom w:val="nil"/>
              <w:right w:val="single" w:sz="4" w:space="0" w:color="000000"/>
            </w:tcBorders>
          </w:tcPr>
          <w:p w14:paraId="2D28A162" w14:textId="77777777" w:rsidR="00217655" w:rsidRPr="00BA579E" w:rsidRDefault="00217655" w:rsidP="003519D4">
            <w:pPr>
              <w:pStyle w:val="FormUserText"/>
            </w:pPr>
          </w:p>
        </w:tc>
        <w:tc>
          <w:tcPr>
            <w:tcW w:w="1267" w:type="dxa"/>
            <w:tcBorders>
              <w:top w:val="single" w:sz="4" w:space="0" w:color="000000"/>
              <w:left w:val="single" w:sz="4" w:space="0" w:color="000000"/>
              <w:bottom w:val="nil"/>
              <w:right w:val="single" w:sz="4" w:space="0" w:color="000000"/>
            </w:tcBorders>
            <w:vAlign w:val="center"/>
          </w:tcPr>
          <w:p w14:paraId="0AC3F5A9" w14:textId="77777777" w:rsidR="00217655" w:rsidRPr="00BA579E" w:rsidRDefault="00217655" w:rsidP="003519D4">
            <w:pPr>
              <w:pStyle w:val="FormText"/>
              <w:rPr>
                <w:b w:val="0"/>
              </w:rPr>
            </w:pPr>
            <w:bookmarkStart w:id="43" w:name="P33"/>
            <w:r w:rsidRPr="00BA579E">
              <w:rPr>
                <w:b w:val="0"/>
              </w:rPr>
              <w:t>Signature</w:t>
            </w:r>
            <w:bookmarkEnd w:id="43"/>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1AB40BB2" w14:textId="77777777" w:rsidR="00217655" w:rsidRPr="00BA579E" w:rsidRDefault="00217655" w:rsidP="003519D4">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08316117" w14:textId="77777777" w:rsidR="00217655" w:rsidRPr="00BA579E" w:rsidRDefault="00217655" w:rsidP="003519D4">
            <w:pPr>
              <w:pStyle w:val="FormUserText"/>
            </w:pPr>
          </w:p>
        </w:tc>
        <w:tc>
          <w:tcPr>
            <w:tcW w:w="2460" w:type="dxa"/>
            <w:gridSpan w:val="4"/>
            <w:tcBorders>
              <w:top w:val="single" w:sz="4" w:space="0" w:color="000000"/>
              <w:left w:val="single" w:sz="4" w:space="0" w:color="000000"/>
              <w:bottom w:val="nil"/>
              <w:right w:val="nil"/>
            </w:tcBorders>
            <w:shd w:val="clear" w:color="auto" w:fill="auto"/>
            <w:vAlign w:val="center"/>
          </w:tcPr>
          <w:p w14:paraId="69667663" w14:textId="77777777" w:rsidR="00217655" w:rsidRPr="00BA579E" w:rsidRDefault="00217655" w:rsidP="003519D4">
            <w:pPr>
              <w:pStyle w:val="FormUserText"/>
            </w:pPr>
          </w:p>
        </w:tc>
      </w:tr>
      <w:tr w:rsidR="00217655" w:rsidRPr="00BA579E" w14:paraId="3B631FA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01E45C94" w14:textId="77777777" w:rsidR="00217655" w:rsidRPr="00BA579E" w:rsidRDefault="00217655" w:rsidP="003519D4">
            <w:pPr>
              <w:rPr>
                <w:b/>
              </w:rPr>
            </w:pPr>
          </w:p>
        </w:tc>
        <w:tc>
          <w:tcPr>
            <w:tcW w:w="980" w:type="dxa"/>
            <w:tcBorders>
              <w:top w:val="single" w:sz="4" w:space="0" w:color="000000"/>
              <w:left w:val="single" w:sz="4" w:space="0" w:color="000000"/>
              <w:bottom w:val="nil"/>
              <w:right w:val="single" w:sz="4" w:space="0" w:color="000000"/>
            </w:tcBorders>
          </w:tcPr>
          <w:p w14:paraId="30C056AF" w14:textId="77777777" w:rsidR="00217655" w:rsidRPr="00BA579E" w:rsidRDefault="00217655" w:rsidP="003519D4">
            <w:pPr>
              <w:rPr>
                <w:b/>
              </w:rPr>
            </w:pPr>
          </w:p>
        </w:tc>
        <w:tc>
          <w:tcPr>
            <w:tcW w:w="1267" w:type="dxa"/>
            <w:tcBorders>
              <w:top w:val="single" w:sz="4" w:space="0" w:color="000000"/>
              <w:left w:val="single" w:sz="4" w:space="0" w:color="000000"/>
              <w:bottom w:val="nil"/>
              <w:right w:val="single" w:sz="4" w:space="0" w:color="000000"/>
            </w:tcBorders>
          </w:tcPr>
          <w:p w14:paraId="5DCA44E7" w14:textId="77777777" w:rsidR="00217655" w:rsidRPr="00BA579E" w:rsidRDefault="00217655" w:rsidP="003519D4">
            <w:pPr>
              <w:rPr>
                <w:b/>
              </w:rPr>
            </w:pPr>
          </w:p>
        </w:tc>
        <w:tc>
          <w:tcPr>
            <w:tcW w:w="6331" w:type="dxa"/>
            <w:gridSpan w:val="9"/>
            <w:tcBorders>
              <w:top w:val="single" w:sz="4" w:space="0" w:color="000000"/>
              <w:left w:val="single" w:sz="4" w:space="0" w:color="000000"/>
              <w:bottom w:val="nil"/>
            </w:tcBorders>
          </w:tcPr>
          <w:p w14:paraId="33C22DC8" w14:textId="77777777" w:rsidR="00217655" w:rsidRPr="00BA579E" w:rsidRDefault="00217655" w:rsidP="003519D4">
            <w:pPr>
              <w:rPr>
                <w:sz w:val="22"/>
              </w:rPr>
            </w:pPr>
          </w:p>
        </w:tc>
      </w:tr>
      <w:tr w:rsidR="00217655" w:rsidRPr="00BA579E" w14:paraId="4C51325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vMerge w:val="restart"/>
            <w:tcBorders>
              <w:top w:val="nil"/>
              <w:right w:val="single" w:sz="4" w:space="0" w:color="000000"/>
            </w:tcBorders>
            <w:tcMar>
              <w:left w:w="0" w:type="dxa"/>
            </w:tcMar>
          </w:tcPr>
          <w:p w14:paraId="64C24D3D" w14:textId="77777777" w:rsidR="00217655" w:rsidRPr="00BA579E" w:rsidRDefault="00217655" w:rsidP="003519D4">
            <w:pPr>
              <w:pStyle w:val="FormUserText"/>
            </w:pPr>
          </w:p>
        </w:tc>
        <w:tc>
          <w:tcPr>
            <w:tcW w:w="980" w:type="dxa"/>
            <w:vMerge w:val="restart"/>
            <w:tcBorders>
              <w:top w:val="nil"/>
              <w:left w:val="single" w:sz="4" w:space="0" w:color="000000"/>
              <w:right w:val="single" w:sz="4" w:space="0" w:color="000000"/>
            </w:tcBorders>
          </w:tcPr>
          <w:p w14:paraId="0D1A1BDE" w14:textId="77777777" w:rsidR="00217655" w:rsidRPr="00BA579E" w:rsidRDefault="00217655" w:rsidP="003519D4">
            <w:pPr>
              <w:pStyle w:val="FormUserText"/>
            </w:pPr>
          </w:p>
        </w:tc>
        <w:tc>
          <w:tcPr>
            <w:tcW w:w="1267" w:type="dxa"/>
            <w:tcBorders>
              <w:top w:val="nil"/>
              <w:left w:val="single" w:sz="4" w:space="0" w:color="000000"/>
              <w:bottom w:val="single" w:sz="4" w:space="0" w:color="000000"/>
              <w:right w:val="single" w:sz="4" w:space="0" w:color="000000"/>
            </w:tcBorders>
            <w:vAlign w:val="center"/>
          </w:tcPr>
          <w:p w14:paraId="3DABCD0B" w14:textId="77777777" w:rsidR="00217655" w:rsidRPr="00BA579E" w:rsidRDefault="00217655" w:rsidP="003519D4">
            <w:pPr>
              <w:pStyle w:val="FormText"/>
            </w:pPr>
            <w:bookmarkStart w:id="44" w:name="P34"/>
            <w:r w:rsidRPr="00BA579E">
              <w:t>Filename</w:t>
            </w:r>
            <w:bookmarkEnd w:id="44"/>
          </w:p>
        </w:tc>
        <w:tc>
          <w:tcPr>
            <w:tcW w:w="6323" w:type="dxa"/>
            <w:gridSpan w:val="8"/>
            <w:tcBorders>
              <w:top w:val="nil"/>
              <w:left w:val="single" w:sz="4" w:space="0" w:color="000000"/>
              <w:bottom w:val="single" w:sz="4" w:space="0" w:color="000000"/>
              <w:right w:val="nil"/>
            </w:tcBorders>
            <w:shd w:val="clear" w:color="auto" w:fill="auto"/>
            <w:vAlign w:val="center"/>
          </w:tcPr>
          <w:p w14:paraId="02E5FE16" w14:textId="77777777" w:rsidR="00217655" w:rsidRPr="00BA579E" w:rsidRDefault="00217655" w:rsidP="003519D4">
            <w:pPr>
              <w:pStyle w:val="FormUserText"/>
            </w:pPr>
          </w:p>
        </w:tc>
      </w:tr>
      <w:tr w:rsidR="00217655" w:rsidRPr="00BA579E" w14:paraId="39D4EE4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right w:val="single" w:sz="4" w:space="0" w:color="000000"/>
            </w:tcBorders>
          </w:tcPr>
          <w:p w14:paraId="6205DF3F"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16524CFB" w14:textId="77777777" w:rsidR="00217655" w:rsidRPr="00BA579E" w:rsidRDefault="00217655" w:rsidP="003519D4">
            <w:pPr>
              <w:rPr>
                <w:b/>
              </w:rPr>
            </w:pPr>
          </w:p>
        </w:tc>
        <w:tc>
          <w:tcPr>
            <w:tcW w:w="1267" w:type="dxa"/>
            <w:tcBorders>
              <w:top w:val="single" w:sz="4" w:space="0" w:color="000000"/>
              <w:left w:val="single" w:sz="4" w:space="0" w:color="000000"/>
              <w:bottom w:val="single" w:sz="4" w:space="0" w:color="000000"/>
              <w:right w:val="single" w:sz="4" w:space="0" w:color="000000"/>
            </w:tcBorders>
          </w:tcPr>
          <w:p w14:paraId="6E5FEB88" w14:textId="77777777" w:rsidR="00217655" w:rsidRPr="00BA579E" w:rsidRDefault="00217655" w:rsidP="003519D4">
            <w:pPr>
              <w:pStyle w:val="FormText"/>
            </w:pPr>
            <w:bookmarkStart w:id="45" w:name="P35"/>
            <w:r w:rsidRPr="00BA579E">
              <w:t>Description</w:t>
            </w:r>
            <w:bookmarkEnd w:id="45"/>
          </w:p>
        </w:tc>
        <w:tc>
          <w:tcPr>
            <w:tcW w:w="6323" w:type="dxa"/>
            <w:gridSpan w:val="8"/>
            <w:tcBorders>
              <w:top w:val="single" w:sz="4" w:space="0" w:color="000000"/>
              <w:left w:val="single" w:sz="4" w:space="0" w:color="000000"/>
              <w:bottom w:val="single" w:sz="4" w:space="0" w:color="000000"/>
              <w:right w:val="nil"/>
            </w:tcBorders>
            <w:shd w:val="clear" w:color="auto" w:fill="auto"/>
          </w:tcPr>
          <w:p w14:paraId="70DBC301" w14:textId="77777777" w:rsidR="00217655" w:rsidRPr="00BA579E" w:rsidRDefault="00217655" w:rsidP="003519D4">
            <w:pPr>
              <w:pStyle w:val="FormUserText"/>
            </w:pPr>
          </w:p>
        </w:tc>
      </w:tr>
      <w:tr w:rsidR="00217655" w:rsidRPr="00BA579E" w14:paraId="7EBFAD23"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right w:val="single" w:sz="4" w:space="0" w:color="000000"/>
            </w:tcBorders>
          </w:tcPr>
          <w:p w14:paraId="38C60FCE"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21592EE6" w14:textId="77777777" w:rsidR="00217655" w:rsidRPr="00BA579E" w:rsidRDefault="00217655" w:rsidP="003519D4">
            <w:pPr>
              <w:rPr>
                <w:b/>
              </w:rPr>
            </w:pPr>
          </w:p>
        </w:tc>
        <w:tc>
          <w:tcPr>
            <w:tcW w:w="1267" w:type="dxa"/>
            <w:tcBorders>
              <w:top w:val="single" w:sz="4" w:space="0" w:color="000000"/>
              <w:left w:val="single" w:sz="4" w:space="0" w:color="000000"/>
              <w:bottom w:val="single" w:sz="4" w:space="0" w:color="000000"/>
              <w:right w:val="single" w:sz="4" w:space="0" w:color="000000"/>
            </w:tcBorders>
          </w:tcPr>
          <w:p w14:paraId="7568F7F5" w14:textId="77777777" w:rsidR="00217655" w:rsidRPr="00BA579E" w:rsidRDefault="00217655" w:rsidP="003519D4">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FD5A01" w14:textId="77777777" w:rsidR="00217655" w:rsidRPr="00BA579E" w:rsidRDefault="00217655" w:rsidP="003519D4">
            <w:pPr>
              <w:pStyle w:val="FormText"/>
              <w:rPr>
                <w:b w:val="0"/>
              </w:rPr>
            </w:pPr>
            <w:bookmarkStart w:id="46" w:name="P36"/>
            <w:r w:rsidRPr="00BA579E">
              <w:rPr>
                <w:b w:val="0"/>
              </w:rPr>
              <w:t>Prepared by</w:t>
            </w:r>
            <w:bookmarkEnd w:id="46"/>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72B6B3" w14:textId="77777777" w:rsidR="00217655" w:rsidRPr="00BA579E" w:rsidRDefault="00217655" w:rsidP="003519D4">
            <w:pPr>
              <w:pStyle w:val="FormText"/>
              <w:rPr>
                <w:b w:val="0"/>
              </w:rPr>
            </w:pPr>
            <w:bookmarkStart w:id="47" w:name="P37"/>
            <w:r w:rsidRPr="00BA579E">
              <w:rPr>
                <w:b w:val="0"/>
              </w:rPr>
              <w:t>Checked by</w:t>
            </w:r>
            <w:bookmarkEnd w:id="47"/>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5BD7BECD" w14:textId="77777777" w:rsidR="00217655" w:rsidRPr="00BA579E" w:rsidRDefault="00217655" w:rsidP="003519D4">
            <w:pPr>
              <w:pStyle w:val="FormText"/>
              <w:rPr>
                <w:b w:val="0"/>
              </w:rPr>
            </w:pPr>
            <w:bookmarkStart w:id="48" w:name="P38"/>
            <w:r w:rsidRPr="00BA579E">
              <w:rPr>
                <w:b w:val="0"/>
              </w:rPr>
              <w:t>Approved by</w:t>
            </w:r>
            <w:bookmarkEnd w:id="48"/>
          </w:p>
        </w:tc>
      </w:tr>
      <w:tr w:rsidR="00217655" w:rsidRPr="00BA579E" w14:paraId="5AAE2497"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1A6222C9"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41DD314A" w14:textId="77777777" w:rsidR="00217655" w:rsidRPr="00BA579E" w:rsidRDefault="00217655" w:rsidP="003519D4">
            <w:pPr>
              <w:rPr>
                <w:b/>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5DB8CD88" w14:textId="77777777" w:rsidR="00217655" w:rsidRPr="00BA579E" w:rsidRDefault="00217655" w:rsidP="003519D4">
            <w:pPr>
              <w:pStyle w:val="FormText"/>
              <w:rPr>
                <w:b w:val="0"/>
              </w:rPr>
            </w:pPr>
            <w:bookmarkStart w:id="49" w:name="P39"/>
            <w:r w:rsidRPr="00BA579E">
              <w:rPr>
                <w:b w:val="0"/>
              </w:rPr>
              <w:t>Name</w:t>
            </w:r>
            <w:bookmarkEnd w:id="49"/>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B1B898" w14:textId="77777777" w:rsidR="00217655" w:rsidRPr="00BA579E" w:rsidRDefault="00217655" w:rsidP="003519D4">
            <w:pPr>
              <w:pStyle w:val="FormUserText"/>
            </w:pPr>
            <w:bookmarkStart w:id="50" w:name="Author4"/>
            <w:bookmarkEnd w:id="50"/>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035F0E" w14:textId="77777777" w:rsidR="00217655" w:rsidRPr="00BA579E" w:rsidRDefault="00217655" w:rsidP="003519D4">
            <w:pPr>
              <w:pStyle w:val="FormUserText"/>
            </w:pP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426292FF" w14:textId="77777777" w:rsidR="00217655" w:rsidRPr="00BA579E" w:rsidRDefault="00217655" w:rsidP="003519D4">
            <w:pPr>
              <w:pStyle w:val="FormUserText"/>
            </w:pPr>
          </w:p>
        </w:tc>
      </w:tr>
      <w:tr w:rsidR="00217655" w:rsidRPr="00BA579E" w14:paraId="60A8300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65BE9A88" w14:textId="77777777" w:rsidR="00217655" w:rsidRPr="00BA579E" w:rsidRDefault="00217655" w:rsidP="003519D4">
            <w:pPr>
              <w:rPr>
                <w:b/>
              </w:rPr>
            </w:pPr>
          </w:p>
        </w:tc>
        <w:tc>
          <w:tcPr>
            <w:tcW w:w="980" w:type="dxa"/>
            <w:vMerge/>
            <w:tcBorders>
              <w:top w:val="single" w:sz="4" w:space="0" w:color="000000"/>
              <w:left w:val="single" w:sz="4" w:space="0" w:color="000000"/>
              <w:right w:val="single" w:sz="4" w:space="0" w:color="000000"/>
            </w:tcBorders>
          </w:tcPr>
          <w:p w14:paraId="5C3B3FE7" w14:textId="77777777" w:rsidR="00217655" w:rsidRPr="00BA579E" w:rsidRDefault="00217655" w:rsidP="003519D4">
            <w:pPr>
              <w:rPr>
                <w:b/>
              </w:rPr>
            </w:pPr>
          </w:p>
        </w:tc>
        <w:tc>
          <w:tcPr>
            <w:tcW w:w="1267" w:type="dxa"/>
            <w:tcBorders>
              <w:top w:val="single" w:sz="4" w:space="0" w:color="000000"/>
              <w:left w:val="single" w:sz="4" w:space="0" w:color="000000"/>
              <w:right w:val="single" w:sz="4" w:space="0" w:color="000000"/>
            </w:tcBorders>
            <w:vAlign w:val="center"/>
          </w:tcPr>
          <w:p w14:paraId="680F5B5B" w14:textId="77777777" w:rsidR="00217655" w:rsidRPr="00BA579E" w:rsidRDefault="00217655" w:rsidP="003519D4">
            <w:pPr>
              <w:pStyle w:val="FormText"/>
              <w:rPr>
                <w:b w:val="0"/>
              </w:rPr>
            </w:pPr>
            <w:bookmarkStart w:id="51" w:name="P40"/>
            <w:r w:rsidRPr="00BA579E">
              <w:rPr>
                <w:b w:val="0"/>
              </w:rPr>
              <w:t>Signature</w:t>
            </w:r>
            <w:bookmarkEnd w:id="51"/>
          </w:p>
        </w:tc>
        <w:tc>
          <w:tcPr>
            <w:tcW w:w="2082" w:type="dxa"/>
            <w:gridSpan w:val="2"/>
            <w:tcBorders>
              <w:top w:val="single" w:sz="4" w:space="0" w:color="000000"/>
              <w:left w:val="single" w:sz="4" w:space="0" w:color="000000"/>
              <w:right w:val="single" w:sz="4" w:space="0" w:color="000000"/>
            </w:tcBorders>
            <w:shd w:val="clear" w:color="auto" w:fill="auto"/>
            <w:vAlign w:val="center"/>
          </w:tcPr>
          <w:p w14:paraId="3030951D" w14:textId="77777777" w:rsidR="00217655" w:rsidRPr="00BA579E" w:rsidRDefault="00217655" w:rsidP="003519D4">
            <w:pPr>
              <w:pStyle w:val="FormUserText"/>
            </w:pPr>
          </w:p>
        </w:tc>
        <w:tc>
          <w:tcPr>
            <w:tcW w:w="1781" w:type="dxa"/>
            <w:gridSpan w:val="2"/>
            <w:tcBorders>
              <w:top w:val="single" w:sz="4" w:space="0" w:color="000000"/>
              <w:left w:val="single" w:sz="4" w:space="0" w:color="000000"/>
              <w:right w:val="single" w:sz="4" w:space="0" w:color="000000"/>
            </w:tcBorders>
            <w:shd w:val="clear" w:color="auto" w:fill="auto"/>
            <w:vAlign w:val="center"/>
          </w:tcPr>
          <w:p w14:paraId="52D55852" w14:textId="77777777" w:rsidR="00217655" w:rsidRPr="00BA579E" w:rsidRDefault="00217655" w:rsidP="003519D4">
            <w:pPr>
              <w:pStyle w:val="FormUserText"/>
            </w:pPr>
          </w:p>
        </w:tc>
        <w:tc>
          <w:tcPr>
            <w:tcW w:w="2460" w:type="dxa"/>
            <w:gridSpan w:val="4"/>
            <w:tcBorders>
              <w:top w:val="single" w:sz="4" w:space="0" w:color="000000"/>
              <w:left w:val="single" w:sz="4" w:space="0" w:color="000000"/>
              <w:right w:val="nil"/>
            </w:tcBorders>
            <w:shd w:val="clear" w:color="auto" w:fill="auto"/>
            <w:vAlign w:val="center"/>
          </w:tcPr>
          <w:p w14:paraId="5DAA1303" w14:textId="77777777" w:rsidR="00217655" w:rsidRPr="00BA579E" w:rsidRDefault="00217655" w:rsidP="003519D4">
            <w:pPr>
              <w:pStyle w:val="FormUserText"/>
            </w:pPr>
          </w:p>
        </w:tc>
      </w:tr>
      <w:tr w:rsidR="00217655" w:rsidRPr="00BA579E" w14:paraId="6680866D"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1"/>
            <w:tcBorders>
              <w:top w:val="single" w:sz="4" w:space="0" w:color="000000"/>
            </w:tcBorders>
          </w:tcPr>
          <w:p w14:paraId="2F4789DC" w14:textId="77777777" w:rsidR="00217655" w:rsidRPr="00BA579E" w:rsidRDefault="00217655" w:rsidP="003519D4">
            <w:pPr>
              <w:rPr>
                <w:sz w:val="22"/>
              </w:rPr>
            </w:pPr>
          </w:p>
        </w:tc>
      </w:tr>
      <w:tr w:rsidR="00217655" w:rsidRPr="00BA579E" w14:paraId="13CFDFD3"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284"/>
          <w:jc w:val="center"/>
          <w:hidden/>
        </w:trPr>
        <w:tc>
          <w:tcPr>
            <w:tcW w:w="4156" w:type="dxa"/>
            <w:gridSpan w:val="4"/>
          </w:tcPr>
          <w:p w14:paraId="6BB1E4B4" w14:textId="77777777" w:rsidR="00217655" w:rsidRPr="00BA579E" w:rsidRDefault="00217655" w:rsidP="003519D4">
            <w:pPr>
              <w:rPr>
                <w:sz w:val="22"/>
              </w:rPr>
            </w:pPr>
            <w:r w:rsidRPr="00BA579E">
              <w:rPr>
                <w:rFonts w:ascii="Arial" w:hAnsi="Arial" w:cs="Arial"/>
                <w:vanish/>
                <w:color w:val="FF0000"/>
                <w:sz w:val="16"/>
                <w:szCs w:val="16"/>
              </w:rPr>
              <w:t xml:space="preserve">Press </w:t>
            </w:r>
            <w:r w:rsidRPr="00BA579E">
              <w:rPr>
                <w:rFonts w:ascii="Arial" w:hAnsi="Arial" w:cs="Arial"/>
                <w:b/>
                <w:vanish/>
                <w:color w:val="FF0000"/>
                <w:sz w:val="16"/>
                <w:szCs w:val="16"/>
              </w:rPr>
              <w:t>Control+Shift+D</w:t>
            </w:r>
            <w:r w:rsidRPr="00BA579E">
              <w:rPr>
                <w:rFonts w:ascii="Arial" w:hAnsi="Arial" w:cs="Arial"/>
                <w:vanish/>
                <w:color w:val="FF0000"/>
                <w:sz w:val="16"/>
                <w:szCs w:val="16"/>
              </w:rPr>
              <w:t xml:space="preserve"> to insert or remove DV sheet</w:t>
            </w:r>
          </w:p>
        </w:tc>
        <w:tc>
          <w:tcPr>
            <w:tcW w:w="4819" w:type="dxa"/>
            <w:gridSpan w:val="4"/>
            <w:vAlign w:val="center"/>
          </w:tcPr>
          <w:p w14:paraId="229FB6D1" w14:textId="77777777" w:rsidR="00217655" w:rsidRPr="00BA579E" w:rsidRDefault="00217655" w:rsidP="00064AF2">
            <w:pPr>
              <w:pStyle w:val="FormText"/>
            </w:pPr>
            <w:bookmarkStart w:id="52" w:name="P41"/>
            <w:r w:rsidRPr="00BA579E">
              <w:t>Issue Document Verification with Document</w:t>
            </w:r>
            <w:bookmarkEnd w:id="52"/>
          </w:p>
        </w:tc>
        <w:tc>
          <w:tcPr>
            <w:tcW w:w="140" w:type="dxa"/>
            <w:tcBorders>
              <w:right w:val="single" w:sz="4" w:space="0" w:color="000000"/>
            </w:tcBorders>
          </w:tcPr>
          <w:p w14:paraId="64353947" w14:textId="77777777" w:rsidR="00217655" w:rsidRPr="00BA579E" w:rsidRDefault="00217655" w:rsidP="003519D4">
            <w:pPr>
              <w:spacing w:before="80"/>
              <w:rPr>
                <w:sz w:val="22"/>
              </w:rPr>
            </w:pPr>
          </w:p>
        </w:tc>
        <w:tc>
          <w:tcPr>
            <w:tcW w:w="354" w:type="dxa"/>
            <w:tcBorders>
              <w:top w:val="single" w:sz="4" w:space="0" w:color="000000"/>
              <w:left w:val="single" w:sz="4" w:space="0" w:color="000000"/>
              <w:bottom w:val="single" w:sz="4" w:space="0" w:color="000000"/>
              <w:right w:val="single" w:sz="4" w:space="0" w:color="000000"/>
            </w:tcBorders>
            <w:vAlign w:val="center"/>
          </w:tcPr>
          <w:p w14:paraId="68E35253" w14:textId="77777777" w:rsidR="00217655" w:rsidRPr="00BA579E" w:rsidRDefault="00217655" w:rsidP="003519D4">
            <w:pPr>
              <w:jc w:val="center"/>
              <w:rPr>
                <w:sz w:val="22"/>
              </w:rPr>
            </w:pPr>
            <w:r w:rsidRPr="00BA579E">
              <w:rPr>
                <w:sz w:val="22"/>
              </w:rPr>
              <w:sym w:font="Wingdings" w:char="F0FC"/>
            </w:r>
          </w:p>
        </w:tc>
        <w:tc>
          <w:tcPr>
            <w:tcW w:w="265" w:type="dxa"/>
            <w:tcBorders>
              <w:left w:val="single" w:sz="4" w:space="0" w:color="000000"/>
            </w:tcBorders>
          </w:tcPr>
          <w:p w14:paraId="73DA2BD1" w14:textId="77777777" w:rsidR="00217655" w:rsidRPr="00BA579E" w:rsidRDefault="00217655" w:rsidP="003519D4">
            <w:pPr>
              <w:spacing w:before="80"/>
              <w:rPr>
                <w:sz w:val="22"/>
              </w:rPr>
            </w:pPr>
          </w:p>
        </w:tc>
      </w:tr>
      <w:tr w:rsidR="00217655" w:rsidRPr="00BA579E" w14:paraId="7433B00A"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1"/>
            <w:tcBorders>
              <w:bottom w:val="single" w:sz="4" w:space="0" w:color="000000"/>
            </w:tcBorders>
          </w:tcPr>
          <w:p w14:paraId="28CA4E89" w14:textId="77777777" w:rsidR="00217655" w:rsidRPr="00BA579E" w:rsidRDefault="00217655" w:rsidP="003519D4">
            <w:pPr>
              <w:rPr>
                <w:sz w:val="22"/>
              </w:rPr>
            </w:pPr>
          </w:p>
        </w:tc>
      </w:tr>
    </w:tbl>
    <w:p w14:paraId="7DF55A67" w14:textId="77777777" w:rsidR="00217655" w:rsidRPr="00BA579E" w:rsidRDefault="00217655" w:rsidP="003519D4">
      <w:pPr>
        <w:rPr>
          <w:sz w:val="2"/>
          <w:szCs w:val="2"/>
        </w:rPr>
      </w:pPr>
    </w:p>
    <w:p w14:paraId="489A1B7A" w14:textId="77777777" w:rsidR="00217655" w:rsidRPr="00BA579E" w:rsidRDefault="00217655" w:rsidP="003519D4">
      <w:pPr>
        <w:sectPr w:rsidR="00217655" w:rsidRPr="00BA579E" w:rsidSect="003519D4">
          <w:headerReference w:type="default" r:id="rId29"/>
          <w:footerReference w:type="default" r:id="rId30"/>
          <w:pgSz w:w="11907" w:h="16840" w:code="9"/>
          <w:pgMar w:top="851" w:right="1134" w:bottom="1701" w:left="1134" w:header="0" w:footer="567" w:gutter="0"/>
          <w:pgNumType w:start="1"/>
          <w:cols w:space="720"/>
          <w:formProt w:val="0"/>
          <w:docGrid w:linePitch="326"/>
        </w:sectPr>
      </w:pPr>
    </w:p>
    <w:p w14:paraId="5B1CED1D" w14:textId="77777777" w:rsidR="00217655" w:rsidRPr="00BA579E" w:rsidRDefault="00217655" w:rsidP="003519D4">
      <w:pPr>
        <w:spacing w:line="20" w:lineRule="exact"/>
        <w:rPr>
          <w:vanish/>
          <w:sz w:val="2"/>
          <w:szCs w:val="2"/>
        </w:rPr>
      </w:pPr>
      <w:r w:rsidRPr="00BA579E">
        <w:rPr>
          <w:rStyle w:val="CommentReference"/>
          <w:vanish/>
        </w:rPr>
        <w:lastRenderedPageBreak/>
        <w:commentReference w:id="54"/>
      </w:r>
    </w:p>
    <w:p w14:paraId="7FC14A8C" w14:textId="77777777" w:rsidR="00217655" w:rsidRPr="00BA579E" w:rsidRDefault="00217655" w:rsidP="003519D4">
      <w:pPr>
        <w:pStyle w:val="ReportContentsMain"/>
      </w:pPr>
      <w:bookmarkStart w:id="55" w:name="Contents"/>
      <w:r w:rsidRPr="00BA579E">
        <w:t>Contents</w:t>
      </w:r>
      <w:bookmarkEnd w:id="55"/>
    </w:p>
    <w:p w14:paraId="3555D4F8" w14:textId="77777777" w:rsidR="00217655" w:rsidRPr="00BA579E" w:rsidRDefault="00217655" w:rsidP="003519D4"/>
    <w:p w14:paraId="38D80E87" w14:textId="77777777" w:rsidR="00217655" w:rsidRPr="00BA579E" w:rsidRDefault="00217655" w:rsidP="003519D4">
      <w:pPr>
        <w:tabs>
          <w:tab w:val="right" w:pos="7937"/>
        </w:tabs>
        <w:rPr>
          <w:rStyle w:val="Style10pt"/>
        </w:rPr>
      </w:pPr>
      <w:r w:rsidRPr="00BA579E">
        <w:rPr>
          <w:rStyle w:val="Style10pt"/>
        </w:rPr>
        <w:tab/>
      </w:r>
      <w:bookmarkStart w:id="56" w:name="P42"/>
      <w:r w:rsidRPr="00BA579E">
        <w:rPr>
          <w:rStyle w:val="Style10pt"/>
        </w:rPr>
        <w:t>Page</w:t>
      </w:r>
      <w:bookmarkEnd w:id="56"/>
    </w:p>
    <w:p w14:paraId="5038E4BF" w14:textId="77777777" w:rsidR="005E0E78" w:rsidRDefault="00217655">
      <w:pPr>
        <w:pStyle w:val="TOC9"/>
        <w:rPr>
          <w:b w:val="0"/>
          <w:sz w:val="22"/>
          <w:szCs w:val="22"/>
          <w:lang w:val="en-US"/>
        </w:rPr>
      </w:pPr>
      <w:r w:rsidRPr="00BA579E">
        <w:fldChar w:fldCharType="begin"/>
      </w:r>
      <w:r w:rsidRPr="00BA579E">
        <w:instrText xml:space="preserve"> TOC \h \z \t "Report Level 1,1,Report Level 2,2,Report Exec Summary,9" </w:instrText>
      </w:r>
      <w:r w:rsidRPr="00BA579E">
        <w:fldChar w:fldCharType="separate"/>
      </w:r>
      <w:hyperlink w:anchor="_Toc531335565" w:history="1">
        <w:r w:rsidR="005E0E78" w:rsidRPr="00797F7A">
          <w:rPr>
            <w:rStyle w:val="Hyperlink"/>
            <w:rFonts w:eastAsia="PMingLiU"/>
            <w:lang w:eastAsia="zh-HK"/>
          </w:rPr>
          <w:t>Executive Summary</w:t>
        </w:r>
        <w:r w:rsidR="005E0E78">
          <w:rPr>
            <w:webHidden/>
          </w:rPr>
          <w:tab/>
        </w:r>
        <w:r w:rsidR="005E0E78">
          <w:rPr>
            <w:webHidden/>
          </w:rPr>
          <w:fldChar w:fldCharType="begin"/>
        </w:r>
        <w:r w:rsidR="005E0E78">
          <w:rPr>
            <w:webHidden/>
          </w:rPr>
          <w:instrText xml:space="preserve"> PAGEREF _Toc531335565 \h </w:instrText>
        </w:r>
        <w:r w:rsidR="005E0E78">
          <w:rPr>
            <w:webHidden/>
          </w:rPr>
        </w:r>
        <w:r w:rsidR="005E0E78">
          <w:rPr>
            <w:webHidden/>
          </w:rPr>
          <w:fldChar w:fldCharType="separate"/>
        </w:r>
        <w:r w:rsidR="005E0E78">
          <w:rPr>
            <w:webHidden/>
          </w:rPr>
          <w:t>1</w:t>
        </w:r>
        <w:r w:rsidR="005E0E78">
          <w:rPr>
            <w:webHidden/>
          </w:rPr>
          <w:fldChar w:fldCharType="end"/>
        </w:r>
      </w:hyperlink>
    </w:p>
    <w:p w14:paraId="31AC5D56" w14:textId="77777777" w:rsidR="005E0E78" w:rsidRDefault="00760710">
      <w:pPr>
        <w:pStyle w:val="TOC1"/>
        <w:rPr>
          <w:b w:val="0"/>
          <w:sz w:val="22"/>
          <w:szCs w:val="22"/>
          <w:lang w:val="en-US"/>
        </w:rPr>
      </w:pPr>
      <w:hyperlink w:anchor="_Toc531335566" w:history="1">
        <w:r w:rsidR="005E0E78" w:rsidRPr="00797F7A">
          <w:rPr>
            <w:rStyle w:val="Hyperlink"/>
          </w:rPr>
          <w:t>1</w:t>
        </w:r>
        <w:r w:rsidR="005E0E78">
          <w:rPr>
            <w:b w:val="0"/>
            <w:sz w:val="22"/>
            <w:szCs w:val="22"/>
            <w:lang w:val="en-US"/>
          </w:rPr>
          <w:tab/>
        </w:r>
        <w:r w:rsidR="005E0E78" w:rsidRPr="00797F7A">
          <w:rPr>
            <w:rStyle w:val="Hyperlink"/>
          </w:rPr>
          <w:t>Introduction</w:t>
        </w:r>
        <w:r w:rsidR="005E0E78">
          <w:rPr>
            <w:webHidden/>
          </w:rPr>
          <w:tab/>
        </w:r>
        <w:r w:rsidR="005E0E78">
          <w:rPr>
            <w:webHidden/>
          </w:rPr>
          <w:fldChar w:fldCharType="begin"/>
        </w:r>
        <w:r w:rsidR="005E0E78">
          <w:rPr>
            <w:webHidden/>
          </w:rPr>
          <w:instrText xml:space="preserve"> PAGEREF _Toc531335566 \h </w:instrText>
        </w:r>
        <w:r w:rsidR="005E0E78">
          <w:rPr>
            <w:webHidden/>
          </w:rPr>
        </w:r>
        <w:r w:rsidR="005E0E78">
          <w:rPr>
            <w:webHidden/>
          </w:rPr>
          <w:fldChar w:fldCharType="separate"/>
        </w:r>
        <w:r w:rsidR="005E0E78">
          <w:rPr>
            <w:webHidden/>
          </w:rPr>
          <w:t>5</w:t>
        </w:r>
        <w:r w:rsidR="005E0E78">
          <w:rPr>
            <w:webHidden/>
          </w:rPr>
          <w:fldChar w:fldCharType="end"/>
        </w:r>
      </w:hyperlink>
    </w:p>
    <w:p w14:paraId="3C857FF0" w14:textId="77777777" w:rsidR="005E0E78" w:rsidRDefault="00760710">
      <w:pPr>
        <w:pStyle w:val="TOC1"/>
        <w:rPr>
          <w:b w:val="0"/>
          <w:sz w:val="22"/>
          <w:szCs w:val="22"/>
          <w:lang w:val="en-US"/>
        </w:rPr>
      </w:pPr>
      <w:hyperlink w:anchor="_Toc531335567" w:history="1">
        <w:r w:rsidR="005E0E78" w:rsidRPr="00797F7A">
          <w:rPr>
            <w:rStyle w:val="Hyperlink"/>
          </w:rPr>
          <w:t>2</w:t>
        </w:r>
        <w:r w:rsidR="005E0E78">
          <w:rPr>
            <w:b w:val="0"/>
            <w:sz w:val="22"/>
            <w:szCs w:val="22"/>
            <w:lang w:val="en-US"/>
          </w:rPr>
          <w:tab/>
        </w:r>
        <w:r w:rsidR="005E0E78" w:rsidRPr="00797F7A">
          <w:rPr>
            <w:rStyle w:val="Hyperlink"/>
          </w:rPr>
          <w:t>Methodology</w:t>
        </w:r>
        <w:r w:rsidR="005E0E78">
          <w:rPr>
            <w:webHidden/>
          </w:rPr>
          <w:tab/>
        </w:r>
        <w:r w:rsidR="005E0E78">
          <w:rPr>
            <w:webHidden/>
          </w:rPr>
          <w:fldChar w:fldCharType="begin"/>
        </w:r>
        <w:r w:rsidR="005E0E78">
          <w:rPr>
            <w:webHidden/>
          </w:rPr>
          <w:instrText xml:space="preserve"> PAGEREF _Toc531335567 \h </w:instrText>
        </w:r>
        <w:r w:rsidR="005E0E78">
          <w:rPr>
            <w:webHidden/>
          </w:rPr>
        </w:r>
        <w:r w:rsidR="005E0E78">
          <w:rPr>
            <w:webHidden/>
          </w:rPr>
          <w:fldChar w:fldCharType="separate"/>
        </w:r>
        <w:r w:rsidR="005E0E78">
          <w:rPr>
            <w:webHidden/>
          </w:rPr>
          <w:t>7</w:t>
        </w:r>
        <w:r w:rsidR="005E0E78">
          <w:rPr>
            <w:webHidden/>
          </w:rPr>
          <w:fldChar w:fldCharType="end"/>
        </w:r>
      </w:hyperlink>
    </w:p>
    <w:p w14:paraId="6889EFE7" w14:textId="77777777" w:rsidR="005E0E78" w:rsidRDefault="00760710">
      <w:pPr>
        <w:pStyle w:val="TOC2"/>
        <w:tabs>
          <w:tab w:val="left" w:pos="1815"/>
        </w:tabs>
        <w:rPr>
          <w:sz w:val="22"/>
          <w:szCs w:val="22"/>
          <w:lang w:val="en-US"/>
        </w:rPr>
      </w:pPr>
      <w:hyperlink w:anchor="_Toc531335568" w:history="1">
        <w:r w:rsidR="005E0E78" w:rsidRPr="00797F7A">
          <w:rPr>
            <w:rStyle w:val="Hyperlink"/>
            <w:u w:color="008080"/>
          </w:rPr>
          <w:t>2.1</w:t>
        </w:r>
        <w:r w:rsidR="005E0E78">
          <w:rPr>
            <w:sz w:val="22"/>
            <w:szCs w:val="22"/>
            <w:lang w:val="en-US"/>
          </w:rPr>
          <w:tab/>
        </w:r>
        <w:r w:rsidR="005E0E78" w:rsidRPr="00797F7A">
          <w:rPr>
            <w:rStyle w:val="Hyperlink"/>
          </w:rPr>
          <w:t>Energy/CO2 Emission Performance Assessment Framework</w:t>
        </w:r>
        <w:r w:rsidR="005E0E78">
          <w:rPr>
            <w:webHidden/>
          </w:rPr>
          <w:tab/>
        </w:r>
        <w:r w:rsidR="005E0E78">
          <w:rPr>
            <w:webHidden/>
          </w:rPr>
          <w:fldChar w:fldCharType="begin"/>
        </w:r>
        <w:r w:rsidR="005E0E78">
          <w:rPr>
            <w:webHidden/>
          </w:rPr>
          <w:instrText xml:space="preserve"> PAGEREF _Toc531335568 \h </w:instrText>
        </w:r>
        <w:r w:rsidR="005E0E78">
          <w:rPr>
            <w:webHidden/>
          </w:rPr>
        </w:r>
        <w:r w:rsidR="005E0E78">
          <w:rPr>
            <w:webHidden/>
          </w:rPr>
          <w:fldChar w:fldCharType="separate"/>
        </w:r>
        <w:r w:rsidR="005E0E78">
          <w:rPr>
            <w:webHidden/>
          </w:rPr>
          <w:t>7</w:t>
        </w:r>
        <w:r w:rsidR="005E0E78">
          <w:rPr>
            <w:webHidden/>
          </w:rPr>
          <w:fldChar w:fldCharType="end"/>
        </w:r>
      </w:hyperlink>
    </w:p>
    <w:p w14:paraId="0EC56955" w14:textId="77777777" w:rsidR="005E0E78" w:rsidRDefault="00760710">
      <w:pPr>
        <w:pStyle w:val="TOC2"/>
        <w:tabs>
          <w:tab w:val="left" w:pos="1815"/>
        </w:tabs>
        <w:rPr>
          <w:sz w:val="22"/>
          <w:szCs w:val="22"/>
          <w:lang w:val="en-US"/>
        </w:rPr>
      </w:pPr>
      <w:hyperlink w:anchor="_Toc531335569" w:history="1">
        <w:r w:rsidR="005E0E78" w:rsidRPr="00797F7A">
          <w:rPr>
            <w:rStyle w:val="Hyperlink"/>
            <w:u w:color="008080"/>
          </w:rPr>
          <w:t>2.2</w:t>
        </w:r>
        <w:r w:rsidR="005E0E78">
          <w:rPr>
            <w:sz w:val="22"/>
            <w:szCs w:val="22"/>
            <w:lang w:val="en-US"/>
          </w:rPr>
          <w:tab/>
        </w:r>
        <w:r w:rsidR="005E0E78" w:rsidRPr="00797F7A">
          <w:rPr>
            <w:rStyle w:val="Hyperlink"/>
          </w:rPr>
          <w:t>Simulation Approach</w:t>
        </w:r>
        <w:r w:rsidR="005E0E78">
          <w:rPr>
            <w:webHidden/>
          </w:rPr>
          <w:tab/>
        </w:r>
        <w:r w:rsidR="005E0E78">
          <w:rPr>
            <w:webHidden/>
          </w:rPr>
          <w:fldChar w:fldCharType="begin"/>
        </w:r>
        <w:r w:rsidR="005E0E78">
          <w:rPr>
            <w:webHidden/>
          </w:rPr>
          <w:instrText xml:space="preserve"> PAGEREF _Toc531335569 \h </w:instrText>
        </w:r>
        <w:r w:rsidR="005E0E78">
          <w:rPr>
            <w:webHidden/>
          </w:rPr>
        </w:r>
        <w:r w:rsidR="005E0E78">
          <w:rPr>
            <w:webHidden/>
          </w:rPr>
          <w:fldChar w:fldCharType="separate"/>
        </w:r>
        <w:r w:rsidR="005E0E78">
          <w:rPr>
            <w:webHidden/>
          </w:rPr>
          <w:t>9</w:t>
        </w:r>
        <w:r w:rsidR="005E0E78">
          <w:rPr>
            <w:webHidden/>
          </w:rPr>
          <w:fldChar w:fldCharType="end"/>
        </w:r>
      </w:hyperlink>
    </w:p>
    <w:p w14:paraId="46669162" w14:textId="77777777" w:rsidR="005E0E78" w:rsidRDefault="00760710">
      <w:pPr>
        <w:pStyle w:val="TOC2"/>
        <w:tabs>
          <w:tab w:val="left" w:pos="1815"/>
        </w:tabs>
        <w:rPr>
          <w:sz w:val="22"/>
          <w:szCs w:val="22"/>
          <w:lang w:val="en-US"/>
        </w:rPr>
      </w:pPr>
      <w:hyperlink w:anchor="_Toc531335570" w:history="1">
        <w:r w:rsidR="005E0E78" w:rsidRPr="00797F7A">
          <w:rPr>
            <w:rStyle w:val="Hyperlink"/>
            <w:u w:color="008080"/>
          </w:rPr>
          <w:t>2.3</w:t>
        </w:r>
        <w:r w:rsidR="005E0E78">
          <w:rPr>
            <w:sz w:val="22"/>
            <w:szCs w:val="22"/>
            <w:lang w:val="en-US"/>
          </w:rPr>
          <w:tab/>
        </w:r>
        <w:r w:rsidR="005E0E78" w:rsidRPr="00797F7A">
          <w:rPr>
            <w:rStyle w:val="Hyperlink"/>
          </w:rPr>
          <w:t>Simulation Software</w:t>
        </w:r>
        <w:r w:rsidR="005E0E78">
          <w:rPr>
            <w:webHidden/>
          </w:rPr>
          <w:tab/>
        </w:r>
        <w:r w:rsidR="005E0E78">
          <w:rPr>
            <w:webHidden/>
          </w:rPr>
          <w:fldChar w:fldCharType="begin"/>
        </w:r>
        <w:r w:rsidR="005E0E78">
          <w:rPr>
            <w:webHidden/>
          </w:rPr>
          <w:instrText xml:space="preserve"> PAGEREF _Toc531335570 \h </w:instrText>
        </w:r>
        <w:r w:rsidR="005E0E78">
          <w:rPr>
            <w:webHidden/>
          </w:rPr>
        </w:r>
        <w:r w:rsidR="005E0E78">
          <w:rPr>
            <w:webHidden/>
          </w:rPr>
          <w:fldChar w:fldCharType="separate"/>
        </w:r>
        <w:r w:rsidR="005E0E78">
          <w:rPr>
            <w:webHidden/>
          </w:rPr>
          <w:t>9</w:t>
        </w:r>
        <w:r w:rsidR="005E0E78">
          <w:rPr>
            <w:webHidden/>
          </w:rPr>
          <w:fldChar w:fldCharType="end"/>
        </w:r>
      </w:hyperlink>
    </w:p>
    <w:p w14:paraId="67E43C95" w14:textId="77777777" w:rsidR="005E0E78" w:rsidRDefault="00760710">
      <w:pPr>
        <w:pStyle w:val="TOC2"/>
        <w:tabs>
          <w:tab w:val="left" w:pos="1815"/>
        </w:tabs>
        <w:rPr>
          <w:sz w:val="22"/>
          <w:szCs w:val="22"/>
          <w:lang w:val="en-US"/>
        </w:rPr>
      </w:pPr>
      <w:hyperlink w:anchor="_Toc531335571" w:history="1">
        <w:r w:rsidR="005E0E78" w:rsidRPr="00797F7A">
          <w:rPr>
            <w:rStyle w:val="Hyperlink"/>
            <w:u w:color="008080"/>
          </w:rPr>
          <w:t>2.4</w:t>
        </w:r>
        <w:r w:rsidR="005E0E78">
          <w:rPr>
            <w:sz w:val="22"/>
            <w:szCs w:val="22"/>
            <w:lang w:val="en-US"/>
          </w:rPr>
          <w:tab/>
        </w:r>
        <w:r w:rsidR="005E0E78" w:rsidRPr="00797F7A">
          <w:rPr>
            <w:rStyle w:val="Hyperlink"/>
          </w:rPr>
          <w:t>Simulation Procedures</w:t>
        </w:r>
        <w:r w:rsidR="005E0E78">
          <w:rPr>
            <w:webHidden/>
          </w:rPr>
          <w:tab/>
        </w:r>
        <w:r w:rsidR="005E0E78">
          <w:rPr>
            <w:webHidden/>
          </w:rPr>
          <w:fldChar w:fldCharType="begin"/>
        </w:r>
        <w:r w:rsidR="005E0E78">
          <w:rPr>
            <w:webHidden/>
          </w:rPr>
          <w:instrText xml:space="preserve"> PAGEREF _Toc531335571 \h </w:instrText>
        </w:r>
        <w:r w:rsidR="005E0E78">
          <w:rPr>
            <w:webHidden/>
          </w:rPr>
        </w:r>
        <w:r w:rsidR="005E0E78">
          <w:rPr>
            <w:webHidden/>
          </w:rPr>
          <w:fldChar w:fldCharType="separate"/>
        </w:r>
        <w:r w:rsidR="005E0E78">
          <w:rPr>
            <w:webHidden/>
          </w:rPr>
          <w:t>11</w:t>
        </w:r>
        <w:r w:rsidR="005E0E78">
          <w:rPr>
            <w:webHidden/>
          </w:rPr>
          <w:fldChar w:fldCharType="end"/>
        </w:r>
      </w:hyperlink>
    </w:p>
    <w:p w14:paraId="39F5141E" w14:textId="77777777" w:rsidR="005E0E78" w:rsidRDefault="00760710">
      <w:pPr>
        <w:pStyle w:val="TOC2"/>
        <w:tabs>
          <w:tab w:val="left" w:pos="1815"/>
        </w:tabs>
        <w:rPr>
          <w:sz w:val="22"/>
          <w:szCs w:val="22"/>
          <w:lang w:val="en-US"/>
        </w:rPr>
      </w:pPr>
      <w:hyperlink w:anchor="_Toc531335572" w:history="1">
        <w:r w:rsidR="005E0E78" w:rsidRPr="00797F7A">
          <w:rPr>
            <w:rStyle w:val="Hyperlink"/>
            <w:u w:color="008080"/>
          </w:rPr>
          <w:t>2.5</w:t>
        </w:r>
        <w:r w:rsidR="005E0E78">
          <w:rPr>
            <w:sz w:val="22"/>
            <w:szCs w:val="22"/>
            <w:lang w:val="en-US"/>
          </w:rPr>
          <w:tab/>
        </w:r>
        <w:r w:rsidR="005E0E78" w:rsidRPr="00797F7A">
          <w:rPr>
            <w:rStyle w:val="Hyperlink"/>
          </w:rPr>
          <w:t>Reference Codes or Guidelines</w:t>
        </w:r>
        <w:r w:rsidR="005E0E78">
          <w:rPr>
            <w:webHidden/>
          </w:rPr>
          <w:tab/>
        </w:r>
        <w:r w:rsidR="005E0E78">
          <w:rPr>
            <w:webHidden/>
          </w:rPr>
          <w:fldChar w:fldCharType="begin"/>
        </w:r>
        <w:r w:rsidR="005E0E78">
          <w:rPr>
            <w:webHidden/>
          </w:rPr>
          <w:instrText xml:space="preserve"> PAGEREF _Toc531335572 \h </w:instrText>
        </w:r>
        <w:r w:rsidR="005E0E78">
          <w:rPr>
            <w:webHidden/>
          </w:rPr>
        </w:r>
        <w:r w:rsidR="005E0E78">
          <w:rPr>
            <w:webHidden/>
          </w:rPr>
          <w:fldChar w:fldCharType="separate"/>
        </w:r>
        <w:r w:rsidR="005E0E78">
          <w:rPr>
            <w:webHidden/>
          </w:rPr>
          <w:t>11</w:t>
        </w:r>
        <w:r w:rsidR="005E0E78">
          <w:rPr>
            <w:webHidden/>
          </w:rPr>
          <w:fldChar w:fldCharType="end"/>
        </w:r>
      </w:hyperlink>
    </w:p>
    <w:p w14:paraId="0A11A3A2" w14:textId="77777777" w:rsidR="005E0E78" w:rsidRDefault="00760710">
      <w:pPr>
        <w:pStyle w:val="TOC2"/>
        <w:tabs>
          <w:tab w:val="left" w:pos="1815"/>
        </w:tabs>
        <w:rPr>
          <w:sz w:val="22"/>
          <w:szCs w:val="22"/>
          <w:lang w:val="en-US"/>
        </w:rPr>
      </w:pPr>
      <w:hyperlink w:anchor="_Toc531335573" w:history="1">
        <w:r w:rsidR="005E0E78" w:rsidRPr="00797F7A">
          <w:rPr>
            <w:rStyle w:val="Hyperlink"/>
            <w:u w:color="008080"/>
          </w:rPr>
          <w:t>2.6</w:t>
        </w:r>
        <w:r w:rsidR="005E0E78">
          <w:rPr>
            <w:sz w:val="22"/>
            <w:szCs w:val="22"/>
            <w:lang w:val="en-US"/>
          </w:rPr>
          <w:tab/>
        </w:r>
        <w:r w:rsidR="005E0E78" w:rsidRPr="00797F7A">
          <w:rPr>
            <w:rStyle w:val="Hyperlink"/>
          </w:rPr>
          <w:t>Exceptional Calculation Method</w:t>
        </w:r>
        <w:r w:rsidR="005E0E78">
          <w:rPr>
            <w:webHidden/>
          </w:rPr>
          <w:tab/>
        </w:r>
        <w:r w:rsidR="005E0E78">
          <w:rPr>
            <w:webHidden/>
          </w:rPr>
          <w:fldChar w:fldCharType="begin"/>
        </w:r>
        <w:r w:rsidR="005E0E78">
          <w:rPr>
            <w:webHidden/>
          </w:rPr>
          <w:instrText xml:space="preserve"> PAGEREF _Toc531335573 \h </w:instrText>
        </w:r>
        <w:r w:rsidR="005E0E78">
          <w:rPr>
            <w:webHidden/>
          </w:rPr>
        </w:r>
        <w:r w:rsidR="005E0E78">
          <w:rPr>
            <w:webHidden/>
          </w:rPr>
          <w:fldChar w:fldCharType="separate"/>
        </w:r>
        <w:r w:rsidR="005E0E78">
          <w:rPr>
            <w:webHidden/>
          </w:rPr>
          <w:t>12</w:t>
        </w:r>
        <w:r w:rsidR="005E0E78">
          <w:rPr>
            <w:webHidden/>
          </w:rPr>
          <w:fldChar w:fldCharType="end"/>
        </w:r>
      </w:hyperlink>
    </w:p>
    <w:p w14:paraId="61BF446F" w14:textId="77777777" w:rsidR="005E0E78" w:rsidRDefault="00760710">
      <w:pPr>
        <w:pStyle w:val="TOC1"/>
        <w:rPr>
          <w:b w:val="0"/>
          <w:sz w:val="22"/>
          <w:szCs w:val="22"/>
          <w:lang w:val="en-US"/>
        </w:rPr>
      </w:pPr>
      <w:hyperlink w:anchor="_Toc531335574" w:history="1">
        <w:r w:rsidR="005E0E78" w:rsidRPr="00797F7A">
          <w:rPr>
            <w:rStyle w:val="Hyperlink"/>
          </w:rPr>
          <w:t>3</w:t>
        </w:r>
        <w:r w:rsidR="005E0E78">
          <w:rPr>
            <w:b w:val="0"/>
            <w:sz w:val="22"/>
            <w:szCs w:val="22"/>
            <w:lang w:val="en-US"/>
          </w:rPr>
          <w:tab/>
        </w:r>
        <w:r w:rsidR="005E0E78" w:rsidRPr="00797F7A">
          <w:rPr>
            <w:rStyle w:val="Hyperlink"/>
          </w:rPr>
          <w:t>Project Information</w:t>
        </w:r>
        <w:r w:rsidR="005E0E78">
          <w:rPr>
            <w:webHidden/>
          </w:rPr>
          <w:tab/>
        </w:r>
        <w:r w:rsidR="005E0E78">
          <w:rPr>
            <w:webHidden/>
          </w:rPr>
          <w:fldChar w:fldCharType="begin"/>
        </w:r>
        <w:r w:rsidR="005E0E78">
          <w:rPr>
            <w:webHidden/>
          </w:rPr>
          <w:instrText xml:space="preserve"> PAGEREF _Toc531335574 \h </w:instrText>
        </w:r>
        <w:r w:rsidR="005E0E78">
          <w:rPr>
            <w:webHidden/>
          </w:rPr>
        </w:r>
        <w:r w:rsidR="005E0E78">
          <w:rPr>
            <w:webHidden/>
          </w:rPr>
          <w:fldChar w:fldCharType="separate"/>
        </w:r>
        <w:r w:rsidR="005E0E78">
          <w:rPr>
            <w:webHidden/>
          </w:rPr>
          <w:t>13</w:t>
        </w:r>
        <w:r w:rsidR="005E0E78">
          <w:rPr>
            <w:webHidden/>
          </w:rPr>
          <w:fldChar w:fldCharType="end"/>
        </w:r>
      </w:hyperlink>
    </w:p>
    <w:p w14:paraId="01B13437" w14:textId="77777777" w:rsidR="005E0E78" w:rsidRDefault="00760710">
      <w:pPr>
        <w:pStyle w:val="TOC2"/>
        <w:tabs>
          <w:tab w:val="left" w:pos="1815"/>
        </w:tabs>
        <w:rPr>
          <w:sz w:val="22"/>
          <w:szCs w:val="22"/>
          <w:lang w:val="en-US"/>
        </w:rPr>
      </w:pPr>
      <w:hyperlink w:anchor="_Toc531335575" w:history="1">
        <w:r w:rsidR="005E0E78" w:rsidRPr="00797F7A">
          <w:rPr>
            <w:rStyle w:val="Hyperlink"/>
            <w:u w:color="008080"/>
          </w:rPr>
          <w:t>3.1</w:t>
        </w:r>
        <w:r w:rsidR="005E0E78">
          <w:rPr>
            <w:sz w:val="22"/>
            <w:szCs w:val="22"/>
            <w:lang w:val="en-US"/>
          </w:rPr>
          <w:tab/>
        </w:r>
        <w:r w:rsidR="005E0E78" w:rsidRPr="00797F7A">
          <w:rPr>
            <w:rStyle w:val="Hyperlink"/>
          </w:rPr>
          <w:t>General Description</w:t>
        </w:r>
        <w:r w:rsidR="005E0E78">
          <w:rPr>
            <w:webHidden/>
          </w:rPr>
          <w:tab/>
        </w:r>
        <w:r w:rsidR="005E0E78">
          <w:rPr>
            <w:webHidden/>
          </w:rPr>
          <w:fldChar w:fldCharType="begin"/>
        </w:r>
        <w:r w:rsidR="005E0E78">
          <w:rPr>
            <w:webHidden/>
          </w:rPr>
          <w:instrText xml:space="preserve"> PAGEREF _Toc531335575 \h </w:instrText>
        </w:r>
        <w:r w:rsidR="005E0E78">
          <w:rPr>
            <w:webHidden/>
          </w:rPr>
        </w:r>
        <w:r w:rsidR="005E0E78">
          <w:rPr>
            <w:webHidden/>
          </w:rPr>
          <w:fldChar w:fldCharType="separate"/>
        </w:r>
        <w:r w:rsidR="005E0E78">
          <w:rPr>
            <w:webHidden/>
          </w:rPr>
          <w:t>13</w:t>
        </w:r>
        <w:r w:rsidR="005E0E78">
          <w:rPr>
            <w:webHidden/>
          </w:rPr>
          <w:fldChar w:fldCharType="end"/>
        </w:r>
      </w:hyperlink>
    </w:p>
    <w:p w14:paraId="062CC5F3" w14:textId="77777777" w:rsidR="005E0E78" w:rsidRDefault="00760710">
      <w:pPr>
        <w:pStyle w:val="TOC2"/>
        <w:tabs>
          <w:tab w:val="left" w:pos="1815"/>
        </w:tabs>
        <w:rPr>
          <w:sz w:val="22"/>
          <w:szCs w:val="22"/>
          <w:lang w:val="en-US"/>
        </w:rPr>
      </w:pPr>
      <w:hyperlink w:anchor="_Toc531335576" w:history="1">
        <w:r w:rsidR="005E0E78" w:rsidRPr="00797F7A">
          <w:rPr>
            <w:rStyle w:val="Hyperlink"/>
            <w:u w:color="008080"/>
          </w:rPr>
          <w:t>3.2</w:t>
        </w:r>
        <w:r w:rsidR="005E0E78">
          <w:rPr>
            <w:sz w:val="22"/>
            <w:szCs w:val="22"/>
            <w:lang w:val="en-US"/>
          </w:rPr>
          <w:tab/>
        </w:r>
        <w:r w:rsidR="005E0E78" w:rsidRPr="00797F7A">
          <w:rPr>
            <w:rStyle w:val="Hyperlink"/>
          </w:rPr>
          <w:t>General Weather Information</w:t>
        </w:r>
        <w:r w:rsidR="005E0E78">
          <w:rPr>
            <w:webHidden/>
          </w:rPr>
          <w:tab/>
        </w:r>
        <w:r w:rsidR="005E0E78">
          <w:rPr>
            <w:webHidden/>
          </w:rPr>
          <w:fldChar w:fldCharType="begin"/>
        </w:r>
        <w:r w:rsidR="005E0E78">
          <w:rPr>
            <w:webHidden/>
          </w:rPr>
          <w:instrText xml:space="preserve"> PAGEREF _Toc531335576 \h </w:instrText>
        </w:r>
        <w:r w:rsidR="005E0E78">
          <w:rPr>
            <w:webHidden/>
          </w:rPr>
        </w:r>
        <w:r w:rsidR="005E0E78">
          <w:rPr>
            <w:webHidden/>
          </w:rPr>
          <w:fldChar w:fldCharType="separate"/>
        </w:r>
        <w:r w:rsidR="005E0E78">
          <w:rPr>
            <w:webHidden/>
          </w:rPr>
          <w:t>14</w:t>
        </w:r>
        <w:r w:rsidR="005E0E78">
          <w:rPr>
            <w:webHidden/>
          </w:rPr>
          <w:fldChar w:fldCharType="end"/>
        </w:r>
      </w:hyperlink>
    </w:p>
    <w:p w14:paraId="7EB2B5F2" w14:textId="77777777" w:rsidR="005E0E78" w:rsidRDefault="00760710">
      <w:pPr>
        <w:pStyle w:val="TOC2"/>
        <w:tabs>
          <w:tab w:val="left" w:pos="1815"/>
        </w:tabs>
        <w:rPr>
          <w:sz w:val="22"/>
          <w:szCs w:val="22"/>
          <w:lang w:val="en-US"/>
        </w:rPr>
      </w:pPr>
      <w:hyperlink w:anchor="_Toc531335577" w:history="1">
        <w:r w:rsidR="005E0E78" w:rsidRPr="00797F7A">
          <w:rPr>
            <w:rStyle w:val="Hyperlink"/>
            <w:u w:color="008080"/>
          </w:rPr>
          <w:t>3.3</w:t>
        </w:r>
        <w:r w:rsidR="005E0E78">
          <w:rPr>
            <w:sz w:val="22"/>
            <w:szCs w:val="22"/>
            <w:lang w:val="en-US"/>
          </w:rPr>
          <w:tab/>
        </w:r>
        <w:r w:rsidR="005E0E78" w:rsidRPr="00797F7A">
          <w:rPr>
            <w:rStyle w:val="Hyperlink"/>
          </w:rPr>
          <w:t>Space Information</w:t>
        </w:r>
        <w:r w:rsidR="005E0E78">
          <w:rPr>
            <w:webHidden/>
          </w:rPr>
          <w:tab/>
        </w:r>
        <w:r w:rsidR="005E0E78">
          <w:rPr>
            <w:webHidden/>
          </w:rPr>
          <w:fldChar w:fldCharType="begin"/>
        </w:r>
        <w:r w:rsidR="005E0E78">
          <w:rPr>
            <w:webHidden/>
          </w:rPr>
          <w:instrText xml:space="preserve"> PAGEREF _Toc531335577 \h </w:instrText>
        </w:r>
        <w:r w:rsidR="005E0E78">
          <w:rPr>
            <w:webHidden/>
          </w:rPr>
        </w:r>
        <w:r w:rsidR="005E0E78">
          <w:rPr>
            <w:webHidden/>
          </w:rPr>
          <w:fldChar w:fldCharType="separate"/>
        </w:r>
        <w:r w:rsidR="005E0E78">
          <w:rPr>
            <w:webHidden/>
          </w:rPr>
          <w:t>15</w:t>
        </w:r>
        <w:r w:rsidR="005E0E78">
          <w:rPr>
            <w:webHidden/>
          </w:rPr>
          <w:fldChar w:fldCharType="end"/>
        </w:r>
      </w:hyperlink>
    </w:p>
    <w:p w14:paraId="28FAFE5D" w14:textId="77777777" w:rsidR="005E0E78" w:rsidRDefault="00760710">
      <w:pPr>
        <w:pStyle w:val="TOC1"/>
        <w:rPr>
          <w:b w:val="0"/>
          <w:sz w:val="22"/>
          <w:szCs w:val="22"/>
          <w:lang w:val="en-US"/>
        </w:rPr>
      </w:pPr>
      <w:hyperlink w:anchor="_Toc531335578" w:history="1">
        <w:r w:rsidR="005E0E78" w:rsidRPr="00797F7A">
          <w:rPr>
            <w:rStyle w:val="Hyperlink"/>
          </w:rPr>
          <w:t>4</w:t>
        </w:r>
        <w:r w:rsidR="005E0E78">
          <w:rPr>
            <w:b w:val="0"/>
            <w:sz w:val="22"/>
            <w:szCs w:val="22"/>
            <w:lang w:val="en-US"/>
          </w:rPr>
          <w:tab/>
        </w:r>
        <w:r w:rsidR="005E0E78" w:rsidRPr="00797F7A">
          <w:rPr>
            <w:rStyle w:val="Hyperlink"/>
          </w:rPr>
          <w:t>Energy Conservation Measures</w:t>
        </w:r>
        <w:r w:rsidR="005E0E78">
          <w:rPr>
            <w:webHidden/>
          </w:rPr>
          <w:tab/>
        </w:r>
        <w:r w:rsidR="005E0E78">
          <w:rPr>
            <w:webHidden/>
          </w:rPr>
          <w:fldChar w:fldCharType="begin"/>
        </w:r>
        <w:r w:rsidR="005E0E78">
          <w:rPr>
            <w:webHidden/>
          </w:rPr>
          <w:instrText xml:space="preserve"> PAGEREF _Toc531335578 \h </w:instrText>
        </w:r>
        <w:r w:rsidR="005E0E78">
          <w:rPr>
            <w:webHidden/>
          </w:rPr>
        </w:r>
        <w:r w:rsidR="005E0E78">
          <w:rPr>
            <w:webHidden/>
          </w:rPr>
          <w:fldChar w:fldCharType="separate"/>
        </w:r>
        <w:r w:rsidR="005E0E78">
          <w:rPr>
            <w:webHidden/>
          </w:rPr>
          <w:t>16</w:t>
        </w:r>
        <w:r w:rsidR="005E0E78">
          <w:rPr>
            <w:webHidden/>
          </w:rPr>
          <w:fldChar w:fldCharType="end"/>
        </w:r>
      </w:hyperlink>
    </w:p>
    <w:p w14:paraId="3FFD1146" w14:textId="77777777" w:rsidR="005E0E78" w:rsidRDefault="00760710">
      <w:pPr>
        <w:pStyle w:val="TOC2"/>
        <w:tabs>
          <w:tab w:val="left" w:pos="1815"/>
        </w:tabs>
        <w:rPr>
          <w:sz w:val="22"/>
          <w:szCs w:val="22"/>
          <w:lang w:val="en-US"/>
        </w:rPr>
      </w:pPr>
      <w:hyperlink w:anchor="_Toc531335579" w:history="1">
        <w:r w:rsidR="005E0E78" w:rsidRPr="00797F7A">
          <w:rPr>
            <w:rStyle w:val="Hyperlink"/>
            <w:u w:color="008080"/>
          </w:rPr>
          <w:t>4.1</w:t>
        </w:r>
        <w:r w:rsidR="005E0E78">
          <w:rPr>
            <w:sz w:val="22"/>
            <w:szCs w:val="22"/>
            <w:lang w:val="en-US"/>
          </w:rPr>
          <w:tab/>
        </w:r>
        <w:r w:rsidR="005E0E78" w:rsidRPr="00797F7A">
          <w:rPr>
            <w:rStyle w:val="Hyperlink"/>
          </w:rPr>
          <w:t>Reducing building façade glazing area</w:t>
        </w:r>
        <w:r w:rsidR="005E0E78">
          <w:rPr>
            <w:webHidden/>
          </w:rPr>
          <w:tab/>
        </w:r>
        <w:r w:rsidR="005E0E78">
          <w:rPr>
            <w:webHidden/>
          </w:rPr>
          <w:fldChar w:fldCharType="begin"/>
        </w:r>
        <w:r w:rsidR="005E0E78">
          <w:rPr>
            <w:webHidden/>
          </w:rPr>
          <w:instrText xml:space="preserve"> PAGEREF _Toc531335579 \h </w:instrText>
        </w:r>
        <w:r w:rsidR="005E0E78">
          <w:rPr>
            <w:webHidden/>
          </w:rPr>
        </w:r>
        <w:r w:rsidR="005E0E78">
          <w:rPr>
            <w:webHidden/>
          </w:rPr>
          <w:fldChar w:fldCharType="separate"/>
        </w:r>
        <w:r w:rsidR="005E0E78">
          <w:rPr>
            <w:webHidden/>
          </w:rPr>
          <w:t>16</w:t>
        </w:r>
        <w:r w:rsidR="005E0E78">
          <w:rPr>
            <w:webHidden/>
          </w:rPr>
          <w:fldChar w:fldCharType="end"/>
        </w:r>
      </w:hyperlink>
    </w:p>
    <w:p w14:paraId="6A8C7BF3" w14:textId="77777777" w:rsidR="005E0E78" w:rsidRDefault="00760710">
      <w:pPr>
        <w:pStyle w:val="TOC2"/>
        <w:tabs>
          <w:tab w:val="left" w:pos="1815"/>
        </w:tabs>
        <w:rPr>
          <w:sz w:val="22"/>
          <w:szCs w:val="22"/>
          <w:lang w:val="en-US"/>
        </w:rPr>
      </w:pPr>
      <w:hyperlink w:anchor="_Toc531335580" w:history="1">
        <w:r w:rsidR="005E0E78" w:rsidRPr="00797F7A">
          <w:rPr>
            <w:rStyle w:val="Hyperlink"/>
            <w:u w:color="008080"/>
          </w:rPr>
          <w:t>4.2</w:t>
        </w:r>
        <w:r w:rsidR="005E0E78">
          <w:rPr>
            <w:sz w:val="22"/>
            <w:szCs w:val="22"/>
            <w:lang w:val="en-US"/>
          </w:rPr>
          <w:tab/>
        </w:r>
        <w:r w:rsidR="005E0E78" w:rsidRPr="00797F7A">
          <w:rPr>
            <w:rStyle w:val="Hyperlink"/>
          </w:rPr>
          <w:t>Common area efficient lighting strategies</w:t>
        </w:r>
        <w:r w:rsidR="005E0E78">
          <w:rPr>
            <w:webHidden/>
          </w:rPr>
          <w:tab/>
        </w:r>
        <w:r w:rsidR="005E0E78">
          <w:rPr>
            <w:webHidden/>
          </w:rPr>
          <w:fldChar w:fldCharType="begin"/>
        </w:r>
        <w:r w:rsidR="005E0E78">
          <w:rPr>
            <w:webHidden/>
          </w:rPr>
          <w:instrText xml:space="preserve"> PAGEREF _Toc531335580 \h </w:instrText>
        </w:r>
        <w:r w:rsidR="005E0E78">
          <w:rPr>
            <w:webHidden/>
          </w:rPr>
        </w:r>
        <w:r w:rsidR="005E0E78">
          <w:rPr>
            <w:webHidden/>
          </w:rPr>
          <w:fldChar w:fldCharType="separate"/>
        </w:r>
        <w:r w:rsidR="005E0E78">
          <w:rPr>
            <w:webHidden/>
          </w:rPr>
          <w:t>16</w:t>
        </w:r>
        <w:r w:rsidR="005E0E78">
          <w:rPr>
            <w:webHidden/>
          </w:rPr>
          <w:fldChar w:fldCharType="end"/>
        </w:r>
      </w:hyperlink>
    </w:p>
    <w:p w14:paraId="2A7C0B18" w14:textId="77777777" w:rsidR="005E0E78" w:rsidRDefault="00760710">
      <w:pPr>
        <w:pStyle w:val="TOC2"/>
        <w:tabs>
          <w:tab w:val="left" w:pos="1815"/>
        </w:tabs>
        <w:rPr>
          <w:sz w:val="22"/>
          <w:szCs w:val="22"/>
          <w:lang w:val="en-US"/>
        </w:rPr>
      </w:pPr>
      <w:hyperlink w:anchor="_Toc531335581" w:history="1">
        <w:r w:rsidR="005E0E78" w:rsidRPr="00797F7A">
          <w:rPr>
            <w:rStyle w:val="Hyperlink"/>
            <w:u w:color="008080"/>
          </w:rPr>
          <w:t>4.3</w:t>
        </w:r>
        <w:r w:rsidR="005E0E78">
          <w:rPr>
            <w:sz w:val="22"/>
            <w:szCs w:val="22"/>
            <w:lang w:val="en-US"/>
          </w:rPr>
          <w:tab/>
        </w:r>
        <w:r w:rsidR="005E0E78" w:rsidRPr="00797F7A">
          <w:rPr>
            <w:rStyle w:val="Hyperlink"/>
          </w:rPr>
          <w:t>Energy saving AC units in residential flats</w:t>
        </w:r>
        <w:r w:rsidR="005E0E78">
          <w:rPr>
            <w:webHidden/>
          </w:rPr>
          <w:tab/>
        </w:r>
        <w:r w:rsidR="005E0E78">
          <w:rPr>
            <w:webHidden/>
          </w:rPr>
          <w:fldChar w:fldCharType="begin"/>
        </w:r>
        <w:r w:rsidR="005E0E78">
          <w:rPr>
            <w:webHidden/>
          </w:rPr>
          <w:instrText xml:space="preserve"> PAGEREF _Toc531335581 \h </w:instrText>
        </w:r>
        <w:r w:rsidR="005E0E78">
          <w:rPr>
            <w:webHidden/>
          </w:rPr>
        </w:r>
        <w:r w:rsidR="005E0E78">
          <w:rPr>
            <w:webHidden/>
          </w:rPr>
          <w:fldChar w:fldCharType="separate"/>
        </w:r>
        <w:r w:rsidR="005E0E78">
          <w:rPr>
            <w:webHidden/>
          </w:rPr>
          <w:t>16</w:t>
        </w:r>
        <w:r w:rsidR="005E0E78">
          <w:rPr>
            <w:webHidden/>
          </w:rPr>
          <w:fldChar w:fldCharType="end"/>
        </w:r>
      </w:hyperlink>
    </w:p>
    <w:p w14:paraId="73C26E2F" w14:textId="77777777" w:rsidR="005E0E78" w:rsidRDefault="00760710">
      <w:pPr>
        <w:pStyle w:val="TOC2"/>
        <w:tabs>
          <w:tab w:val="left" w:pos="1815"/>
        </w:tabs>
        <w:rPr>
          <w:sz w:val="22"/>
          <w:szCs w:val="22"/>
          <w:lang w:val="en-US"/>
        </w:rPr>
      </w:pPr>
      <w:hyperlink w:anchor="_Toc531335582" w:history="1">
        <w:r w:rsidR="005E0E78" w:rsidRPr="00797F7A">
          <w:rPr>
            <w:rStyle w:val="Hyperlink"/>
            <w:u w:color="008080"/>
          </w:rPr>
          <w:t>4.4</w:t>
        </w:r>
        <w:r w:rsidR="005E0E78">
          <w:rPr>
            <w:sz w:val="22"/>
            <w:szCs w:val="22"/>
            <w:lang w:val="en-US"/>
          </w:rPr>
          <w:tab/>
        </w:r>
        <w:r w:rsidR="005E0E78" w:rsidRPr="00797F7A">
          <w:rPr>
            <w:rStyle w:val="Hyperlink"/>
          </w:rPr>
          <w:t>Efficient lift power consumption</w:t>
        </w:r>
        <w:r w:rsidR="005E0E78">
          <w:rPr>
            <w:webHidden/>
          </w:rPr>
          <w:tab/>
        </w:r>
        <w:r w:rsidR="005E0E78">
          <w:rPr>
            <w:webHidden/>
          </w:rPr>
          <w:fldChar w:fldCharType="begin"/>
        </w:r>
        <w:r w:rsidR="005E0E78">
          <w:rPr>
            <w:webHidden/>
          </w:rPr>
          <w:instrText xml:space="preserve"> PAGEREF _Toc531335582 \h </w:instrText>
        </w:r>
        <w:r w:rsidR="005E0E78">
          <w:rPr>
            <w:webHidden/>
          </w:rPr>
        </w:r>
        <w:r w:rsidR="005E0E78">
          <w:rPr>
            <w:webHidden/>
          </w:rPr>
          <w:fldChar w:fldCharType="separate"/>
        </w:r>
        <w:r w:rsidR="005E0E78">
          <w:rPr>
            <w:webHidden/>
          </w:rPr>
          <w:t>16</w:t>
        </w:r>
        <w:r w:rsidR="005E0E78">
          <w:rPr>
            <w:webHidden/>
          </w:rPr>
          <w:fldChar w:fldCharType="end"/>
        </w:r>
      </w:hyperlink>
    </w:p>
    <w:p w14:paraId="0509F272" w14:textId="77777777" w:rsidR="005E0E78" w:rsidRDefault="00760710">
      <w:pPr>
        <w:pStyle w:val="TOC1"/>
        <w:rPr>
          <w:b w:val="0"/>
          <w:sz w:val="22"/>
          <w:szCs w:val="22"/>
          <w:lang w:val="en-US"/>
        </w:rPr>
      </w:pPr>
      <w:hyperlink w:anchor="_Toc531335583" w:history="1">
        <w:r w:rsidR="005E0E78" w:rsidRPr="00797F7A">
          <w:rPr>
            <w:rStyle w:val="Hyperlink"/>
          </w:rPr>
          <w:t>5</w:t>
        </w:r>
        <w:r w:rsidR="005E0E78">
          <w:rPr>
            <w:b w:val="0"/>
            <w:sz w:val="22"/>
            <w:szCs w:val="22"/>
            <w:lang w:val="en-US"/>
          </w:rPr>
          <w:tab/>
        </w:r>
        <w:r w:rsidR="005E0E78" w:rsidRPr="00797F7A">
          <w:rPr>
            <w:rStyle w:val="Hyperlink"/>
          </w:rPr>
          <w:t>Modelling Parameters</w:t>
        </w:r>
        <w:r w:rsidR="005E0E78">
          <w:rPr>
            <w:webHidden/>
          </w:rPr>
          <w:tab/>
        </w:r>
        <w:r w:rsidR="005E0E78">
          <w:rPr>
            <w:webHidden/>
          </w:rPr>
          <w:fldChar w:fldCharType="begin"/>
        </w:r>
        <w:r w:rsidR="005E0E78">
          <w:rPr>
            <w:webHidden/>
          </w:rPr>
          <w:instrText xml:space="preserve"> PAGEREF _Toc531335583 \h </w:instrText>
        </w:r>
        <w:r w:rsidR="005E0E78">
          <w:rPr>
            <w:webHidden/>
          </w:rPr>
        </w:r>
        <w:r w:rsidR="005E0E78">
          <w:rPr>
            <w:webHidden/>
          </w:rPr>
          <w:fldChar w:fldCharType="separate"/>
        </w:r>
        <w:r w:rsidR="005E0E78">
          <w:rPr>
            <w:webHidden/>
          </w:rPr>
          <w:t>17</w:t>
        </w:r>
        <w:r w:rsidR="005E0E78">
          <w:rPr>
            <w:webHidden/>
          </w:rPr>
          <w:fldChar w:fldCharType="end"/>
        </w:r>
      </w:hyperlink>
    </w:p>
    <w:p w14:paraId="69A6AC25" w14:textId="77777777" w:rsidR="005E0E78" w:rsidRDefault="00760710">
      <w:pPr>
        <w:pStyle w:val="TOC2"/>
        <w:tabs>
          <w:tab w:val="left" w:pos="1815"/>
        </w:tabs>
        <w:rPr>
          <w:sz w:val="22"/>
          <w:szCs w:val="22"/>
          <w:lang w:val="en-US"/>
        </w:rPr>
      </w:pPr>
      <w:hyperlink w:anchor="_Toc531335584" w:history="1">
        <w:r w:rsidR="005E0E78" w:rsidRPr="00797F7A">
          <w:rPr>
            <w:rStyle w:val="Hyperlink"/>
            <w:u w:color="008080"/>
          </w:rPr>
          <w:t>5.1</w:t>
        </w:r>
        <w:r w:rsidR="005E0E78">
          <w:rPr>
            <w:sz w:val="22"/>
            <w:szCs w:val="22"/>
            <w:lang w:val="en-US"/>
          </w:rPr>
          <w:tab/>
        </w:r>
        <w:r w:rsidR="005E0E78" w:rsidRPr="00797F7A">
          <w:rPr>
            <w:rStyle w:val="Hyperlink"/>
          </w:rPr>
          <w:t>Input Parameters Summary Table</w:t>
        </w:r>
        <w:r w:rsidR="005E0E78">
          <w:rPr>
            <w:webHidden/>
          </w:rPr>
          <w:tab/>
        </w:r>
        <w:r w:rsidR="005E0E78">
          <w:rPr>
            <w:webHidden/>
          </w:rPr>
          <w:fldChar w:fldCharType="begin"/>
        </w:r>
        <w:r w:rsidR="005E0E78">
          <w:rPr>
            <w:webHidden/>
          </w:rPr>
          <w:instrText xml:space="preserve"> PAGEREF _Toc531335584 \h </w:instrText>
        </w:r>
        <w:r w:rsidR="005E0E78">
          <w:rPr>
            <w:webHidden/>
          </w:rPr>
        </w:r>
        <w:r w:rsidR="005E0E78">
          <w:rPr>
            <w:webHidden/>
          </w:rPr>
          <w:fldChar w:fldCharType="separate"/>
        </w:r>
        <w:r w:rsidR="005E0E78">
          <w:rPr>
            <w:webHidden/>
          </w:rPr>
          <w:t>18</w:t>
        </w:r>
        <w:r w:rsidR="005E0E78">
          <w:rPr>
            <w:webHidden/>
          </w:rPr>
          <w:fldChar w:fldCharType="end"/>
        </w:r>
      </w:hyperlink>
    </w:p>
    <w:p w14:paraId="3A26F224" w14:textId="77777777" w:rsidR="005E0E78" w:rsidRDefault="00760710">
      <w:pPr>
        <w:pStyle w:val="TOC2"/>
        <w:tabs>
          <w:tab w:val="left" w:pos="1815"/>
        </w:tabs>
        <w:rPr>
          <w:sz w:val="22"/>
          <w:szCs w:val="22"/>
          <w:lang w:val="en-US"/>
        </w:rPr>
      </w:pPr>
      <w:hyperlink w:anchor="_Toc531335585" w:history="1">
        <w:r w:rsidR="005E0E78" w:rsidRPr="00797F7A">
          <w:rPr>
            <w:rStyle w:val="Hyperlink"/>
            <w:u w:color="008080"/>
          </w:rPr>
          <w:t>5.2</w:t>
        </w:r>
        <w:r w:rsidR="005E0E78">
          <w:rPr>
            <w:sz w:val="22"/>
            <w:szCs w:val="22"/>
            <w:lang w:val="en-US"/>
          </w:rPr>
          <w:tab/>
        </w:r>
        <w:r w:rsidR="005E0E78" w:rsidRPr="00797F7A">
          <w:rPr>
            <w:rStyle w:val="Hyperlink"/>
          </w:rPr>
          <w:t>Exceptional Calculation Method</w:t>
        </w:r>
        <w:r w:rsidR="005E0E78">
          <w:rPr>
            <w:webHidden/>
          </w:rPr>
          <w:tab/>
        </w:r>
        <w:r w:rsidR="005E0E78">
          <w:rPr>
            <w:webHidden/>
          </w:rPr>
          <w:fldChar w:fldCharType="begin"/>
        </w:r>
        <w:r w:rsidR="005E0E78">
          <w:rPr>
            <w:webHidden/>
          </w:rPr>
          <w:instrText xml:space="preserve"> PAGEREF _Toc531335585 \h </w:instrText>
        </w:r>
        <w:r w:rsidR="005E0E78">
          <w:rPr>
            <w:webHidden/>
          </w:rPr>
        </w:r>
        <w:r w:rsidR="005E0E78">
          <w:rPr>
            <w:webHidden/>
          </w:rPr>
          <w:fldChar w:fldCharType="separate"/>
        </w:r>
        <w:r w:rsidR="005E0E78">
          <w:rPr>
            <w:webHidden/>
          </w:rPr>
          <w:t>25</w:t>
        </w:r>
        <w:r w:rsidR="005E0E78">
          <w:rPr>
            <w:webHidden/>
          </w:rPr>
          <w:fldChar w:fldCharType="end"/>
        </w:r>
      </w:hyperlink>
    </w:p>
    <w:p w14:paraId="03241BBC" w14:textId="77777777" w:rsidR="005E0E78" w:rsidRDefault="00760710">
      <w:pPr>
        <w:pStyle w:val="TOC1"/>
        <w:rPr>
          <w:b w:val="0"/>
          <w:sz w:val="22"/>
          <w:szCs w:val="22"/>
          <w:lang w:val="en-US"/>
        </w:rPr>
      </w:pPr>
      <w:hyperlink w:anchor="_Toc531335586" w:history="1">
        <w:r w:rsidR="005E0E78" w:rsidRPr="00797F7A">
          <w:rPr>
            <w:rStyle w:val="Hyperlink"/>
          </w:rPr>
          <w:t>6</w:t>
        </w:r>
        <w:r w:rsidR="005E0E78">
          <w:rPr>
            <w:b w:val="0"/>
            <w:sz w:val="22"/>
            <w:szCs w:val="22"/>
            <w:lang w:val="en-US"/>
          </w:rPr>
          <w:tab/>
        </w:r>
        <w:r w:rsidR="005E0E78" w:rsidRPr="00797F7A">
          <w:rPr>
            <w:rStyle w:val="Hyperlink"/>
          </w:rPr>
          <w:t>Results and discussion</w:t>
        </w:r>
        <w:r w:rsidR="005E0E78">
          <w:rPr>
            <w:webHidden/>
          </w:rPr>
          <w:tab/>
        </w:r>
        <w:r w:rsidR="005E0E78">
          <w:rPr>
            <w:webHidden/>
          </w:rPr>
          <w:fldChar w:fldCharType="begin"/>
        </w:r>
        <w:r w:rsidR="005E0E78">
          <w:rPr>
            <w:webHidden/>
          </w:rPr>
          <w:instrText xml:space="preserve"> PAGEREF _Toc531335586 \h </w:instrText>
        </w:r>
        <w:r w:rsidR="005E0E78">
          <w:rPr>
            <w:webHidden/>
          </w:rPr>
        </w:r>
        <w:r w:rsidR="005E0E78">
          <w:rPr>
            <w:webHidden/>
          </w:rPr>
          <w:fldChar w:fldCharType="separate"/>
        </w:r>
        <w:r w:rsidR="005E0E78">
          <w:rPr>
            <w:webHidden/>
          </w:rPr>
          <w:t>27</w:t>
        </w:r>
        <w:r w:rsidR="005E0E78">
          <w:rPr>
            <w:webHidden/>
          </w:rPr>
          <w:fldChar w:fldCharType="end"/>
        </w:r>
      </w:hyperlink>
    </w:p>
    <w:p w14:paraId="1B48A7CF" w14:textId="77777777" w:rsidR="005E0E78" w:rsidRDefault="00760710">
      <w:pPr>
        <w:pStyle w:val="TOC2"/>
        <w:tabs>
          <w:tab w:val="left" w:pos="1815"/>
        </w:tabs>
        <w:rPr>
          <w:sz w:val="22"/>
          <w:szCs w:val="22"/>
          <w:lang w:val="en-US"/>
        </w:rPr>
      </w:pPr>
      <w:hyperlink w:anchor="_Toc531335587" w:history="1">
        <w:r w:rsidR="005E0E78" w:rsidRPr="00797F7A">
          <w:rPr>
            <w:rStyle w:val="Hyperlink"/>
            <w:u w:color="008080"/>
          </w:rPr>
          <w:t>6.1</w:t>
        </w:r>
        <w:r w:rsidR="005E0E78">
          <w:rPr>
            <w:sz w:val="22"/>
            <w:szCs w:val="22"/>
            <w:lang w:val="en-US"/>
          </w:rPr>
          <w:tab/>
        </w:r>
        <w:r w:rsidR="005E0E78" w:rsidRPr="00797F7A">
          <w:rPr>
            <w:rStyle w:val="Hyperlink"/>
          </w:rPr>
          <w:t>EU 1 Reduction of CO2 Emissions</w:t>
        </w:r>
        <w:r w:rsidR="005E0E78">
          <w:rPr>
            <w:webHidden/>
          </w:rPr>
          <w:tab/>
        </w:r>
        <w:r w:rsidR="005E0E78">
          <w:rPr>
            <w:webHidden/>
          </w:rPr>
          <w:fldChar w:fldCharType="begin"/>
        </w:r>
        <w:r w:rsidR="005E0E78">
          <w:rPr>
            <w:webHidden/>
          </w:rPr>
          <w:instrText xml:space="preserve"> PAGEREF _Toc531335587 \h </w:instrText>
        </w:r>
        <w:r w:rsidR="005E0E78">
          <w:rPr>
            <w:webHidden/>
          </w:rPr>
        </w:r>
        <w:r w:rsidR="005E0E78">
          <w:rPr>
            <w:webHidden/>
          </w:rPr>
          <w:fldChar w:fldCharType="separate"/>
        </w:r>
        <w:r w:rsidR="005E0E78">
          <w:rPr>
            <w:webHidden/>
          </w:rPr>
          <w:t>27</w:t>
        </w:r>
        <w:r w:rsidR="005E0E78">
          <w:rPr>
            <w:webHidden/>
          </w:rPr>
          <w:fldChar w:fldCharType="end"/>
        </w:r>
      </w:hyperlink>
    </w:p>
    <w:p w14:paraId="4D5A5FA1" w14:textId="77777777" w:rsidR="005E0E78" w:rsidRDefault="00760710">
      <w:pPr>
        <w:pStyle w:val="TOC2"/>
        <w:tabs>
          <w:tab w:val="left" w:pos="1815"/>
        </w:tabs>
        <w:rPr>
          <w:sz w:val="22"/>
          <w:szCs w:val="22"/>
          <w:lang w:val="en-US"/>
        </w:rPr>
      </w:pPr>
      <w:hyperlink w:anchor="_Toc531335588" w:history="1">
        <w:r w:rsidR="005E0E78" w:rsidRPr="00797F7A">
          <w:rPr>
            <w:rStyle w:val="Hyperlink"/>
            <w:u w:color="008080"/>
          </w:rPr>
          <w:t>6.2</w:t>
        </w:r>
        <w:r w:rsidR="005E0E78">
          <w:rPr>
            <w:sz w:val="22"/>
            <w:szCs w:val="22"/>
            <w:lang w:val="en-US"/>
          </w:rPr>
          <w:tab/>
        </w:r>
        <w:r w:rsidR="005E0E78" w:rsidRPr="00797F7A">
          <w:rPr>
            <w:rStyle w:val="Hyperlink"/>
          </w:rPr>
          <w:t>Simulation Results</w:t>
        </w:r>
        <w:r w:rsidR="005E0E78">
          <w:rPr>
            <w:webHidden/>
          </w:rPr>
          <w:tab/>
        </w:r>
        <w:r w:rsidR="005E0E78">
          <w:rPr>
            <w:webHidden/>
          </w:rPr>
          <w:fldChar w:fldCharType="begin"/>
        </w:r>
        <w:r w:rsidR="005E0E78">
          <w:rPr>
            <w:webHidden/>
          </w:rPr>
          <w:instrText xml:space="preserve"> PAGEREF _Toc531335588 \h </w:instrText>
        </w:r>
        <w:r w:rsidR="005E0E78">
          <w:rPr>
            <w:webHidden/>
          </w:rPr>
        </w:r>
        <w:r w:rsidR="005E0E78">
          <w:rPr>
            <w:webHidden/>
          </w:rPr>
          <w:fldChar w:fldCharType="separate"/>
        </w:r>
        <w:r w:rsidR="005E0E78">
          <w:rPr>
            <w:webHidden/>
          </w:rPr>
          <w:t>27</w:t>
        </w:r>
        <w:r w:rsidR="005E0E78">
          <w:rPr>
            <w:webHidden/>
          </w:rPr>
          <w:fldChar w:fldCharType="end"/>
        </w:r>
      </w:hyperlink>
    </w:p>
    <w:p w14:paraId="1F139382" w14:textId="77777777" w:rsidR="005E0E78" w:rsidRDefault="00760710">
      <w:pPr>
        <w:pStyle w:val="TOC2"/>
        <w:tabs>
          <w:tab w:val="left" w:pos="1815"/>
        </w:tabs>
        <w:rPr>
          <w:sz w:val="22"/>
          <w:szCs w:val="22"/>
          <w:lang w:val="en-US"/>
        </w:rPr>
      </w:pPr>
      <w:hyperlink w:anchor="_Toc531335589" w:history="1">
        <w:r w:rsidR="005E0E78" w:rsidRPr="00797F7A">
          <w:rPr>
            <w:rStyle w:val="Hyperlink"/>
            <w:u w:color="008080"/>
          </w:rPr>
          <w:t>6.3</w:t>
        </w:r>
        <w:r w:rsidR="005E0E78">
          <w:rPr>
            <w:sz w:val="22"/>
            <w:szCs w:val="22"/>
            <w:lang w:val="en-US"/>
          </w:rPr>
          <w:tab/>
        </w:r>
        <w:r w:rsidR="005E0E78" w:rsidRPr="00797F7A">
          <w:rPr>
            <w:rStyle w:val="Hyperlink"/>
          </w:rPr>
          <w:t>EU 2 Peak Electricity Demand Reduction</w:t>
        </w:r>
        <w:r w:rsidR="005E0E78">
          <w:rPr>
            <w:webHidden/>
          </w:rPr>
          <w:tab/>
        </w:r>
        <w:r w:rsidR="005E0E78">
          <w:rPr>
            <w:webHidden/>
          </w:rPr>
          <w:fldChar w:fldCharType="begin"/>
        </w:r>
        <w:r w:rsidR="005E0E78">
          <w:rPr>
            <w:webHidden/>
          </w:rPr>
          <w:instrText xml:space="preserve"> PAGEREF _Toc531335589 \h </w:instrText>
        </w:r>
        <w:r w:rsidR="005E0E78">
          <w:rPr>
            <w:webHidden/>
          </w:rPr>
        </w:r>
        <w:r w:rsidR="005E0E78">
          <w:rPr>
            <w:webHidden/>
          </w:rPr>
          <w:fldChar w:fldCharType="separate"/>
        </w:r>
        <w:r w:rsidR="005E0E78">
          <w:rPr>
            <w:webHidden/>
          </w:rPr>
          <w:t>33</w:t>
        </w:r>
        <w:r w:rsidR="005E0E78">
          <w:rPr>
            <w:webHidden/>
          </w:rPr>
          <w:fldChar w:fldCharType="end"/>
        </w:r>
      </w:hyperlink>
    </w:p>
    <w:p w14:paraId="4D0EAAE8" w14:textId="77777777" w:rsidR="005E0E78" w:rsidRDefault="00760710">
      <w:pPr>
        <w:pStyle w:val="TOC1"/>
        <w:rPr>
          <w:b w:val="0"/>
          <w:sz w:val="22"/>
          <w:szCs w:val="22"/>
          <w:lang w:val="en-US"/>
        </w:rPr>
      </w:pPr>
      <w:hyperlink w:anchor="_Toc531335590" w:history="1">
        <w:r w:rsidR="005E0E78" w:rsidRPr="00797F7A">
          <w:rPr>
            <w:rStyle w:val="Hyperlink"/>
          </w:rPr>
          <w:t>7</w:t>
        </w:r>
        <w:r w:rsidR="005E0E78">
          <w:rPr>
            <w:b w:val="0"/>
            <w:sz w:val="22"/>
            <w:szCs w:val="22"/>
            <w:lang w:val="en-US"/>
          </w:rPr>
          <w:tab/>
        </w:r>
        <w:r w:rsidR="005E0E78" w:rsidRPr="00797F7A">
          <w:rPr>
            <w:rStyle w:val="Hyperlink"/>
          </w:rPr>
          <w:t>Conclusion</w:t>
        </w:r>
        <w:r w:rsidR="005E0E78">
          <w:rPr>
            <w:webHidden/>
          </w:rPr>
          <w:tab/>
        </w:r>
        <w:r w:rsidR="005E0E78">
          <w:rPr>
            <w:webHidden/>
          </w:rPr>
          <w:fldChar w:fldCharType="begin"/>
        </w:r>
        <w:r w:rsidR="005E0E78">
          <w:rPr>
            <w:webHidden/>
          </w:rPr>
          <w:instrText xml:space="preserve"> PAGEREF _Toc531335590 \h </w:instrText>
        </w:r>
        <w:r w:rsidR="005E0E78">
          <w:rPr>
            <w:webHidden/>
          </w:rPr>
        </w:r>
        <w:r w:rsidR="005E0E78">
          <w:rPr>
            <w:webHidden/>
          </w:rPr>
          <w:fldChar w:fldCharType="separate"/>
        </w:r>
        <w:r w:rsidR="005E0E78">
          <w:rPr>
            <w:webHidden/>
          </w:rPr>
          <w:t>36</w:t>
        </w:r>
        <w:r w:rsidR="005E0E78">
          <w:rPr>
            <w:webHidden/>
          </w:rPr>
          <w:fldChar w:fldCharType="end"/>
        </w:r>
      </w:hyperlink>
    </w:p>
    <w:p w14:paraId="73D3A0E7" w14:textId="0EB27F87" w:rsidR="00217655" w:rsidRPr="00BA579E" w:rsidRDefault="00217655" w:rsidP="003519D4">
      <w:r w:rsidRPr="00BA579E">
        <w:fldChar w:fldCharType="end"/>
      </w:r>
    </w:p>
    <w:p w14:paraId="18D0AD1D" w14:textId="77777777" w:rsidR="00217655" w:rsidRPr="00BA579E" w:rsidRDefault="00217655" w:rsidP="003519D4"/>
    <w:p w14:paraId="188DFA4B" w14:textId="77777777" w:rsidR="00217655" w:rsidRPr="00BA579E" w:rsidRDefault="00217655" w:rsidP="003519D4"/>
    <w:p w14:paraId="19C7D109" w14:textId="77777777" w:rsidR="00217655" w:rsidRPr="00BA579E" w:rsidRDefault="00217655" w:rsidP="003519D4">
      <w:pPr>
        <w:pStyle w:val="ReportContentsSub"/>
        <w:rPr>
          <w:vanish/>
        </w:rPr>
      </w:pPr>
      <w:bookmarkStart w:id="57" w:name="References"/>
      <w:r w:rsidRPr="00BA579E">
        <w:rPr>
          <w:vanish/>
        </w:rPr>
        <w:t>References</w:t>
      </w:r>
    </w:p>
    <w:p w14:paraId="21AB0C2E" w14:textId="77777777" w:rsidR="00217655" w:rsidRPr="00BA579E" w:rsidRDefault="00217655" w:rsidP="003519D4">
      <w:pPr>
        <w:rPr>
          <w:vanish/>
        </w:rPr>
      </w:pPr>
    </w:p>
    <w:p w14:paraId="39FF063F" w14:textId="77777777" w:rsidR="00217655" w:rsidRPr="00BA579E" w:rsidRDefault="00217655" w:rsidP="003519D4">
      <w:pPr>
        <w:rPr>
          <w:vanish/>
        </w:rPr>
      </w:pPr>
    </w:p>
    <w:p w14:paraId="079F67F2" w14:textId="77777777" w:rsidR="00217655" w:rsidRPr="00BA579E" w:rsidRDefault="00217655" w:rsidP="003519D4">
      <w:pPr>
        <w:rPr>
          <w:vanish/>
        </w:rPr>
      </w:pPr>
    </w:p>
    <w:p w14:paraId="09636637" w14:textId="77777777" w:rsidR="00217655" w:rsidRPr="00BA579E" w:rsidRDefault="00217655" w:rsidP="003519D4">
      <w:pPr>
        <w:pStyle w:val="ReportContentsSub"/>
        <w:rPr>
          <w:vanish/>
        </w:rPr>
      </w:pPr>
      <w:bookmarkStart w:id="58" w:name="Tables"/>
      <w:bookmarkEnd w:id="57"/>
      <w:r w:rsidRPr="00BA579E">
        <w:rPr>
          <w:vanish/>
        </w:rPr>
        <w:t>Tables</w:t>
      </w:r>
    </w:p>
    <w:p w14:paraId="45550168" w14:textId="77777777" w:rsidR="00217655" w:rsidRPr="00BA579E" w:rsidRDefault="00217655" w:rsidP="003519D4">
      <w:pPr>
        <w:rPr>
          <w:noProof/>
          <w:vanish/>
        </w:rPr>
      </w:pPr>
    </w:p>
    <w:p w14:paraId="6923B9D0" w14:textId="77777777" w:rsidR="00217655" w:rsidRPr="00BA579E" w:rsidRDefault="00217655" w:rsidP="003519D4">
      <w:pPr>
        <w:rPr>
          <w:noProof/>
          <w:vanish/>
        </w:rPr>
      </w:pPr>
    </w:p>
    <w:p w14:paraId="1A9C41E6" w14:textId="77777777" w:rsidR="00217655" w:rsidRPr="00BA579E" w:rsidRDefault="00217655" w:rsidP="003519D4">
      <w:pPr>
        <w:rPr>
          <w:noProof/>
          <w:vanish/>
        </w:rPr>
      </w:pPr>
    </w:p>
    <w:p w14:paraId="7798C627" w14:textId="77777777" w:rsidR="00217655" w:rsidRPr="00BA579E" w:rsidRDefault="00217655" w:rsidP="003519D4">
      <w:pPr>
        <w:pStyle w:val="ReportContentsSub"/>
        <w:rPr>
          <w:vanish/>
        </w:rPr>
      </w:pPr>
      <w:bookmarkStart w:id="59" w:name="Figures"/>
      <w:bookmarkEnd w:id="58"/>
      <w:r w:rsidRPr="00BA579E">
        <w:rPr>
          <w:vanish/>
        </w:rPr>
        <w:t>Figures</w:t>
      </w:r>
    </w:p>
    <w:p w14:paraId="3AF6CFD0" w14:textId="77777777" w:rsidR="00217655" w:rsidRPr="00BA579E" w:rsidRDefault="00217655" w:rsidP="003519D4">
      <w:pPr>
        <w:rPr>
          <w:vanish/>
        </w:rPr>
      </w:pPr>
    </w:p>
    <w:p w14:paraId="298F2BF7" w14:textId="77777777" w:rsidR="00217655" w:rsidRPr="00BA579E" w:rsidRDefault="00217655" w:rsidP="003519D4">
      <w:pPr>
        <w:rPr>
          <w:noProof/>
          <w:vanish/>
        </w:rPr>
      </w:pPr>
    </w:p>
    <w:p w14:paraId="74966E8E" w14:textId="77777777" w:rsidR="00217655" w:rsidRPr="00BA579E" w:rsidRDefault="00217655" w:rsidP="003519D4">
      <w:pPr>
        <w:rPr>
          <w:noProof/>
          <w:vanish/>
        </w:rPr>
      </w:pPr>
    </w:p>
    <w:p w14:paraId="4A1C36E5" w14:textId="77777777" w:rsidR="00217655" w:rsidRPr="00BA579E" w:rsidRDefault="00217655" w:rsidP="003519D4">
      <w:pPr>
        <w:pStyle w:val="ReportContentsSub"/>
        <w:rPr>
          <w:vanish/>
        </w:rPr>
      </w:pPr>
      <w:bookmarkStart w:id="60" w:name="Drawings"/>
      <w:bookmarkEnd w:id="59"/>
      <w:r w:rsidRPr="00BA579E">
        <w:rPr>
          <w:vanish/>
        </w:rPr>
        <w:t>Drawings</w:t>
      </w:r>
    </w:p>
    <w:p w14:paraId="3772CC07" w14:textId="77777777" w:rsidR="00217655" w:rsidRPr="00BA579E" w:rsidRDefault="00217655" w:rsidP="003519D4">
      <w:pPr>
        <w:rPr>
          <w:noProof/>
          <w:vanish/>
        </w:rPr>
      </w:pPr>
    </w:p>
    <w:p w14:paraId="4A0A0468" w14:textId="77777777" w:rsidR="00217655" w:rsidRPr="00BA579E" w:rsidRDefault="00217655" w:rsidP="003519D4">
      <w:pPr>
        <w:rPr>
          <w:noProof/>
          <w:vanish/>
        </w:rPr>
      </w:pPr>
    </w:p>
    <w:p w14:paraId="7D57D7C7" w14:textId="77777777" w:rsidR="00217655" w:rsidRPr="00BA579E" w:rsidRDefault="00217655" w:rsidP="003519D4">
      <w:pPr>
        <w:rPr>
          <w:noProof/>
          <w:vanish/>
        </w:rPr>
      </w:pPr>
    </w:p>
    <w:p w14:paraId="2DFDF0DE" w14:textId="77777777" w:rsidR="00217655" w:rsidRPr="00BA579E" w:rsidRDefault="00217655" w:rsidP="003519D4">
      <w:pPr>
        <w:pStyle w:val="ReportContentsSub"/>
        <w:rPr>
          <w:vanish/>
        </w:rPr>
      </w:pPr>
      <w:bookmarkStart w:id="61" w:name="Pictures"/>
      <w:bookmarkEnd w:id="60"/>
      <w:r w:rsidRPr="00BA579E">
        <w:rPr>
          <w:vanish/>
        </w:rPr>
        <w:t>Pictures</w:t>
      </w:r>
    </w:p>
    <w:p w14:paraId="020E4CFE" w14:textId="77777777" w:rsidR="00217655" w:rsidRPr="00BA579E" w:rsidRDefault="00217655" w:rsidP="003519D4">
      <w:pPr>
        <w:rPr>
          <w:noProof/>
          <w:vanish/>
        </w:rPr>
      </w:pPr>
    </w:p>
    <w:p w14:paraId="79AC65AA" w14:textId="77777777" w:rsidR="00217655" w:rsidRPr="00BA579E" w:rsidRDefault="00217655" w:rsidP="003519D4">
      <w:pPr>
        <w:rPr>
          <w:noProof/>
          <w:vanish/>
        </w:rPr>
      </w:pPr>
    </w:p>
    <w:p w14:paraId="65C53035" w14:textId="77777777" w:rsidR="00217655" w:rsidRPr="00BA579E" w:rsidRDefault="00217655" w:rsidP="003519D4">
      <w:pPr>
        <w:rPr>
          <w:noProof/>
          <w:vanish/>
        </w:rPr>
      </w:pPr>
    </w:p>
    <w:p w14:paraId="58D73EFD" w14:textId="77777777" w:rsidR="00217655" w:rsidRPr="00BA579E" w:rsidRDefault="00217655" w:rsidP="003519D4">
      <w:pPr>
        <w:pStyle w:val="ReportContentsSub"/>
        <w:rPr>
          <w:vanish/>
        </w:rPr>
      </w:pPr>
      <w:bookmarkStart w:id="62" w:name="Photographs"/>
      <w:bookmarkEnd w:id="61"/>
      <w:r w:rsidRPr="00BA579E">
        <w:rPr>
          <w:vanish/>
        </w:rPr>
        <w:t>Photographs</w:t>
      </w:r>
    </w:p>
    <w:p w14:paraId="549852AA" w14:textId="77777777" w:rsidR="00217655" w:rsidRPr="00BA579E" w:rsidRDefault="00217655" w:rsidP="003519D4">
      <w:pPr>
        <w:rPr>
          <w:noProof/>
          <w:vanish/>
        </w:rPr>
      </w:pPr>
    </w:p>
    <w:p w14:paraId="72A82D07" w14:textId="77777777" w:rsidR="00217655" w:rsidRPr="00BA579E" w:rsidRDefault="00217655" w:rsidP="003519D4">
      <w:pPr>
        <w:rPr>
          <w:noProof/>
          <w:vanish/>
        </w:rPr>
      </w:pPr>
    </w:p>
    <w:p w14:paraId="38D46D9D" w14:textId="77777777" w:rsidR="00217655" w:rsidRPr="00BA579E" w:rsidRDefault="00217655" w:rsidP="003519D4">
      <w:pPr>
        <w:rPr>
          <w:noProof/>
          <w:vanish/>
        </w:rPr>
      </w:pPr>
    </w:p>
    <w:p w14:paraId="487DF47B" w14:textId="77777777" w:rsidR="00217655" w:rsidRPr="00BA579E" w:rsidRDefault="00217655" w:rsidP="003519D4">
      <w:pPr>
        <w:pStyle w:val="ReportContentsSub"/>
        <w:rPr>
          <w:vanish/>
        </w:rPr>
      </w:pPr>
      <w:bookmarkStart w:id="63" w:name="Attachments"/>
      <w:bookmarkEnd w:id="62"/>
      <w:r w:rsidRPr="00BA579E">
        <w:rPr>
          <w:vanish/>
        </w:rPr>
        <w:t>Attachments</w:t>
      </w:r>
    </w:p>
    <w:p w14:paraId="2318E15C" w14:textId="77777777" w:rsidR="00217655" w:rsidRPr="00BA579E" w:rsidRDefault="00217655" w:rsidP="003519D4">
      <w:pPr>
        <w:rPr>
          <w:noProof/>
          <w:vanish/>
        </w:rPr>
      </w:pPr>
    </w:p>
    <w:p w14:paraId="0C8A55A0" w14:textId="77777777" w:rsidR="00217655" w:rsidRPr="00BA579E" w:rsidRDefault="00217655" w:rsidP="003519D4">
      <w:pPr>
        <w:rPr>
          <w:noProof/>
          <w:vanish/>
        </w:rPr>
      </w:pPr>
    </w:p>
    <w:p w14:paraId="32038E61" w14:textId="77777777" w:rsidR="00217655" w:rsidRPr="00BA579E" w:rsidRDefault="00217655" w:rsidP="003519D4">
      <w:pPr>
        <w:rPr>
          <w:noProof/>
          <w:vanish/>
        </w:rPr>
      </w:pPr>
    </w:p>
    <w:p w14:paraId="4D79DC01" w14:textId="77777777" w:rsidR="00217655" w:rsidRPr="00BA579E" w:rsidRDefault="00217655" w:rsidP="003519D4">
      <w:pPr>
        <w:pStyle w:val="ReportContentsSub"/>
        <w:rPr>
          <w:vanish/>
        </w:rPr>
      </w:pPr>
      <w:bookmarkStart w:id="64" w:name="Appendices"/>
      <w:bookmarkEnd w:id="63"/>
      <w:r w:rsidRPr="00BA579E">
        <w:rPr>
          <w:vanish/>
        </w:rPr>
        <w:t>Appendices</w:t>
      </w:r>
    </w:p>
    <w:p w14:paraId="56F9F81D" w14:textId="77777777" w:rsidR="00217655" w:rsidRPr="00BA579E" w:rsidRDefault="00217655" w:rsidP="003519D4">
      <w:pPr>
        <w:rPr>
          <w:noProof/>
          <w:vanish/>
        </w:rPr>
      </w:pPr>
    </w:p>
    <w:p w14:paraId="4EB06400" w14:textId="77777777" w:rsidR="00217655" w:rsidRPr="00BA579E" w:rsidRDefault="00217655" w:rsidP="003519D4">
      <w:pPr>
        <w:rPr>
          <w:noProof/>
          <w:vanish/>
        </w:rPr>
      </w:pPr>
    </w:p>
    <w:bookmarkEnd w:id="64" w:displacedByCustomXml="next"/>
    <w:sdt>
      <w:sdtPr>
        <w:tag w:val="ProtectedSB"/>
        <w:id w:val="1089925"/>
        <w:lock w:val="sdtLocked"/>
        <w:placeholder>
          <w:docPart w:val="691E289044BF46149DA16D6F4EE14AD4"/>
        </w:placeholder>
        <w:showingPlcHdr/>
      </w:sdtPr>
      <w:sdtEndPr/>
      <w:sdtContent>
        <w:p w14:paraId="5FF92A51" w14:textId="34E46ED2" w:rsidR="00217655" w:rsidRPr="00BA579E" w:rsidRDefault="00BA579E" w:rsidP="003519D4">
          <w:pPr>
            <w:sectPr w:rsidR="00217655" w:rsidRPr="00BA579E" w:rsidSect="003519D4">
              <w:headerReference w:type="default" r:id="rId31"/>
              <w:footerReference w:type="default" r:id="rId32"/>
              <w:pgSz w:w="11907" w:h="16840" w:code="9"/>
              <w:pgMar w:top="1701" w:right="1985" w:bottom="1418" w:left="1985" w:header="567" w:footer="567" w:gutter="0"/>
              <w:pgNumType w:start="1"/>
              <w:cols w:space="720"/>
              <w:formProt w:val="0"/>
              <w:docGrid w:linePitch="326"/>
            </w:sectPr>
          </w:pPr>
          <w:r w:rsidRPr="00BA579E">
            <w:rPr>
              <w:rStyle w:val="PlaceholderText"/>
            </w:rPr>
            <w:t xml:space="preserve"> </w:t>
          </w:r>
        </w:p>
      </w:sdtContent>
    </w:sdt>
    <w:p w14:paraId="0763E77E" w14:textId="4E6B58DB" w:rsidR="003519D4" w:rsidRPr="00BA579E" w:rsidRDefault="00604E96" w:rsidP="003519D4">
      <w:pPr>
        <w:pStyle w:val="ReportExecSummary"/>
        <w:rPr>
          <w:rFonts w:eastAsia="PMingLiU"/>
          <w:lang w:eastAsia="zh-HK"/>
        </w:rPr>
      </w:pPr>
      <w:bookmarkStart w:id="66" w:name="Text"/>
      <w:bookmarkStart w:id="67" w:name="_Toc422297999"/>
      <w:bookmarkStart w:id="68" w:name="_Toc531335565"/>
      <w:bookmarkEnd w:id="66"/>
      <w:r w:rsidRPr="00BA579E">
        <w:rPr>
          <w:rFonts w:eastAsia="PMingLiU"/>
          <w:lang w:eastAsia="zh-HK"/>
        </w:rPr>
        <w:lastRenderedPageBreak/>
        <w:t>Executive Summary</w:t>
      </w:r>
      <w:bookmarkEnd w:id="67"/>
      <w:bookmarkEnd w:id="68"/>
    </w:p>
    <w:p w14:paraId="42586503" w14:textId="24161F35" w:rsidR="005E5EA0" w:rsidRPr="00BA579E" w:rsidRDefault="00604E96" w:rsidP="00604E96">
      <w:pPr>
        <w:pStyle w:val="ReportText"/>
        <w:jc w:val="both"/>
      </w:pPr>
      <w:r w:rsidRPr="00BA579E">
        <w:t xml:space="preserve">As part of the consultancy agreement, an energy simulation is required to fulfil the related EU credits. This report details the energy performance analysis of </w:t>
      </w:r>
      <w:r w:rsidR="00261A4B" w:rsidRPr="00BA579E">
        <w:t>Lung Tin Tsuen Phase 3</w:t>
      </w:r>
      <w:r w:rsidRPr="00BA579E">
        <w:t>, in accordance with BEAM Plus for New Buildings version 1.</w:t>
      </w:r>
      <w:r w:rsidR="005E5EA0" w:rsidRPr="00BA579E">
        <w:t>2</w:t>
      </w:r>
      <w:r w:rsidRPr="00BA579E">
        <w:t xml:space="preserve"> for the fulfilment of credits EU1 and EU2. </w:t>
      </w:r>
    </w:p>
    <w:p w14:paraId="7E72D22C" w14:textId="77777777" w:rsidR="00261A4B" w:rsidRPr="00BA579E" w:rsidRDefault="00261A4B" w:rsidP="005E5EA0">
      <w:pPr>
        <w:pStyle w:val="ReportText"/>
        <w:jc w:val="both"/>
      </w:pPr>
      <w:r w:rsidRPr="00BA579E">
        <w:t>The project is located at Shap Pat Heung Road, Lot No. 4056 in D.D. 120, Yuen Long. It is a residential development consists of 1-tower with 20 floors of residential flats. Carpark is located on B1/F and the Clubhouse is located on G/F. The project is located in the residential area in Yuen Long, south of Lung Tin Tsuen. Its neighbouring buildings include Park Signature, The Grove and The Green Atrium.</w:t>
      </w:r>
    </w:p>
    <w:p w14:paraId="2B5B756D" w14:textId="002ADB62" w:rsidR="005E5EA0" w:rsidRPr="00BA579E" w:rsidRDefault="005E5EA0" w:rsidP="005E5EA0">
      <w:pPr>
        <w:pStyle w:val="ReportText"/>
        <w:jc w:val="both"/>
      </w:pPr>
      <w:r w:rsidRPr="00BA579E">
        <w:t xml:space="preserve">In order to achieve the targeted energy </w:t>
      </w:r>
      <w:r w:rsidR="006F2C8E" w:rsidRPr="00BA579E">
        <w:t>savings,</w:t>
      </w:r>
      <w:r w:rsidRPr="00BA579E">
        <w:t xml:space="preserve"> the following energy efficient and green feature were implemented:</w:t>
      </w:r>
    </w:p>
    <w:p w14:paraId="6374ED51" w14:textId="77777777" w:rsidR="003519D4" w:rsidRPr="00BA579E" w:rsidRDefault="003519D4" w:rsidP="004B68F4">
      <w:pPr>
        <w:pStyle w:val="ReportText"/>
        <w:spacing w:before="138" w:after="0" w:line="240" w:lineRule="exact"/>
        <w:jc w:val="both"/>
        <w:rPr>
          <w:rFonts w:eastAsia="PMingLiU"/>
          <w:szCs w:val="22"/>
          <w:lang w:eastAsia="zh-HK"/>
        </w:rPr>
      </w:pPr>
      <w:r w:rsidRPr="00BA579E">
        <w:rPr>
          <w:rFonts w:eastAsia="PMingLiU" w:hint="eastAsia"/>
          <w:szCs w:val="22"/>
          <w:lang w:eastAsia="zh-HK"/>
        </w:rPr>
        <w:t>Energy Efficiency Features:</w:t>
      </w:r>
    </w:p>
    <w:p w14:paraId="17C135E3" w14:textId="4A875CB8" w:rsidR="003519D4" w:rsidRPr="00BA579E" w:rsidRDefault="004B68F4" w:rsidP="004B68F4">
      <w:pPr>
        <w:pStyle w:val="ReportText"/>
        <w:numPr>
          <w:ilvl w:val="0"/>
          <w:numId w:val="23"/>
        </w:numPr>
        <w:spacing w:before="138" w:after="0" w:line="240" w:lineRule="exact"/>
        <w:jc w:val="both"/>
        <w:rPr>
          <w:szCs w:val="22"/>
        </w:rPr>
      </w:pPr>
      <w:r w:rsidRPr="00BA579E">
        <w:rPr>
          <w:szCs w:val="22"/>
        </w:rPr>
        <w:t>Building envelope – reduce building façade glazing area</w:t>
      </w:r>
    </w:p>
    <w:p w14:paraId="6A3D09CC" w14:textId="0B03FE63" w:rsidR="003519D4" w:rsidRPr="00BA579E" w:rsidRDefault="004B68F4" w:rsidP="004B68F4">
      <w:pPr>
        <w:pStyle w:val="ReportText"/>
        <w:numPr>
          <w:ilvl w:val="0"/>
          <w:numId w:val="23"/>
        </w:numPr>
        <w:spacing w:before="138" w:after="0" w:line="240" w:lineRule="exact"/>
        <w:jc w:val="both"/>
        <w:rPr>
          <w:szCs w:val="22"/>
        </w:rPr>
      </w:pPr>
      <w:r w:rsidRPr="00BA579E">
        <w:rPr>
          <w:szCs w:val="22"/>
        </w:rPr>
        <w:t>Efficient lighting strategies in common areas</w:t>
      </w:r>
    </w:p>
    <w:p w14:paraId="42ADCA20" w14:textId="037B01AC" w:rsidR="003519D4" w:rsidRPr="00BA579E" w:rsidRDefault="004B68F4" w:rsidP="004B68F4">
      <w:pPr>
        <w:pStyle w:val="ReportText"/>
        <w:numPr>
          <w:ilvl w:val="0"/>
          <w:numId w:val="23"/>
        </w:numPr>
        <w:spacing w:before="138" w:after="0" w:line="240" w:lineRule="exact"/>
        <w:jc w:val="both"/>
        <w:rPr>
          <w:rFonts w:eastAsia="PMingLiU" w:cs="Arial"/>
          <w:szCs w:val="22"/>
          <w:lang w:eastAsia="zh-TW"/>
        </w:rPr>
      </w:pPr>
      <w:r w:rsidRPr="00BA579E">
        <w:rPr>
          <w:rFonts w:eastAsia="PMingLiU"/>
          <w:szCs w:val="22"/>
          <w:lang w:eastAsia="zh-HK"/>
        </w:rPr>
        <w:t>More energy efficient</w:t>
      </w:r>
      <w:r w:rsidR="00261A4B" w:rsidRPr="00BA579E">
        <w:rPr>
          <w:rFonts w:eastAsia="PMingLiU"/>
          <w:szCs w:val="22"/>
          <w:lang w:eastAsia="zh-HK"/>
        </w:rPr>
        <w:t xml:space="preserve"> AC units compared with BEC 2015</w:t>
      </w:r>
    </w:p>
    <w:p w14:paraId="696CFA12" w14:textId="15B2EAAD" w:rsidR="003519D4" w:rsidRPr="00BA579E" w:rsidRDefault="005F6568" w:rsidP="004B68F4">
      <w:pPr>
        <w:pStyle w:val="ReportText"/>
        <w:numPr>
          <w:ilvl w:val="0"/>
          <w:numId w:val="23"/>
        </w:numPr>
        <w:spacing w:before="138" w:after="0" w:line="240" w:lineRule="exact"/>
        <w:jc w:val="both"/>
        <w:rPr>
          <w:rFonts w:eastAsia="PMingLiU"/>
          <w:szCs w:val="22"/>
          <w:lang w:eastAsia="zh-HK"/>
        </w:rPr>
      </w:pPr>
      <w:r w:rsidRPr="00BA579E">
        <w:rPr>
          <w:szCs w:val="22"/>
        </w:rPr>
        <w:t>Energy efficient power consumption for lift compared with BEC 201</w:t>
      </w:r>
      <w:r w:rsidR="00261A4B" w:rsidRPr="00BA579E">
        <w:rPr>
          <w:szCs w:val="22"/>
        </w:rPr>
        <w:t>5</w:t>
      </w:r>
      <w:r w:rsidR="00A15745" w:rsidRPr="00BA579E">
        <w:rPr>
          <w:szCs w:val="22"/>
        </w:rPr>
        <w:t xml:space="preserve"> </w:t>
      </w:r>
    </w:p>
    <w:p w14:paraId="155BA0AA" w14:textId="73CFEF44" w:rsidR="005F6568" w:rsidRPr="00BA579E" w:rsidRDefault="005F6568" w:rsidP="00604E96">
      <w:pPr>
        <w:pStyle w:val="ReportText"/>
        <w:jc w:val="both"/>
        <w:rPr>
          <w:szCs w:val="23"/>
        </w:rPr>
      </w:pPr>
      <w:r w:rsidRPr="00BA579E">
        <w:rPr>
          <w:szCs w:val="23"/>
        </w:rPr>
        <w:t>The whole building energy performance analysis was carried out using the validated software EnergyPlus V.8.</w:t>
      </w:r>
      <w:r w:rsidR="00261A4B" w:rsidRPr="00BA579E">
        <w:rPr>
          <w:szCs w:val="23"/>
        </w:rPr>
        <w:t>7</w:t>
      </w:r>
      <w:r w:rsidRPr="00BA579E">
        <w:rPr>
          <w:szCs w:val="23"/>
        </w:rPr>
        <w:t>.0 and the analysis methodology is referenced to ASHRAE 90.1 Appendix G, BEAM Plus Manual and BEC 201</w:t>
      </w:r>
      <w:r w:rsidR="00261A4B" w:rsidRPr="00BA579E">
        <w:rPr>
          <w:szCs w:val="23"/>
        </w:rPr>
        <w:t>5</w:t>
      </w:r>
      <w:r w:rsidRPr="00BA579E">
        <w:rPr>
          <w:szCs w:val="23"/>
        </w:rPr>
        <w:t xml:space="preserve">. </w:t>
      </w:r>
    </w:p>
    <w:p w14:paraId="34656909" w14:textId="772F4F54" w:rsidR="00D0123F" w:rsidRPr="00BA579E" w:rsidRDefault="00D0123F" w:rsidP="00604E96">
      <w:pPr>
        <w:pStyle w:val="ReportText"/>
        <w:jc w:val="both"/>
        <w:rPr>
          <w:b/>
          <w:u w:val="single"/>
        </w:rPr>
      </w:pPr>
      <w:r w:rsidRPr="00BA579E">
        <w:rPr>
          <w:b/>
          <w:u w:val="single"/>
        </w:rPr>
        <w:t>EU 1 Reduction of CO2 Emissions</w:t>
      </w:r>
    </w:p>
    <w:p w14:paraId="0E6FAA90" w14:textId="1689697F" w:rsidR="002E1848" w:rsidRPr="00BA579E" w:rsidRDefault="002E1848" w:rsidP="00604E96">
      <w:pPr>
        <w:pStyle w:val="ReportText"/>
        <w:jc w:val="both"/>
      </w:pPr>
      <w:r w:rsidRPr="00BA579E">
        <w:t xml:space="preserve">The energy simulation results show that total amount of CO2 emission in Baseline Case </w:t>
      </w:r>
      <w:r w:rsidR="001210A9" w:rsidRPr="00BA579E">
        <w:t xml:space="preserve">for tower and parking space </w:t>
      </w:r>
      <w:r w:rsidRPr="00BA579E">
        <w:t xml:space="preserve">is </w:t>
      </w:r>
      <w:r w:rsidR="006F2C8E" w:rsidRPr="00020774">
        <w:rPr>
          <w:b/>
          <w:highlight w:val="yellow"/>
        </w:rPr>
        <w:t xml:space="preserve">1,275,741 </w:t>
      </w:r>
      <w:r w:rsidRPr="00020774">
        <w:rPr>
          <w:b/>
          <w:highlight w:val="yellow"/>
        </w:rPr>
        <w:t>kgCO2/yr</w:t>
      </w:r>
      <w:r w:rsidR="001210A9" w:rsidRPr="00BA579E">
        <w:rPr>
          <w:b/>
        </w:rPr>
        <w:t xml:space="preserve">, </w:t>
      </w:r>
      <w:r w:rsidR="00793059" w:rsidRPr="00BA579E">
        <w:rPr>
          <w:b/>
        </w:rPr>
        <w:t>51,496</w:t>
      </w:r>
      <w:r w:rsidR="001210A9" w:rsidRPr="00BA579E">
        <w:rPr>
          <w:b/>
        </w:rPr>
        <w:t xml:space="preserve"> kgCO2/yr</w:t>
      </w:r>
      <w:r w:rsidRPr="00BA579E">
        <w:t xml:space="preserve"> </w:t>
      </w:r>
      <w:r w:rsidR="001210A9" w:rsidRPr="00BA579E">
        <w:t xml:space="preserve">respectively </w:t>
      </w:r>
      <w:r w:rsidRPr="00BA579E">
        <w:t xml:space="preserve">while the Proposed Case has </w:t>
      </w:r>
      <w:r w:rsidR="006F2C8E" w:rsidRPr="00020774">
        <w:rPr>
          <w:b/>
          <w:highlight w:val="yellow"/>
        </w:rPr>
        <w:t>1,09</w:t>
      </w:r>
      <w:r w:rsidR="00F64779" w:rsidRPr="00020774">
        <w:rPr>
          <w:b/>
          <w:highlight w:val="yellow"/>
        </w:rPr>
        <w:t>7</w:t>
      </w:r>
      <w:r w:rsidR="006F2C8E" w:rsidRPr="00020774">
        <w:rPr>
          <w:b/>
          <w:highlight w:val="yellow"/>
        </w:rPr>
        <w:t>,</w:t>
      </w:r>
      <w:r w:rsidR="00F64779" w:rsidRPr="00020774">
        <w:rPr>
          <w:b/>
          <w:highlight w:val="yellow"/>
        </w:rPr>
        <w:t>950</w:t>
      </w:r>
      <w:r w:rsidR="006F2C8E" w:rsidRPr="00020774">
        <w:rPr>
          <w:b/>
          <w:highlight w:val="yellow"/>
        </w:rPr>
        <w:t xml:space="preserve"> </w:t>
      </w:r>
      <w:r w:rsidRPr="00020774">
        <w:rPr>
          <w:b/>
          <w:highlight w:val="yellow"/>
        </w:rPr>
        <w:t>kgCO2/yr</w:t>
      </w:r>
      <w:r w:rsidR="001210A9" w:rsidRPr="00BA579E">
        <w:rPr>
          <w:b/>
        </w:rPr>
        <w:t xml:space="preserve">, </w:t>
      </w:r>
      <w:r w:rsidR="00793059" w:rsidRPr="00BA579E">
        <w:rPr>
          <w:b/>
        </w:rPr>
        <w:t>35,316</w:t>
      </w:r>
      <w:r w:rsidR="001210A9" w:rsidRPr="00BA579E">
        <w:rPr>
          <w:b/>
        </w:rPr>
        <w:t xml:space="preserve"> kgCO2/yr</w:t>
      </w:r>
      <w:r w:rsidRPr="00BA579E">
        <w:t xml:space="preserve">. This results a </w:t>
      </w:r>
      <w:r w:rsidR="00F64779" w:rsidRPr="00020774">
        <w:rPr>
          <w:b/>
          <w:highlight w:val="yellow"/>
        </w:rPr>
        <w:t>13.9</w:t>
      </w:r>
      <w:r w:rsidR="006F2C8E" w:rsidRPr="00020774">
        <w:rPr>
          <w:b/>
          <w:highlight w:val="yellow"/>
        </w:rPr>
        <w:t>%</w:t>
      </w:r>
      <w:r w:rsidR="001210A9" w:rsidRPr="00020774">
        <w:rPr>
          <w:b/>
          <w:highlight w:val="yellow"/>
        </w:rPr>
        <w:t>,</w:t>
      </w:r>
      <w:r w:rsidR="001210A9" w:rsidRPr="00BA579E">
        <w:rPr>
          <w:b/>
        </w:rPr>
        <w:t xml:space="preserve"> </w:t>
      </w:r>
      <w:r w:rsidR="00793059" w:rsidRPr="00BA579E">
        <w:rPr>
          <w:b/>
        </w:rPr>
        <w:t>31.4</w:t>
      </w:r>
      <w:r w:rsidR="001210A9" w:rsidRPr="00BA579E">
        <w:rPr>
          <w:b/>
        </w:rPr>
        <w:t>%</w:t>
      </w:r>
      <w:r w:rsidRPr="00BA579E">
        <w:t xml:space="preserve"> of total CO2 emission reduction</w:t>
      </w:r>
      <w:r w:rsidR="001210A9" w:rsidRPr="00BA579E">
        <w:t xml:space="preserve"> respectively</w:t>
      </w:r>
      <w:r w:rsidRPr="00BA579E">
        <w:t>. Thus, the project can achieve 1</w:t>
      </w:r>
      <w:r w:rsidR="00922DFA" w:rsidRPr="00BA579E">
        <w:t>2</w:t>
      </w:r>
      <w:r w:rsidRPr="00BA579E">
        <w:t xml:space="preserve"> points </w:t>
      </w:r>
      <w:r w:rsidR="001210A9" w:rsidRPr="00BA579E">
        <w:t xml:space="preserve">for tower part and 15 points for parking space </w:t>
      </w:r>
      <w:r w:rsidRPr="00BA579E">
        <w:t>under EU 1 credit.</w:t>
      </w:r>
    </w:p>
    <w:p w14:paraId="4E044D6B" w14:textId="161AD8E7" w:rsidR="005B1445" w:rsidRPr="00BA579E" w:rsidRDefault="005B1445">
      <w:pPr>
        <w:rPr>
          <w:rFonts w:cs="Times New Roman"/>
          <w:szCs w:val="20"/>
          <w:lang w:eastAsia="en-US"/>
        </w:rPr>
      </w:pPr>
      <w:r w:rsidRPr="00BA579E">
        <w:br w:type="page"/>
      </w:r>
    </w:p>
    <w:p w14:paraId="0503C35B" w14:textId="0B5E2D41" w:rsidR="003519D4" w:rsidRPr="00BA579E" w:rsidRDefault="00E97E5C" w:rsidP="00E97E5C">
      <w:pPr>
        <w:pStyle w:val="Caption"/>
        <w:rPr>
          <w:rFonts w:eastAsia="PMingLiU"/>
          <w:lang w:eastAsia="zh-HK"/>
        </w:rPr>
      </w:pPr>
      <w:r w:rsidRPr="00BA579E">
        <w:lastRenderedPageBreak/>
        <w:t xml:space="preserve">Table </w:t>
      </w:r>
      <w:r w:rsidR="00760710">
        <w:fldChar w:fldCharType="begin"/>
      </w:r>
      <w:r w:rsidR="00760710">
        <w:instrText xml:space="preserve"> SEQ Table \* ARABIC </w:instrText>
      </w:r>
      <w:r w:rsidR="00760710">
        <w:fldChar w:fldCharType="separate"/>
      </w:r>
      <w:r w:rsidR="005E0E78">
        <w:rPr>
          <w:noProof/>
        </w:rPr>
        <w:t>1</w:t>
      </w:r>
      <w:r w:rsidR="00760710">
        <w:rPr>
          <w:noProof/>
        </w:rPr>
        <w:fldChar w:fldCharType="end"/>
      </w:r>
      <w:r w:rsidRPr="00BA579E">
        <w:t xml:space="preserve"> Summary of assessment on CO2 emission reduction for residential tower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94"/>
        <w:gridCol w:w="1476"/>
        <w:gridCol w:w="1476"/>
        <w:gridCol w:w="881"/>
      </w:tblGrid>
      <w:tr w:rsidR="0093052A" w:rsidRPr="00BA579E" w14:paraId="670812A3" w14:textId="77777777" w:rsidTr="00157A79">
        <w:trPr>
          <w:trHeight w:val="282"/>
        </w:trPr>
        <w:tc>
          <w:tcPr>
            <w:tcW w:w="5000" w:type="pct"/>
            <w:gridSpan w:val="4"/>
            <w:shd w:val="clear" w:color="auto" w:fill="BFBFBF"/>
            <w:noWrap/>
            <w:vAlign w:val="center"/>
          </w:tcPr>
          <w:p w14:paraId="13F2DCAA" w14:textId="77777777" w:rsidR="0093052A" w:rsidRPr="00BA579E" w:rsidRDefault="0093052A" w:rsidP="00157A79">
            <w:pPr>
              <w:rPr>
                <w:rFonts w:eastAsia="PMingLiU"/>
                <w:b/>
                <w:bCs/>
                <w:sz w:val="22"/>
                <w:szCs w:val="22"/>
                <w:lang w:eastAsia="zh-HK"/>
              </w:rPr>
            </w:pPr>
            <w:r w:rsidRPr="00BA579E">
              <w:rPr>
                <w:b/>
                <w:bCs/>
                <w:sz w:val="22"/>
                <w:szCs w:val="22"/>
              </w:rPr>
              <w:t>Residential Tower</w:t>
            </w:r>
          </w:p>
        </w:tc>
      </w:tr>
      <w:tr w:rsidR="0093052A" w:rsidRPr="00BA579E" w14:paraId="320461C9" w14:textId="77777777" w:rsidTr="00157A79">
        <w:trPr>
          <w:trHeight w:val="282"/>
        </w:trPr>
        <w:tc>
          <w:tcPr>
            <w:tcW w:w="2582" w:type="pct"/>
            <w:shd w:val="clear" w:color="auto" w:fill="BFBFBF"/>
            <w:noWrap/>
            <w:vAlign w:val="center"/>
          </w:tcPr>
          <w:p w14:paraId="3BBFEFDA" w14:textId="77777777" w:rsidR="0093052A" w:rsidRPr="00BA579E" w:rsidRDefault="0093052A" w:rsidP="00157A79">
            <w:pPr>
              <w:ind w:left="-54"/>
              <w:jc w:val="center"/>
              <w:rPr>
                <w:b/>
                <w:bCs/>
                <w:sz w:val="22"/>
                <w:szCs w:val="22"/>
              </w:rPr>
            </w:pPr>
            <w:r w:rsidRPr="00BA579E">
              <w:rPr>
                <w:b/>
                <w:bCs/>
                <w:sz w:val="22"/>
                <w:szCs w:val="22"/>
              </w:rPr>
              <w:t>Categories</w:t>
            </w:r>
          </w:p>
        </w:tc>
        <w:tc>
          <w:tcPr>
            <w:tcW w:w="931" w:type="pct"/>
            <w:shd w:val="clear" w:color="auto" w:fill="BFBFBF"/>
            <w:vAlign w:val="center"/>
          </w:tcPr>
          <w:p w14:paraId="4D61429B" w14:textId="77777777" w:rsidR="0093052A" w:rsidRPr="00BA579E" w:rsidRDefault="0093052A" w:rsidP="00157A79">
            <w:pPr>
              <w:ind w:left="-54" w:firstLine="54"/>
              <w:jc w:val="center"/>
              <w:rPr>
                <w:b/>
                <w:bCs/>
                <w:sz w:val="22"/>
                <w:szCs w:val="22"/>
              </w:rPr>
            </w:pPr>
            <w:r w:rsidRPr="00BA579E">
              <w:rPr>
                <w:b/>
                <w:bCs/>
                <w:sz w:val="22"/>
                <w:szCs w:val="22"/>
              </w:rPr>
              <w:t>Baseline Case</w:t>
            </w:r>
          </w:p>
        </w:tc>
        <w:tc>
          <w:tcPr>
            <w:tcW w:w="931" w:type="pct"/>
            <w:shd w:val="clear" w:color="auto" w:fill="BFBFBF"/>
            <w:vAlign w:val="center"/>
          </w:tcPr>
          <w:p w14:paraId="274507EE" w14:textId="77777777" w:rsidR="0093052A" w:rsidRPr="00BA579E" w:rsidRDefault="0093052A" w:rsidP="00157A79">
            <w:pPr>
              <w:jc w:val="center"/>
              <w:rPr>
                <w:b/>
                <w:bCs/>
                <w:sz w:val="22"/>
                <w:szCs w:val="22"/>
              </w:rPr>
            </w:pPr>
            <w:r w:rsidRPr="00BA579E">
              <w:rPr>
                <w:b/>
                <w:bCs/>
                <w:sz w:val="22"/>
                <w:szCs w:val="22"/>
              </w:rPr>
              <w:t>Proposed Case</w:t>
            </w:r>
          </w:p>
        </w:tc>
        <w:tc>
          <w:tcPr>
            <w:tcW w:w="556" w:type="pct"/>
            <w:shd w:val="clear" w:color="auto" w:fill="BFBFBF"/>
            <w:vAlign w:val="center"/>
          </w:tcPr>
          <w:p w14:paraId="1E4E0437" w14:textId="77777777" w:rsidR="0093052A" w:rsidRPr="00BA579E" w:rsidRDefault="0093052A" w:rsidP="00157A79">
            <w:pPr>
              <w:jc w:val="center"/>
              <w:rPr>
                <w:rFonts w:eastAsia="PMingLiU"/>
                <w:b/>
                <w:bCs/>
                <w:sz w:val="22"/>
                <w:szCs w:val="22"/>
                <w:lang w:eastAsia="zh-HK"/>
              </w:rPr>
            </w:pPr>
            <w:r w:rsidRPr="00BA579E">
              <w:rPr>
                <w:rFonts w:eastAsia="PMingLiU" w:hint="eastAsia"/>
                <w:b/>
                <w:bCs/>
                <w:sz w:val="22"/>
                <w:szCs w:val="22"/>
                <w:lang w:eastAsia="zh-HK"/>
              </w:rPr>
              <w:t>% Saving</w:t>
            </w:r>
          </w:p>
        </w:tc>
      </w:tr>
      <w:tr w:rsidR="0093052A" w:rsidRPr="00BA579E" w14:paraId="34E2FFE8" w14:textId="77777777" w:rsidTr="00157A79">
        <w:trPr>
          <w:trHeight w:val="359"/>
        </w:trPr>
        <w:tc>
          <w:tcPr>
            <w:tcW w:w="2582" w:type="pct"/>
            <w:shd w:val="clear" w:color="auto" w:fill="FFFFFF"/>
            <w:noWrap/>
            <w:vAlign w:val="center"/>
          </w:tcPr>
          <w:p w14:paraId="6D283183" w14:textId="77777777" w:rsidR="0093052A" w:rsidRPr="00BA579E" w:rsidRDefault="0093052A" w:rsidP="00157A79">
            <w:pPr>
              <w:ind w:left="-54"/>
              <w:rPr>
                <w:b/>
                <w:bCs/>
                <w:color w:val="FFFFFF"/>
                <w:sz w:val="22"/>
                <w:szCs w:val="22"/>
              </w:rPr>
            </w:pPr>
          </w:p>
        </w:tc>
        <w:tc>
          <w:tcPr>
            <w:tcW w:w="931" w:type="pct"/>
            <w:shd w:val="clear" w:color="auto" w:fill="FFFFFF"/>
            <w:vAlign w:val="center"/>
          </w:tcPr>
          <w:p w14:paraId="3A005218" w14:textId="77777777" w:rsidR="0093052A" w:rsidRPr="00BA579E" w:rsidRDefault="0093052A" w:rsidP="00157A79">
            <w:pPr>
              <w:ind w:left="-54" w:firstLine="54"/>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31" w:type="pct"/>
            <w:shd w:val="clear" w:color="auto" w:fill="FFFFFF"/>
            <w:vAlign w:val="center"/>
          </w:tcPr>
          <w:p w14:paraId="395A44F3" w14:textId="77777777" w:rsidR="0093052A" w:rsidRPr="00BA579E" w:rsidRDefault="0093052A" w:rsidP="00157A79">
            <w:pP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556" w:type="pct"/>
            <w:shd w:val="clear" w:color="auto" w:fill="FFFFFF"/>
            <w:vAlign w:val="center"/>
          </w:tcPr>
          <w:p w14:paraId="5713FD23" w14:textId="77777777" w:rsidR="0093052A" w:rsidRPr="00BA579E" w:rsidRDefault="0093052A" w:rsidP="00157A79">
            <w:pPr>
              <w:jc w:val="center"/>
              <w:rPr>
                <w:rFonts w:eastAsia="PMingLiU"/>
                <w:b/>
                <w:sz w:val="22"/>
                <w:szCs w:val="22"/>
                <w:lang w:eastAsia="zh-HK"/>
              </w:rPr>
            </w:pPr>
          </w:p>
        </w:tc>
      </w:tr>
      <w:tr w:rsidR="0093052A" w:rsidRPr="00BA579E" w14:paraId="6C62ED86" w14:textId="77777777" w:rsidTr="00157A79">
        <w:trPr>
          <w:trHeight w:val="282"/>
        </w:trPr>
        <w:tc>
          <w:tcPr>
            <w:tcW w:w="2582" w:type="pct"/>
            <w:noWrap/>
            <w:vAlign w:val="bottom"/>
          </w:tcPr>
          <w:p w14:paraId="0380391B"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Cooling</w:t>
            </w:r>
          </w:p>
        </w:tc>
        <w:tc>
          <w:tcPr>
            <w:tcW w:w="931" w:type="pct"/>
            <w:shd w:val="clear" w:color="auto" w:fill="auto"/>
          </w:tcPr>
          <w:p w14:paraId="691B81C5" w14:textId="088E2B75" w:rsidR="0093052A" w:rsidRPr="00BA579E" w:rsidRDefault="00D12414" w:rsidP="00157A79">
            <w:pPr>
              <w:jc w:val="center"/>
              <w:rPr>
                <w:rFonts w:asciiTheme="majorHAnsi" w:hAnsiTheme="majorHAnsi" w:cstheme="majorHAnsi"/>
                <w:sz w:val="22"/>
                <w:szCs w:val="22"/>
              </w:rPr>
            </w:pPr>
            <w:r w:rsidRPr="00BA579E">
              <w:t xml:space="preserve"> 377,90</w:t>
            </w:r>
            <w:r w:rsidR="0093052A" w:rsidRPr="00BA579E">
              <w:t xml:space="preserve">5 </w:t>
            </w:r>
          </w:p>
        </w:tc>
        <w:tc>
          <w:tcPr>
            <w:tcW w:w="931" w:type="pct"/>
            <w:shd w:val="clear" w:color="auto" w:fill="auto"/>
          </w:tcPr>
          <w:p w14:paraId="5F4E4EE9" w14:textId="2AF8F90D" w:rsidR="0093052A" w:rsidRPr="00BA579E" w:rsidRDefault="0093052A" w:rsidP="00157A79">
            <w:pPr>
              <w:jc w:val="center"/>
              <w:rPr>
                <w:rFonts w:asciiTheme="majorHAnsi" w:hAnsiTheme="majorHAnsi" w:cstheme="majorHAnsi"/>
                <w:sz w:val="22"/>
                <w:szCs w:val="22"/>
              </w:rPr>
            </w:pPr>
            <w:r w:rsidRPr="00BA579E">
              <w:t xml:space="preserve"> 2</w:t>
            </w:r>
            <w:r w:rsidR="00F64779">
              <w:t>40,502</w:t>
            </w:r>
            <w:r w:rsidRPr="00BA579E">
              <w:t xml:space="preserve"> </w:t>
            </w:r>
          </w:p>
        </w:tc>
        <w:tc>
          <w:tcPr>
            <w:tcW w:w="556" w:type="pct"/>
            <w:shd w:val="clear" w:color="auto" w:fill="auto"/>
          </w:tcPr>
          <w:p w14:paraId="5A363382" w14:textId="758CB962" w:rsidR="0093052A" w:rsidRPr="00BA579E" w:rsidRDefault="0093052A" w:rsidP="00F64779">
            <w:pPr>
              <w:jc w:val="center"/>
              <w:rPr>
                <w:rFonts w:asciiTheme="majorHAnsi" w:hAnsiTheme="majorHAnsi" w:cstheme="majorHAnsi"/>
                <w:sz w:val="22"/>
                <w:szCs w:val="22"/>
              </w:rPr>
            </w:pPr>
            <w:r w:rsidRPr="00BA579E">
              <w:rPr>
                <w:sz w:val="22"/>
              </w:rPr>
              <w:t>3</w:t>
            </w:r>
            <w:r w:rsidR="00F64779">
              <w:rPr>
                <w:sz w:val="22"/>
              </w:rPr>
              <w:t>6</w:t>
            </w:r>
            <w:r w:rsidRPr="00BA579E">
              <w:rPr>
                <w:sz w:val="22"/>
              </w:rPr>
              <w:t>%</w:t>
            </w:r>
          </w:p>
        </w:tc>
      </w:tr>
      <w:tr w:rsidR="0093052A" w:rsidRPr="00BA579E" w14:paraId="1B6B6226" w14:textId="77777777" w:rsidTr="00157A79">
        <w:trPr>
          <w:trHeight w:val="282"/>
        </w:trPr>
        <w:tc>
          <w:tcPr>
            <w:tcW w:w="2582" w:type="pct"/>
            <w:noWrap/>
            <w:vAlign w:val="bottom"/>
          </w:tcPr>
          <w:p w14:paraId="2A3F0BB7"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931" w:type="pct"/>
            <w:shd w:val="clear" w:color="auto" w:fill="auto"/>
          </w:tcPr>
          <w:p w14:paraId="4FB143D2" w14:textId="77777777" w:rsidR="0093052A" w:rsidRPr="00BA579E" w:rsidRDefault="0093052A" w:rsidP="00157A79">
            <w:pPr>
              <w:jc w:val="center"/>
              <w:rPr>
                <w:rFonts w:asciiTheme="majorHAnsi" w:hAnsiTheme="majorHAnsi" w:cstheme="majorHAnsi"/>
                <w:sz w:val="22"/>
                <w:szCs w:val="22"/>
              </w:rPr>
            </w:pPr>
            <w:r w:rsidRPr="00BA579E">
              <w:t xml:space="preserve"> 229,368 </w:t>
            </w:r>
          </w:p>
        </w:tc>
        <w:tc>
          <w:tcPr>
            <w:tcW w:w="931" w:type="pct"/>
            <w:shd w:val="clear" w:color="auto" w:fill="auto"/>
          </w:tcPr>
          <w:p w14:paraId="5E83AF0C" w14:textId="77777777" w:rsidR="0093052A" w:rsidRPr="00BA579E" w:rsidRDefault="0093052A" w:rsidP="00157A79">
            <w:pPr>
              <w:jc w:val="center"/>
              <w:rPr>
                <w:rFonts w:asciiTheme="majorHAnsi" w:hAnsiTheme="majorHAnsi" w:cstheme="majorHAnsi"/>
                <w:sz w:val="22"/>
                <w:szCs w:val="22"/>
              </w:rPr>
            </w:pPr>
            <w:r w:rsidRPr="00BA579E">
              <w:t xml:space="preserve"> 217,859 </w:t>
            </w:r>
          </w:p>
        </w:tc>
        <w:tc>
          <w:tcPr>
            <w:tcW w:w="556" w:type="pct"/>
            <w:shd w:val="clear" w:color="auto" w:fill="auto"/>
          </w:tcPr>
          <w:p w14:paraId="7CDF3E71" w14:textId="77777777" w:rsidR="0093052A" w:rsidRPr="00BA579E" w:rsidRDefault="0093052A" w:rsidP="00157A79">
            <w:pPr>
              <w:jc w:val="center"/>
              <w:rPr>
                <w:rFonts w:asciiTheme="majorHAnsi" w:hAnsiTheme="majorHAnsi" w:cstheme="majorHAnsi"/>
                <w:sz w:val="22"/>
                <w:szCs w:val="22"/>
              </w:rPr>
            </w:pPr>
            <w:r w:rsidRPr="00BA579E">
              <w:rPr>
                <w:sz w:val="22"/>
              </w:rPr>
              <w:t>5%</w:t>
            </w:r>
          </w:p>
        </w:tc>
      </w:tr>
      <w:tr w:rsidR="0093052A" w:rsidRPr="00BA579E" w14:paraId="40FDD526" w14:textId="77777777" w:rsidTr="00157A79">
        <w:trPr>
          <w:trHeight w:val="270"/>
        </w:trPr>
        <w:tc>
          <w:tcPr>
            <w:tcW w:w="2582" w:type="pct"/>
            <w:noWrap/>
            <w:vAlign w:val="bottom"/>
          </w:tcPr>
          <w:p w14:paraId="01A11144"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Equipment</w:t>
            </w:r>
          </w:p>
        </w:tc>
        <w:tc>
          <w:tcPr>
            <w:tcW w:w="931" w:type="pct"/>
            <w:shd w:val="clear" w:color="auto" w:fill="auto"/>
          </w:tcPr>
          <w:p w14:paraId="1B201FCB" w14:textId="77777777" w:rsidR="0093052A" w:rsidRPr="00BA579E" w:rsidRDefault="0093052A" w:rsidP="00157A79">
            <w:pPr>
              <w:jc w:val="center"/>
              <w:rPr>
                <w:rFonts w:asciiTheme="majorHAnsi" w:hAnsiTheme="majorHAnsi" w:cstheme="majorHAnsi"/>
                <w:sz w:val="22"/>
                <w:szCs w:val="22"/>
              </w:rPr>
            </w:pPr>
            <w:r w:rsidRPr="00BA579E">
              <w:t xml:space="preserve"> 103,152 </w:t>
            </w:r>
          </w:p>
        </w:tc>
        <w:tc>
          <w:tcPr>
            <w:tcW w:w="931" w:type="pct"/>
            <w:shd w:val="clear" w:color="auto" w:fill="auto"/>
          </w:tcPr>
          <w:p w14:paraId="3A706A2B" w14:textId="77777777" w:rsidR="0093052A" w:rsidRPr="00BA579E" w:rsidRDefault="0093052A" w:rsidP="00157A79">
            <w:pPr>
              <w:jc w:val="center"/>
              <w:rPr>
                <w:rFonts w:asciiTheme="majorHAnsi" w:hAnsiTheme="majorHAnsi" w:cstheme="majorHAnsi"/>
                <w:sz w:val="22"/>
                <w:szCs w:val="22"/>
              </w:rPr>
            </w:pPr>
            <w:r w:rsidRPr="00BA579E">
              <w:t xml:space="preserve">  103,152</w:t>
            </w:r>
          </w:p>
        </w:tc>
        <w:tc>
          <w:tcPr>
            <w:tcW w:w="556" w:type="pct"/>
            <w:shd w:val="clear" w:color="auto" w:fill="auto"/>
          </w:tcPr>
          <w:p w14:paraId="05A5B42D"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4E338356" w14:textId="77777777" w:rsidTr="00157A79">
        <w:trPr>
          <w:trHeight w:val="282"/>
        </w:trPr>
        <w:tc>
          <w:tcPr>
            <w:tcW w:w="2582" w:type="pct"/>
            <w:shd w:val="clear" w:color="auto" w:fill="auto"/>
            <w:noWrap/>
            <w:vAlign w:val="bottom"/>
          </w:tcPr>
          <w:p w14:paraId="64E6F27C"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Lift</w:t>
            </w:r>
          </w:p>
        </w:tc>
        <w:tc>
          <w:tcPr>
            <w:tcW w:w="931" w:type="pct"/>
            <w:shd w:val="clear" w:color="auto" w:fill="auto"/>
          </w:tcPr>
          <w:p w14:paraId="0AF17D88" w14:textId="77777777" w:rsidR="0093052A" w:rsidRPr="00BA579E" w:rsidRDefault="0093052A" w:rsidP="00157A79">
            <w:pPr>
              <w:jc w:val="center"/>
              <w:rPr>
                <w:rFonts w:asciiTheme="majorHAnsi" w:hAnsiTheme="majorHAnsi" w:cstheme="majorHAnsi"/>
                <w:sz w:val="22"/>
                <w:szCs w:val="22"/>
              </w:rPr>
            </w:pPr>
            <w:r w:rsidRPr="00BA579E">
              <w:t xml:space="preserve"> 193,034 </w:t>
            </w:r>
          </w:p>
        </w:tc>
        <w:tc>
          <w:tcPr>
            <w:tcW w:w="931" w:type="pct"/>
            <w:shd w:val="clear" w:color="auto" w:fill="auto"/>
          </w:tcPr>
          <w:p w14:paraId="6D696EE5" w14:textId="77777777" w:rsidR="0093052A" w:rsidRPr="00BA579E" w:rsidRDefault="0093052A" w:rsidP="00157A79">
            <w:pPr>
              <w:jc w:val="center"/>
              <w:rPr>
                <w:rFonts w:asciiTheme="majorHAnsi" w:hAnsiTheme="majorHAnsi" w:cstheme="majorHAnsi"/>
                <w:sz w:val="22"/>
                <w:szCs w:val="22"/>
              </w:rPr>
            </w:pPr>
            <w:r w:rsidRPr="00BA579E">
              <w:t xml:space="preserve"> 164,079</w:t>
            </w:r>
          </w:p>
        </w:tc>
        <w:tc>
          <w:tcPr>
            <w:tcW w:w="556" w:type="pct"/>
            <w:shd w:val="clear" w:color="auto" w:fill="auto"/>
          </w:tcPr>
          <w:p w14:paraId="00D032A5" w14:textId="77777777" w:rsidR="0093052A" w:rsidRPr="00BA579E" w:rsidRDefault="0093052A" w:rsidP="00157A79">
            <w:pPr>
              <w:jc w:val="center"/>
              <w:rPr>
                <w:rFonts w:asciiTheme="majorHAnsi" w:hAnsiTheme="majorHAnsi" w:cstheme="majorHAnsi"/>
                <w:sz w:val="22"/>
                <w:szCs w:val="22"/>
              </w:rPr>
            </w:pPr>
            <w:r w:rsidRPr="00BA579E">
              <w:rPr>
                <w:sz w:val="22"/>
              </w:rPr>
              <w:t>15%</w:t>
            </w:r>
          </w:p>
        </w:tc>
      </w:tr>
      <w:tr w:rsidR="0093052A" w:rsidRPr="00BA579E" w14:paraId="699C7B07" w14:textId="77777777" w:rsidTr="00157A79">
        <w:trPr>
          <w:trHeight w:val="282"/>
        </w:trPr>
        <w:tc>
          <w:tcPr>
            <w:tcW w:w="2582" w:type="pct"/>
            <w:shd w:val="clear" w:color="auto" w:fill="auto"/>
            <w:noWrap/>
            <w:vAlign w:val="bottom"/>
          </w:tcPr>
          <w:p w14:paraId="29425835"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Electric Cooking</w:t>
            </w:r>
          </w:p>
        </w:tc>
        <w:tc>
          <w:tcPr>
            <w:tcW w:w="931" w:type="pct"/>
            <w:shd w:val="clear" w:color="auto" w:fill="auto"/>
          </w:tcPr>
          <w:p w14:paraId="713E9FA6" w14:textId="77777777" w:rsidR="0093052A" w:rsidRPr="00BA579E" w:rsidRDefault="0093052A" w:rsidP="00157A79">
            <w:pPr>
              <w:jc w:val="center"/>
              <w:rPr>
                <w:rFonts w:asciiTheme="majorHAnsi" w:hAnsiTheme="majorHAnsi" w:cstheme="majorHAnsi"/>
                <w:sz w:val="22"/>
                <w:szCs w:val="22"/>
              </w:rPr>
            </w:pPr>
            <w:r w:rsidRPr="00BA579E">
              <w:t xml:space="preserve"> 73,414 </w:t>
            </w:r>
          </w:p>
        </w:tc>
        <w:tc>
          <w:tcPr>
            <w:tcW w:w="931" w:type="pct"/>
            <w:shd w:val="clear" w:color="auto" w:fill="auto"/>
          </w:tcPr>
          <w:p w14:paraId="0A7F9E91" w14:textId="77777777" w:rsidR="0093052A" w:rsidRPr="00BA579E" w:rsidRDefault="0093052A" w:rsidP="00157A79">
            <w:pPr>
              <w:jc w:val="center"/>
              <w:rPr>
                <w:rFonts w:asciiTheme="majorHAnsi" w:hAnsiTheme="majorHAnsi" w:cstheme="majorHAnsi"/>
                <w:sz w:val="22"/>
                <w:szCs w:val="22"/>
              </w:rPr>
            </w:pPr>
            <w:r w:rsidRPr="00BA579E">
              <w:t xml:space="preserve"> 73,414 </w:t>
            </w:r>
          </w:p>
        </w:tc>
        <w:tc>
          <w:tcPr>
            <w:tcW w:w="556" w:type="pct"/>
            <w:shd w:val="clear" w:color="auto" w:fill="auto"/>
          </w:tcPr>
          <w:p w14:paraId="5CF2CC82"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4DE7E04D" w14:textId="77777777" w:rsidTr="00157A79">
        <w:trPr>
          <w:trHeight w:val="282"/>
        </w:trPr>
        <w:tc>
          <w:tcPr>
            <w:tcW w:w="2582" w:type="pct"/>
            <w:shd w:val="clear" w:color="auto" w:fill="auto"/>
            <w:noWrap/>
            <w:vAlign w:val="bottom"/>
          </w:tcPr>
          <w:p w14:paraId="3328B9A6"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Washing Machine</w:t>
            </w:r>
          </w:p>
        </w:tc>
        <w:tc>
          <w:tcPr>
            <w:tcW w:w="931" w:type="pct"/>
            <w:shd w:val="clear" w:color="auto" w:fill="auto"/>
          </w:tcPr>
          <w:p w14:paraId="3C66E3AE" w14:textId="77777777" w:rsidR="0093052A" w:rsidRPr="00BA579E" w:rsidRDefault="0093052A" w:rsidP="00157A79">
            <w:pPr>
              <w:jc w:val="center"/>
              <w:rPr>
                <w:rFonts w:asciiTheme="majorHAnsi" w:hAnsiTheme="majorHAnsi" w:cstheme="majorHAnsi"/>
                <w:sz w:val="22"/>
                <w:szCs w:val="22"/>
              </w:rPr>
            </w:pPr>
            <w:r w:rsidRPr="00BA579E">
              <w:t xml:space="preserve"> 52,781 </w:t>
            </w:r>
          </w:p>
        </w:tc>
        <w:tc>
          <w:tcPr>
            <w:tcW w:w="931" w:type="pct"/>
            <w:shd w:val="clear" w:color="auto" w:fill="auto"/>
          </w:tcPr>
          <w:p w14:paraId="523963E6" w14:textId="77777777" w:rsidR="0093052A" w:rsidRPr="00BA579E" w:rsidRDefault="0093052A" w:rsidP="00157A79">
            <w:pPr>
              <w:jc w:val="center"/>
              <w:rPr>
                <w:rFonts w:asciiTheme="majorHAnsi" w:hAnsiTheme="majorHAnsi" w:cstheme="majorHAnsi"/>
                <w:sz w:val="22"/>
                <w:szCs w:val="22"/>
              </w:rPr>
            </w:pPr>
            <w:r w:rsidRPr="00BA579E">
              <w:t xml:space="preserve"> 52,781 </w:t>
            </w:r>
          </w:p>
        </w:tc>
        <w:tc>
          <w:tcPr>
            <w:tcW w:w="556" w:type="pct"/>
            <w:shd w:val="clear" w:color="auto" w:fill="auto"/>
          </w:tcPr>
          <w:p w14:paraId="7EBA58A6"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5A86E2FE" w14:textId="77777777" w:rsidTr="00157A79">
        <w:trPr>
          <w:trHeight w:val="197"/>
        </w:trPr>
        <w:tc>
          <w:tcPr>
            <w:tcW w:w="2582" w:type="pct"/>
            <w:shd w:val="clear" w:color="auto" w:fill="auto"/>
            <w:noWrap/>
            <w:vAlign w:val="bottom"/>
          </w:tcPr>
          <w:p w14:paraId="5394B786"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Refrigeration</w:t>
            </w:r>
          </w:p>
        </w:tc>
        <w:tc>
          <w:tcPr>
            <w:tcW w:w="931" w:type="pct"/>
            <w:shd w:val="clear" w:color="auto" w:fill="auto"/>
          </w:tcPr>
          <w:p w14:paraId="0B516973" w14:textId="77777777" w:rsidR="0093052A" w:rsidRPr="00BA579E" w:rsidRDefault="0093052A" w:rsidP="00157A79">
            <w:pPr>
              <w:jc w:val="center"/>
              <w:rPr>
                <w:rFonts w:asciiTheme="majorHAnsi" w:hAnsiTheme="majorHAnsi" w:cstheme="majorHAnsi"/>
                <w:sz w:val="22"/>
                <w:szCs w:val="22"/>
              </w:rPr>
            </w:pPr>
            <w:r w:rsidRPr="00BA579E">
              <w:t xml:space="preserve"> 191,932 </w:t>
            </w:r>
          </w:p>
        </w:tc>
        <w:tc>
          <w:tcPr>
            <w:tcW w:w="931" w:type="pct"/>
            <w:shd w:val="clear" w:color="auto" w:fill="auto"/>
          </w:tcPr>
          <w:p w14:paraId="4D47051E" w14:textId="77777777" w:rsidR="0093052A" w:rsidRPr="00BA579E" w:rsidRDefault="0093052A" w:rsidP="00157A79">
            <w:pPr>
              <w:jc w:val="center"/>
              <w:rPr>
                <w:rFonts w:asciiTheme="majorHAnsi" w:hAnsiTheme="majorHAnsi" w:cstheme="majorHAnsi"/>
                <w:sz w:val="22"/>
                <w:szCs w:val="22"/>
              </w:rPr>
            </w:pPr>
            <w:r w:rsidRPr="00BA579E">
              <w:t xml:space="preserve"> 191,932 </w:t>
            </w:r>
          </w:p>
        </w:tc>
        <w:tc>
          <w:tcPr>
            <w:tcW w:w="556" w:type="pct"/>
            <w:shd w:val="clear" w:color="auto" w:fill="auto"/>
          </w:tcPr>
          <w:p w14:paraId="389C2D69"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6F267345" w14:textId="77777777" w:rsidTr="00157A79">
        <w:trPr>
          <w:trHeight w:val="282"/>
        </w:trPr>
        <w:tc>
          <w:tcPr>
            <w:tcW w:w="2582" w:type="pct"/>
            <w:shd w:val="clear" w:color="auto" w:fill="auto"/>
            <w:noWrap/>
            <w:vAlign w:val="bottom"/>
          </w:tcPr>
          <w:p w14:paraId="03BF1FEA"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931" w:type="pct"/>
            <w:shd w:val="clear" w:color="auto" w:fill="auto"/>
          </w:tcPr>
          <w:p w14:paraId="56380E3A" w14:textId="77777777" w:rsidR="0093052A" w:rsidRPr="00BA579E" w:rsidRDefault="0093052A" w:rsidP="00157A79">
            <w:pPr>
              <w:jc w:val="center"/>
              <w:rPr>
                <w:rFonts w:asciiTheme="majorHAnsi" w:hAnsiTheme="majorHAnsi" w:cstheme="majorHAnsi"/>
                <w:sz w:val="22"/>
                <w:szCs w:val="22"/>
              </w:rPr>
            </w:pPr>
            <w:r w:rsidRPr="00BA579E">
              <w:t xml:space="preserve"> 1,447 </w:t>
            </w:r>
          </w:p>
        </w:tc>
        <w:tc>
          <w:tcPr>
            <w:tcW w:w="931" w:type="pct"/>
            <w:shd w:val="clear" w:color="auto" w:fill="auto"/>
          </w:tcPr>
          <w:p w14:paraId="3F86A614" w14:textId="77777777" w:rsidR="0093052A" w:rsidRPr="00BA579E" w:rsidRDefault="0093052A" w:rsidP="00157A79">
            <w:pPr>
              <w:jc w:val="center"/>
              <w:rPr>
                <w:rFonts w:asciiTheme="majorHAnsi" w:hAnsiTheme="majorHAnsi" w:cstheme="majorHAnsi"/>
                <w:sz w:val="22"/>
                <w:szCs w:val="22"/>
              </w:rPr>
            </w:pPr>
            <w:r w:rsidRPr="00BA579E">
              <w:t>1,447</w:t>
            </w:r>
          </w:p>
        </w:tc>
        <w:tc>
          <w:tcPr>
            <w:tcW w:w="556" w:type="pct"/>
            <w:shd w:val="clear" w:color="auto" w:fill="auto"/>
          </w:tcPr>
          <w:p w14:paraId="2B9E3365"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1FA9336B" w14:textId="77777777" w:rsidTr="00157A79">
        <w:trPr>
          <w:trHeight w:val="282"/>
        </w:trPr>
        <w:tc>
          <w:tcPr>
            <w:tcW w:w="2582" w:type="pct"/>
            <w:shd w:val="clear" w:color="auto" w:fill="auto"/>
            <w:noWrap/>
            <w:vAlign w:val="bottom"/>
          </w:tcPr>
          <w:p w14:paraId="31210625" w14:textId="77777777" w:rsidR="0093052A" w:rsidRPr="00BA579E" w:rsidRDefault="0093052A" w:rsidP="00157A79">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Hot water</w:t>
            </w:r>
          </w:p>
        </w:tc>
        <w:tc>
          <w:tcPr>
            <w:tcW w:w="931" w:type="pct"/>
            <w:shd w:val="clear" w:color="auto" w:fill="auto"/>
          </w:tcPr>
          <w:p w14:paraId="5AF57874" w14:textId="77777777" w:rsidR="0093052A" w:rsidRPr="00BA579E" w:rsidRDefault="0093052A" w:rsidP="00157A79">
            <w:pPr>
              <w:jc w:val="center"/>
              <w:rPr>
                <w:rFonts w:asciiTheme="majorHAnsi" w:hAnsiTheme="majorHAnsi" w:cstheme="majorHAnsi"/>
                <w:sz w:val="22"/>
                <w:szCs w:val="22"/>
              </w:rPr>
            </w:pPr>
            <w:r w:rsidRPr="00BA579E">
              <w:t xml:space="preserve"> 34,285 </w:t>
            </w:r>
          </w:p>
        </w:tc>
        <w:tc>
          <w:tcPr>
            <w:tcW w:w="931" w:type="pct"/>
            <w:shd w:val="clear" w:color="auto" w:fill="auto"/>
          </w:tcPr>
          <w:p w14:paraId="161AF121" w14:textId="77777777" w:rsidR="0093052A" w:rsidRPr="00BA579E" w:rsidRDefault="0093052A" w:rsidP="00157A79">
            <w:pPr>
              <w:jc w:val="center"/>
              <w:rPr>
                <w:rFonts w:asciiTheme="majorHAnsi" w:hAnsiTheme="majorHAnsi" w:cstheme="majorHAnsi"/>
                <w:sz w:val="22"/>
                <w:szCs w:val="22"/>
              </w:rPr>
            </w:pPr>
            <w:r w:rsidRPr="00BA579E">
              <w:t xml:space="preserve">  34,285</w:t>
            </w:r>
          </w:p>
        </w:tc>
        <w:tc>
          <w:tcPr>
            <w:tcW w:w="556" w:type="pct"/>
            <w:shd w:val="clear" w:color="auto" w:fill="auto"/>
          </w:tcPr>
          <w:p w14:paraId="22A1438D" w14:textId="77777777" w:rsidR="0093052A" w:rsidRPr="00BA579E" w:rsidRDefault="0093052A" w:rsidP="00157A79">
            <w:pPr>
              <w:jc w:val="center"/>
              <w:rPr>
                <w:rFonts w:asciiTheme="majorHAnsi" w:hAnsiTheme="majorHAnsi" w:cstheme="majorHAnsi"/>
                <w:sz w:val="22"/>
                <w:szCs w:val="22"/>
              </w:rPr>
            </w:pPr>
            <w:r w:rsidRPr="00BA579E">
              <w:rPr>
                <w:sz w:val="22"/>
              </w:rPr>
              <w:t>0%</w:t>
            </w:r>
          </w:p>
        </w:tc>
      </w:tr>
      <w:tr w:rsidR="0093052A" w:rsidRPr="00BA579E" w14:paraId="30DFC916" w14:textId="77777777" w:rsidTr="00157A79">
        <w:trPr>
          <w:trHeight w:val="282"/>
        </w:trPr>
        <w:tc>
          <w:tcPr>
            <w:tcW w:w="2582" w:type="pct"/>
            <w:shd w:val="clear" w:color="auto" w:fill="auto"/>
            <w:noWrap/>
            <w:vAlign w:val="bottom"/>
          </w:tcPr>
          <w:p w14:paraId="39265661" w14:textId="77777777" w:rsidR="0093052A" w:rsidRPr="00BA579E" w:rsidRDefault="0093052A" w:rsidP="00157A79">
            <w:pPr>
              <w:jc w:val="center"/>
              <w:rPr>
                <w:rFonts w:asciiTheme="majorHAnsi" w:hAnsiTheme="majorHAnsi" w:cstheme="majorHAnsi"/>
                <w:sz w:val="22"/>
                <w:szCs w:val="22"/>
              </w:rPr>
            </w:pPr>
            <w:r w:rsidRPr="00BA579E">
              <w:rPr>
                <w:rFonts w:asciiTheme="majorHAnsi" w:hAnsiTheme="majorHAnsi" w:cstheme="majorHAnsi"/>
                <w:sz w:val="22"/>
                <w:szCs w:val="22"/>
              </w:rPr>
              <w:t>Plumbing &amp; Drainage</w:t>
            </w:r>
          </w:p>
        </w:tc>
        <w:tc>
          <w:tcPr>
            <w:tcW w:w="931" w:type="pct"/>
            <w:shd w:val="clear" w:color="auto" w:fill="auto"/>
          </w:tcPr>
          <w:p w14:paraId="0ECC9E29" w14:textId="77777777" w:rsidR="0093052A" w:rsidRPr="00BA579E" w:rsidRDefault="0093052A" w:rsidP="00157A79">
            <w:pPr>
              <w:jc w:val="center"/>
            </w:pPr>
            <w:r w:rsidRPr="00BA579E">
              <w:t>18,425</w:t>
            </w:r>
          </w:p>
        </w:tc>
        <w:tc>
          <w:tcPr>
            <w:tcW w:w="931" w:type="pct"/>
            <w:shd w:val="clear" w:color="auto" w:fill="auto"/>
          </w:tcPr>
          <w:p w14:paraId="5ADC32FB" w14:textId="77777777" w:rsidR="0093052A" w:rsidRPr="00BA579E" w:rsidRDefault="0093052A" w:rsidP="00157A79">
            <w:pPr>
              <w:jc w:val="center"/>
            </w:pPr>
            <w:r w:rsidRPr="00BA579E">
              <w:t>18,425</w:t>
            </w:r>
          </w:p>
        </w:tc>
        <w:tc>
          <w:tcPr>
            <w:tcW w:w="556" w:type="pct"/>
            <w:shd w:val="clear" w:color="auto" w:fill="auto"/>
          </w:tcPr>
          <w:p w14:paraId="4C9CA7D7" w14:textId="77777777" w:rsidR="0093052A" w:rsidRPr="00BA579E" w:rsidRDefault="0093052A" w:rsidP="00157A79">
            <w:pPr>
              <w:jc w:val="center"/>
              <w:rPr>
                <w:sz w:val="22"/>
              </w:rPr>
            </w:pPr>
            <w:r w:rsidRPr="00BA579E">
              <w:rPr>
                <w:sz w:val="22"/>
              </w:rPr>
              <w:t>0%</w:t>
            </w:r>
          </w:p>
        </w:tc>
      </w:tr>
      <w:tr w:rsidR="0093052A" w:rsidRPr="00BA579E" w14:paraId="1A71EFE4" w14:textId="77777777" w:rsidTr="00157A79">
        <w:trPr>
          <w:trHeight w:val="491"/>
        </w:trPr>
        <w:tc>
          <w:tcPr>
            <w:tcW w:w="2582" w:type="pct"/>
            <w:noWrap/>
            <w:vAlign w:val="center"/>
          </w:tcPr>
          <w:p w14:paraId="14320CA3" w14:textId="77777777" w:rsidR="0093052A" w:rsidRPr="00BA579E" w:rsidRDefault="0093052A" w:rsidP="00157A79">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931" w:type="pct"/>
            <w:shd w:val="clear" w:color="auto" w:fill="auto"/>
            <w:vAlign w:val="center"/>
          </w:tcPr>
          <w:p w14:paraId="5F1B932B" w14:textId="20A83DBD" w:rsidR="0093052A" w:rsidRPr="00BA579E" w:rsidRDefault="00D12414" w:rsidP="00157A79">
            <w:pPr>
              <w:rPr>
                <w:rFonts w:asciiTheme="majorHAnsi" w:eastAsia="PMingLiU" w:hAnsiTheme="majorHAnsi" w:cstheme="majorHAnsi"/>
                <w:b/>
                <w:color w:val="000000"/>
                <w:sz w:val="22"/>
                <w:szCs w:val="22"/>
                <w:lang w:eastAsia="zh-HK"/>
              </w:rPr>
            </w:pPr>
            <w:r w:rsidRPr="00BA579E">
              <w:rPr>
                <w:b/>
              </w:rPr>
              <w:t xml:space="preserve"> 1,275,741</w:t>
            </w:r>
            <w:r w:rsidR="0093052A" w:rsidRPr="00BA579E">
              <w:rPr>
                <w:b/>
              </w:rPr>
              <w:t xml:space="preserve"> </w:t>
            </w:r>
          </w:p>
        </w:tc>
        <w:tc>
          <w:tcPr>
            <w:tcW w:w="931" w:type="pct"/>
            <w:shd w:val="clear" w:color="auto" w:fill="auto"/>
            <w:vAlign w:val="center"/>
          </w:tcPr>
          <w:p w14:paraId="3FE9BD2D" w14:textId="64BC7A5B" w:rsidR="0093052A" w:rsidRPr="00BA579E" w:rsidRDefault="00B04627" w:rsidP="00157A79">
            <w:pPr>
              <w:rPr>
                <w:rFonts w:asciiTheme="majorHAnsi" w:eastAsia="PMingLiU" w:hAnsiTheme="majorHAnsi" w:cstheme="majorHAnsi"/>
                <w:b/>
                <w:color w:val="000000"/>
                <w:sz w:val="22"/>
                <w:szCs w:val="22"/>
                <w:lang w:eastAsia="zh-HK"/>
              </w:rPr>
            </w:pPr>
            <w:r>
              <w:rPr>
                <w:b/>
              </w:rPr>
              <w:t xml:space="preserve"> 1,097,950</w:t>
            </w:r>
            <w:r w:rsidR="0093052A" w:rsidRPr="00BA579E">
              <w:rPr>
                <w:b/>
              </w:rPr>
              <w:t xml:space="preserve"> </w:t>
            </w:r>
          </w:p>
        </w:tc>
        <w:tc>
          <w:tcPr>
            <w:tcW w:w="556" w:type="pct"/>
            <w:shd w:val="clear" w:color="auto" w:fill="auto"/>
            <w:vAlign w:val="center"/>
          </w:tcPr>
          <w:p w14:paraId="050B380D" w14:textId="2D348599" w:rsidR="0093052A" w:rsidRPr="00BA579E" w:rsidRDefault="00B04627" w:rsidP="00157A79">
            <w:pPr>
              <w:jc w:val="center"/>
              <w:rPr>
                <w:rFonts w:asciiTheme="majorHAnsi" w:eastAsia="PMingLiU" w:hAnsiTheme="majorHAnsi" w:cstheme="majorHAnsi"/>
                <w:b/>
                <w:color w:val="000000"/>
                <w:sz w:val="22"/>
                <w:szCs w:val="22"/>
                <w:lang w:eastAsia="zh-HK"/>
              </w:rPr>
            </w:pPr>
            <w:r>
              <w:rPr>
                <w:rFonts w:asciiTheme="majorHAnsi" w:hAnsiTheme="majorHAnsi" w:cstheme="majorHAnsi"/>
                <w:b/>
                <w:color w:val="000000"/>
                <w:sz w:val="22"/>
                <w:szCs w:val="22"/>
              </w:rPr>
              <w:t>13.9</w:t>
            </w:r>
            <w:r w:rsidR="0093052A" w:rsidRPr="00BA579E">
              <w:rPr>
                <w:rFonts w:asciiTheme="majorHAnsi" w:hAnsiTheme="majorHAnsi" w:cstheme="majorHAnsi"/>
                <w:b/>
                <w:color w:val="000000"/>
                <w:sz w:val="22"/>
                <w:szCs w:val="22"/>
              </w:rPr>
              <w:t>%</w:t>
            </w:r>
          </w:p>
        </w:tc>
      </w:tr>
      <w:tr w:rsidR="0093052A" w:rsidRPr="00BA579E" w14:paraId="5B1833DE" w14:textId="77777777" w:rsidTr="00157A79">
        <w:trPr>
          <w:trHeight w:val="491"/>
        </w:trPr>
        <w:tc>
          <w:tcPr>
            <w:tcW w:w="2582" w:type="pct"/>
            <w:noWrap/>
            <w:vAlign w:val="center"/>
          </w:tcPr>
          <w:p w14:paraId="200CB4E7" w14:textId="77777777" w:rsidR="0093052A" w:rsidRPr="00BA579E" w:rsidRDefault="0093052A" w:rsidP="00157A79">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2418" w:type="pct"/>
            <w:gridSpan w:val="3"/>
            <w:shd w:val="clear" w:color="auto" w:fill="auto"/>
            <w:vAlign w:val="center"/>
          </w:tcPr>
          <w:p w14:paraId="2284C8CD" w14:textId="77777777" w:rsidR="0093052A" w:rsidRPr="00BA579E" w:rsidRDefault="0093052A" w:rsidP="00157A79">
            <w:pPr>
              <w:jc w:val="center"/>
              <w:rPr>
                <w:rFonts w:eastAsia="PMingLiU"/>
                <w:b/>
                <w:color w:val="FF0000"/>
                <w:sz w:val="22"/>
                <w:szCs w:val="22"/>
                <w:lang w:eastAsia="zh-HK"/>
              </w:rPr>
            </w:pPr>
            <w:r w:rsidRPr="00BA579E">
              <w:rPr>
                <w:rFonts w:eastAsia="PMingLiU"/>
                <w:b/>
                <w:color w:val="FF0000"/>
                <w:sz w:val="22"/>
                <w:szCs w:val="22"/>
                <w:lang w:eastAsia="zh-HK"/>
              </w:rPr>
              <w:t>12</w:t>
            </w:r>
          </w:p>
        </w:tc>
      </w:tr>
    </w:tbl>
    <w:p w14:paraId="550D4B75" w14:textId="77777777" w:rsidR="00C21DBE" w:rsidRPr="00BA579E" w:rsidRDefault="00C21DBE" w:rsidP="003519D4">
      <w:pPr>
        <w:tabs>
          <w:tab w:val="left" w:pos="3544"/>
        </w:tabs>
        <w:jc w:val="center"/>
        <w:rPr>
          <w:rFonts w:eastAsia="PMingLiU"/>
          <w:lang w:eastAsia="zh-HK"/>
        </w:rPr>
      </w:pPr>
    </w:p>
    <w:p w14:paraId="727C0292" w14:textId="77777777" w:rsidR="00611271" w:rsidRPr="00BA579E" w:rsidRDefault="00611271" w:rsidP="003519D4">
      <w:pPr>
        <w:tabs>
          <w:tab w:val="left" w:pos="3544"/>
        </w:tabs>
        <w:jc w:val="center"/>
        <w:rPr>
          <w:rFonts w:eastAsia="PMingLiU"/>
          <w:lang w:eastAsia="zh-HK"/>
        </w:rPr>
      </w:pPr>
    </w:p>
    <w:p w14:paraId="29927415" w14:textId="0D7CEE38" w:rsidR="00611271" w:rsidRPr="00BA579E" w:rsidRDefault="00611271" w:rsidP="00611271">
      <w:pPr>
        <w:pStyle w:val="Caption"/>
        <w:rPr>
          <w:rFonts w:eastAsia="PMingLiU"/>
          <w:lang w:eastAsia="zh-HK"/>
        </w:rPr>
      </w:pPr>
      <w:r w:rsidRPr="00BA579E">
        <w:t xml:space="preserve">Table </w:t>
      </w:r>
      <w:r w:rsidR="00760710">
        <w:fldChar w:fldCharType="begin"/>
      </w:r>
      <w:r w:rsidR="00760710">
        <w:instrText xml:space="preserve"> SEQ Table \* ARABIC </w:instrText>
      </w:r>
      <w:r w:rsidR="00760710">
        <w:fldChar w:fldCharType="separate"/>
      </w:r>
      <w:r w:rsidR="005E0E78">
        <w:rPr>
          <w:noProof/>
        </w:rPr>
        <w:t>2</w:t>
      </w:r>
      <w:r w:rsidR="00760710">
        <w:rPr>
          <w:noProof/>
        </w:rPr>
        <w:fldChar w:fldCharType="end"/>
      </w:r>
      <w:r w:rsidRPr="00BA579E">
        <w:t xml:space="preserve"> Summary of assessment on CO2 emission reduction for car park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9"/>
        <w:gridCol w:w="1676"/>
        <w:gridCol w:w="1685"/>
        <w:gridCol w:w="1427"/>
      </w:tblGrid>
      <w:tr w:rsidR="00C21DBE" w:rsidRPr="00BA579E" w14:paraId="7B38BA01" w14:textId="77777777" w:rsidTr="00F06203">
        <w:trPr>
          <w:trHeight w:val="282"/>
        </w:trPr>
        <w:tc>
          <w:tcPr>
            <w:tcW w:w="5000" w:type="pct"/>
            <w:gridSpan w:val="4"/>
            <w:shd w:val="clear" w:color="auto" w:fill="BFBFBF"/>
            <w:noWrap/>
            <w:vAlign w:val="center"/>
          </w:tcPr>
          <w:p w14:paraId="08B74E05" w14:textId="312A5682" w:rsidR="00C21DBE" w:rsidRPr="00BA579E" w:rsidRDefault="00C21DBE" w:rsidP="00F06203">
            <w:pPr>
              <w:rPr>
                <w:rFonts w:eastAsia="PMingLiU"/>
                <w:b/>
                <w:bCs/>
                <w:sz w:val="22"/>
                <w:szCs w:val="22"/>
                <w:lang w:eastAsia="zh-HK"/>
              </w:rPr>
            </w:pPr>
            <w:r w:rsidRPr="00BA579E">
              <w:rPr>
                <w:b/>
                <w:bCs/>
                <w:sz w:val="22"/>
                <w:szCs w:val="22"/>
              </w:rPr>
              <w:t>C</w:t>
            </w:r>
            <w:r w:rsidR="00611271" w:rsidRPr="00BA579E">
              <w:rPr>
                <w:b/>
                <w:bCs/>
                <w:sz w:val="22"/>
                <w:szCs w:val="22"/>
              </w:rPr>
              <w:t>ar P</w:t>
            </w:r>
            <w:r w:rsidRPr="00BA579E">
              <w:rPr>
                <w:b/>
                <w:bCs/>
                <w:sz w:val="22"/>
                <w:szCs w:val="22"/>
              </w:rPr>
              <w:t>ark</w:t>
            </w:r>
          </w:p>
        </w:tc>
      </w:tr>
      <w:tr w:rsidR="00C21DBE" w:rsidRPr="00BA579E" w14:paraId="55D6B2EE" w14:textId="77777777" w:rsidTr="00F06203">
        <w:trPr>
          <w:trHeight w:val="282"/>
        </w:trPr>
        <w:tc>
          <w:tcPr>
            <w:tcW w:w="1980" w:type="pct"/>
            <w:shd w:val="clear" w:color="auto" w:fill="BFBFBF"/>
            <w:noWrap/>
            <w:vAlign w:val="center"/>
          </w:tcPr>
          <w:p w14:paraId="4A44AE4D" w14:textId="77777777" w:rsidR="00C21DBE" w:rsidRPr="00BA579E" w:rsidRDefault="00C21DBE" w:rsidP="00F06203">
            <w:pPr>
              <w:ind w:left="-54"/>
              <w:rPr>
                <w:b/>
                <w:bCs/>
                <w:sz w:val="22"/>
                <w:szCs w:val="22"/>
              </w:rPr>
            </w:pPr>
            <w:r w:rsidRPr="00BA579E">
              <w:rPr>
                <w:b/>
                <w:bCs/>
                <w:sz w:val="22"/>
                <w:szCs w:val="22"/>
              </w:rPr>
              <w:t>Categories</w:t>
            </w:r>
          </w:p>
        </w:tc>
        <w:tc>
          <w:tcPr>
            <w:tcW w:w="1057" w:type="pct"/>
            <w:shd w:val="clear" w:color="auto" w:fill="BFBFBF"/>
            <w:vAlign w:val="center"/>
          </w:tcPr>
          <w:p w14:paraId="47DF9637" w14:textId="77777777" w:rsidR="00C21DBE" w:rsidRPr="00BA579E" w:rsidRDefault="00C21DBE" w:rsidP="00F06203">
            <w:pPr>
              <w:ind w:left="-54" w:firstLine="54"/>
              <w:jc w:val="center"/>
              <w:rPr>
                <w:b/>
                <w:bCs/>
                <w:sz w:val="22"/>
                <w:szCs w:val="22"/>
              </w:rPr>
            </w:pPr>
            <w:r w:rsidRPr="00BA579E">
              <w:rPr>
                <w:b/>
                <w:bCs/>
                <w:sz w:val="22"/>
                <w:szCs w:val="22"/>
              </w:rPr>
              <w:t>Baseline Case</w:t>
            </w:r>
          </w:p>
        </w:tc>
        <w:tc>
          <w:tcPr>
            <w:tcW w:w="1063" w:type="pct"/>
            <w:shd w:val="clear" w:color="auto" w:fill="BFBFBF"/>
            <w:vAlign w:val="center"/>
          </w:tcPr>
          <w:p w14:paraId="67929871" w14:textId="77777777" w:rsidR="00C21DBE" w:rsidRPr="00BA579E" w:rsidRDefault="00C21DBE" w:rsidP="00F06203">
            <w:pPr>
              <w:jc w:val="center"/>
              <w:rPr>
                <w:b/>
                <w:bCs/>
                <w:sz w:val="22"/>
                <w:szCs w:val="22"/>
              </w:rPr>
            </w:pPr>
            <w:r w:rsidRPr="00BA579E">
              <w:rPr>
                <w:b/>
                <w:bCs/>
                <w:sz w:val="22"/>
                <w:szCs w:val="22"/>
              </w:rPr>
              <w:t>Proposed Case</w:t>
            </w:r>
          </w:p>
        </w:tc>
        <w:tc>
          <w:tcPr>
            <w:tcW w:w="900" w:type="pct"/>
            <w:shd w:val="clear" w:color="auto" w:fill="BFBFBF"/>
            <w:vAlign w:val="center"/>
          </w:tcPr>
          <w:p w14:paraId="7DEF066E" w14:textId="77777777" w:rsidR="00C21DBE" w:rsidRPr="00BA579E" w:rsidRDefault="00C21DBE" w:rsidP="00F06203">
            <w:pPr>
              <w:jc w:val="center"/>
              <w:rPr>
                <w:rFonts w:eastAsia="PMingLiU"/>
                <w:b/>
                <w:bCs/>
                <w:sz w:val="22"/>
                <w:szCs w:val="22"/>
                <w:lang w:eastAsia="zh-HK"/>
              </w:rPr>
            </w:pPr>
            <w:r w:rsidRPr="00BA579E">
              <w:rPr>
                <w:rFonts w:eastAsia="PMingLiU" w:hint="eastAsia"/>
                <w:b/>
                <w:bCs/>
                <w:sz w:val="22"/>
                <w:szCs w:val="22"/>
                <w:lang w:eastAsia="zh-HK"/>
              </w:rPr>
              <w:t>% Saving</w:t>
            </w:r>
          </w:p>
        </w:tc>
      </w:tr>
      <w:tr w:rsidR="00C21DBE" w:rsidRPr="00BA579E" w14:paraId="6356E9F0" w14:textId="77777777" w:rsidTr="00F06203">
        <w:trPr>
          <w:trHeight w:val="341"/>
        </w:trPr>
        <w:tc>
          <w:tcPr>
            <w:tcW w:w="1980" w:type="pct"/>
            <w:shd w:val="clear" w:color="auto" w:fill="FFFFFF"/>
            <w:noWrap/>
            <w:vAlign w:val="center"/>
          </w:tcPr>
          <w:p w14:paraId="289B2FCD" w14:textId="77777777" w:rsidR="00C21DBE" w:rsidRPr="00BA579E" w:rsidRDefault="00C21DBE" w:rsidP="00F06203">
            <w:pPr>
              <w:ind w:left="-54"/>
              <w:rPr>
                <w:b/>
                <w:bCs/>
                <w:color w:val="FFFFFF"/>
                <w:sz w:val="22"/>
                <w:szCs w:val="22"/>
              </w:rPr>
            </w:pPr>
          </w:p>
        </w:tc>
        <w:tc>
          <w:tcPr>
            <w:tcW w:w="1057" w:type="pct"/>
            <w:shd w:val="clear" w:color="auto" w:fill="FFFFFF"/>
            <w:vAlign w:val="center"/>
          </w:tcPr>
          <w:p w14:paraId="64858F0E" w14:textId="77777777" w:rsidR="00C21DBE" w:rsidRPr="00BA579E" w:rsidRDefault="00C21DBE" w:rsidP="00F06203">
            <w:pPr>
              <w:ind w:left="-54" w:firstLine="54"/>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1063" w:type="pct"/>
            <w:shd w:val="clear" w:color="auto" w:fill="FFFFFF"/>
            <w:vAlign w:val="center"/>
          </w:tcPr>
          <w:p w14:paraId="72CE0624" w14:textId="77777777" w:rsidR="00C21DBE" w:rsidRPr="00BA579E" w:rsidRDefault="00C21DBE" w:rsidP="00F06203">
            <w:pPr>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00" w:type="pct"/>
            <w:shd w:val="clear" w:color="auto" w:fill="FFFFFF"/>
            <w:vAlign w:val="center"/>
          </w:tcPr>
          <w:p w14:paraId="64CE8F28" w14:textId="77777777" w:rsidR="00C21DBE" w:rsidRPr="00BA579E" w:rsidRDefault="00C21DBE" w:rsidP="00F06203">
            <w:pPr>
              <w:jc w:val="center"/>
              <w:rPr>
                <w:rFonts w:eastAsia="PMingLiU"/>
                <w:b/>
                <w:sz w:val="22"/>
                <w:szCs w:val="22"/>
                <w:lang w:eastAsia="zh-HK"/>
              </w:rPr>
            </w:pPr>
          </w:p>
        </w:tc>
      </w:tr>
      <w:tr w:rsidR="00C21DBE" w:rsidRPr="00BA579E" w14:paraId="2185BC4F" w14:textId="77777777" w:rsidTr="00F06203">
        <w:trPr>
          <w:trHeight w:val="282"/>
        </w:trPr>
        <w:tc>
          <w:tcPr>
            <w:tcW w:w="1980" w:type="pct"/>
            <w:noWrap/>
            <w:vAlign w:val="bottom"/>
          </w:tcPr>
          <w:p w14:paraId="69F7538A" w14:textId="77777777" w:rsidR="00C21DBE" w:rsidRPr="00BA579E" w:rsidRDefault="00C21DBE"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1057" w:type="pct"/>
            <w:shd w:val="clear" w:color="auto" w:fill="auto"/>
          </w:tcPr>
          <w:p w14:paraId="504CC5D3" w14:textId="5BEE5F37" w:rsidR="00C21DBE" w:rsidRPr="00BA579E" w:rsidRDefault="00D76880" w:rsidP="00F06203">
            <w:pPr>
              <w:jc w:val="center"/>
              <w:rPr>
                <w:sz w:val="22"/>
              </w:rPr>
            </w:pPr>
            <w:r w:rsidRPr="00BA579E">
              <w:rPr>
                <w:sz w:val="22"/>
              </w:rPr>
              <w:t xml:space="preserve"> 26,538</w:t>
            </w:r>
          </w:p>
        </w:tc>
        <w:tc>
          <w:tcPr>
            <w:tcW w:w="1063" w:type="pct"/>
            <w:shd w:val="clear" w:color="auto" w:fill="auto"/>
          </w:tcPr>
          <w:p w14:paraId="2C4E10B0" w14:textId="7647ACCA" w:rsidR="00C21DBE" w:rsidRPr="00BA579E" w:rsidRDefault="00D76880" w:rsidP="00F06203">
            <w:pPr>
              <w:jc w:val="center"/>
              <w:rPr>
                <w:sz w:val="22"/>
              </w:rPr>
            </w:pPr>
            <w:r w:rsidRPr="00BA579E">
              <w:rPr>
                <w:sz w:val="22"/>
              </w:rPr>
              <w:t xml:space="preserve"> 10,297</w:t>
            </w:r>
            <w:r w:rsidR="00C21DBE" w:rsidRPr="00BA579E">
              <w:rPr>
                <w:sz w:val="22"/>
              </w:rPr>
              <w:t xml:space="preserve"> </w:t>
            </w:r>
          </w:p>
        </w:tc>
        <w:tc>
          <w:tcPr>
            <w:tcW w:w="900" w:type="pct"/>
            <w:shd w:val="clear" w:color="auto" w:fill="auto"/>
            <w:vAlign w:val="center"/>
          </w:tcPr>
          <w:p w14:paraId="49E2EC08" w14:textId="434560CE" w:rsidR="00C21DBE" w:rsidRPr="00BA579E" w:rsidRDefault="00D76880" w:rsidP="00F06203">
            <w:pPr>
              <w:jc w:val="center"/>
              <w:rPr>
                <w:rFonts w:asciiTheme="majorHAnsi" w:eastAsia="PMingLiU" w:hAnsiTheme="majorHAnsi" w:cstheme="majorHAnsi"/>
                <w:sz w:val="20"/>
                <w:szCs w:val="22"/>
                <w:lang w:eastAsia="zh-HK"/>
              </w:rPr>
            </w:pPr>
            <w:r w:rsidRPr="00BA579E">
              <w:rPr>
                <w:sz w:val="20"/>
              </w:rPr>
              <w:t>61.</w:t>
            </w:r>
            <w:r w:rsidR="00C21DBE" w:rsidRPr="00BA579E">
              <w:rPr>
                <w:sz w:val="20"/>
              </w:rPr>
              <w:t>2%</w:t>
            </w:r>
          </w:p>
        </w:tc>
      </w:tr>
      <w:tr w:rsidR="00C21DBE" w:rsidRPr="00BA579E" w14:paraId="2BA1039B" w14:textId="77777777" w:rsidTr="00F06203">
        <w:trPr>
          <w:trHeight w:val="282"/>
        </w:trPr>
        <w:tc>
          <w:tcPr>
            <w:tcW w:w="1980" w:type="pct"/>
            <w:shd w:val="clear" w:color="auto" w:fill="auto"/>
            <w:noWrap/>
            <w:vAlign w:val="bottom"/>
          </w:tcPr>
          <w:p w14:paraId="6C57FEC5" w14:textId="77777777" w:rsidR="00C21DBE" w:rsidRPr="00BA579E" w:rsidRDefault="00C21DBE"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1057" w:type="pct"/>
            <w:shd w:val="clear" w:color="auto" w:fill="auto"/>
          </w:tcPr>
          <w:p w14:paraId="06D5CECF" w14:textId="6814593F" w:rsidR="00C21DBE" w:rsidRPr="00BA579E" w:rsidRDefault="00D76880" w:rsidP="00F06203">
            <w:pPr>
              <w:jc w:val="center"/>
              <w:rPr>
                <w:sz w:val="22"/>
              </w:rPr>
            </w:pPr>
            <w:r w:rsidRPr="00BA579E">
              <w:rPr>
                <w:sz w:val="22"/>
              </w:rPr>
              <w:t xml:space="preserve"> 24,957</w:t>
            </w:r>
            <w:r w:rsidR="00C21DBE" w:rsidRPr="00BA579E">
              <w:rPr>
                <w:sz w:val="22"/>
              </w:rPr>
              <w:t xml:space="preserve"> </w:t>
            </w:r>
          </w:p>
        </w:tc>
        <w:tc>
          <w:tcPr>
            <w:tcW w:w="1063" w:type="pct"/>
            <w:shd w:val="clear" w:color="auto" w:fill="auto"/>
          </w:tcPr>
          <w:p w14:paraId="536B810A" w14:textId="71DCEB8C" w:rsidR="00C21DBE" w:rsidRPr="00BA579E" w:rsidRDefault="00D76880" w:rsidP="00F06203">
            <w:pPr>
              <w:jc w:val="center"/>
              <w:rPr>
                <w:sz w:val="22"/>
              </w:rPr>
            </w:pPr>
            <w:r w:rsidRPr="00BA579E">
              <w:rPr>
                <w:sz w:val="22"/>
              </w:rPr>
              <w:t xml:space="preserve"> 25,019</w:t>
            </w:r>
            <w:r w:rsidR="00C21DBE" w:rsidRPr="00BA579E">
              <w:rPr>
                <w:sz w:val="22"/>
              </w:rPr>
              <w:t xml:space="preserve"> </w:t>
            </w:r>
          </w:p>
        </w:tc>
        <w:tc>
          <w:tcPr>
            <w:tcW w:w="900" w:type="pct"/>
            <w:shd w:val="clear" w:color="auto" w:fill="auto"/>
            <w:vAlign w:val="center"/>
          </w:tcPr>
          <w:p w14:paraId="5E422C0E" w14:textId="217A2D78" w:rsidR="00C21DBE" w:rsidRPr="00BA579E" w:rsidRDefault="00D76880" w:rsidP="00F06203">
            <w:pPr>
              <w:jc w:val="center"/>
              <w:rPr>
                <w:rFonts w:asciiTheme="majorHAnsi" w:eastAsia="PMingLiU" w:hAnsiTheme="majorHAnsi" w:cstheme="majorHAnsi"/>
                <w:sz w:val="20"/>
                <w:szCs w:val="22"/>
                <w:lang w:eastAsia="zh-HK"/>
              </w:rPr>
            </w:pPr>
            <w:r w:rsidRPr="00BA579E">
              <w:rPr>
                <w:sz w:val="20"/>
              </w:rPr>
              <w:t>-</w:t>
            </w:r>
            <w:r w:rsidR="00C21DBE" w:rsidRPr="00BA579E">
              <w:rPr>
                <w:sz w:val="20"/>
              </w:rPr>
              <w:t>0</w:t>
            </w:r>
            <w:r w:rsidRPr="00BA579E">
              <w:rPr>
                <w:sz w:val="20"/>
              </w:rPr>
              <w:t>.2</w:t>
            </w:r>
            <w:r w:rsidR="00C21DBE" w:rsidRPr="00BA579E">
              <w:rPr>
                <w:sz w:val="20"/>
              </w:rPr>
              <w:t>%</w:t>
            </w:r>
          </w:p>
        </w:tc>
      </w:tr>
      <w:tr w:rsidR="00C21DBE" w:rsidRPr="00BA579E" w14:paraId="026C3CD7" w14:textId="77777777" w:rsidTr="00F06203">
        <w:trPr>
          <w:trHeight w:val="491"/>
        </w:trPr>
        <w:tc>
          <w:tcPr>
            <w:tcW w:w="1980" w:type="pct"/>
            <w:noWrap/>
            <w:vAlign w:val="center"/>
          </w:tcPr>
          <w:p w14:paraId="602B2F06" w14:textId="77777777" w:rsidR="00C21DBE" w:rsidRPr="00BA579E" w:rsidRDefault="00C21DBE" w:rsidP="00F06203">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1057" w:type="pct"/>
            <w:shd w:val="clear" w:color="auto" w:fill="auto"/>
            <w:vAlign w:val="center"/>
          </w:tcPr>
          <w:p w14:paraId="73B7D0EB" w14:textId="0335A791" w:rsidR="00C21DBE" w:rsidRPr="00BA579E" w:rsidRDefault="00D76880" w:rsidP="00F06203">
            <w:pPr>
              <w:jc w:val="center"/>
              <w:rPr>
                <w:rFonts w:asciiTheme="majorHAnsi" w:eastAsia="PMingLiU" w:hAnsiTheme="majorHAnsi" w:cstheme="majorHAnsi"/>
                <w:b/>
                <w:color w:val="000000"/>
                <w:sz w:val="22"/>
                <w:szCs w:val="22"/>
                <w:lang w:eastAsia="zh-HK"/>
              </w:rPr>
            </w:pPr>
            <w:r w:rsidRPr="00BA579E">
              <w:rPr>
                <w:b/>
              </w:rPr>
              <w:t xml:space="preserve"> 51,496</w:t>
            </w:r>
            <w:r w:rsidR="00C21DBE" w:rsidRPr="00BA579E">
              <w:rPr>
                <w:b/>
              </w:rPr>
              <w:t xml:space="preserve"> </w:t>
            </w:r>
          </w:p>
        </w:tc>
        <w:tc>
          <w:tcPr>
            <w:tcW w:w="1063" w:type="pct"/>
            <w:shd w:val="clear" w:color="auto" w:fill="auto"/>
            <w:vAlign w:val="center"/>
          </w:tcPr>
          <w:p w14:paraId="6DD6BC1B" w14:textId="2E0204F2" w:rsidR="00C21DBE" w:rsidRPr="00BA579E" w:rsidRDefault="00D76880" w:rsidP="00F06203">
            <w:pPr>
              <w:jc w:val="center"/>
              <w:rPr>
                <w:rFonts w:asciiTheme="majorHAnsi" w:eastAsia="PMingLiU" w:hAnsiTheme="majorHAnsi" w:cstheme="majorHAnsi"/>
                <w:b/>
                <w:color w:val="000000"/>
                <w:sz w:val="22"/>
                <w:szCs w:val="22"/>
                <w:lang w:eastAsia="zh-HK"/>
              </w:rPr>
            </w:pPr>
            <w:r w:rsidRPr="00BA579E">
              <w:rPr>
                <w:b/>
              </w:rPr>
              <w:t>35,316</w:t>
            </w:r>
            <w:r w:rsidR="00C21DBE" w:rsidRPr="00BA579E">
              <w:rPr>
                <w:b/>
              </w:rPr>
              <w:t xml:space="preserve"> </w:t>
            </w:r>
          </w:p>
        </w:tc>
        <w:tc>
          <w:tcPr>
            <w:tcW w:w="900" w:type="pct"/>
            <w:shd w:val="clear" w:color="auto" w:fill="auto"/>
            <w:vAlign w:val="center"/>
          </w:tcPr>
          <w:p w14:paraId="61FB5802" w14:textId="2EC7A49E" w:rsidR="00C21DBE" w:rsidRPr="00BA579E" w:rsidRDefault="00D76880" w:rsidP="00F06203">
            <w:pPr>
              <w:jc w:val="center"/>
              <w:rPr>
                <w:rFonts w:asciiTheme="majorHAnsi" w:eastAsia="PMingLiU" w:hAnsiTheme="majorHAnsi" w:cstheme="majorHAnsi"/>
                <w:b/>
                <w:color w:val="000000"/>
                <w:sz w:val="20"/>
                <w:szCs w:val="22"/>
                <w:lang w:eastAsia="zh-HK"/>
              </w:rPr>
            </w:pPr>
            <w:r w:rsidRPr="00BA579E">
              <w:rPr>
                <w:b/>
                <w:sz w:val="22"/>
              </w:rPr>
              <w:t>31.4</w:t>
            </w:r>
            <w:r w:rsidR="00C21DBE" w:rsidRPr="00BA579E">
              <w:rPr>
                <w:b/>
                <w:sz w:val="22"/>
              </w:rPr>
              <w:t>%</w:t>
            </w:r>
          </w:p>
        </w:tc>
      </w:tr>
      <w:tr w:rsidR="00C21DBE" w:rsidRPr="00BA579E" w14:paraId="0C1CC55B" w14:textId="77777777" w:rsidTr="00F06203">
        <w:trPr>
          <w:cantSplit/>
          <w:trHeight w:val="491"/>
        </w:trPr>
        <w:tc>
          <w:tcPr>
            <w:tcW w:w="1980" w:type="pct"/>
            <w:noWrap/>
            <w:vAlign w:val="center"/>
          </w:tcPr>
          <w:p w14:paraId="0D66BE1A" w14:textId="77777777" w:rsidR="00C21DBE" w:rsidRPr="00BA579E" w:rsidRDefault="00C21DBE" w:rsidP="00F06203">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020" w:type="pct"/>
            <w:gridSpan w:val="3"/>
            <w:shd w:val="clear" w:color="auto" w:fill="auto"/>
            <w:vAlign w:val="center"/>
          </w:tcPr>
          <w:p w14:paraId="3997B58D" w14:textId="5CCD4252" w:rsidR="00C21DBE" w:rsidRPr="00BA579E" w:rsidRDefault="00D76880" w:rsidP="00F06203">
            <w:pPr>
              <w:jc w:val="center"/>
              <w:rPr>
                <w:rFonts w:eastAsia="PMingLiU"/>
                <w:b/>
                <w:color w:val="FF0000"/>
                <w:sz w:val="22"/>
                <w:szCs w:val="22"/>
                <w:lang w:eastAsia="zh-HK"/>
              </w:rPr>
            </w:pPr>
            <w:r w:rsidRPr="00BA579E">
              <w:rPr>
                <w:rFonts w:eastAsia="PMingLiU"/>
                <w:b/>
                <w:color w:val="FF0000"/>
                <w:sz w:val="22"/>
                <w:szCs w:val="22"/>
                <w:lang w:eastAsia="zh-HK"/>
              </w:rPr>
              <w:t>15</w:t>
            </w:r>
          </w:p>
        </w:tc>
      </w:tr>
    </w:tbl>
    <w:p w14:paraId="7A14BD83" w14:textId="77777777" w:rsidR="00C21DBE" w:rsidRPr="00BA579E" w:rsidRDefault="00C21DBE" w:rsidP="003519D4">
      <w:pPr>
        <w:tabs>
          <w:tab w:val="left" w:pos="3544"/>
        </w:tabs>
        <w:jc w:val="center"/>
        <w:rPr>
          <w:rFonts w:eastAsia="PMingLiU"/>
          <w:lang w:eastAsia="zh-HK"/>
        </w:rPr>
      </w:pPr>
    </w:p>
    <w:p w14:paraId="4B1FD8A6" w14:textId="7CB063A5" w:rsidR="003519D4" w:rsidRPr="00BA579E" w:rsidRDefault="003519D4" w:rsidP="003519D4">
      <w:pPr>
        <w:tabs>
          <w:tab w:val="left" w:pos="3544"/>
        </w:tabs>
        <w:jc w:val="center"/>
        <w:rPr>
          <w:rFonts w:eastAsia="PMingLiU"/>
          <w:lang w:eastAsia="zh-HK"/>
        </w:rPr>
      </w:pPr>
      <w:r w:rsidRPr="00BA579E">
        <w:rPr>
          <w:rFonts w:eastAsia="PMingLiU"/>
          <w:noProof/>
        </w:rPr>
        <w:lastRenderedPageBreak/>
        <mc:AlternateContent>
          <mc:Choice Requires="wpc">
            <w:drawing>
              <wp:inline distT="0" distB="0" distL="0" distR="0" wp14:anchorId="15EBB172" wp14:editId="36F1EC1A">
                <wp:extent cx="4367283" cy="4572000"/>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Picture 103"/>
                          <pic:cNvPicPr>
                            <a:picLocks noChangeAspect="1"/>
                          </pic:cNvPicPr>
                        </pic:nvPicPr>
                        <pic:blipFill>
                          <a:blip r:embed="rId33"/>
                          <a:stretch>
                            <a:fillRect/>
                          </a:stretch>
                        </pic:blipFill>
                        <pic:spPr>
                          <a:xfrm>
                            <a:off x="16" y="0"/>
                            <a:ext cx="4346796" cy="4188138"/>
                          </a:xfrm>
                          <a:prstGeom prst="rect">
                            <a:avLst/>
                          </a:prstGeom>
                        </pic:spPr>
                      </pic:pic>
                      <wps:wsp>
                        <wps:cNvPr id="36" name="Straight Connector 36"/>
                        <wps:cNvCnPr/>
                        <wps:spPr>
                          <a:xfrm>
                            <a:off x="1265473" y="517394"/>
                            <a:ext cx="259227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Down Arrow 37"/>
                        <wps:cNvSpPr/>
                        <wps:spPr>
                          <a:xfrm>
                            <a:off x="3185645" y="517394"/>
                            <a:ext cx="235546" cy="420920"/>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43A5F" w14:textId="77777777" w:rsidR="00020774" w:rsidRDefault="00020774" w:rsidP="008A05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38"/>
                        <wps:cNvSpPr txBox="1"/>
                        <wps:spPr>
                          <a:xfrm>
                            <a:off x="3510699" y="558800"/>
                            <a:ext cx="856196"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98B84" w14:textId="6CA52014" w:rsidR="00020774" w:rsidRPr="00604E96" w:rsidRDefault="00020774">
                              <w:pPr>
                                <w:rPr>
                                  <w:b/>
                                  <w:sz w:val="22"/>
                                  <w:lang w:val="en-US"/>
                                </w:rPr>
                              </w:pPr>
                              <w:r>
                                <w:rPr>
                                  <w:b/>
                                  <w:sz w:val="22"/>
                                  <w:lang w:val="en-US"/>
                                </w:rPr>
                                <w:t>13.9</w:t>
                              </w:r>
                              <w:r w:rsidRPr="00604E96">
                                <w:rPr>
                                  <w:b/>
                                  <w:sz w:val="22"/>
                                  <w:lang w:val="en-US"/>
                                </w:rPr>
                                <w:t>%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BB172" id="Canvas 26" o:spid="_x0000_s1026" editas="canvas" style="width:343.9pt;height:5in;mso-position-horizontal-relative:char;mso-position-vertical-relative:line" coordsize="43668,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">
                <v:shape id="_x0000_s1027" type="#_x0000_t75" style="position:absolute;width:43668;height:45720;visibility:visible;mso-wrap-style:square">
                  <v:fill o:detectmouseclick="t"/>
                  <v:path o:connecttype="none"/>
                </v:shape>
                <v:shape id="Picture 103" o:spid="_x0000_s1028" type="#_x0000_t75" style="position:absolute;width:43468;height:4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">
                  <v:imagedata r:id="rId34" o:title=""/>
                </v:shape>
                <v:line id="Straight Connector 36" o:spid="_x0000_s1029" style="position:absolute;visibility:visible;mso-wrap-style:square" from="12654,5173" to="38577,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" strokecolor="black [3213]">
                  <v:stroke dashstyle="dash"/>
                </v:lin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7" o:spid="_x0000_s1030" type="#_x0000_t67" style="position:absolute;left:31856;top:5173;width:2355;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" adj="15556" fillcolor="#f05023 [3206]" stroked="f" strokeweight=".5pt">
                  <v:textbox>
                    <w:txbxContent>
                      <w:p w14:paraId="77443A5F" w14:textId="77777777" w:rsidR="00020774" w:rsidRDefault="00020774" w:rsidP="008A0579">
                        <w:pPr>
                          <w:jc w:val="center"/>
                        </w:pPr>
                      </w:p>
                    </w:txbxContent>
                  </v:textbox>
                </v:shape>
                <v:shapetype id="_x0000_t202" coordsize="21600,21600" o:spt="202" path="m,l,21600r21600,l21600,xe">
                  <v:stroke joinstyle="miter"/>
                  <v:path gradientshapeok="t" o:connecttype="rect"/>
                </v:shapetype>
                <v:shape id="Text Box 38" o:spid="_x0000_s1031" type="#_x0000_t202" style="position:absolute;left:35106;top:5588;width:8562;height: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1C898B84" w14:textId="6CA52014" w:rsidR="00020774" w:rsidRPr="00604E96" w:rsidRDefault="00020774">
                        <w:pPr>
                          <w:rPr>
                            <w:b/>
                            <w:sz w:val="22"/>
                            <w:lang w:val="en-US"/>
                          </w:rPr>
                        </w:pPr>
                        <w:r>
                          <w:rPr>
                            <w:b/>
                            <w:sz w:val="22"/>
                            <w:lang w:val="en-US"/>
                          </w:rPr>
                          <w:t>13.9</w:t>
                        </w:r>
                        <w:r w:rsidRPr="00604E96">
                          <w:rPr>
                            <w:b/>
                            <w:sz w:val="22"/>
                            <w:lang w:val="en-US"/>
                          </w:rPr>
                          <w:t>% Reduction</w:t>
                        </w:r>
                      </w:p>
                    </w:txbxContent>
                  </v:textbox>
                </v:shape>
                <w10:anchorlock/>
              </v:group>
            </w:pict>
          </mc:Fallback>
        </mc:AlternateContent>
      </w:r>
    </w:p>
    <w:p w14:paraId="11409133" w14:textId="3355F625" w:rsidR="00611271" w:rsidRPr="00BA579E" w:rsidRDefault="00E97E5C" w:rsidP="00611271">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1</w:t>
      </w:r>
      <w:r w:rsidR="00760710">
        <w:rPr>
          <w:noProof/>
        </w:rPr>
        <w:fldChar w:fldCharType="end"/>
      </w:r>
      <w:r w:rsidRPr="00BA579E">
        <w:t xml:space="preserve"> Overall CO2 emission reduction</w:t>
      </w:r>
      <w:r w:rsidR="00611271" w:rsidRPr="00BA579E">
        <w:t xml:space="preserve"> for residential tower</w:t>
      </w:r>
    </w:p>
    <w:p w14:paraId="17F7C5D3" w14:textId="2D3232A9" w:rsidR="005B1445" w:rsidRPr="00BA579E" w:rsidRDefault="00611271" w:rsidP="00D0123F">
      <w:pPr>
        <w:pStyle w:val="ReportText"/>
        <w:jc w:val="both"/>
        <w:rPr>
          <w:b/>
          <w:u w:val="single"/>
        </w:rPr>
      </w:pPr>
      <w:r w:rsidRPr="00BA579E">
        <w:rPr>
          <w:rFonts w:eastAsia="PMingLiU"/>
          <w:noProof/>
          <w:lang w:eastAsia="zh-CN"/>
        </w:rPr>
        <mc:AlternateContent>
          <mc:Choice Requires="wpc">
            <w:drawing>
              <wp:inline distT="0" distB="0" distL="0" distR="0" wp14:anchorId="79CE4D7D" wp14:editId="611A0F65">
                <wp:extent cx="5008880" cy="2615979"/>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 name="Picture 92"/>
                          <pic:cNvPicPr>
                            <a:picLocks noChangeAspect="1"/>
                          </pic:cNvPicPr>
                        </pic:nvPicPr>
                        <pic:blipFill>
                          <a:blip r:embed="rId35"/>
                          <a:stretch>
                            <a:fillRect/>
                          </a:stretch>
                        </pic:blipFill>
                        <pic:spPr>
                          <a:xfrm>
                            <a:off x="275416" y="15"/>
                            <a:ext cx="4240925" cy="2577049"/>
                          </a:xfrm>
                          <a:prstGeom prst="rect">
                            <a:avLst/>
                          </a:prstGeom>
                        </pic:spPr>
                      </pic:pic>
                      <wps:wsp>
                        <wps:cNvPr id="13" name="Straight Connector 13"/>
                        <wps:cNvCnPr/>
                        <wps:spPr>
                          <a:xfrm>
                            <a:off x="1115340" y="426657"/>
                            <a:ext cx="29080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 name="Down Arrow 14"/>
                        <wps:cNvSpPr/>
                        <wps:spPr>
                          <a:xfrm>
                            <a:off x="3383399" y="426701"/>
                            <a:ext cx="235546" cy="601265"/>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3C5D9" w14:textId="77777777" w:rsidR="00020774" w:rsidRDefault="00020774" w:rsidP="006112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3754838" y="552273"/>
                            <a:ext cx="856196"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B788D" w14:textId="185EDA9B" w:rsidR="00020774" w:rsidRPr="00604E96" w:rsidRDefault="00020774" w:rsidP="00611271">
                              <w:pPr>
                                <w:rPr>
                                  <w:b/>
                                  <w:sz w:val="22"/>
                                  <w:lang w:val="en-US"/>
                                </w:rPr>
                              </w:pPr>
                              <w:r>
                                <w:rPr>
                                  <w:b/>
                                  <w:sz w:val="22"/>
                                  <w:lang w:val="en-US"/>
                                </w:rPr>
                                <w:t>31.4</w:t>
                              </w:r>
                              <w:r w:rsidRPr="00604E96">
                                <w:rPr>
                                  <w:b/>
                                  <w:sz w:val="22"/>
                                  <w:lang w:val="en-US"/>
                                </w:rPr>
                                <w:t>%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CE4D7D" id="Canvas 18" o:spid="_x0000_s1032" editas="canvas" style="width:394.4pt;height:206pt;mso-position-horizontal-relative:char;mso-position-vertical-relative:line" coordsize="50088,2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">
                <v:shape id="_x0000_s1033" type="#_x0000_t75" style="position:absolute;width:50088;height:26155;visibility:visible;mso-wrap-style:square">
                  <v:fill o:detectmouseclick="t"/>
                  <v:path o:connecttype="none"/>
                </v:shape>
                <v:shape id="Picture 92" o:spid="_x0000_s1034" type="#_x0000_t75" style="position:absolute;left:2754;width:42409;height:25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">
                  <v:imagedata r:id="rId36" o:title=""/>
                </v:shape>
                <v:line id="Straight Connector 13" o:spid="_x0000_s1035" style="position:absolute;visibility:visible;mso-wrap-style:square" from="11153,4266" to="40233,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" strokecolor="black [3213]">
                  <v:stroke dashstyle="dash"/>
                </v:line>
                <v:shape id="Down Arrow 14" o:spid="_x0000_s1036" type="#_x0000_t67" style="position:absolute;left:33833;top:4267;width:2356;height: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" adj="17369" fillcolor="#f05023 [3206]" stroked="f" strokeweight=".5pt">
                  <v:textbox>
                    <w:txbxContent>
                      <w:p w14:paraId="04B3C5D9" w14:textId="77777777" w:rsidR="00020774" w:rsidRDefault="00020774" w:rsidP="00611271">
                        <w:pPr>
                          <w:jc w:val="center"/>
                        </w:pPr>
                      </w:p>
                    </w:txbxContent>
                  </v:textbox>
                </v:shape>
                <v:shape id="Text Box 15" o:spid="_x0000_s1037" type="#_x0000_t202" style="position:absolute;left:37548;top:5522;width:856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173B788D" w14:textId="185EDA9B" w:rsidR="00020774" w:rsidRPr="00604E96" w:rsidRDefault="00020774" w:rsidP="00611271">
                        <w:pPr>
                          <w:rPr>
                            <w:b/>
                            <w:sz w:val="22"/>
                            <w:lang w:val="en-US"/>
                          </w:rPr>
                        </w:pPr>
                        <w:r>
                          <w:rPr>
                            <w:b/>
                            <w:sz w:val="22"/>
                            <w:lang w:val="en-US"/>
                          </w:rPr>
                          <w:t>31.4</w:t>
                        </w:r>
                        <w:r w:rsidRPr="00604E96">
                          <w:rPr>
                            <w:b/>
                            <w:sz w:val="22"/>
                            <w:lang w:val="en-US"/>
                          </w:rPr>
                          <w:t>% Reduction</w:t>
                        </w:r>
                      </w:p>
                    </w:txbxContent>
                  </v:textbox>
                </v:shape>
                <w10:anchorlock/>
              </v:group>
            </w:pict>
          </mc:Fallback>
        </mc:AlternateContent>
      </w:r>
    </w:p>
    <w:p w14:paraId="5AECDFB5" w14:textId="1916394D" w:rsidR="00611271" w:rsidRPr="00BA579E" w:rsidRDefault="00611271" w:rsidP="00611271">
      <w:pPr>
        <w:pStyle w:val="Caption"/>
        <w:rPr>
          <w:b/>
          <w:u w:val="single"/>
        </w:rPr>
      </w:pPr>
      <w:r w:rsidRPr="00BA579E">
        <w:t xml:space="preserve">Figure </w:t>
      </w:r>
      <w:r w:rsidR="00760710">
        <w:fldChar w:fldCharType="begin"/>
      </w:r>
      <w:r w:rsidR="00760710">
        <w:instrText xml:space="preserve"> SEQ Figure \* ARABIC </w:instrText>
      </w:r>
      <w:r w:rsidR="00760710">
        <w:fldChar w:fldCharType="separate"/>
      </w:r>
      <w:r w:rsidR="005E0E78">
        <w:rPr>
          <w:noProof/>
        </w:rPr>
        <w:t>2</w:t>
      </w:r>
      <w:r w:rsidR="00760710">
        <w:rPr>
          <w:noProof/>
        </w:rPr>
        <w:fldChar w:fldCharType="end"/>
      </w:r>
      <w:r w:rsidRPr="00BA579E">
        <w:t xml:space="preserve"> Overall CO2 emission reduction for car park</w:t>
      </w:r>
    </w:p>
    <w:p w14:paraId="4C4EF71F" w14:textId="77777777" w:rsidR="00611271" w:rsidRPr="00BA579E" w:rsidRDefault="00611271" w:rsidP="00D0123F">
      <w:pPr>
        <w:pStyle w:val="ReportText"/>
        <w:jc w:val="both"/>
        <w:rPr>
          <w:b/>
          <w:u w:val="single"/>
        </w:rPr>
      </w:pPr>
    </w:p>
    <w:p w14:paraId="2C16D3EB" w14:textId="77777777" w:rsidR="00611271" w:rsidRPr="00BA579E" w:rsidRDefault="00611271" w:rsidP="00D0123F">
      <w:pPr>
        <w:pStyle w:val="ReportText"/>
        <w:jc w:val="both"/>
        <w:rPr>
          <w:b/>
          <w:u w:val="single"/>
        </w:rPr>
      </w:pPr>
    </w:p>
    <w:p w14:paraId="02CCA75B" w14:textId="77777777" w:rsidR="00611271" w:rsidRPr="00BA579E" w:rsidRDefault="00611271" w:rsidP="00D0123F">
      <w:pPr>
        <w:pStyle w:val="ReportText"/>
        <w:jc w:val="both"/>
        <w:rPr>
          <w:b/>
          <w:u w:val="single"/>
        </w:rPr>
      </w:pPr>
    </w:p>
    <w:p w14:paraId="012932EB" w14:textId="176CEF45" w:rsidR="00D0123F" w:rsidRPr="00BA579E" w:rsidRDefault="00D0123F" w:rsidP="00D0123F">
      <w:pPr>
        <w:pStyle w:val="ReportText"/>
        <w:jc w:val="both"/>
        <w:rPr>
          <w:b/>
          <w:u w:val="single"/>
        </w:rPr>
      </w:pPr>
      <w:r w:rsidRPr="00BA579E">
        <w:rPr>
          <w:b/>
          <w:u w:val="single"/>
        </w:rPr>
        <w:lastRenderedPageBreak/>
        <w:t>EU 2</w:t>
      </w:r>
      <w:r w:rsidR="003E0031" w:rsidRPr="00BA579E">
        <w:rPr>
          <w:b/>
          <w:u w:val="single"/>
        </w:rPr>
        <w:t xml:space="preserve"> Peak Electricity Demand Reduction</w:t>
      </w:r>
    </w:p>
    <w:p w14:paraId="4BBCFF29" w14:textId="72DFFB9F" w:rsidR="005B1445" w:rsidRPr="00BA579E" w:rsidRDefault="002E1848" w:rsidP="005B1445">
      <w:pPr>
        <w:pStyle w:val="ReportText"/>
        <w:jc w:val="both"/>
      </w:pPr>
      <w:r w:rsidRPr="00BA579E">
        <w:t xml:space="preserve">Through the energy simulation, the Baseline Case shows that the peak electricity demand </w:t>
      </w:r>
      <w:r w:rsidR="006F2C8E" w:rsidRPr="00BA579E">
        <w:t xml:space="preserve">that </w:t>
      </w:r>
      <w:r w:rsidRPr="00BA579E">
        <w:t xml:space="preserve">occur in June </w:t>
      </w:r>
      <w:r w:rsidR="00D14319" w:rsidRPr="00BA579E">
        <w:t xml:space="preserve">for residential tower </w:t>
      </w:r>
      <w:r w:rsidRPr="00BA579E">
        <w:t xml:space="preserve">due to the peak cooling period. Compared the electricity demand in June between Baseline and Proposed Case, there is around </w:t>
      </w:r>
      <w:r w:rsidR="002709A3" w:rsidRPr="00BA579E">
        <w:rPr>
          <w:b/>
        </w:rPr>
        <w:t>1</w:t>
      </w:r>
      <w:r w:rsidR="00553D36">
        <w:rPr>
          <w:b/>
        </w:rPr>
        <w:t>2</w:t>
      </w:r>
      <w:r w:rsidR="0030474C" w:rsidRPr="00BA579E">
        <w:rPr>
          <w:b/>
        </w:rPr>
        <w:t>.</w:t>
      </w:r>
      <w:r w:rsidR="00553D36">
        <w:rPr>
          <w:b/>
        </w:rPr>
        <w:t>2</w:t>
      </w:r>
      <w:r w:rsidRPr="00BA579E">
        <w:rPr>
          <w:b/>
        </w:rPr>
        <w:t>%</w:t>
      </w:r>
      <w:r w:rsidRPr="00BA579E">
        <w:t xml:space="preserve"> </w:t>
      </w:r>
      <w:r w:rsidR="00D14319" w:rsidRPr="00BA579E">
        <w:t xml:space="preserve">reduction for residential tower and </w:t>
      </w:r>
      <w:r w:rsidR="00D14319" w:rsidRPr="00BA579E">
        <w:rPr>
          <w:b/>
        </w:rPr>
        <w:t>31.4%</w:t>
      </w:r>
      <w:r w:rsidR="00D14319" w:rsidRPr="00BA579E">
        <w:t xml:space="preserve"> reduction </w:t>
      </w:r>
      <w:r w:rsidR="00F06203" w:rsidRPr="00BA579E">
        <w:t xml:space="preserve">for car park </w:t>
      </w:r>
      <w:r w:rsidRPr="00BA579E">
        <w:t xml:space="preserve">in peak demand. Thus, according to the requirement in EU 2 credit, the project can achieve </w:t>
      </w:r>
      <w:r w:rsidR="003F701C" w:rsidRPr="00BA579E">
        <w:t>3</w:t>
      </w:r>
      <w:r w:rsidRPr="00BA579E">
        <w:t xml:space="preserve"> points</w:t>
      </w:r>
      <w:r w:rsidR="00D14319" w:rsidRPr="00BA579E">
        <w:t xml:space="preserve"> for residential tower and 3 points for car park respectively</w:t>
      </w:r>
      <w:r w:rsidRPr="00BA579E">
        <w:t>.</w:t>
      </w:r>
    </w:p>
    <w:p w14:paraId="78502423" w14:textId="4B2E2E9C" w:rsidR="005B1445" w:rsidRPr="00BA579E" w:rsidRDefault="005B1445" w:rsidP="005B1445">
      <w:pPr>
        <w:pStyle w:val="Caption"/>
        <w:rPr>
          <w:rFonts w:eastAsia="PMingLiU"/>
          <w:lang w:eastAsia="zh-HK"/>
        </w:rPr>
      </w:pPr>
      <w:r w:rsidRPr="00BA579E">
        <w:t xml:space="preserve">Table </w:t>
      </w:r>
      <w:r w:rsidR="00760710">
        <w:fldChar w:fldCharType="begin"/>
      </w:r>
      <w:r w:rsidR="00760710">
        <w:instrText xml:space="preserve"> SEQ Table \* ARABIC </w:instrText>
      </w:r>
      <w:r w:rsidR="00760710">
        <w:fldChar w:fldCharType="separate"/>
      </w:r>
      <w:r w:rsidR="005E0E78">
        <w:rPr>
          <w:noProof/>
        </w:rPr>
        <w:t>3</w:t>
      </w:r>
      <w:r w:rsidR="00760710">
        <w:rPr>
          <w:noProof/>
        </w:rPr>
        <w:fldChar w:fldCharType="end"/>
      </w:r>
      <w:r w:rsidRPr="00BA579E">
        <w:t xml:space="preserve"> Summary of monthly peak electricity demand for residential tower</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B87FC4" w:rsidRPr="00BA579E" w14:paraId="788FC007" w14:textId="77777777" w:rsidTr="002E1848">
        <w:trPr>
          <w:trHeight w:val="282"/>
        </w:trPr>
        <w:tc>
          <w:tcPr>
            <w:tcW w:w="5000" w:type="pct"/>
            <w:gridSpan w:val="4"/>
            <w:shd w:val="clear" w:color="auto" w:fill="BFBFBF"/>
            <w:noWrap/>
            <w:vAlign w:val="center"/>
          </w:tcPr>
          <w:p w14:paraId="181F01AB" w14:textId="77777777" w:rsidR="00B87FC4" w:rsidRPr="00BA579E" w:rsidRDefault="00B87FC4" w:rsidP="00353688">
            <w:pPr>
              <w:rPr>
                <w:rFonts w:eastAsia="PMingLiU"/>
                <w:b/>
                <w:bCs/>
                <w:sz w:val="22"/>
                <w:szCs w:val="22"/>
                <w:lang w:eastAsia="zh-HK"/>
              </w:rPr>
            </w:pPr>
            <w:r w:rsidRPr="00BA579E">
              <w:rPr>
                <w:b/>
                <w:bCs/>
                <w:sz w:val="22"/>
                <w:szCs w:val="22"/>
              </w:rPr>
              <w:t>Residential Tower</w:t>
            </w:r>
          </w:p>
        </w:tc>
      </w:tr>
      <w:tr w:rsidR="00B87FC4" w:rsidRPr="00BA579E" w14:paraId="235AA561" w14:textId="77777777" w:rsidTr="002E1848">
        <w:trPr>
          <w:trHeight w:val="282"/>
        </w:trPr>
        <w:tc>
          <w:tcPr>
            <w:tcW w:w="1809" w:type="pct"/>
            <w:shd w:val="clear" w:color="auto" w:fill="BFBFBF"/>
            <w:noWrap/>
            <w:vAlign w:val="center"/>
          </w:tcPr>
          <w:p w14:paraId="3DC6D49D" w14:textId="39B131FB" w:rsidR="00B87FC4" w:rsidRPr="00BA579E" w:rsidRDefault="00B87FC4" w:rsidP="00B87FC4">
            <w:pPr>
              <w:ind w:left="-54"/>
              <w:rPr>
                <w:b/>
                <w:bCs/>
                <w:sz w:val="22"/>
                <w:szCs w:val="22"/>
              </w:rPr>
            </w:pPr>
            <w:r w:rsidRPr="00BA579E">
              <w:rPr>
                <w:b/>
                <w:bCs/>
                <w:sz w:val="22"/>
                <w:szCs w:val="22"/>
              </w:rPr>
              <w:t>Month</w:t>
            </w:r>
          </w:p>
        </w:tc>
        <w:tc>
          <w:tcPr>
            <w:tcW w:w="1145" w:type="pct"/>
            <w:shd w:val="clear" w:color="auto" w:fill="BFBFBF"/>
            <w:vAlign w:val="center"/>
          </w:tcPr>
          <w:p w14:paraId="0FD75F7C" w14:textId="5C687FC7" w:rsidR="00B87FC4" w:rsidRPr="00BA579E" w:rsidRDefault="00B87FC4" w:rsidP="00B87FC4">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5476C05B" w14:textId="25AD65A0" w:rsidR="00B87FC4" w:rsidRPr="00BA579E" w:rsidRDefault="00B87FC4" w:rsidP="00B87FC4">
            <w:pPr>
              <w:jc w:val="center"/>
              <w:rPr>
                <w:b/>
                <w:bCs/>
                <w:sz w:val="22"/>
                <w:szCs w:val="22"/>
              </w:rPr>
            </w:pPr>
            <w:r w:rsidRPr="00BA579E">
              <w:rPr>
                <w:b/>
                <w:bCs/>
                <w:sz w:val="22"/>
                <w:szCs w:val="22"/>
              </w:rPr>
              <w:t>Proposed Case</w:t>
            </w:r>
          </w:p>
        </w:tc>
        <w:tc>
          <w:tcPr>
            <w:tcW w:w="956" w:type="pct"/>
            <w:shd w:val="clear" w:color="auto" w:fill="BFBFBF"/>
            <w:vAlign w:val="center"/>
          </w:tcPr>
          <w:p w14:paraId="6ABE589E" w14:textId="2A06F2B1" w:rsidR="00B87FC4" w:rsidRPr="00BA579E" w:rsidRDefault="00B87FC4" w:rsidP="002E1848">
            <w:pPr>
              <w:jc w:val="center"/>
              <w:rPr>
                <w:rFonts w:eastAsia="PMingLiU"/>
                <w:b/>
                <w:bCs/>
                <w:sz w:val="22"/>
                <w:szCs w:val="22"/>
                <w:lang w:eastAsia="zh-HK"/>
              </w:rPr>
            </w:pPr>
            <w:r w:rsidRPr="00BA579E">
              <w:rPr>
                <w:rFonts w:eastAsia="PMingLiU" w:hint="eastAsia"/>
                <w:b/>
                <w:bCs/>
                <w:sz w:val="22"/>
                <w:szCs w:val="22"/>
                <w:lang w:eastAsia="zh-HK"/>
              </w:rPr>
              <w:t xml:space="preserve">% </w:t>
            </w:r>
            <w:r w:rsidR="002E1848" w:rsidRPr="00BA579E">
              <w:rPr>
                <w:rFonts w:eastAsia="PMingLiU"/>
                <w:b/>
                <w:bCs/>
                <w:sz w:val="22"/>
                <w:szCs w:val="22"/>
                <w:lang w:eastAsia="zh-HK"/>
              </w:rPr>
              <w:t>Reduction</w:t>
            </w:r>
          </w:p>
        </w:tc>
      </w:tr>
      <w:tr w:rsidR="00B87FC4" w:rsidRPr="00BA579E" w14:paraId="795D93DA" w14:textId="77777777" w:rsidTr="002E1848">
        <w:trPr>
          <w:trHeight w:val="278"/>
        </w:trPr>
        <w:tc>
          <w:tcPr>
            <w:tcW w:w="1809" w:type="pct"/>
            <w:shd w:val="clear" w:color="auto" w:fill="FFFFFF"/>
            <w:noWrap/>
            <w:vAlign w:val="center"/>
          </w:tcPr>
          <w:p w14:paraId="67873701" w14:textId="77777777" w:rsidR="00B87FC4" w:rsidRPr="00BA579E" w:rsidRDefault="00B87FC4" w:rsidP="00B87FC4">
            <w:pPr>
              <w:ind w:left="-54"/>
              <w:rPr>
                <w:b/>
                <w:bCs/>
                <w:color w:val="FFFFFF"/>
                <w:sz w:val="22"/>
                <w:szCs w:val="22"/>
              </w:rPr>
            </w:pPr>
          </w:p>
        </w:tc>
        <w:tc>
          <w:tcPr>
            <w:tcW w:w="1145" w:type="pct"/>
            <w:shd w:val="clear" w:color="auto" w:fill="FFFFFF"/>
            <w:vAlign w:val="center"/>
          </w:tcPr>
          <w:p w14:paraId="4956071E" w14:textId="2AB51A83" w:rsidR="00B87FC4" w:rsidRPr="00BA579E" w:rsidRDefault="00B87FC4" w:rsidP="00B87FC4">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045BD701" w14:textId="16F0BD70" w:rsidR="00B87FC4" w:rsidRPr="00BA579E" w:rsidRDefault="00B87FC4" w:rsidP="00B87FC4">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5253F151" w14:textId="77777777" w:rsidR="00B87FC4" w:rsidRPr="00BA579E" w:rsidRDefault="00B87FC4" w:rsidP="00353688">
            <w:pPr>
              <w:jc w:val="center"/>
              <w:rPr>
                <w:rFonts w:eastAsia="PMingLiU"/>
                <w:b/>
                <w:sz w:val="22"/>
                <w:szCs w:val="22"/>
                <w:lang w:eastAsia="zh-HK"/>
              </w:rPr>
            </w:pPr>
          </w:p>
        </w:tc>
      </w:tr>
      <w:tr w:rsidR="00553D36" w:rsidRPr="00BA579E" w14:paraId="6270FA63" w14:textId="77777777" w:rsidTr="00157A79">
        <w:trPr>
          <w:trHeight w:val="282"/>
        </w:trPr>
        <w:tc>
          <w:tcPr>
            <w:tcW w:w="1809" w:type="pct"/>
            <w:noWrap/>
            <w:vAlign w:val="bottom"/>
          </w:tcPr>
          <w:p w14:paraId="15FE13D3" w14:textId="678D194D"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vAlign w:val="bottom"/>
          </w:tcPr>
          <w:p w14:paraId="4F4B426B" w14:textId="1B0DEBEB"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153FE8A0" w14:textId="390EDDCA"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4FCC0F3A" w14:textId="211DA6D1"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6D05D91B" w14:textId="77777777" w:rsidTr="00157A79">
        <w:trPr>
          <w:trHeight w:val="282"/>
        </w:trPr>
        <w:tc>
          <w:tcPr>
            <w:tcW w:w="1809" w:type="pct"/>
            <w:noWrap/>
            <w:vAlign w:val="bottom"/>
          </w:tcPr>
          <w:p w14:paraId="23428B66" w14:textId="34D77421"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vAlign w:val="bottom"/>
          </w:tcPr>
          <w:p w14:paraId="4AEA7CF4" w14:textId="7FAA1FED"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20C87FA0" w14:textId="0A8FB47A"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46D4CE94" w14:textId="443F7EF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2382E386" w14:textId="77777777" w:rsidTr="00157A79">
        <w:trPr>
          <w:trHeight w:val="270"/>
        </w:trPr>
        <w:tc>
          <w:tcPr>
            <w:tcW w:w="1809" w:type="pct"/>
            <w:noWrap/>
            <w:vAlign w:val="bottom"/>
          </w:tcPr>
          <w:p w14:paraId="1466DCBE" w14:textId="2BA24B93"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vAlign w:val="bottom"/>
          </w:tcPr>
          <w:p w14:paraId="492F2948" w14:textId="633DC68B"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314F9B34" w14:textId="3C1C55A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5601F0E2" w14:textId="59F0F51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63AB136B" w14:textId="77777777" w:rsidTr="00157A79">
        <w:trPr>
          <w:trHeight w:val="282"/>
        </w:trPr>
        <w:tc>
          <w:tcPr>
            <w:tcW w:w="1809" w:type="pct"/>
            <w:shd w:val="clear" w:color="auto" w:fill="auto"/>
            <w:noWrap/>
            <w:vAlign w:val="bottom"/>
          </w:tcPr>
          <w:p w14:paraId="6F5F41DA" w14:textId="27F7759E"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vAlign w:val="bottom"/>
          </w:tcPr>
          <w:p w14:paraId="346E2E8C" w14:textId="44E92BEB"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682.1</w:t>
            </w:r>
          </w:p>
        </w:tc>
        <w:tc>
          <w:tcPr>
            <w:tcW w:w="1090" w:type="pct"/>
            <w:shd w:val="clear" w:color="auto" w:fill="auto"/>
            <w:vAlign w:val="bottom"/>
          </w:tcPr>
          <w:p w14:paraId="01FC8F7F" w14:textId="21197345"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617.4</w:t>
            </w:r>
          </w:p>
        </w:tc>
        <w:tc>
          <w:tcPr>
            <w:tcW w:w="956" w:type="pct"/>
            <w:shd w:val="clear" w:color="auto" w:fill="auto"/>
            <w:vAlign w:val="bottom"/>
          </w:tcPr>
          <w:p w14:paraId="5119BE6C" w14:textId="2BE2EB9C"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9.5%</w:t>
            </w:r>
          </w:p>
        </w:tc>
      </w:tr>
      <w:tr w:rsidR="00553D36" w:rsidRPr="00BA579E" w14:paraId="2DC52C52" w14:textId="77777777" w:rsidTr="00157A79">
        <w:trPr>
          <w:trHeight w:val="282"/>
        </w:trPr>
        <w:tc>
          <w:tcPr>
            <w:tcW w:w="1809" w:type="pct"/>
            <w:shd w:val="clear" w:color="auto" w:fill="auto"/>
            <w:noWrap/>
            <w:vAlign w:val="bottom"/>
          </w:tcPr>
          <w:p w14:paraId="3514ED14" w14:textId="3F3F32C8"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vAlign w:val="bottom"/>
          </w:tcPr>
          <w:p w14:paraId="7ED7DFBE" w14:textId="0B1BE44C"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707.9</w:t>
            </w:r>
          </w:p>
        </w:tc>
        <w:tc>
          <w:tcPr>
            <w:tcW w:w="1090" w:type="pct"/>
            <w:shd w:val="clear" w:color="auto" w:fill="auto"/>
            <w:vAlign w:val="bottom"/>
          </w:tcPr>
          <w:p w14:paraId="3AAF872A" w14:textId="72F5669F"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635.7</w:t>
            </w:r>
          </w:p>
        </w:tc>
        <w:tc>
          <w:tcPr>
            <w:tcW w:w="956" w:type="pct"/>
            <w:shd w:val="clear" w:color="auto" w:fill="auto"/>
            <w:vAlign w:val="bottom"/>
          </w:tcPr>
          <w:p w14:paraId="7AE13BEF" w14:textId="27E59B6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10.2%</w:t>
            </w:r>
          </w:p>
        </w:tc>
      </w:tr>
      <w:tr w:rsidR="00553D36" w:rsidRPr="00BA579E" w14:paraId="04D80049" w14:textId="77777777" w:rsidTr="00157A79">
        <w:trPr>
          <w:trHeight w:val="282"/>
        </w:trPr>
        <w:tc>
          <w:tcPr>
            <w:tcW w:w="1809" w:type="pct"/>
            <w:shd w:val="clear" w:color="auto" w:fill="FCC278" w:themeFill="accent5" w:themeFillTint="99"/>
            <w:noWrap/>
            <w:vAlign w:val="bottom"/>
          </w:tcPr>
          <w:p w14:paraId="0042203B" w14:textId="75A14BF1"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CC278" w:themeFill="accent5" w:themeFillTint="99"/>
            <w:vAlign w:val="bottom"/>
          </w:tcPr>
          <w:p w14:paraId="03DB3421" w14:textId="4FEB820A"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741.3</w:t>
            </w:r>
          </w:p>
        </w:tc>
        <w:tc>
          <w:tcPr>
            <w:tcW w:w="1090" w:type="pct"/>
            <w:shd w:val="clear" w:color="auto" w:fill="FCC278" w:themeFill="accent5" w:themeFillTint="99"/>
            <w:vAlign w:val="bottom"/>
          </w:tcPr>
          <w:p w14:paraId="0B6B8E6A" w14:textId="75644F21"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650.6</w:t>
            </w:r>
          </w:p>
        </w:tc>
        <w:tc>
          <w:tcPr>
            <w:tcW w:w="956" w:type="pct"/>
            <w:shd w:val="clear" w:color="auto" w:fill="FCC278" w:themeFill="accent5" w:themeFillTint="99"/>
            <w:vAlign w:val="bottom"/>
          </w:tcPr>
          <w:p w14:paraId="384331BD" w14:textId="2242352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553D36" w:rsidRPr="00BA579E" w14:paraId="0CA495C0" w14:textId="77777777" w:rsidTr="00157A79">
        <w:trPr>
          <w:trHeight w:val="282"/>
        </w:trPr>
        <w:tc>
          <w:tcPr>
            <w:tcW w:w="1809" w:type="pct"/>
            <w:shd w:val="clear" w:color="auto" w:fill="auto"/>
            <w:noWrap/>
            <w:vAlign w:val="bottom"/>
          </w:tcPr>
          <w:p w14:paraId="6D8F996E" w14:textId="287DCA74" w:rsidR="00553D36" w:rsidRPr="00BA579E" w:rsidRDefault="00553D36" w:rsidP="00553D36">
            <w:pPr>
              <w:rPr>
                <w:rFonts w:asciiTheme="majorHAnsi" w:hAnsiTheme="majorHAnsi" w:cstheme="majorHAnsi"/>
                <w:color w:val="000000"/>
                <w:szCs w:val="22"/>
              </w:rPr>
            </w:pPr>
            <w:r w:rsidRPr="00BA579E">
              <w:rPr>
                <w:rFonts w:asciiTheme="majorHAnsi" w:hAnsiTheme="majorHAnsi" w:cstheme="majorHAnsi"/>
                <w:color w:val="000000"/>
                <w:szCs w:val="22"/>
              </w:rPr>
              <w:t>July</w:t>
            </w:r>
          </w:p>
        </w:tc>
        <w:tc>
          <w:tcPr>
            <w:tcW w:w="1145" w:type="pct"/>
            <w:shd w:val="clear" w:color="auto" w:fill="auto"/>
            <w:vAlign w:val="bottom"/>
          </w:tcPr>
          <w:p w14:paraId="38FDF18B" w14:textId="050CFAEC"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740.4</w:t>
            </w:r>
          </w:p>
        </w:tc>
        <w:tc>
          <w:tcPr>
            <w:tcW w:w="1090" w:type="pct"/>
            <w:shd w:val="clear" w:color="auto" w:fill="auto"/>
            <w:vAlign w:val="bottom"/>
          </w:tcPr>
          <w:p w14:paraId="01284096" w14:textId="4621348B"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649.8</w:t>
            </w:r>
          </w:p>
        </w:tc>
        <w:tc>
          <w:tcPr>
            <w:tcW w:w="956" w:type="pct"/>
            <w:shd w:val="clear" w:color="auto" w:fill="auto"/>
            <w:vAlign w:val="bottom"/>
          </w:tcPr>
          <w:p w14:paraId="00425ADE" w14:textId="04E29922"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553D36" w:rsidRPr="00BA579E" w14:paraId="17BCE2C7" w14:textId="77777777" w:rsidTr="00157A79">
        <w:trPr>
          <w:trHeight w:val="197"/>
        </w:trPr>
        <w:tc>
          <w:tcPr>
            <w:tcW w:w="1809" w:type="pct"/>
            <w:shd w:val="clear" w:color="auto" w:fill="auto"/>
            <w:noWrap/>
            <w:vAlign w:val="bottom"/>
          </w:tcPr>
          <w:p w14:paraId="21118DFA" w14:textId="4C774A2A"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vAlign w:val="bottom"/>
          </w:tcPr>
          <w:p w14:paraId="398065C5" w14:textId="44CCD31F"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729.1</w:t>
            </w:r>
          </w:p>
        </w:tc>
        <w:tc>
          <w:tcPr>
            <w:tcW w:w="1090" w:type="pct"/>
            <w:shd w:val="clear" w:color="auto" w:fill="auto"/>
            <w:vAlign w:val="bottom"/>
          </w:tcPr>
          <w:p w14:paraId="0DCD0804" w14:textId="575D4ADE"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645.0</w:t>
            </w:r>
          </w:p>
        </w:tc>
        <w:tc>
          <w:tcPr>
            <w:tcW w:w="956" w:type="pct"/>
            <w:shd w:val="clear" w:color="auto" w:fill="auto"/>
            <w:vAlign w:val="bottom"/>
          </w:tcPr>
          <w:p w14:paraId="0DB945F1" w14:textId="5C653988"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11.5%</w:t>
            </w:r>
          </w:p>
        </w:tc>
      </w:tr>
      <w:tr w:rsidR="00553D36" w:rsidRPr="00BA579E" w14:paraId="48F7020D" w14:textId="77777777" w:rsidTr="00157A79">
        <w:trPr>
          <w:trHeight w:val="282"/>
        </w:trPr>
        <w:tc>
          <w:tcPr>
            <w:tcW w:w="1809" w:type="pct"/>
            <w:shd w:val="clear" w:color="auto" w:fill="auto"/>
            <w:noWrap/>
            <w:vAlign w:val="bottom"/>
          </w:tcPr>
          <w:p w14:paraId="4454B6EC" w14:textId="18866A80"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vAlign w:val="bottom"/>
          </w:tcPr>
          <w:p w14:paraId="00FA5248" w14:textId="62EF8AA1"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730.2</w:t>
            </w:r>
          </w:p>
        </w:tc>
        <w:tc>
          <w:tcPr>
            <w:tcW w:w="1090" w:type="pct"/>
            <w:shd w:val="clear" w:color="auto" w:fill="auto"/>
            <w:vAlign w:val="bottom"/>
          </w:tcPr>
          <w:p w14:paraId="1E333FC4" w14:textId="0326EDB7"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645.6</w:t>
            </w:r>
          </w:p>
        </w:tc>
        <w:tc>
          <w:tcPr>
            <w:tcW w:w="956" w:type="pct"/>
            <w:shd w:val="clear" w:color="auto" w:fill="auto"/>
            <w:vAlign w:val="bottom"/>
          </w:tcPr>
          <w:p w14:paraId="2F22111B" w14:textId="347EDB48"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11.6%</w:t>
            </w:r>
          </w:p>
        </w:tc>
      </w:tr>
      <w:tr w:rsidR="00553D36" w:rsidRPr="00BA579E" w14:paraId="4BC96502" w14:textId="77777777" w:rsidTr="00157A79">
        <w:trPr>
          <w:trHeight w:val="282"/>
        </w:trPr>
        <w:tc>
          <w:tcPr>
            <w:tcW w:w="1809" w:type="pct"/>
            <w:shd w:val="clear" w:color="auto" w:fill="auto"/>
            <w:noWrap/>
            <w:vAlign w:val="bottom"/>
          </w:tcPr>
          <w:p w14:paraId="4716889F" w14:textId="46512FF9" w:rsidR="00553D36" w:rsidRPr="00BA579E" w:rsidRDefault="00553D36" w:rsidP="00553D36">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vAlign w:val="bottom"/>
          </w:tcPr>
          <w:p w14:paraId="46842077" w14:textId="5763A741"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702.6</w:t>
            </w:r>
          </w:p>
        </w:tc>
        <w:tc>
          <w:tcPr>
            <w:tcW w:w="1090" w:type="pct"/>
            <w:shd w:val="clear" w:color="auto" w:fill="auto"/>
            <w:vAlign w:val="bottom"/>
          </w:tcPr>
          <w:p w14:paraId="55DE53DD" w14:textId="77DF158E"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628.4</w:t>
            </w:r>
          </w:p>
        </w:tc>
        <w:tc>
          <w:tcPr>
            <w:tcW w:w="956" w:type="pct"/>
            <w:shd w:val="clear" w:color="auto" w:fill="auto"/>
            <w:vAlign w:val="bottom"/>
          </w:tcPr>
          <w:p w14:paraId="4D442EEF" w14:textId="37448954"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10.5%</w:t>
            </w:r>
          </w:p>
        </w:tc>
      </w:tr>
      <w:tr w:rsidR="00553D36" w:rsidRPr="00BA579E" w14:paraId="34D65CE0" w14:textId="77777777" w:rsidTr="00157A79">
        <w:trPr>
          <w:trHeight w:val="282"/>
        </w:trPr>
        <w:tc>
          <w:tcPr>
            <w:tcW w:w="1809" w:type="pct"/>
            <w:shd w:val="clear" w:color="auto" w:fill="auto"/>
            <w:noWrap/>
            <w:vAlign w:val="bottom"/>
          </w:tcPr>
          <w:p w14:paraId="6A32C576" w14:textId="4E81FE44" w:rsidR="00553D36" w:rsidRPr="00BA579E" w:rsidRDefault="00553D36" w:rsidP="00553D36">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vAlign w:val="bottom"/>
          </w:tcPr>
          <w:p w14:paraId="38CE22D9" w14:textId="78FC8F5C"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571BB6A6" w14:textId="0513CE43"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5D3AD3A6" w14:textId="6F8DC57D"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553D36" w:rsidRPr="00BA579E" w14:paraId="061E1EB6" w14:textId="77777777" w:rsidTr="00157A79">
        <w:trPr>
          <w:trHeight w:val="282"/>
        </w:trPr>
        <w:tc>
          <w:tcPr>
            <w:tcW w:w="1809" w:type="pct"/>
            <w:shd w:val="clear" w:color="auto" w:fill="auto"/>
            <w:noWrap/>
            <w:vAlign w:val="bottom"/>
          </w:tcPr>
          <w:p w14:paraId="1525ACEF" w14:textId="6C045E67" w:rsidR="00553D36" w:rsidRPr="00BA579E" w:rsidRDefault="00553D36" w:rsidP="00553D36">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vAlign w:val="bottom"/>
          </w:tcPr>
          <w:p w14:paraId="61681B7F" w14:textId="03ECAFB4" w:rsidR="00553D36" w:rsidRPr="00BA579E" w:rsidRDefault="00553D36" w:rsidP="00553D36">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71F3CCB2" w14:textId="20842613"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3100C8A5" w14:textId="65A9E62A" w:rsidR="00553D36" w:rsidRPr="00BA579E" w:rsidRDefault="00553D36" w:rsidP="00553D36">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B87FC4" w:rsidRPr="00BA579E" w14:paraId="2E8432B4" w14:textId="77777777" w:rsidTr="002E1848">
        <w:trPr>
          <w:cantSplit/>
          <w:trHeight w:val="368"/>
        </w:trPr>
        <w:tc>
          <w:tcPr>
            <w:tcW w:w="4044" w:type="pct"/>
            <w:gridSpan w:val="3"/>
            <w:noWrap/>
            <w:vAlign w:val="center"/>
          </w:tcPr>
          <w:p w14:paraId="08091AAF" w14:textId="2B451486" w:rsidR="00B87FC4" w:rsidRPr="00BA579E" w:rsidRDefault="00B87FC4" w:rsidP="00B87FC4">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60516B09" w14:textId="000CB8AC" w:rsidR="00B87FC4" w:rsidRPr="00BA579E" w:rsidRDefault="006806BE" w:rsidP="00553D36">
            <w:pPr>
              <w:jc w:val="center"/>
              <w:rPr>
                <w:rFonts w:eastAsia="PMingLiU"/>
                <w:b/>
                <w:color w:val="000000"/>
                <w:sz w:val="22"/>
                <w:szCs w:val="22"/>
                <w:lang w:eastAsia="zh-HK"/>
              </w:rPr>
            </w:pPr>
            <w:r w:rsidRPr="00BA579E">
              <w:rPr>
                <w:rFonts w:eastAsia="PMingLiU"/>
                <w:b/>
                <w:color w:val="000000"/>
                <w:sz w:val="22"/>
                <w:szCs w:val="22"/>
                <w:lang w:eastAsia="zh-HK"/>
              </w:rPr>
              <w:t>1</w:t>
            </w:r>
            <w:r w:rsidR="00553D36">
              <w:rPr>
                <w:rFonts w:eastAsia="PMingLiU"/>
                <w:b/>
                <w:color w:val="000000"/>
                <w:sz w:val="22"/>
                <w:szCs w:val="22"/>
                <w:lang w:eastAsia="zh-HK"/>
              </w:rPr>
              <w:t>2</w:t>
            </w:r>
            <w:r w:rsidRPr="00BA579E">
              <w:rPr>
                <w:rFonts w:eastAsia="PMingLiU"/>
                <w:b/>
                <w:color w:val="000000"/>
                <w:sz w:val="22"/>
                <w:szCs w:val="22"/>
                <w:lang w:eastAsia="zh-HK"/>
              </w:rPr>
              <w:t>.</w:t>
            </w:r>
            <w:r w:rsidR="00553D36">
              <w:rPr>
                <w:rFonts w:eastAsia="PMingLiU"/>
                <w:b/>
                <w:color w:val="000000"/>
                <w:sz w:val="22"/>
                <w:szCs w:val="22"/>
                <w:lang w:eastAsia="zh-HK"/>
              </w:rPr>
              <w:t>2</w:t>
            </w:r>
            <w:r w:rsidR="00B87FC4" w:rsidRPr="00BA579E">
              <w:rPr>
                <w:rFonts w:eastAsia="PMingLiU" w:hint="eastAsia"/>
                <w:b/>
                <w:color w:val="000000"/>
                <w:sz w:val="22"/>
                <w:szCs w:val="22"/>
                <w:lang w:eastAsia="zh-HK"/>
              </w:rPr>
              <w:t>%</w:t>
            </w:r>
          </w:p>
        </w:tc>
      </w:tr>
      <w:tr w:rsidR="00B87FC4" w:rsidRPr="00BA579E" w14:paraId="44A7BE5A" w14:textId="77777777" w:rsidTr="002E1848">
        <w:trPr>
          <w:cantSplit/>
          <w:trHeight w:val="359"/>
        </w:trPr>
        <w:tc>
          <w:tcPr>
            <w:tcW w:w="1809" w:type="pct"/>
            <w:noWrap/>
            <w:vAlign w:val="center"/>
          </w:tcPr>
          <w:p w14:paraId="2099F597" w14:textId="77777777" w:rsidR="00B87FC4" w:rsidRPr="00BA579E" w:rsidRDefault="00B87FC4" w:rsidP="00353688">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4D6F5F4C" w14:textId="438A7D28" w:rsidR="00B87FC4" w:rsidRPr="00BA579E" w:rsidRDefault="008A0579" w:rsidP="00353688">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1FC7293B" w14:textId="77777777" w:rsidR="003519D4" w:rsidRPr="00BA579E" w:rsidRDefault="003519D4" w:rsidP="003519D4">
      <w:pPr>
        <w:tabs>
          <w:tab w:val="left" w:pos="3544"/>
        </w:tabs>
        <w:rPr>
          <w:rFonts w:eastAsia="PMingLiU"/>
          <w:lang w:eastAsia="zh-HK"/>
        </w:rPr>
      </w:pPr>
    </w:p>
    <w:p w14:paraId="43B5676F" w14:textId="77777777" w:rsidR="00D14319" w:rsidRPr="00BA579E" w:rsidRDefault="003519D4" w:rsidP="003519D4">
      <w:pPr>
        <w:tabs>
          <w:tab w:val="left" w:pos="3544"/>
        </w:tabs>
        <w:rPr>
          <w:rFonts w:eastAsia="PMingLiU"/>
          <w:sz w:val="32"/>
          <w:szCs w:val="32"/>
          <w:lang w:eastAsia="zh-HK"/>
        </w:rPr>
      </w:pPr>
      <w:r w:rsidRPr="00BA579E">
        <w:rPr>
          <w:rFonts w:eastAsia="PMingLiU"/>
          <w:sz w:val="32"/>
          <w:szCs w:val="32"/>
          <w:lang w:eastAsia="zh-HK"/>
        </w:rPr>
        <w:br w:type="page"/>
      </w:r>
    </w:p>
    <w:p w14:paraId="57825FBB" w14:textId="1E412361" w:rsidR="00D14319" w:rsidRPr="00BA579E" w:rsidRDefault="00D14319" w:rsidP="00D14319">
      <w:pPr>
        <w:pStyle w:val="Caption"/>
      </w:pPr>
      <w:r w:rsidRPr="00BA579E">
        <w:lastRenderedPageBreak/>
        <w:t xml:space="preserve">Table </w:t>
      </w:r>
      <w:r w:rsidR="00760710">
        <w:fldChar w:fldCharType="begin"/>
      </w:r>
      <w:r w:rsidR="00760710">
        <w:instrText xml:space="preserve"> SEQ Table \* ARABIC </w:instrText>
      </w:r>
      <w:r w:rsidR="00760710">
        <w:fldChar w:fldCharType="separate"/>
      </w:r>
      <w:r w:rsidR="005E0E78">
        <w:rPr>
          <w:noProof/>
        </w:rPr>
        <w:t>4</w:t>
      </w:r>
      <w:r w:rsidR="00760710">
        <w:rPr>
          <w:noProof/>
        </w:rPr>
        <w:fldChar w:fldCharType="end"/>
      </w:r>
      <w:r w:rsidRPr="00BA579E">
        <w:t xml:space="preserve"> Summary of monthly peak electricity demand for car park</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D14319" w:rsidRPr="00BA579E" w14:paraId="451D02C2" w14:textId="77777777" w:rsidTr="00F06203">
        <w:trPr>
          <w:trHeight w:val="282"/>
        </w:trPr>
        <w:tc>
          <w:tcPr>
            <w:tcW w:w="5000" w:type="pct"/>
            <w:gridSpan w:val="4"/>
            <w:shd w:val="clear" w:color="auto" w:fill="BFBFBF"/>
            <w:noWrap/>
            <w:vAlign w:val="center"/>
          </w:tcPr>
          <w:p w14:paraId="214DEA2A" w14:textId="631B2B3A" w:rsidR="00D14319" w:rsidRPr="00BA579E" w:rsidRDefault="00D14319" w:rsidP="00F06203">
            <w:pPr>
              <w:rPr>
                <w:rFonts w:eastAsia="PMingLiU"/>
                <w:b/>
                <w:bCs/>
                <w:sz w:val="22"/>
                <w:szCs w:val="22"/>
                <w:lang w:eastAsia="zh-HK"/>
              </w:rPr>
            </w:pPr>
            <w:r w:rsidRPr="00BA579E">
              <w:rPr>
                <w:b/>
                <w:bCs/>
                <w:sz w:val="22"/>
                <w:szCs w:val="22"/>
              </w:rPr>
              <w:t>Car Park</w:t>
            </w:r>
          </w:p>
        </w:tc>
      </w:tr>
      <w:tr w:rsidR="00D14319" w:rsidRPr="00BA579E" w14:paraId="0450C188" w14:textId="77777777" w:rsidTr="00F06203">
        <w:trPr>
          <w:trHeight w:val="282"/>
        </w:trPr>
        <w:tc>
          <w:tcPr>
            <w:tcW w:w="1809" w:type="pct"/>
            <w:shd w:val="clear" w:color="auto" w:fill="BFBFBF"/>
            <w:noWrap/>
            <w:vAlign w:val="center"/>
          </w:tcPr>
          <w:p w14:paraId="04FF9A7B" w14:textId="77777777" w:rsidR="00D14319" w:rsidRPr="00BA579E" w:rsidRDefault="00D14319" w:rsidP="00F06203">
            <w:pPr>
              <w:ind w:left="-54"/>
              <w:rPr>
                <w:b/>
                <w:bCs/>
                <w:sz w:val="22"/>
                <w:szCs w:val="22"/>
              </w:rPr>
            </w:pPr>
            <w:r w:rsidRPr="00BA579E">
              <w:rPr>
                <w:b/>
                <w:bCs/>
                <w:sz w:val="22"/>
                <w:szCs w:val="22"/>
              </w:rPr>
              <w:t>Month</w:t>
            </w:r>
          </w:p>
        </w:tc>
        <w:tc>
          <w:tcPr>
            <w:tcW w:w="1145" w:type="pct"/>
            <w:shd w:val="clear" w:color="auto" w:fill="BFBFBF"/>
            <w:vAlign w:val="center"/>
          </w:tcPr>
          <w:p w14:paraId="5CD61788" w14:textId="77777777" w:rsidR="00D14319" w:rsidRPr="00BA579E" w:rsidRDefault="00D14319" w:rsidP="00F06203">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1C5194C0" w14:textId="77777777" w:rsidR="00D14319" w:rsidRPr="00BA579E" w:rsidRDefault="00D14319" w:rsidP="00F06203">
            <w:pPr>
              <w:jc w:val="center"/>
              <w:rPr>
                <w:b/>
                <w:bCs/>
                <w:sz w:val="22"/>
                <w:szCs w:val="22"/>
              </w:rPr>
            </w:pPr>
            <w:r w:rsidRPr="00BA579E">
              <w:rPr>
                <w:b/>
                <w:bCs/>
                <w:sz w:val="22"/>
                <w:szCs w:val="22"/>
              </w:rPr>
              <w:t>Proposed Case</w:t>
            </w:r>
          </w:p>
        </w:tc>
        <w:tc>
          <w:tcPr>
            <w:tcW w:w="956" w:type="pct"/>
            <w:shd w:val="clear" w:color="auto" w:fill="BFBFBF"/>
            <w:vAlign w:val="center"/>
          </w:tcPr>
          <w:p w14:paraId="00C44326" w14:textId="77777777" w:rsidR="00D14319" w:rsidRPr="00BA579E" w:rsidRDefault="00D14319" w:rsidP="00F06203">
            <w:pPr>
              <w:jc w:val="center"/>
              <w:rPr>
                <w:rFonts w:eastAsia="PMingLiU"/>
                <w:b/>
                <w:bCs/>
                <w:sz w:val="22"/>
                <w:szCs w:val="22"/>
                <w:lang w:eastAsia="zh-HK"/>
              </w:rPr>
            </w:pPr>
            <w:r w:rsidRPr="00BA579E">
              <w:rPr>
                <w:rFonts w:eastAsia="PMingLiU" w:hint="eastAsia"/>
                <w:b/>
                <w:bCs/>
                <w:sz w:val="22"/>
                <w:szCs w:val="22"/>
                <w:lang w:eastAsia="zh-HK"/>
              </w:rPr>
              <w:t xml:space="preserve">% </w:t>
            </w:r>
            <w:r w:rsidRPr="00BA579E">
              <w:rPr>
                <w:rFonts w:eastAsia="PMingLiU"/>
                <w:b/>
                <w:bCs/>
                <w:sz w:val="22"/>
                <w:szCs w:val="22"/>
                <w:lang w:eastAsia="zh-HK"/>
              </w:rPr>
              <w:t>Reduction</w:t>
            </w:r>
          </w:p>
        </w:tc>
      </w:tr>
      <w:tr w:rsidR="00D14319" w:rsidRPr="00BA579E" w14:paraId="70A41D6E" w14:textId="77777777" w:rsidTr="00F06203">
        <w:trPr>
          <w:trHeight w:val="278"/>
        </w:trPr>
        <w:tc>
          <w:tcPr>
            <w:tcW w:w="1809" w:type="pct"/>
            <w:shd w:val="clear" w:color="auto" w:fill="FFFFFF"/>
            <w:noWrap/>
            <w:vAlign w:val="center"/>
          </w:tcPr>
          <w:p w14:paraId="291D1EC7" w14:textId="77777777" w:rsidR="00D14319" w:rsidRPr="00BA579E" w:rsidRDefault="00D14319" w:rsidP="00F06203">
            <w:pPr>
              <w:ind w:left="-54"/>
              <w:rPr>
                <w:b/>
                <w:bCs/>
                <w:color w:val="FFFFFF"/>
                <w:sz w:val="22"/>
                <w:szCs w:val="22"/>
              </w:rPr>
            </w:pPr>
          </w:p>
        </w:tc>
        <w:tc>
          <w:tcPr>
            <w:tcW w:w="1145" w:type="pct"/>
            <w:shd w:val="clear" w:color="auto" w:fill="FFFFFF"/>
            <w:vAlign w:val="center"/>
          </w:tcPr>
          <w:p w14:paraId="5D32893F" w14:textId="77777777" w:rsidR="00D14319" w:rsidRPr="00BA579E" w:rsidRDefault="00D14319" w:rsidP="00F06203">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76C82557" w14:textId="77777777" w:rsidR="00D14319" w:rsidRPr="00BA579E" w:rsidRDefault="00D14319" w:rsidP="00F06203">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774D6EE4" w14:textId="77777777" w:rsidR="00D14319" w:rsidRPr="00BA579E" w:rsidRDefault="00D14319" w:rsidP="00F06203">
            <w:pPr>
              <w:jc w:val="center"/>
              <w:rPr>
                <w:rFonts w:eastAsia="PMingLiU"/>
                <w:b/>
                <w:sz w:val="22"/>
                <w:szCs w:val="22"/>
                <w:lang w:eastAsia="zh-HK"/>
              </w:rPr>
            </w:pPr>
          </w:p>
        </w:tc>
      </w:tr>
      <w:tr w:rsidR="00D14319" w:rsidRPr="00BA579E" w14:paraId="1FC1057A" w14:textId="77777777" w:rsidTr="00F06203">
        <w:trPr>
          <w:trHeight w:val="282"/>
        </w:trPr>
        <w:tc>
          <w:tcPr>
            <w:tcW w:w="1809" w:type="pct"/>
            <w:noWrap/>
            <w:vAlign w:val="bottom"/>
          </w:tcPr>
          <w:p w14:paraId="630A07DC" w14:textId="77777777" w:rsidR="00D14319" w:rsidRPr="00BA579E" w:rsidRDefault="00D14319" w:rsidP="00F06203">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tcPr>
          <w:p w14:paraId="12DC695A" w14:textId="3E388EBA" w:rsidR="00D14319" w:rsidRPr="00BA579E" w:rsidRDefault="00D14319" w:rsidP="00F06203">
            <w:pPr>
              <w:jc w:val="center"/>
              <w:rPr>
                <w:rFonts w:asciiTheme="majorHAnsi" w:hAnsiTheme="majorHAnsi" w:cstheme="majorHAnsi"/>
              </w:rPr>
            </w:pPr>
            <w:r w:rsidRPr="00BA579E">
              <w:t>8.4</w:t>
            </w:r>
          </w:p>
        </w:tc>
        <w:tc>
          <w:tcPr>
            <w:tcW w:w="1090" w:type="pct"/>
            <w:shd w:val="clear" w:color="auto" w:fill="auto"/>
          </w:tcPr>
          <w:p w14:paraId="2CC260C9" w14:textId="7465EECC" w:rsidR="00D14319" w:rsidRPr="00BA579E" w:rsidRDefault="00D14319" w:rsidP="00F06203">
            <w:pPr>
              <w:jc w:val="center"/>
              <w:rPr>
                <w:rFonts w:asciiTheme="majorHAnsi" w:hAnsiTheme="majorHAnsi" w:cstheme="majorHAnsi"/>
                <w:color w:val="000000"/>
              </w:rPr>
            </w:pPr>
            <w:r w:rsidRPr="00BA579E">
              <w:t>5.8</w:t>
            </w:r>
          </w:p>
        </w:tc>
        <w:tc>
          <w:tcPr>
            <w:tcW w:w="956" w:type="pct"/>
            <w:shd w:val="clear" w:color="auto" w:fill="auto"/>
          </w:tcPr>
          <w:p w14:paraId="3807D69D" w14:textId="2414F175"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12A77119" w14:textId="77777777" w:rsidTr="00F06203">
        <w:trPr>
          <w:trHeight w:val="282"/>
        </w:trPr>
        <w:tc>
          <w:tcPr>
            <w:tcW w:w="1809" w:type="pct"/>
            <w:noWrap/>
            <w:vAlign w:val="bottom"/>
          </w:tcPr>
          <w:p w14:paraId="4AFBD4E3"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tcPr>
          <w:p w14:paraId="3A22F1D1" w14:textId="44A44991"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69A3A13C" w14:textId="3E1D738A"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456D717C" w14:textId="40D7F379"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3F28B7B4" w14:textId="77777777" w:rsidTr="00F06203">
        <w:trPr>
          <w:trHeight w:val="270"/>
        </w:trPr>
        <w:tc>
          <w:tcPr>
            <w:tcW w:w="1809" w:type="pct"/>
            <w:noWrap/>
            <w:vAlign w:val="bottom"/>
          </w:tcPr>
          <w:p w14:paraId="3CAA97C3"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tcPr>
          <w:p w14:paraId="778CD8D9" w14:textId="47A7FBEF"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7167E1D5" w14:textId="3F0CD9E8"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394FA2E3" w14:textId="71FA93F9"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0D39C5F8" w14:textId="77777777" w:rsidTr="00F06203">
        <w:trPr>
          <w:trHeight w:val="282"/>
        </w:trPr>
        <w:tc>
          <w:tcPr>
            <w:tcW w:w="1809" w:type="pct"/>
            <w:shd w:val="clear" w:color="auto" w:fill="auto"/>
            <w:noWrap/>
            <w:vAlign w:val="bottom"/>
          </w:tcPr>
          <w:p w14:paraId="181C5B0C"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tcPr>
          <w:p w14:paraId="12DD88FE" w14:textId="1BF3B2C4"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57DD4380" w14:textId="66882697"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5E736D6D" w14:textId="1F112D2D"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61FE24C7" w14:textId="77777777" w:rsidTr="00F06203">
        <w:trPr>
          <w:trHeight w:val="282"/>
        </w:trPr>
        <w:tc>
          <w:tcPr>
            <w:tcW w:w="1809" w:type="pct"/>
            <w:shd w:val="clear" w:color="auto" w:fill="auto"/>
            <w:noWrap/>
            <w:vAlign w:val="bottom"/>
          </w:tcPr>
          <w:p w14:paraId="7C6C66A0"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tcPr>
          <w:p w14:paraId="65A9F66B" w14:textId="0155AC52"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445F4F19" w14:textId="4AB90738"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176A3EF6" w14:textId="158837BC"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15C0C177" w14:textId="77777777" w:rsidTr="00F06203">
        <w:trPr>
          <w:trHeight w:val="282"/>
        </w:trPr>
        <w:tc>
          <w:tcPr>
            <w:tcW w:w="1809" w:type="pct"/>
            <w:shd w:val="clear" w:color="auto" w:fill="FCC278" w:themeFill="accent5" w:themeFillTint="99"/>
            <w:noWrap/>
            <w:vAlign w:val="bottom"/>
          </w:tcPr>
          <w:p w14:paraId="6DD5D615"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CC278" w:themeFill="accent5" w:themeFillTint="99"/>
          </w:tcPr>
          <w:p w14:paraId="3F82E422" w14:textId="0D1B9F0D" w:rsidR="00D14319" w:rsidRPr="00BA579E" w:rsidRDefault="00D14319" w:rsidP="00D14319">
            <w:pPr>
              <w:jc w:val="center"/>
              <w:rPr>
                <w:rFonts w:asciiTheme="majorHAnsi" w:hAnsiTheme="majorHAnsi" w:cstheme="majorHAnsi"/>
              </w:rPr>
            </w:pPr>
            <w:r w:rsidRPr="00BA579E">
              <w:t>8.4</w:t>
            </w:r>
          </w:p>
        </w:tc>
        <w:tc>
          <w:tcPr>
            <w:tcW w:w="1090" w:type="pct"/>
            <w:shd w:val="clear" w:color="auto" w:fill="FCC278" w:themeFill="accent5" w:themeFillTint="99"/>
          </w:tcPr>
          <w:p w14:paraId="1B76B39C" w14:textId="6D7C4B6B"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FCC278" w:themeFill="accent5" w:themeFillTint="99"/>
          </w:tcPr>
          <w:p w14:paraId="33D5378C" w14:textId="723B5A68"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7C28097E" w14:textId="77777777" w:rsidTr="00F06203">
        <w:trPr>
          <w:trHeight w:val="282"/>
        </w:trPr>
        <w:tc>
          <w:tcPr>
            <w:tcW w:w="1809" w:type="pct"/>
            <w:shd w:val="clear" w:color="auto" w:fill="auto"/>
            <w:noWrap/>
            <w:vAlign w:val="bottom"/>
          </w:tcPr>
          <w:p w14:paraId="1ECAB046" w14:textId="77777777" w:rsidR="00D14319" w:rsidRPr="00BA579E" w:rsidRDefault="00D14319" w:rsidP="00D14319">
            <w:pPr>
              <w:rPr>
                <w:rFonts w:asciiTheme="majorHAnsi" w:hAnsiTheme="majorHAnsi" w:cstheme="majorHAnsi"/>
                <w:color w:val="000000"/>
                <w:szCs w:val="22"/>
              </w:rPr>
            </w:pPr>
            <w:r w:rsidRPr="00BA579E">
              <w:rPr>
                <w:rFonts w:asciiTheme="majorHAnsi" w:hAnsiTheme="majorHAnsi" w:cstheme="majorHAnsi"/>
                <w:color w:val="000000"/>
                <w:szCs w:val="22"/>
              </w:rPr>
              <w:t>July</w:t>
            </w:r>
          </w:p>
        </w:tc>
        <w:tc>
          <w:tcPr>
            <w:tcW w:w="1145" w:type="pct"/>
            <w:shd w:val="clear" w:color="auto" w:fill="auto"/>
          </w:tcPr>
          <w:p w14:paraId="60D93030" w14:textId="5BBEBB57" w:rsidR="00D14319" w:rsidRPr="00BA579E" w:rsidRDefault="00D14319" w:rsidP="00D14319">
            <w:pPr>
              <w:jc w:val="center"/>
              <w:rPr>
                <w:rFonts w:asciiTheme="majorHAnsi" w:hAnsiTheme="majorHAnsi" w:cstheme="majorHAnsi"/>
                <w:color w:val="000000"/>
              </w:rPr>
            </w:pPr>
            <w:r w:rsidRPr="00BA579E">
              <w:t>8.4</w:t>
            </w:r>
          </w:p>
        </w:tc>
        <w:tc>
          <w:tcPr>
            <w:tcW w:w="1090" w:type="pct"/>
            <w:shd w:val="clear" w:color="auto" w:fill="auto"/>
          </w:tcPr>
          <w:p w14:paraId="071A9B93" w14:textId="2B3A97BD"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22CF0CBA" w14:textId="70B6CF91" w:rsidR="00D14319" w:rsidRPr="00BA579E" w:rsidRDefault="00D14319" w:rsidP="00D14319">
            <w:pPr>
              <w:jc w:val="center"/>
              <w:rPr>
                <w:rFonts w:asciiTheme="majorHAnsi" w:hAnsiTheme="majorHAnsi" w:cstheme="majorHAnsi"/>
                <w:color w:val="000000"/>
              </w:rPr>
            </w:pPr>
            <w:r w:rsidRPr="00BA579E">
              <w:t>31.4%</w:t>
            </w:r>
          </w:p>
        </w:tc>
      </w:tr>
      <w:tr w:rsidR="00D14319" w:rsidRPr="00BA579E" w14:paraId="005D6509" w14:textId="77777777" w:rsidTr="00F06203">
        <w:trPr>
          <w:trHeight w:val="197"/>
        </w:trPr>
        <w:tc>
          <w:tcPr>
            <w:tcW w:w="1809" w:type="pct"/>
            <w:shd w:val="clear" w:color="auto" w:fill="auto"/>
            <w:noWrap/>
            <w:vAlign w:val="bottom"/>
          </w:tcPr>
          <w:p w14:paraId="27012362"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tcPr>
          <w:p w14:paraId="71B71CC6" w14:textId="03B2D137"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18D7BE49" w14:textId="656D001E"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27ABAECB" w14:textId="221D79AD"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699F6489" w14:textId="77777777" w:rsidTr="00F06203">
        <w:trPr>
          <w:trHeight w:val="282"/>
        </w:trPr>
        <w:tc>
          <w:tcPr>
            <w:tcW w:w="1809" w:type="pct"/>
            <w:shd w:val="clear" w:color="auto" w:fill="auto"/>
            <w:noWrap/>
            <w:vAlign w:val="bottom"/>
          </w:tcPr>
          <w:p w14:paraId="19F9C218"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tcPr>
          <w:p w14:paraId="1D97D290" w14:textId="6634CF4D"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647596DD" w14:textId="3FF4F05F"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0E298351" w14:textId="1581FEB3"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3ABDAC8E" w14:textId="77777777" w:rsidTr="00F06203">
        <w:trPr>
          <w:trHeight w:val="282"/>
        </w:trPr>
        <w:tc>
          <w:tcPr>
            <w:tcW w:w="1809" w:type="pct"/>
            <w:shd w:val="clear" w:color="auto" w:fill="auto"/>
            <w:noWrap/>
            <w:vAlign w:val="bottom"/>
          </w:tcPr>
          <w:p w14:paraId="22E0B8C2" w14:textId="77777777" w:rsidR="00D14319" w:rsidRPr="00BA579E" w:rsidRDefault="00D14319" w:rsidP="00D14319">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tcPr>
          <w:p w14:paraId="221CADEA" w14:textId="338347B6"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4148AFC4" w14:textId="3FC07A02"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1C8BD02A" w14:textId="127F902D" w:rsidR="00D14319" w:rsidRPr="00BA579E" w:rsidRDefault="00D14319" w:rsidP="00D14319">
            <w:pPr>
              <w:jc w:val="center"/>
              <w:rPr>
                <w:rFonts w:asciiTheme="majorHAnsi" w:eastAsia="PMingLiU" w:hAnsiTheme="majorHAnsi" w:cstheme="majorHAnsi"/>
                <w:lang w:eastAsia="zh-HK"/>
              </w:rPr>
            </w:pPr>
            <w:r w:rsidRPr="00BA579E">
              <w:t>31.4%</w:t>
            </w:r>
          </w:p>
        </w:tc>
      </w:tr>
      <w:tr w:rsidR="00D14319" w:rsidRPr="00BA579E" w14:paraId="426F44D1" w14:textId="77777777" w:rsidTr="00F06203">
        <w:trPr>
          <w:trHeight w:val="282"/>
        </w:trPr>
        <w:tc>
          <w:tcPr>
            <w:tcW w:w="1809" w:type="pct"/>
            <w:shd w:val="clear" w:color="auto" w:fill="auto"/>
            <w:noWrap/>
            <w:vAlign w:val="bottom"/>
          </w:tcPr>
          <w:p w14:paraId="1991A080" w14:textId="77777777" w:rsidR="00D14319" w:rsidRPr="00BA579E" w:rsidRDefault="00D14319" w:rsidP="00D14319">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tcPr>
          <w:p w14:paraId="02C70AF9" w14:textId="373B9A32"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28FC95FA" w14:textId="3ABCBD03"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7D124F0B" w14:textId="5DEA40F4" w:rsidR="00D14319" w:rsidRPr="00BA579E" w:rsidRDefault="00D14319" w:rsidP="00D14319">
            <w:pPr>
              <w:jc w:val="center"/>
              <w:rPr>
                <w:rFonts w:asciiTheme="majorHAnsi" w:hAnsiTheme="majorHAnsi" w:cstheme="majorHAnsi"/>
                <w:color w:val="000000"/>
              </w:rPr>
            </w:pPr>
            <w:r w:rsidRPr="00BA579E">
              <w:t>31.4%</w:t>
            </w:r>
          </w:p>
        </w:tc>
      </w:tr>
      <w:tr w:rsidR="00D14319" w:rsidRPr="00BA579E" w14:paraId="5196BE09" w14:textId="77777777" w:rsidTr="00F06203">
        <w:trPr>
          <w:trHeight w:val="282"/>
        </w:trPr>
        <w:tc>
          <w:tcPr>
            <w:tcW w:w="1809" w:type="pct"/>
            <w:shd w:val="clear" w:color="auto" w:fill="auto"/>
            <w:noWrap/>
            <w:vAlign w:val="bottom"/>
          </w:tcPr>
          <w:p w14:paraId="41AFEE73" w14:textId="77777777" w:rsidR="00D14319" w:rsidRPr="00BA579E" w:rsidRDefault="00D14319" w:rsidP="00D14319">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tcPr>
          <w:p w14:paraId="155B9A88" w14:textId="444510F4" w:rsidR="00D14319" w:rsidRPr="00BA579E" w:rsidRDefault="00D14319" w:rsidP="00D14319">
            <w:pPr>
              <w:jc w:val="center"/>
              <w:rPr>
                <w:rFonts w:asciiTheme="majorHAnsi" w:hAnsiTheme="majorHAnsi" w:cstheme="majorHAnsi"/>
              </w:rPr>
            </w:pPr>
            <w:r w:rsidRPr="00BA579E">
              <w:t>8.4</w:t>
            </w:r>
          </w:p>
        </w:tc>
        <w:tc>
          <w:tcPr>
            <w:tcW w:w="1090" w:type="pct"/>
            <w:shd w:val="clear" w:color="auto" w:fill="auto"/>
          </w:tcPr>
          <w:p w14:paraId="76440455" w14:textId="58935575" w:rsidR="00D14319" w:rsidRPr="00BA579E" w:rsidRDefault="00D14319" w:rsidP="00D14319">
            <w:pPr>
              <w:jc w:val="center"/>
              <w:rPr>
                <w:rFonts w:asciiTheme="majorHAnsi" w:hAnsiTheme="majorHAnsi" w:cstheme="majorHAnsi"/>
                <w:color w:val="000000"/>
              </w:rPr>
            </w:pPr>
            <w:r w:rsidRPr="00BA579E">
              <w:t>5.8</w:t>
            </w:r>
          </w:p>
        </w:tc>
        <w:tc>
          <w:tcPr>
            <w:tcW w:w="956" w:type="pct"/>
            <w:shd w:val="clear" w:color="auto" w:fill="auto"/>
          </w:tcPr>
          <w:p w14:paraId="2A67222C" w14:textId="375FF323" w:rsidR="00D14319" w:rsidRPr="00BA579E" w:rsidRDefault="00D14319" w:rsidP="00D14319">
            <w:pPr>
              <w:jc w:val="center"/>
              <w:rPr>
                <w:rFonts w:asciiTheme="majorHAnsi" w:hAnsiTheme="majorHAnsi" w:cstheme="majorHAnsi"/>
                <w:color w:val="000000"/>
              </w:rPr>
            </w:pPr>
            <w:r w:rsidRPr="00BA579E">
              <w:t>31.4%</w:t>
            </w:r>
          </w:p>
        </w:tc>
      </w:tr>
      <w:tr w:rsidR="00D14319" w:rsidRPr="00BA579E" w14:paraId="416B696A" w14:textId="77777777" w:rsidTr="00F06203">
        <w:trPr>
          <w:cantSplit/>
          <w:trHeight w:val="368"/>
        </w:trPr>
        <w:tc>
          <w:tcPr>
            <w:tcW w:w="4044" w:type="pct"/>
            <w:gridSpan w:val="3"/>
            <w:noWrap/>
            <w:vAlign w:val="center"/>
          </w:tcPr>
          <w:p w14:paraId="1F05471F" w14:textId="77777777" w:rsidR="00D14319" w:rsidRPr="00BA579E" w:rsidRDefault="00D14319" w:rsidP="00F06203">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288640A9" w14:textId="3EC99C6A" w:rsidR="00D14319" w:rsidRPr="00BA579E" w:rsidRDefault="00D14319" w:rsidP="00D14319">
            <w:pPr>
              <w:jc w:val="center"/>
              <w:rPr>
                <w:rFonts w:eastAsia="PMingLiU"/>
                <w:b/>
                <w:color w:val="000000"/>
                <w:sz w:val="22"/>
                <w:szCs w:val="22"/>
                <w:lang w:eastAsia="zh-HK"/>
              </w:rPr>
            </w:pPr>
            <w:r w:rsidRPr="00BA579E">
              <w:rPr>
                <w:rFonts w:eastAsia="PMingLiU"/>
                <w:b/>
                <w:color w:val="000000"/>
                <w:sz w:val="22"/>
                <w:szCs w:val="22"/>
                <w:lang w:eastAsia="zh-HK"/>
              </w:rPr>
              <w:t>31.4</w:t>
            </w:r>
            <w:r w:rsidRPr="00BA579E">
              <w:rPr>
                <w:rFonts w:eastAsia="PMingLiU" w:hint="eastAsia"/>
                <w:b/>
                <w:color w:val="000000"/>
                <w:sz w:val="22"/>
                <w:szCs w:val="22"/>
                <w:lang w:eastAsia="zh-HK"/>
              </w:rPr>
              <w:t>%</w:t>
            </w:r>
          </w:p>
        </w:tc>
      </w:tr>
      <w:tr w:rsidR="00D14319" w:rsidRPr="00BA579E" w14:paraId="3ADD436E" w14:textId="77777777" w:rsidTr="00F06203">
        <w:trPr>
          <w:cantSplit/>
          <w:trHeight w:val="359"/>
        </w:trPr>
        <w:tc>
          <w:tcPr>
            <w:tcW w:w="1809" w:type="pct"/>
            <w:noWrap/>
            <w:vAlign w:val="center"/>
          </w:tcPr>
          <w:p w14:paraId="50B7CF10" w14:textId="77777777" w:rsidR="00D14319" w:rsidRPr="00BA579E" w:rsidRDefault="00D14319" w:rsidP="00F06203">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368F848F" w14:textId="77777777" w:rsidR="00D14319" w:rsidRPr="00BA579E" w:rsidRDefault="00D14319" w:rsidP="00F06203">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36857681" w14:textId="1D8CF590" w:rsidR="003519D4" w:rsidRPr="00BA579E" w:rsidRDefault="003519D4" w:rsidP="003519D4">
      <w:pPr>
        <w:tabs>
          <w:tab w:val="left" w:pos="3544"/>
        </w:tabs>
      </w:pPr>
    </w:p>
    <w:p w14:paraId="392003F0" w14:textId="77777777" w:rsidR="003519D4" w:rsidRPr="00BA579E" w:rsidRDefault="003519D4" w:rsidP="00A14221">
      <w:pPr>
        <w:pStyle w:val="ReportLevel1"/>
      </w:pPr>
      <w:bookmarkStart w:id="69" w:name="QuickMark"/>
      <w:bookmarkStart w:id="70" w:name="_Toc422298000"/>
      <w:bookmarkStart w:id="71" w:name="_Toc531335566"/>
      <w:bookmarkStart w:id="72" w:name="_GoBack"/>
      <w:bookmarkEnd w:id="69"/>
      <w:bookmarkEnd w:id="72"/>
      <w:r w:rsidRPr="00BA579E">
        <w:t>Introduction</w:t>
      </w:r>
      <w:bookmarkEnd w:id="70"/>
      <w:bookmarkEnd w:id="71"/>
    </w:p>
    <w:p w14:paraId="64357364" w14:textId="16321A07" w:rsidR="003519D4" w:rsidRPr="00BA579E" w:rsidRDefault="005B1445" w:rsidP="005B1445">
      <w:pPr>
        <w:pStyle w:val="ReportText"/>
        <w:jc w:val="both"/>
      </w:pPr>
      <w:r w:rsidRPr="00BA579E">
        <w:t xml:space="preserve">Ove Arup &amp; Partners Hong Kong Ltd. (Arup) was commissioned by </w:t>
      </w:r>
      <w:r w:rsidRPr="00BA579E">
        <w:rPr>
          <w:rFonts w:eastAsia="PMingLiU"/>
          <w:lang w:eastAsia="zh-HK"/>
        </w:rPr>
        <w:t>New World Development Company Limited</w:t>
      </w:r>
      <w:r w:rsidRPr="00BA579E">
        <w:t xml:space="preserve"> to be the BEAM Plus Consultant for the </w:t>
      </w:r>
      <w:r w:rsidR="00261A4B" w:rsidRPr="00BA579E">
        <w:t xml:space="preserve">Lung Tin Tsuen </w:t>
      </w:r>
      <w:r w:rsidR="00106B6B" w:rsidRPr="00BA579E">
        <w:t xml:space="preserve">(LTT) </w:t>
      </w:r>
      <w:r w:rsidR="00261A4B" w:rsidRPr="00BA579E">
        <w:t>Phase 3</w:t>
      </w:r>
      <w:r w:rsidRPr="00BA579E">
        <w:t xml:space="preserve"> to accomplish a BEAM Plus certification under Version 1.2 for New Buildings.</w:t>
      </w:r>
    </w:p>
    <w:p w14:paraId="08FA3377" w14:textId="49DA8B40" w:rsidR="003519D4" w:rsidRPr="00BA579E" w:rsidRDefault="003519D4" w:rsidP="005B1445">
      <w:pPr>
        <w:pStyle w:val="ReportText"/>
        <w:jc w:val="both"/>
      </w:pPr>
      <w:r w:rsidRPr="00BA579E">
        <w:t xml:space="preserve">“Building Environmental Assessment Method” (BEAM Plus) is a voluntary, third-party verified building rating system for commercial buildings developed by the Hong Kong Green Building Council (HKGBC) to provide a local consensus in what constitutes a “green” building and to provide market incentives to build green. This </w:t>
      </w:r>
      <w:r w:rsidR="005B1445" w:rsidRPr="00BA579E">
        <w:rPr>
          <w:rFonts w:eastAsia="PMingLiU"/>
          <w:lang w:eastAsia="zh-HK"/>
        </w:rPr>
        <w:t>residential</w:t>
      </w:r>
      <w:r w:rsidRPr="00BA579E">
        <w:t xml:space="preserve"> development is targeted to be certified as BEAM Plus </w:t>
      </w:r>
      <w:r w:rsidRPr="00BA579E">
        <w:rPr>
          <w:rFonts w:eastAsia="PMingLiU" w:hint="eastAsia"/>
          <w:lang w:eastAsia="zh-HK"/>
        </w:rPr>
        <w:t>Gold</w:t>
      </w:r>
      <w:r w:rsidRPr="00BA579E">
        <w:t xml:space="preserve"> rating in Hong Kong. By promoting sustainability, both </w:t>
      </w:r>
      <w:r w:rsidRPr="00BA579E">
        <w:rPr>
          <w:rFonts w:eastAsia="PMingLiU" w:hint="eastAsia"/>
          <w:lang w:eastAsia="zh-HK"/>
        </w:rPr>
        <w:t>developer</w:t>
      </w:r>
      <w:r w:rsidRPr="00BA579E">
        <w:t xml:space="preserve"> and owners of this development can acquire </w:t>
      </w:r>
      <w:r w:rsidR="00A15745" w:rsidRPr="00BA579E">
        <w:t>favourable</w:t>
      </w:r>
      <w:r w:rsidRPr="00BA579E">
        <w:t xml:space="preserve"> reputation for the enhancement of corporat</w:t>
      </w:r>
      <w:r w:rsidR="005B1445" w:rsidRPr="00BA579E">
        <w:t>e social responsibility.</w:t>
      </w:r>
    </w:p>
    <w:p w14:paraId="50A4CC1D" w14:textId="5585B73B" w:rsidR="003519D4" w:rsidRPr="00BA579E" w:rsidRDefault="003519D4" w:rsidP="005B1445">
      <w:pPr>
        <w:pStyle w:val="ReportText"/>
        <w:jc w:val="both"/>
      </w:pPr>
      <w:r w:rsidRPr="00BA579E">
        <w:t>Energy performance is one of the most important components of green building. Energy conservation would bring the economic and environmental benefits to the project as well as the society. In Hong Kong, energy mainly is produced by fossil fuels which create air and water pollution. CO</w:t>
      </w:r>
      <w:r w:rsidRPr="00BA579E">
        <w:rPr>
          <w:vertAlign w:val="subscript"/>
        </w:rPr>
        <w:t>2</w:t>
      </w:r>
      <w:r w:rsidRPr="00BA579E">
        <w:t>, a greenhouse gas that is a major contributor to climate change, has also increased from year to year be</w:t>
      </w:r>
      <w:r w:rsidR="005B1445" w:rsidRPr="00BA579E">
        <w:t>cause of the excess energy use.</w:t>
      </w:r>
    </w:p>
    <w:p w14:paraId="324A8C50" w14:textId="77777777" w:rsidR="00590638" w:rsidRPr="00BA579E" w:rsidRDefault="003519D4" w:rsidP="005B1445">
      <w:pPr>
        <w:pStyle w:val="ReportText"/>
        <w:jc w:val="both"/>
      </w:pPr>
      <w:r w:rsidRPr="00BA579E">
        <w:t xml:space="preserve">In this connection, </w:t>
      </w:r>
      <w:r w:rsidR="005B1445" w:rsidRPr="00BA579E">
        <w:rPr>
          <w:rFonts w:eastAsia="PMingLiU"/>
          <w:lang w:eastAsia="zh-HK"/>
        </w:rPr>
        <w:t>New World Development Company Limited</w:t>
      </w:r>
      <w:r w:rsidRPr="00BA579E">
        <w:t xml:space="preserve"> decided to </w:t>
      </w:r>
      <w:r w:rsidRPr="00BA579E">
        <w:rPr>
          <w:rFonts w:eastAsia="PMingLiU" w:hint="eastAsia"/>
          <w:lang w:eastAsia="zh-HK"/>
        </w:rPr>
        <w:t>develop</w:t>
      </w:r>
      <w:r w:rsidRPr="00BA579E">
        <w:t xml:space="preserve"> an energy efficient </w:t>
      </w:r>
      <w:r w:rsidR="00590638" w:rsidRPr="00BA579E">
        <w:rPr>
          <w:rFonts w:eastAsia="PMingLiU"/>
          <w:lang w:eastAsia="zh-HK"/>
        </w:rPr>
        <w:t>residential building</w:t>
      </w:r>
      <w:r w:rsidRPr="00BA579E">
        <w:rPr>
          <w:rFonts w:eastAsia="PMingLiU" w:hint="eastAsia"/>
          <w:lang w:eastAsia="zh-HK"/>
        </w:rPr>
        <w:t xml:space="preserve"> complex</w:t>
      </w:r>
      <w:r w:rsidRPr="00BA579E">
        <w:t xml:space="preserve">. From the architects and MEP engineers to contractors, the project team diligently pursued an integrated design process </w:t>
      </w:r>
      <w:r w:rsidR="00590638" w:rsidRPr="00BA579E">
        <w:t xml:space="preserve">in order to implement the required green strategies to achieve significant energy savings. </w:t>
      </w:r>
    </w:p>
    <w:p w14:paraId="0D4DEA0E" w14:textId="56A1522C" w:rsidR="003519D4" w:rsidRPr="00BA579E" w:rsidRDefault="003519D4" w:rsidP="005B1445">
      <w:pPr>
        <w:pStyle w:val="ReportText"/>
        <w:jc w:val="both"/>
      </w:pPr>
      <w:r w:rsidRPr="00BA579E">
        <w:lastRenderedPageBreak/>
        <w:t xml:space="preserve">This report aims to illustrate the Energy Conservation Measures (ECMs) applied in </w:t>
      </w:r>
      <w:r w:rsidR="00106B6B" w:rsidRPr="00BA579E">
        <w:rPr>
          <w:rFonts w:eastAsia="PMingLiU"/>
          <w:lang w:eastAsia="zh-HK"/>
        </w:rPr>
        <w:t>LTT Phase 3</w:t>
      </w:r>
      <w:r w:rsidRPr="00BA579E">
        <w:t xml:space="preserve"> as well as the methodology for quantifying ECMs in terms of energy consumption and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w:t>
      </w:r>
      <w:r w:rsidRPr="00BA579E">
        <w:t>saving percentages.</w:t>
      </w:r>
    </w:p>
    <w:p w14:paraId="0118D742" w14:textId="77777777" w:rsidR="003519D4" w:rsidRPr="00BA579E" w:rsidRDefault="003519D4" w:rsidP="005B1445">
      <w:pPr>
        <w:pStyle w:val="ReportText"/>
        <w:rPr>
          <w:b/>
          <w:color w:val="28AAE1"/>
          <w:sz w:val="36"/>
        </w:rPr>
      </w:pPr>
      <w:r w:rsidRPr="00BA579E">
        <w:br w:type="page"/>
      </w:r>
    </w:p>
    <w:p w14:paraId="3106ACFC" w14:textId="77777777" w:rsidR="003519D4" w:rsidRPr="00BA579E" w:rsidRDefault="003519D4" w:rsidP="00A14221">
      <w:pPr>
        <w:pStyle w:val="ReportLevel1"/>
      </w:pPr>
      <w:bookmarkStart w:id="73" w:name="_Toc422298001"/>
      <w:bookmarkStart w:id="74" w:name="_Toc531335567"/>
      <w:r w:rsidRPr="00BA579E">
        <w:lastRenderedPageBreak/>
        <w:t>Methodology</w:t>
      </w:r>
      <w:bookmarkEnd w:id="73"/>
      <w:bookmarkEnd w:id="74"/>
    </w:p>
    <w:p w14:paraId="68270741" w14:textId="77777777" w:rsidR="003519D4" w:rsidRPr="00BA579E" w:rsidRDefault="003519D4" w:rsidP="00A14221">
      <w:pPr>
        <w:pStyle w:val="ReportLevel2"/>
      </w:pPr>
      <w:bookmarkStart w:id="75" w:name="_Toc269507264"/>
      <w:bookmarkStart w:id="76" w:name="_Toc422298002"/>
      <w:bookmarkStart w:id="77" w:name="_Toc531335568"/>
      <w:r w:rsidRPr="00BA579E">
        <w:t>Energy</w:t>
      </w:r>
      <w:r w:rsidRPr="00BA579E">
        <w:rPr>
          <w:rFonts w:hint="eastAsia"/>
        </w:rPr>
        <w:t>/CO2</w:t>
      </w:r>
      <w:r w:rsidRPr="00BA579E">
        <w:t xml:space="preserve"> </w:t>
      </w:r>
      <w:r w:rsidRPr="00BA579E">
        <w:rPr>
          <w:rFonts w:hint="eastAsia"/>
        </w:rPr>
        <w:t xml:space="preserve">Emission </w:t>
      </w:r>
      <w:r w:rsidRPr="00BA579E">
        <w:t xml:space="preserve">Performance Assessment </w:t>
      </w:r>
      <w:r w:rsidRPr="00BA579E">
        <w:rPr>
          <w:rFonts w:hint="eastAsia"/>
        </w:rPr>
        <w:t>F</w:t>
      </w:r>
      <w:r w:rsidRPr="00BA579E">
        <w:t>ramework</w:t>
      </w:r>
      <w:bookmarkEnd w:id="75"/>
      <w:bookmarkEnd w:id="76"/>
      <w:bookmarkEnd w:id="77"/>
    </w:p>
    <w:p w14:paraId="3C4E2770" w14:textId="6C8AC19A" w:rsidR="003519D4" w:rsidRPr="00BA579E" w:rsidRDefault="003519D4" w:rsidP="003519D4">
      <w:pPr>
        <w:jc w:val="both"/>
        <w:rPr>
          <w:szCs w:val="22"/>
        </w:rPr>
      </w:pPr>
      <w:r w:rsidRPr="00BA579E">
        <w:rPr>
          <w:szCs w:val="22"/>
        </w:rPr>
        <w:t>The building energy performance assessment is based on the energy budget approach, which aligns BEAM Plus with international practices. This flexible approach can cater for a wide range of building types and trade-offs are allowed within a certain design features including the envelope design, the energy</w:t>
      </w:r>
      <w:r w:rsidRPr="00BA579E">
        <w:rPr>
          <w:rFonts w:eastAsia="PMingLiU" w:hint="eastAsia"/>
          <w:szCs w:val="22"/>
          <w:lang w:eastAsia="zh-HK"/>
        </w:rPr>
        <w:t>/CO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performance of major </w:t>
      </w:r>
      <w:r w:rsidR="005B1445" w:rsidRPr="00BA579E">
        <w:rPr>
          <w:szCs w:val="22"/>
        </w:rPr>
        <w:t>equipment</w:t>
      </w:r>
      <w:r w:rsidRPr="00BA579E">
        <w:rPr>
          <w:szCs w:val="22"/>
        </w:rPr>
        <w:t xml:space="preserve"> and the installed lighting intensities. The ‘energy budget’ for an assessed/proposed building is the predicted annual energy use for a ‘baseline’ building. The key features of the BEAM Plus methodologies are summarized as below.</w:t>
      </w:r>
    </w:p>
    <w:p w14:paraId="1D4BB52D" w14:textId="77777777" w:rsidR="003519D4" w:rsidRPr="00BA579E" w:rsidRDefault="003519D4" w:rsidP="003519D4">
      <w:pPr>
        <w:ind w:left="720"/>
        <w:jc w:val="both"/>
        <w:rPr>
          <w:szCs w:val="22"/>
        </w:rPr>
      </w:pPr>
    </w:p>
    <w:p w14:paraId="7C724FBE" w14:textId="77777777" w:rsidR="003519D4" w:rsidRPr="00BA579E" w:rsidRDefault="003519D4" w:rsidP="003519D4">
      <w:pPr>
        <w:pStyle w:val="ListParagraph"/>
        <w:numPr>
          <w:ilvl w:val="0"/>
          <w:numId w:val="22"/>
        </w:numPr>
        <w:jc w:val="both"/>
        <w:rPr>
          <w:szCs w:val="22"/>
        </w:rPr>
      </w:pPr>
      <w:r w:rsidRPr="00BA579E">
        <w:rPr>
          <w:szCs w:val="22"/>
        </w:rPr>
        <w:t xml:space="preserve">The baseline building model has the same shape and dimensions, and comprises the same mix of areas and types of premises the assessed building (except for window-to-wall ratio adjustment to meet the relevant regulatory requirement). </w:t>
      </w:r>
    </w:p>
    <w:p w14:paraId="486A2867" w14:textId="77777777" w:rsidR="003519D4" w:rsidRPr="00BA579E" w:rsidRDefault="003519D4" w:rsidP="003519D4">
      <w:pPr>
        <w:ind w:left="720"/>
        <w:jc w:val="both"/>
        <w:rPr>
          <w:szCs w:val="22"/>
        </w:rPr>
      </w:pPr>
    </w:p>
    <w:p w14:paraId="2B9CE557" w14:textId="77777777" w:rsidR="003519D4" w:rsidRPr="00BA579E" w:rsidRDefault="003519D4" w:rsidP="003519D4">
      <w:pPr>
        <w:pStyle w:val="ListParagraph"/>
        <w:numPr>
          <w:ilvl w:val="0"/>
          <w:numId w:val="22"/>
        </w:numPr>
        <w:jc w:val="both"/>
        <w:rPr>
          <w:szCs w:val="22"/>
        </w:rPr>
      </w:pPr>
      <w:r w:rsidRPr="00BA579E">
        <w:rPr>
          <w:szCs w:val="22"/>
        </w:rPr>
        <w:t>The baseline building model incorporates a range of standard characteristics such that the model represents a building that has energy performance that barely meets the relevant regulatory requirements or meets only basic design quality.</w:t>
      </w:r>
    </w:p>
    <w:p w14:paraId="3D16FFFD" w14:textId="77777777" w:rsidR="003519D4" w:rsidRPr="00BA579E" w:rsidRDefault="003519D4" w:rsidP="003519D4">
      <w:pPr>
        <w:ind w:left="720"/>
        <w:jc w:val="both"/>
        <w:rPr>
          <w:szCs w:val="22"/>
        </w:rPr>
      </w:pPr>
    </w:p>
    <w:p w14:paraId="36676E65" w14:textId="77777777" w:rsidR="003519D4" w:rsidRPr="00BA579E" w:rsidRDefault="003519D4" w:rsidP="003519D4">
      <w:pPr>
        <w:pStyle w:val="ListParagraph"/>
        <w:numPr>
          <w:ilvl w:val="0"/>
          <w:numId w:val="22"/>
        </w:numPr>
        <w:jc w:val="both"/>
        <w:rPr>
          <w:szCs w:val="22"/>
        </w:rPr>
      </w:pPr>
      <w:r w:rsidRPr="00BA579E">
        <w:rPr>
          <w:szCs w:val="22"/>
        </w:rPr>
        <w:t>The predicted annual energy use</w:t>
      </w:r>
      <w:r w:rsidRPr="00BA579E">
        <w:rPr>
          <w:rFonts w:eastAsia="PMingLiU" w:hint="eastAsia"/>
          <w:szCs w:val="22"/>
          <w:lang w:eastAsia="zh-HK"/>
        </w:rPr>
        <w:t>/ 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of the assessed/proposed building will be based on its specific design characteristics.</w:t>
      </w:r>
    </w:p>
    <w:p w14:paraId="3902D83B" w14:textId="77777777" w:rsidR="003519D4" w:rsidRPr="00BA579E" w:rsidRDefault="003519D4" w:rsidP="003519D4">
      <w:pPr>
        <w:ind w:left="720"/>
        <w:jc w:val="both"/>
        <w:rPr>
          <w:szCs w:val="22"/>
        </w:rPr>
      </w:pPr>
    </w:p>
    <w:p w14:paraId="3D2E2A79" w14:textId="77777777" w:rsidR="003519D4" w:rsidRPr="00BA579E" w:rsidRDefault="003519D4" w:rsidP="003519D4">
      <w:pPr>
        <w:pStyle w:val="ListParagraph"/>
        <w:numPr>
          <w:ilvl w:val="0"/>
          <w:numId w:val="22"/>
        </w:numPr>
        <w:jc w:val="both"/>
        <w:rPr>
          <w:szCs w:val="22"/>
        </w:rPr>
      </w:pPr>
      <w:r w:rsidRPr="00BA579E">
        <w:rPr>
          <w:szCs w:val="22"/>
        </w:rPr>
        <w:t>The number of credits awarded is determined by the percentage reduction in the predicted annual energy use</w:t>
      </w:r>
      <w:r w:rsidRPr="00BA579E">
        <w:rPr>
          <w:rFonts w:eastAsia="PMingLiU" w:hint="eastAsia"/>
          <w:szCs w:val="22"/>
          <w:lang w:eastAsia="zh-HK"/>
        </w:rPr>
        <w:t>/CO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of the assessed building relative to the baseline building.</w:t>
      </w:r>
    </w:p>
    <w:p w14:paraId="28C9F5A5" w14:textId="77777777" w:rsidR="005B1445" w:rsidRPr="00BA579E" w:rsidRDefault="005B1445" w:rsidP="005B1445">
      <w:pPr>
        <w:jc w:val="both"/>
        <w:rPr>
          <w:szCs w:val="22"/>
        </w:rPr>
      </w:pPr>
    </w:p>
    <w:p w14:paraId="7AFBCBE4" w14:textId="77777777" w:rsidR="005B1445" w:rsidRPr="00BA579E" w:rsidRDefault="005B1445" w:rsidP="005B1445">
      <w:pPr>
        <w:jc w:val="both"/>
        <w:rPr>
          <w:szCs w:val="22"/>
        </w:rPr>
      </w:pPr>
      <w:r w:rsidRPr="00BA579E">
        <w:rPr>
          <w:szCs w:val="22"/>
        </w:rPr>
        <w:t xml:space="preserve">The below figure illustrates the energy performance assessment framework. </w:t>
      </w:r>
    </w:p>
    <w:p w14:paraId="256B84CE" w14:textId="32FE1421" w:rsidR="005B1445" w:rsidRPr="00BA579E" w:rsidRDefault="005B1445" w:rsidP="005B1445">
      <w:pPr>
        <w:jc w:val="both"/>
        <w:rPr>
          <w:szCs w:val="22"/>
        </w:rPr>
      </w:pPr>
      <w:r w:rsidRPr="00BA579E">
        <w:rPr>
          <w:noProof/>
          <w:szCs w:val="22"/>
        </w:rPr>
        <w:lastRenderedPageBreak/>
        <mc:AlternateContent>
          <mc:Choice Requires="wpc">
            <w:drawing>
              <wp:inline distT="0" distB="0" distL="0" distR="0" wp14:anchorId="5856F35A" wp14:editId="6FFCC06C">
                <wp:extent cx="5039995" cy="4581419"/>
                <wp:effectExtent l="0" t="0" r="8255"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 name="Picture 54"/>
                          <pic:cNvPicPr>
                            <a:picLocks noChangeAspect="1"/>
                          </pic:cNvPicPr>
                        </pic:nvPicPr>
                        <pic:blipFill>
                          <a:blip r:embed="rId37"/>
                          <a:stretch>
                            <a:fillRect/>
                          </a:stretch>
                        </pic:blipFill>
                        <pic:spPr>
                          <a:xfrm>
                            <a:off x="0" y="0"/>
                            <a:ext cx="5039995" cy="4545547"/>
                          </a:xfrm>
                          <a:prstGeom prst="rect">
                            <a:avLst/>
                          </a:prstGeom>
                        </pic:spPr>
                      </pic:pic>
                    </wpc:wpc>
                  </a:graphicData>
                </a:graphic>
              </wp:inline>
            </w:drawing>
          </mc:Choice>
          <mc:Fallback>
            <w:pict>
              <v:group w14:anchorId="0B11CD16" id="Canvas 53" o:spid="_x0000_s1026" editas="canvas" style="width:396.85pt;height:360.75pt;mso-position-horizontal-relative:char;mso-position-vertical-relative:line" coordsize="50399,4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">
                <v:shape id="_x0000_s1027" type="#_x0000_t75" style="position:absolute;width:50399;height:45808;visibility:visible;mso-wrap-style:square">
                  <v:fill o:detectmouseclick="t"/>
                  <v:path o:connecttype="none"/>
                </v:shape>
                <v:shape id="Picture 54" o:spid="_x0000_s1028" type="#_x0000_t75" style="position:absolute;width:50399;height:45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iZTFAAAA2wAAAA8AAABkcnMvZG93bnJldi54bWxEj09rwkAUxO+C32F5hd7Mpq1WSV3FVgUP&#10;IviXHh/ZZxKbfRuyq8Zv7wpCj8PM/IYZjhtTigvVrrCs4C2KQRCnVhecKdht550BCOeRNZaWScGN&#10;HIxH7dYQE22vvKbLxmciQNglqCD3vkqkdGlOBl1kK+LgHW1t0AdZZ1LXeA1wU8r3OP6UBgsOCzlW&#10;9JNT+rc5GwXH7u+sf/reTuYf+9tg1feHabo0Sr2+NJMvEJ4a/x9+thdaQa8Ljy/hB8jR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2ImUxQAAANsAAAAPAAAAAAAAAAAAAAAA&#10;AJ8CAABkcnMvZG93bnJldi54bWxQSwUGAAAAAAQABAD3AAAAkQMAAAAA&#10;">
                  <v:imagedata r:id="rId38" o:title=""/>
                  <v:path arrowok="t"/>
                </v:shape>
                <w10:anchorlock/>
              </v:group>
            </w:pict>
          </mc:Fallback>
        </mc:AlternateContent>
      </w:r>
    </w:p>
    <w:p w14:paraId="4E6EDEBA" w14:textId="1DF9F702" w:rsidR="005B1445" w:rsidRPr="00BA579E" w:rsidRDefault="005B1445" w:rsidP="005B1445">
      <w:pPr>
        <w:pStyle w:val="Caption"/>
        <w:rPr>
          <w:szCs w:val="22"/>
        </w:rPr>
      </w:pPr>
      <w:r w:rsidRPr="00BA579E">
        <w:t xml:space="preserve">Figure </w:t>
      </w:r>
      <w:r w:rsidR="00760710">
        <w:fldChar w:fldCharType="begin"/>
      </w:r>
      <w:r w:rsidR="00760710">
        <w:instrText xml:space="preserve"> SEQ Figure \* ARABIC </w:instrText>
      </w:r>
      <w:r w:rsidR="00760710">
        <w:fldChar w:fldCharType="separate"/>
      </w:r>
      <w:r w:rsidR="005E0E78">
        <w:rPr>
          <w:noProof/>
        </w:rPr>
        <w:t>3</w:t>
      </w:r>
      <w:r w:rsidR="00760710">
        <w:rPr>
          <w:noProof/>
        </w:rPr>
        <w:fldChar w:fldCharType="end"/>
      </w:r>
      <w:r w:rsidRPr="00BA579E">
        <w:t xml:space="preserve"> Energy performance assessment framework – New building</w:t>
      </w:r>
    </w:p>
    <w:p w14:paraId="2F203209" w14:textId="77777777" w:rsidR="003519D4" w:rsidRPr="00BA579E" w:rsidRDefault="003519D4" w:rsidP="003519D4">
      <w:pPr>
        <w:pStyle w:val="ListParagraph"/>
        <w:rPr>
          <w:szCs w:val="22"/>
        </w:rPr>
      </w:pPr>
    </w:p>
    <w:p w14:paraId="012C4117" w14:textId="13105FBA" w:rsidR="003519D4" w:rsidRPr="00BA579E" w:rsidRDefault="003519D4" w:rsidP="005B1445">
      <w:pPr>
        <w:jc w:val="both"/>
        <w:rPr>
          <w:szCs w:val="22"/>
        </w:rPr>
      </w:pPr>
    </w:p>
    <w:p w14:paraId="3126C478" w14:textId="77777777" w:rsidR="003519D4" w:rsidRPr="00BA579E" w:rsidRDefault="003519D4" w:rsidP="00A14221">
      <w:pPr>
        <w:pStyle w:val="ReportLevel2"/>
      </w:pPr>
      <w:r w:rsidRPr="00BA579E">
        <w:br w:type="page"/>
      </w:r>
      <w:bookmarkStart w:id="78" w:name="_Toc422298003"/>
      <w:bookmarkStart w:id="79" w:name="_Toc531335569"/>
      <w:r w:rsidRPr="00BA579E">
        <w:lastRenderedPageBreak/>
        <w:t>Simulation Approach</w:t>
      </w:r>
      <w:bookmarkEnd w:id="78"/>
      <w:bookmarkEnd w:id="79"/>
    </w:p>
    <w:p w14:paraId="7B4396CB" w14:textId="0BA5B728" w:rsidR="003519D4" w:rsidRPr="00BA579E" w:rsidRDefault="003519D4" w:rsidP="00911A78">
      <w:pPr>
        <w:pStyle w:val="ReportText"/>
      </w:pPr>
      <w:r w:rsidRPr="00BA579E">
        <w:t xml:space="preserve">Energy models are set up for the </w:t>
      </w:r>
      <w:r w:rsidRPr="00BA579E">
        <w:rPr>
          <w:rFonts w:hint="eastAsia"/>
        </w:rPr>
        <w:t>two</w:t>
      </w:r>
      <w:r w:rsidRPr="00BA579E">
        <w:t xml:space="preserve"> scenarios. Design parameters as listed below are incorporated into the models.</w:t>
      </w:r>
    </w:p>
    <w:p w14:paraId="6AFCF02A" w14:textId="77777777" w:rsidR="003519D4" w:rsidRPr="00BA579E" w:rsidRDefault="003519D4" w:rsidP="00911A78">
      <w:pPr>
        <w:pStyle w:val="ListParagraph"/>
        <w:numPr>
          <w:ilvl w:val="0"/>
          <w:numId w:val="24"/>
        </w:numPr>
        <w:jc w:val="both"/>
        <w:rPr>
          <w:szCs w:val="22"/>
        </w:rPr>
      </w:pPr>
      <w:r w:rsidRPr="00BA579E">
        <w:rPr>
          <w:rFonts w:eastAsia="PMingLiU" w:hint="eastAsia"/>
          <w:szCs w:val="22"/>
          <w:lang w:eastAsia="zh-HK"/>
        </w:rPr>
        <w:t>Outdoor w</w:t>
      </w:r>
      <w:r w:rsidRPr="00BA579E">
        <w:rPr>
          <w:szCs w:val="22"/>
        </w:rPr>
        <w:t>eather</w:t>
      </w:r>
      <w:r w:rsidRPr="00BA579E">
        <w:rPr>
          <w:rFonts w:eastAsia="PMingLiU" w:hint="eastAsia"/>
          <w:szCs w:val="22"/>
          <w:lang w:eastAsia="zh-HK"/>
        </w:rPr>
        <w:t>/climate</w:t>
      </w:r>
      <w:r w:rsidRPr="00BA579E">
        <w:rPr>
          <w:szCs w:val="22"/>
        </w:rPr>
        <w:t xml:space="preserve"> data</w:t>
      </w:r>
      <w:r w:rsidRPr="00BA579E">
        <w:rPr>
          <w:rFonts w:eastAsia="PMingLiU" w:hint="eastAsia"/>
          <w:szCs w:val="22"/>
          <w:lang w:eastAsia="zh-HK"/>
        </w:rPr>
        <w:t xml:space="preserve"> of Hong Kong</w:t>
      </w:r>
      <w:r w:rsidRPr="00BA579E">
        <w:rPr>
          <w:szCs w:val="22"/>
        </w:rPr>
        <w:t xml:space="preserve"> – the outdoor climatic condition including temperature, humidity, solar radiation, etc.</w:t>
      </w:r>
    </w:p>
    <w:p w14:paraId="0496765E" w14:textId="77777777" w:rsidR="003519D4" w:rsidRPr="00BA579E" w:rsidRDefault="003519D4" w:rsidP="00911A78">
      <w:pPr>
        <w:pStyle w:val="ListParagraph"/>
        <w:numPr>
          <w:ilvl w:val="0"/>
          <w:numId w:val="24"/>
        </w:numPr>
        <w:jc w:val="both"/>
        <w:rPr>
          <w:szCs w:val="22"/>
        </w:rPr>
      </w:pPr>
      <w:r w:rsidRPr="00BA579E">
        <w:rPr>
          <w:szCs w:val="22"/>
        </w:rPr>
        <w:t>Building data – configuration of building envelope and the internal load pattern (e.g. power density of lighting &amp; equipment, occupancy schedule, etc.)</w:t>
      </w:r>
    </w:p>
    <w:p w14:paraId="1B47B869" w14:textId="77777777" w:rsidR="003519D4" w:rsidRPr="00BA579E" w:rsidRDefault="003519D4" w:rsidP="00911A78">
      <w:pPr>
        <w:pStyle w:val="ListParagraph"/>
        <w:numPr>
          <w:ilvl w:val="0"/>
          <w:numId w:val="24"/>
        </w:numPr>
        <w:jc w:val="both"/>
        <w:rPr>
          <w:szCs w:val="22"/>
        </w:rPr>
      </w:pPr>
      <w:r w:rsidRPr="00BA579E">
        <w:rPr>
          <w:szCs w:val="22"/>
        </w:rPr>
        <w:t xml:space="preserve">HVAC System data - the specification of the HVAC system (e.g. air handling unit, fan coil, etc.) adopted for the building </w:t>
      </w:r>
    </w:p>
    <w:p w14:paraId="297A59D4" w14:textId="77777777" w:rsidR="003519D4" w:rsidRPr="00BA579E" w:rsidRDefault="003519D4" w:rsidP="00911A78">
      <w:pPr>
        <w:pStyle w:val="ListParagraph"/>
        <w:numPr>
          <w:ilvl w:val="0"/>
          <w:numId w:val="24"/>
        </w:numPr>
        <w:jc w:val="both"/>
        <w:rPr>
          <w:szCs w:val="22"/>
        </w:rPr>
      </w:pPr>
      <w:r w:rsidRPr="00BA579E">
        <w:rPr>
          <w:szCs w:val="22"/>
        </w:rPr>
        <w:t>Plant data – the settings of the central plant (e.g. type of chillers / cooling towers)</w:t>
      </w:r>
    </w:p>
    <w:p w14:paraId="6F7037DE" w14:textId="77777777" w:rsidR="00911A78" w:rsidRPr="00BA579E" w:rsidRDefault="00911A78" w:rsidP="00911A78">
      <w:pPr>
        <w:jc w:val="both"/>
        <w:rPr>
          <w:szCs w:val="22"/>
        </w:rPr>
      </w:pPr>
    </w:p>
    <w:p w14:paraId="54F5AB85" w14:textId="0000F659" w:rsidR="00911A78" w:rsidRPr="00BA579E" w:rsidRDefault="00911A78" w:rsidP="00911A78">
      <w:pPr>
        <w:jc w:val="center"/>
        <w:rPr>
          <w:szCs w:val="22"/>
        </w:rPr>
      </w:pPr>
      <w:r w:rsidRPr="00BA579E">
        <w:rPr>
          <w:rFonts w:hint="eastAsia"/>
          <w:noProof/>
          <w:szCs w:val="22"/>
        </w:rPr>
        <mc:AlternateContent>
          <mc:Choice Requires="wpc">
            <w:drawing>
              <wp:inline distT="0" distB="0" distL="0" distR="0" wp14:anchorId="3FF77632" wp14:editId="2AA4FDAD">
                <wp:extent cx="5039995" cy="3045057"/>
                <wp:effectExtent l="0" t="0" r="8255" b="3175"/>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pic:nvPicPr>
                        <pic:blipFill>
                          <a:blip r:embed="rId39"/>
                          <a:stretch>
                            <a:fillRect/>
                          </a:stretch>
                        </pic:blipFill>
                        <pic:spPr>
                          <a:xfrm>
                            <a:off x="0" y="12"/>
                            <a:ext cx="5039995" cy="3009265"/>
                          </a:xfrm>
                          <a:prstGeom prst="rect">
                            <a:avLst/>
                          </a:prstGeom>
                        </pic:spPr>
                      </pic:pic>
                    </wpc:wpc>
                  </a:graphicData>
                </a:graphic>
              </wp:inline>
            </w:drawing>
          </mc:Choice>
          <mc:Fallback>
            <w:pict>
              <v:group w14:anchorId="6DCAD3CB" id="Canvas 73" o:spid="_x0000_s1026" editas="canvas" style="width:396.85pt;height:239.75pt;mso-position-horizontal-relative:char;mso-position-vertical-relative:line" coordsize="50399,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">
                <v:shape id="_x0000_s1027" type="#_x0000_t75" style="position:absolute;width:50399;height:30448;visibility:visible;mso-wrap-style:square">
                  <v:fill o:detectmouseclick="t"/>
                  <v:path o:connecttype="none"/>
                </v:shape>
                <v:shape id="Picture 75" o:spid="_x0000_s1028" type="#_x0000_t75" style="position:absolute;width:50399;height:3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H3//EAAAA2wAAAA8AAABkcnMvZG93bnJldi54bWxEj09rwkAUxO8Fv8PyhN7qJsX+i1lFi4pH&#10;TRXp7ZF9ZoPZtyG71fTbu0Khx2FmfsPks9424kKdrx0rSEcJCOLS6ZorBfuv1dM7CB+QNTaOScEv&#10;eZhNBw85ZtpdeUeXIlQiQthnqMCE0GZS+tKQRT9yLXH0Tq6zGKLsKqk7vEa4beRzkrxKizXHBYMt&#10;fRoqz8WPVbBdL1O2y+MHLsZ29X3cjc1h4ZR6HPbzCYhAffgP/7U3WsHbC9y/xB8gp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H3//EAAAA2wAAAA8AAAAAAAAAAAAAAAAA&#10;nwIAAGRycy9kb3ducmV2LnhtbFBLBQYAAAAABAAEAPcAAACQAwAAAAA=&#10;">
                  <v:imagedata r:id="rId40" o:title=""/>
                </v:shape>
                <w10:anchorlock/>
              </v:group>
            </w:pict>
          </mc:Fallback>
        </mc:AlternateContent>
      </w:r>
    </w:p>
    <w:p w14:paraId="55D4F102" w14:textId="22FCB50A" w:rsidR="003519D4" w:rsidRPr="00BA579E" w:rsidRDefault="00911A78" w:rsidP="00911A78">
      <w:pPr>
        <w:pStyle w:val="Caption"/>
        <w:rPr>
          <w:szCs w:val="22"/>
        </w:rPr>
      </w:pPr>
      <w:r w:rsidRPr="00BA579E">
        <w:t xml:space="preserve">Figure </w:t>
      </w:r>
      <w:r w:rsidR="00760710">
        <w:fldChar w:fldCharType="begin"/>
      </w:r>
      <w:r w:rsidR="00760710">
        <w:instrText xml:space="preserve"> SEQ Figure \* ARABIC </w:instrText>
      </w:r>
      <w:r w:rsidR="00760710">
        <w:fldChar w:fldCharType="separate"/>
      </w:r>
      <w:r w:rsidR="005E0E78">
        <w:rPr>
          <w:noProof/>
        </w:rPr>
        <w:t>4</w:t>
      </w:r>
      <w:r w:rsidR="00760710">
        <w:rPr>
          <w:noProof/>
        </w:rPr>
        <w:fldChar w:fldCharType="end"/>
      </w:r>
      <w:r w:rsidRPr="00BA579E">
        <w:t xml:space="preserve"> Simulation input and output</w:t>
      </w:r>
    </w:p>
    <w:p w14:paraId="26062F2D" w14:textId="77777777" w:rsidR="003519D4" w:rsidRPr="00BA579E" w:rsidRDefault="003519D4" w:rsidP="00911A78">
      <w:pPr>
        <w:pStyle w:val="ReportLevel2"/>
      </w:pPr>
      <w:bookmarkStart w:id="80" w:name="_Toc422298004"/>
      <w:bookmarkStart w:id="81" w:name="_Toc531335570"/>
      <w:r w:rsidRPr="00BA579E">
        <w:t>Simulation Software</w:t>
      </w:r>
      <w:bookmarkEnd w:id="80"/>
      <w:bookmarkEnd w:id="81"/>
    </w:p>
    <w:p w14:paraId="7628BD07" w14:textId="63C9EA76" w:rsidR="003519D4" w:rsidRPr="00BA579E" w:rsidRDefault="00911A78" w:rsidP="00911A78">
      <w:pPr>
        <w:pStyle w:val="ReportText"/>
        <w:jc w:val="both"/>
      </w:pPr>
      <w:r w:rsidRPr="00BA579E">
        <w:t>The energy simulation was conducted using software – EnergyPlus 8.</w:t>
      </w:r>
      <w:r w:rsidR="00B04627">
        <w:t>8</w:t>
      </w:r>
      <w:r w:rsidRPr="00BA579E">
        <w:t>.0, which is an energy analysis and thermal load simulation program that simulates the building in a computer generated virtual environment. The EnergyPlus software conducts comprehensive performance analyses for different levels and phases of building design. The software satisfies all the requirements for BEAM Plus Submission which refers to ASHRAE 90.1-2007 Appendix G</w:t>
      </w:r>
      <w:r w:rsidR="005F3D62" w:rsidRPr="00BA579E">
        <w:t xml:space="preserve"> and BEC 201</w:t>
      </w:r>
      <w:r w:rsidR="00106B6B" w:rsidRPr="00BA579E">
        <w:t>5</w:t>
      </w:r>
      <w:r w:rsidRPr="00BA579E">
        <w:t>, and has been tested in accordance with ASHRAE Standard 140; it meets or exceeds all requirements of this test.</w:t>
      </w:r>
    </w:p>
    <w:p w14:paraId="028B17E6" w14:textId="0BA27A97" w:rsidR="00911A78" w:rsidRPr="00BA579E" w:rsidRDefault="00911A78" w:rsidP="00911A78">
      <w:pPr>
        <w:pStyle w:val="ReportText"/>
        <w:jc w:val="center"/>
      </w:pPr>
      <w:r w:rsidRPr="00BA579E">
        <w:rPr>
          <w:noProof/>
          <w:lang w:eastAsia="zh-CN"/>
        </w:rPr>
        <w:lastRenderedPageBreak/>
        <mc:AlternateContent>
          <mc:Choice Requires="wpc">
            <w:drawing>
              <wp:inline distT="0" distB="0" distL="0" distR="0" wp14:anchorId="7345BB4F" wp14:editId="69A8D308">
                <wp:extent cx="4116549" cy="3799840"/>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41"/>
                          <a:stretch>
                            <a:fillRect/>
                          </a:stretch>
                        </pic:blipFill>
                        <pic:spPr>
                          <a:xfrm>
                            <a:off x="0" y="0"/>
                            <a:ext cx="4065270" cy="3799840"/>
                          </a:xfrm>
                          <a:prstGeom prst="rect">
                            <a:avLst/>
                          </a:prstGeom>
                        </pic:spPr>
                      </pic:pic>
                    </wpc:wpc>
                  </a:graphicData>
                </a:graphic>
              </wp:inline>
            </w:drawing>
          </mc:Choice>
          <mc:Fallback>
            <w:pict>
              <v:group w14:anchorId="28CFDAC0" id="Canvas 76" o:spid="_x0000_s1026" editas="canvas" style="width:324.15pt;height:299.2pt;mso-position-horizontal-relative:char;mso-position-vertical-relative:line" coordsize="41160,3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">
                <v:shape id="_x0000_s1027" type="#_x0000_t75" style="position:absolute;width:41160;height:37998;visibility:visible;mso-wrap-style:square">
                  <v:fill o:detectmouseclick="t"/>
                  <v:path o:connecttype="none"/>
                </v:shape>
                <v:shape id="Picture 10" o:spid="_x0000_s1028" type="#_x0000_t75" style="position:absolute;width:40652;height:37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uVzrEAAAA2wAAAA8AAABkcnMvZG93bnJldi54bWxEj0FLAzEQhe9C/0OYgjebrajI2rRIQRBU&#10;sKuCx3EzbtZuJmsSu/HfOwehtxnem/e+WW2KH9SBYuoDG1guKlDEbbA9dwZeX+7OrkGljGxxCEwG&#10;finBZj07WWFtw8Q7OjS5UxLCqUYDLuex1jq1jjymRRiJRfsM0WOWNXbaRpwk3A/6vKqutMeepcHh&#10;SFtH7b758QbKl2ve9vHh43FXynv79D1dXNpnY07n5fYGVKaSj+b/63sr+EIvv8gAe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uVzrEAAAA2wAAAA8AAAAAAAAAAAAAAAAA&#10;nwIAAGRycy9kb3ducmV2LnhtbFBLBQYAAAAABAAEAPcAAACQAwAAAAA=&#10;">
                  <v:imagedata r:id="rId42" o:title=""/>
                  <v:path arrowok="t"/>
                </v:shape>
                <w10:anchorlock/>
              </v:group>
            </w:pict>
          </mc:Fallback>
        </mc:AlternateContent>
      </w:r>
    </w:p>
    <w:p w14:paraId="612C75A5" w14:textId="321B4F22" w:rsidR="00911A78" w:rsidRPr="00BA579E" w:rsidRDefault="00911A78" w:rsidP="00911A78">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5</w:t>
      </w:r>
      <w:r w:rsidR="00760710">
        <w:rPr>
          <w:noProof/>
        </w:rPr>
        <w:fldChar w:fldCharType="end"/>
      </w:r>
      <w:r w:rsidRPr="00BA579E">
        <w:t xml:space="preserve"> EnergyPlus energy simulation interface</w:t>
      </w:r>
    </w:p>
    <w:p w14:paraId="527AE08A" w14:textId="77777777" w:rsidR="00911A78" w:rsidRPr="00BA579E" w:rsidRDefault="00911A78" w:rsidP="00911A78">
      <w:pPr>
        <w:pStyle w:val="ReportText"/>
        <w:jc w:val="both"/>
      </w:pPr>
      <w:r w:rsidRPr="00BA579E">
        <w:t>EnergyPlus is a suite of integrated building energy and environmental performance modelling software tools. The key simulation engine capabilities underlying the EnergyPlus can be summarized as follows:</w:t>
      </w:r>
    </w:p>
    <w:p w14:paraId="4F04E28A" w14:textId="7D75AAC3" w:rsidR="00911A78" w:rsidRPr="00BA579E" w:rsidRDefault="00911A78" w:rsidP="00911A78">
      <w:pPr>
        <w:pStyle w:val="ReportText"/>
        <w:numPr>
          <w:ilvl w:val="0"/>
          <w:numId w:val="29"/>
        </w:numPr>
      </w:pPr>
      <w:r w:rsidRPr="00BA579E">
        <w:t>Dynamic Thermal Simulation</w:t>
      </w:r>
    </w:p>
    <w:p w14:paraId="0973A68C" w14:textId="3FBFAB62" w:rsidR="00911A78" w:rsidRPr="00BA579E" w:rsidRDefault="00911A78" w:rsidP="00911A78">
      <w:pPr>
        <w:pStyle w:val="ReportText"/>
        <w:numPr>
          <w:ilvl w:val="0"/>
          <w:numId w:val="29"/>
        </w:numPr>
      </w:pPr>
      <w:r w:rsidRPr="00BA579E">
        <w:t>HVAC Equipment and Controls System Simulation</w:t>
      </w:r>
    </w:p>
    <w:p w14:paraId="34C8F73E" w14:textId="371EA06D" w:rsidR="00911A78" w:rsidRPr="00BA579E" w:rsidRDefault="00911A78" w:rsidP="00911A78">
      <w:pPr>
        <w:pStyle w:val="ReportText"/>
        <w:numPr>
          <w:ilvl w:val="0"/>
          <w:numId w:val="29"/>
        </w:numPr>
      </w:pPr>
      <w:r w:rsidRPr="00BA579E">
        <w:t>Sub-hourly, user-definable time steps for the interaction between the thermal zones and the environment</w:t>
      </w:r>
    </w:p>
    <w:p w14:paraId="1CC1C9B6" w14:textId="2CFD4207" w:rsidR="00911A78" w:rsidRPr="00BA579E" w:rsidRDefault="00911A78" w:rsidP="00911A78">
      <w:pPr>
        <w:pStyle w:val="ReportText"/>
        <w:numPr>
          <w:ilvl w:val="0"/>
          <w:numId w:val="29"/>
        </w:numPr>
      </w:pPr>
      <w:r w:rsidRPr="00BA579E">
        <w:t>Heat balance based solution</w:t>
      </w:r>
    </w:p>
    <w:p w14:paraId="516409D5" w14:textId="0ADAC483" w:rsidR="00911A78" w:rsidRPr="00BA579E" w:rsidRDefault="00911A78" w:rsidP="00911A78">
      <w:pPr>
        <w:pStyle w:val="ReportText"/>
        <w:numPr>
          <w:ilvl w:val="0"/>
          <w:numId w:val="29"/>
        </w:numPr>
      </w:pPr>
      <w:r w:rsidRPr="00BA579E">
        <w:t>Thermal comfort models</w:t>
      </w:r>
    </w:p>
    <w:p w14:paraId="05DA0B7F" w14:textId="05B19163" w:rsidR="00911A78" w:rsidRPr="00BA579E" w:rsidRDefault="00911A78" w:rsidP="00911A78">
      <w:pPr>
        <w:pStyle w:val="ReportText"/>
        <w:numPr>
          <w:ilvl w:val="0"/>
          <w:numId w:val="29"/>
        </w:numPr>
      </w:pPr>
      <w:r w:rsidRPr="00BA579E">
        <w:t>Advanced fenestration calculations</w:t>
      </w:r>
    </w:p>
    <w:p w14:paraId="18F7B5D2" w14:textId="0823347F" w:rsidR="00911A78" w:rsidRPr="00BA579E" w:rsidRDefault="00911A78" w:rsidP="00911A78">
      <w:pPr>
        <w:pStyle w:val="ReportText"/>
        <w:numPr>
          <w:ilvl w:val="0"/>
          <w:numId w:val="29"/>
        </w:numPr>
      </w:pPr>
      <w:r w:rsidRPr="00BA579E">
        <w:t>Daylighting controls calculation</w:t>
      </w:r>
    </w:p>
    <w:p w14:paraId="7206F2FB" w14:textId="49A1A216" w:rsidR="00911A78" w:rsidRPr="00BA579E" w:rsidRDefault="00911A78" w:rsidP="00911A78">
      <w:pPr>
        <w:pStyle w:val="ReportText"/>
        <w:numPr>
          <w:ilvl w:val="0"/>
          <w:numId w:val="29"/>
        </w:numPr>
      </w:pPr>
      <w:r w:rsidRPr="00BA579E">
        <w:t>Loop based configurable HVAC systems (conventional and radiant)</w:t>
      </w:r>
    </w:p>
    <w:p w14:paraId="0FA48225" w14:textId="58D3F770" w:rsidR="00911A78" w:rsidRPr="00BA579E" w:rsidRDefault="00911A78" w:rsidP="00911A78">
      <w:pPr>
        <w:pStyle w:val="ReportText"/>
        <w:numPr>
          <w:ilvl w:val="0"/>
          <w:numId w:val="29"/>
        </w:numPr>
      </w:pPr>
      <w:r w:rsidRPr="00BA579E">
        <w:t>Atmospheric pollution calculations</w:t>
      </w:r>
    </w:p>
    <w:p w14:paraId="35217BC4" w14:textId="04E301E1" w:rsidR="00911A78" w:rsidRPr="00BA579E" w:rsidRDefault="00911A78" w:rsidP="00911A78">
      <w:pPr>
        <w:pStyle w:val="ReportText"/>
        <w:jc w:val="both"/>
      </w:pPr>
      <w:r w:rsidRPr="00BA579E">
        <w:t xml:space="preserve">EnergyPlus is one of the accredited simulation programmes for BEAM Plus submission. Capabilities of EnergyPlus fulfil the requirements described in </w:t>
      </w:r>
      <w:r w:rsidR="00560744" w:rsidRPr="00BA579E">
        <w:t>Building Energy Code 2007 Edition and</w:t>
      </w:r>
      <w:r w:rsidRPr="00BA579E">
        <w:t xml:space="preserve"> also ASHRAE Standard 140.</w:t>
      </w:r>
    </w:p>
    <w:p w14:paraId="297EAE04" w14:textId="04753A2E" w:rsidR="00911A78" w:rsidRPr="00BA579E" w:rsidRDefault="00911A78" w:rsidP="00911A78">
      <w:pPr>
        <w:pStyle w:val="ReportText"/>
        <w:jc w:val="both"/>
      </w:pPr>
      <w:r w:rsidRPr="00BA579E">
        <w:lastRenderedPageBreak/>
        <w:t>The energy simulations for the designed building and reference building in this project were based on the assumptions and modelling methodology described in BEAM Plus NB version 1.</w:t>
      </w:r>
      <w:r w:rsidR="00560744" w:rsidRPr="00BA579E">
        <w:t>2</w:t>
      </w:r>
      <w:r w:rsidRPr="00BA579E">
        <w:t>, BEC 201</w:t>
      </w:r>
      <w:r w:rsidR="00106B6B" w:rsidRPr="00BA579E">
        <w:t>5</w:t>
      </w:r>
      <w:r w:rsidRPr="00BA579E">
        <w:t>, and ASHRAE 90.1 – Appendix G.</w:t>
      </w:r>
    </w:p>
    <w:p w14:paraId="13E8B7C5" w14:textId="77777777" w:rsidR="003519D4" w:rsidRPr="00BA579E" w:rsidRDefault="003519D4" w:rsidP="00911A78">
      <w:pPr>
        <w:pStyle w:val="ReportLevel2"/>
      </w:pPr>
      <w:bookmarkStart w:id="82" w:name="_Toc422298005"/>
      <w:bookmarkStart w:id="83" w:name="_Toc531335571"/>
      <w:r w:rsidRPr="00BA579E">
        <w:rPr>
          <w:rFonts w:hint="eastAsia"/>
        </w:rPr>
        <w:t>Simulation Procedures</w:t>
      </w:r>
      <w:bookmarkEnd w:id="82"/>
      <w:bookmarkEnd w:id="83"/>
    </w:p>
    <w:p w14:paraId="3BAD2DA1" w14:textId="010FD7A9" w:rsidR="003519D4" w:rsidRPr="00BA579E" w:rsidRDefault="003519D4" w:rsidP="00CE4A85">
      <w:pPr>
        <w:pStyle w:val="ReportText"/>
        <w:jc w:val="both"/>
      </w:pPr>
      <w:r w:rsidRPr="00BA579E">
        <w:t xml:space="preserve">The project would implement the optimization of energy performance according to the requirements of BEAM Plus Energy Use pre-requisite 1, Credit 1 and Credit 2. A percentage of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emission</w:t>
      </w:r>
      <w:r w:rsidRPr="00BA579E">
        <w:t xml:space="preserve"> improvement by the Energy Conservation Measures (ECMs) in the Design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Emission</w:t>
      </w:r>
      <w:r w:rsidRPr="00BA579E">
        <w:t xml:space="preserve"> compared to the Total </w:t>
      </w:r>
      <w:r w:rsidRPr="00BA579E">
        <w:rPr>
          <w:rFonts w:eastAsia="PMingLiU" w:hint="eastAsia"/>
          <w:lang w:eastAsia="zh-HK"/>
        </w:rPr>
        <w:t>CO</w:t>
      </w:r>
      <w:r w:rsidRPr="00BA579E">
        <w:rPr>
          <w:rFonts w:eastAsia="PMingLiU" w:hint="eastAsia"/>
          <w:vertAlign w:val="subscript"/>
          <w:lang w:eastAsia="zh-HK"/>
        </w:rPr>
        <w:t>2</w:t>
      </w:r>
      <w:r w:rsidRPr="00BA579E">
        <w:rPr>
          <w:rFonts w:eastAsia="PMingLiU" w:hint="eastAsia"/>
          <w:lang w:eastAsia="zh-HK"/>
        </w:rPr>
        <w:t xml:space="preserve"> Emission</w:t>
      </w:r>
      <w:r w:rsidRPr="00BA579E">
        <w:t xml:space="preserve"> </w:t>
      </w:r>
      <w:r w:rsidRPr="00BA579E">
        <w:rPr>
          <w:rFonts w:eastAsia="PMingLiU" w:hint="eastAsia"/>
          <w:lang w:eastAsia="zh-HK"/>
        </w:rPr>
        <w:t>of Reference/Baseline Building</w:t>
      </w:r>
      <w:r w:rsidRPr="00BA579E">
        <w:t xml:space="preserve"> per EMSD Code of Practice for Energy Efficiency 20</w:t>
      </w:r>
      <w:r w:rsidRPr="00BA579E">
        <w:rPr>
          <w:rFonts w:eastAsia="PMingLiU" w:hint="eastAsia"/>
          <w:lang w:eastAsia="zh-HK"/>
        </w:rPr>
        <w:t>1</w:t>
      </w:r>
      <w:r w:rsidR="00106B6B" w:rsidRPr="00BA579E">
        <w:rPr>
          <w:rFonts w:eastAsia="PMingLiU"/>
          <w:lang w:eastAsia="zh-HK"/>
        </w:rPr>
        <w:t>5</w:t>
      </w:r>
      <w:r w:rsidRPr="00BA579E">
        <w:t xml:space="preserve"> with the recent amendment regarding lighting power density and BEAM Plus Version 1.</w:t>
      </w:r>
      <w:r w:rsidRPr="00BA579E">
        <w:rPr>
          <w:rFonts w:eastAsia="PMingLiU" w:hint="eastAsia"/>
          <w:lang w:eastAsia="zh-HK"/>
        </w:rPr>
        <w:t>2</w:t>
      </w:r>
      <w:r w:rsidRPr="00BA579E">
        <w:t xml:space="preserve"> Standard is demonstrated by a whole </w:t>
      </w:r>
      <w:r w:rsidRPr="00BA579E">
        <w:rPr>
          <w:rFonts w:eastAsia="PMingLiU" w:hint="eastAsia"/>
          <w:lang w:eastAsia="zh-HK"/>
        </w:rPr>
        <w:t>b</w:t>
      </w:r>
      <w:r w:rsidRPr="00BA579E">
        <w:t>uilding simulation.</w:t>
      </w:r>
    </w:p>
    <w:p w14:paraId="3B5FE000" w14:textId="4C8BF0FC" w:rsidR="003519D4" w:rsidRPr="00BA579E" w:rsidRDefault="003519D4" w:rsidP="00CE4A85">
      <w:pPr>
        <w:pStyle w:val="ReportText"/>
        <w:jc w:val="both"/>
      </w:pPr>
      <w:r w:rsidRPr="00BA579E">
        <w:t xml:space="preserve">In this study, energy </w:t>
      </w:r>
      <w:r w:rsidRPr="00BA579E">
        <w:rPr>
          <w:rFonts w:eastAsia="PMingLiU" w:hint="eastAsia"/>
          <w:lang w:eastAsia="zh-HK"/>
        </w:rPr>
        <w:t>and so the CO</w:t>
      </w:r>
      <w:r w:rsidRPr="00BA579E">
        <w:rPr>
          <w:rFonts w:eastAsia="PMingLiU" w:hint="eastAsia"/>
          <w:vertAlign w:val="subscript"/>
          <w:lang w:eastAsia="zh-HK"/>
        </w:rPr>
        <w:t>2</w:t>
      </w:r>
      <w:r w:rsidRPr="00BA579E">
        <w:rPr>
          <w:rFonts w:eastAsia="PMingLiU" w:hint="eastAsia"/>
          <w:lang w:eastAsia="zh-HK"/>
        </w:rPr>
        <w:t xml:space="preserve"> emission </w:t>
      </w:r>
      <w:r w:rsidRPr="00BA579E">
        <w:t>analysis was carried out based on the follo</w:t>
      </w:r>
      <w:r w:rsidR="00CE4A85" w:rsidRPr="00BA579E">
        <w:t>wing procedures:</w:t>
      </w:r>
    </w:p>
    <w:p w14:paraId="6821380A" w14:textId="0E764D54" w:rsidR="003519D4" w:rsidRPr="00BA579E" w:rsidRDefault="003519D4" w:rsidP="00CE4A85">
      <w:pPr>
        <w:pStyle w:val="ReportText"/>
        <w:numPr>
          <w:ilvl w:val="0"/>
          <w:numId w:val="31"/>
        </w:numPr>
        <w:jc w:val="both"/>
      </w:pPr>
      <w:r w:rsidRPr="00BA579E">
        <w:t xml:space="preserve">Set up Assessed Building Model according to architectural design, building services design intent and requirement; some building characteristics can be reference to the </w:t>
      </w:r>
      <w:r w:rsidRPr="00BA579E">
        <w:rPr>
          <w:rFonts w:hint="eastAsia"/>
        </w:rPr>
        <w:t>BEAM Plus NB v1.2,</w:t>
      </w:r>
      <w:r w:rsidRPr="00BA579E">
        <w:t xml:space="preserve"> EMSD Code of Practice for Energy Efficiency 20</w:t>
      </w:r>
      <w:r w:rsidRPr="00BA579E">
        <w:rPr>
          <w:rFonts w:hint="eastAsia"/>
        </w:rPr>
        <w:t>1</w:t>
      </w:r>
      <w:r w:rsidR="00106B6B" w:rsidRPr="00BA579E">
        <w:t>5</w:t>
      </w:r>
      <w:r w:rsidRPr="00BA579E">
        <w:rPr>
          <w:rFonts w:hint="eastAsia"/>
        </w:rPr>
        <w:t>, etc</w:t>
      </w:r>
      <w:r w:rsidRPr="00BA579E">
        <w:t>.</w:t>
      </w:r>
    </w:p>
    <w:p w14:paraId="5D6FC1E1" w14:textId="77777777" w:rsidR="003519D4" w:rsidRPr="00BA579E" w:rsidRDefault="003519D4" w:rsidP="00CE4A85">
      <w:pPr>
        <w:pStyle w:val="ReportText"/>
        <w:numPr>
          <w:ilvl w:val="0"/>
          <w:numId w:val="31"/>
        </w:numPr>
        <w:jc w:val="both"/>
      </w:pPr>
      <w:r w:rsidRPr="00BA579E">
        <w:t>For unspecified items not listed in BEAM Plus Manual, assume the system settings for Baseline case are the same as Design case.</w:t>
      </w:r>
    </w:p>
    <w:p w14:paraId="236DC44F" w14:textId="77777777" w:rsidR="003519D4" w:rsidRPr="00BA579E" w:rsidRDefault="003519D4" w:rsidP="00CE4A85">
      <w:pPr>
        <w:pStyle w:val="ReportText"/>
        <w:numPr>
          <w:ilvl w:val="0"/>
          <w:numId w:val="31"/>
        </w:numPr>
        <w:jc w:val="both"/>
      </w:pPr>
      <w:r w:rsidRPr="00BA579E">
        <w:t xml:space="preserve">Incorporate a range of standard characteristics such that the model represents a building whole energy performance barely meets the relevant regulatory requirements or meets only ‘basic’ design quality. </w:t>
      </w:r>
    </w:p>
    <w:p w14:paraId="4510CFEF" w14:textId="77777777" w:rsidR="003519D4" w:rsidRPr="00BA579E" w:rsidRDefault="003519D4" w:rsidP="00CE4A85">
      <w:pPr>
        <w:pStyle w:val="ReportText"/>
        <w:numPr>
          <w:ilvl w:val="0"/>
          <w:numId w:val="31"/>
        </w:numPr>
        <w:jc w:val="both"/>
      </w:pPr>
      <w:r w:rsidRPr="00BA579E">
        <w:t>Carry out energy simulation and determine the Energy Budget of the assessed model and baseline model.</w:t>
      </w:r>
    </w:p>
    <w:p w14:paraId="3105D75F" w14:textId="77777777" w:rsidR="003519D4" w:rsidRPr="00BA579E" w:rsidRDefault="003519D4" w:rsidP="00CE4A85">
      <w:pPr>
        <w:pStyle w:val="ReportText"/>
        <w:numPr>
          <w:ilvl w:val="0"/>
          <w:numId w:val="31"/>
        </w:numPr>
        <w:jc w:val="both"/>
      </w:pPr>
      <w:r w:rsidRPr="00BA579E">
        <w:t xml:space="preserve">Estimate the energy saving compared with the baseline model. </w:t>
      </w:r>
    </w:p>
    <w:p w14:paraId="48241F4B" w14:textId="77777777" w:rsidR="003519D4" w:rsidRPr="00BA579E" w:rsidRDefault="003519D4" w:rsidP="00CE4A85">
      <w:pPr>
        <w:pStyle w:val="ReportText"/>
        <w:numPr>
          <w:ilvl w:val="0"/>
          <w:numId w:val="31"/>
        </w:numPr>
        <w:jc w:val="both"/>
      </w:pPr>
      <w:r w:rsidRPr="00BA579E">
        <w:t xml:space="preserve">Exceptional Calculation will be conducted for those energy saving strategies that cannot be </w:t>
      </w:r>
      <w:r w:rsidRPr="00BA579E">
        <w:rPr>
          <w:rFonts w:hint="eastAsia"/>
        </w:rPr>
        <w:t>accurately modelled/</w:t>
      </w:r>
      <w:r w:rsidRPr="00BA579E">
        <w:t xml:space="preserve">simulated by </w:t>
      </w:r>
      <w:r w:rsidRPr="00BA579E">
        <w:rPr>
          <w:rFonts w:hint="eastAsia"/>
        </w:rPr>
        <w:t xml:space="preserve">the </w:t>
      </w:r>
      <w:r w:rsidRPr="00BA579E">
        <w:t>program.</w:t>
      </w:r>
    </w:p>
    <w:p w14:paraId="2CD15A89" w14:textId="77777777" w:rsidR="003519D4" w:rsidRPr="00BA579E" w:rsidRDefault="003519D4" w:rsidP="00911A78">
      <w:pPr>
        <w:pStyle w:val="ReportLevel2"/>
      </w:pPr>
      <w:bookmarkStart w:id="84" w:name="_Toc422298006"/>
      <w:bookmarkStart w:id="85" w:name="_Toc531335572"/>
      <w:r w:rsidRPr="00BA579E">
        <w:t xml:space="preserve">Reference Codes or </w:t>
      </w:r>
      <w:r w:rsidRPr="00BA579E">
        <w:rPr>
          <w:rFonts w:hint="eastAsia"/>
        </w:rPr>
        <w:t>G</w:t>
      </w:r>
      <w:r w:rsidRPr="00BA579E">
        <w:t>uidelines</w:t>
      </w:r>
      <w:bookmarkEnd w:id="84"/>
      <w:bookmarkEnd w:id="85"/>
    </w:p>
    <w:p w14:paraId="768B0EE3" w14:textId="77777777" w:rsidR="003519D4" w:rsidRPr="00BA579E" w:rsidRDefault="003519D4" w:rsidP="005E5EA0">
      <w:pPr>
        <w:jc w:val="both"/>
        <w:rPr>
          <w:szCs w:val="22"/>
        </w:rPr>
      </w:pPr>
      <w:r w:rsidRPr="00BA579E">
        <w:rPr>
          <w:szCs w:val="22"/>
        </w:rPr>
        <w:t>According to BEAM Plus v1.</w:t>
      </w:r>
      <w:r w:rsidRPr="00BA579E">
        <w:rPr>
          <w:rFonts w:eastAsia="PMingLiU" w:hint="eastAsia"/>
          <w:szCs w:val="22"/>
          <w:lang w:eastAsia="zh-HK"/>
        </w:rPr>
        <w:t>2</w:t>
      </w:r>
      <w:r w:rsidRPr="00BA579E">
        <w:rPr>
          <w:szCs w:val="22"/>
        </w:rPr>
        <w:t xml:space="preserve"> standard, some reference codes or guidelines should be followed accordingly, including</w:t>
      </w:r>
    </w:p>
    <w:p w14:paraId="4FC7017E" w14:textId="77777777" w:rsidR="003519D4" w:rsidRPr="00BA579E" w:rsidRDefault="003519D4" w:rsidP="003519D4">
      <w:pPr>
        <w:ind w:left="1080"/>
        <w:jc w:val="both"/>
        <w:rPr>
          <w:szCs w:val="22"/>
        </w:rPr>
      </w:pPr>
    </w:p>
    <w:p w14:paraId="20910F53" w14:textId="77777777" w:rsidR="003519D4" w:rsidRPr="00BA579E" w:rsidRDefault="003519D4" w:rsidP="00CE4A85">
      <w:pPr>
        <w:pStyle w:val="ListParagraph"/>
        <w:numPr>
          <w:ilvl w:val="0"/>
          <w:numId w:val="30"/>
        </w:numPr>
        <w:jc w:val="both"/>
      </w:pPr>
      <w:r w:rsidRPr="00BA579E">
        <w:t>BEAM Plus Standard Version 1.</w:t>
      </w:r>
      <w:r w:rsidRPr="00BA579E">
        <w:rPr>
          <w:rFonts w:eastAsia="PMingLiU" w:hint="eastAsia"/>
          <w:lang w:eastAsia="zh-HK"/>
        </w:rPr>
        <w:t>2</w:t>
      </w:r>
      <w:r w:rsidRPr="00BA579E">
        <w:rPr>
          <w:rFonts w:eastAsia="PMingLiU"/>
          <w:lang w:eastAsia="zh-HK"/>
        </w:rPr>
        <w:t xml:space="preserve"> New Buildings</w:t>
      </w:r>
    </w:p>
    <w:p w14:paraId="7805A0BE" w14:textId="20F81D3A" w:rsidR="003519D4" w:rsidRPr="00BA579E" w:rsidRDefault="003519D4" w:rsidP="00CE4A85">
      <w:pPr>
        <w:pStyle w:val="ListParagraph"/>
        <w:numPr>
          <w:ilvl w:val="0"/>
          <w:numId w:val="30"/>
        </w:numPr>
        <w:jc w:val="both"/>
      </w:pPr>
      <w:r w:rsidRPr="00BA579E">
        <w:t xml:space="preserve">Code of Practice for Energy Efficiency of </w:t>
      </w:r>
      <w:r w:rsidRPr="00BA579E">
        <w:rPr>
          <w:rFonts w:eastAsia="PMingLiU" w:hint="eastAsia"/>
          <w:lang w:eastAsia="zh-HK"/>
        </w:rPr>
        <w:t>Building Services Installation, 201</w:t>
      </w:r>
      <w:r w:rsidR="00106B6B" w:rsidRPr="00BA579E">
        <w:rPr>
          <w:rFonts w:eastAsia="PMingLiU"/>
          <w:lang w:eastAsia="zh-HK"/>
        </w:rPr>
        <w:t>5</w:t>
      </w:r>
      <w:r w:rsidRPr="00BA579E">
        <w:rPr>
          <w:rFonts w:eastAsia="PMingLiU" w:hint="eastAsia"/>
          <w:lang w:eastAsia="zh-HK"/>
        </w:rPr>
        <w:t xml:space="preserve"> Edition</w:t>
      </w:r>
    </w:p>
    <w:p w14:paraId="0AF47EB4" w14:textId="0E4D1425" w:rsidR="003519D4" w:rsidRPr="00BA579E" w:rsidRDefault="003519D4" w:rsidP="00CE4A85">
      <w:pPr>
        <w:pStyle w:val="ListParagraph"/>
        <w:numPr>
          <w:ilvl w:val="0"/>
          <w:numId w:val="30"/>
        </w:numPr>
        <w:jc w:val="both"/>
      </w:pPr>
      <w:r w:rsidRPr="00BA579E">
        <w:rPr>
          <w:rFonts w:eastAsia="PMingLiU" w:hint="eastAsia"/>
          <w:lang w:eastAsia="zh-HK"/>
        </w:rPr>
        <w:t xml:space="preserve">Technical </w:t>
      </w:r>
      <w:r w:rsidRPr="00BA579E">
        <w:t xml:space="preserve">Guidelines on </w:t>
      </w:r>
      <w:r w:rsidRPr="00BA579E">
        <w:rPr>
          <w:rFonts w:eastAsia="PMingLiU" w:hint="eastAsia"/>
          <w:lang w:eastAsia="zh-HK"/>
        </w:rPr>
        <w:t xml:space="preserve">Code of Practice for </w:t>
      </w:r>
      <w:r w:rsidRPr="00BA579E">
        <w:t xml:space="preserve">Energy Efficiency of </w:t>
      </w:r>
      <w:r w:rsidRPr="00BA579E">
        <w:rPr>
          <w:rFonts w:eastAsia="PMingLiU" w:hint="eastAsia"/>
          <w:lang w:eastAsia="zh-HK"/>
        </w:rPr>
        <w:t>Building Services Installation. 201</w:t>
      </w:r>
      <w:r w:rsidR="00106B6B" w:rsidRPr="00BA579E">
        <w:rPr>
          <w:rFonts w:eastAsia="PMingLiU"/>
          <w:lang w:eastAsia="zh-HK"/>
        </w:rPr>
        <w:t>5</w:t>
      </w:r>
      <w:r w:rsidRPr="00BA579E">
        <w:rPr>
          <w:rFonts w:eastAsia="PMingLiU" w:hint="eastAsia"/>
          <w:lang w:eastAsia="zh-HK"/>
        </w:rPr>
        <w:t xml:space="preserve"> Edition</w:t>
      </w:r>
    </w:p>
    <w:p w14:paraId="60AD8599" w14:textId="77777777" w:rsidR="003519D4" w:rsidRPr="00BA579E" w:rsidRDefault="003519D4" w:rsidP="003519D4">
      <w:pPr>
        <w:ind w:left="1710"/>
        <w:jc w:val="both"/>
        <w:rPr>
          <w:sz w:val="22"/>
          <w:szCs w:val="22"/>
        </w:rPr>
      </w:pPr>
    </w:p>
    <w:p w14:paraId="7BEB1FFC" w14:textId="77777777" w:rsidR="003519D4" w:rsidRPr="00BA579E" w:rsidRDefault="003519D4" w:rsidP="00CE4A85">
      <w:pPr>
        <w:jc w:val="both"/>
        <w:rPr>
          <w:szCs w:val="22"/>
        </w:rPr>
      </w:pPr>
      <w:r w:rsidRPr="00BA579E">
        <w:rPr>
          <w:szCs w:val="22"/>
        </w:rPr>
        <w:t>The input parameters of baseline model and assessed proposed model would be according to those reference codes or guidelines, and reasonable assumptions.</w:t>
      </w:r>
    </w:p>
    <w:p w14:paraId="06370BD9" w14:textId="77777777" w:rsidR="003519D4" w:rsidRPr="00BA579E" w:rsidRDefault="003519D4" w:rsidP="00911A78">
      <w:pPr>
        <w:pStyle w:val="ReportLevel2"/>
      </w:pPr>
      <w:bookmarkStart w:id="86" w:name="_Toc422298007"/>
      <w:bookmarkStart w:id="87" w:name="_Toc531335573"/>
      <w:r w:rsidRPr="00BA579E">
        <w:lastRenderedPageBreak/>
        <w:t>Exceptional Calculation Method</w:t>
      </w:r>
      <w:bookmarkEnd w:id="86"/>
      <w:bookmarkEnd w:id="87"/>
    </w:p>
    <w:p w14:paraId="6AFB9A0F" w14:textId="4A21AD9D" w:rsidR="003519D4" w:rsidRPr="00BA579E" w:rsidRDefault="003519D4" w:rsidP="00CE4A85">
      <w:pPr>
        <w:pStyle w:val="ReportText"/>
        <w:jc w:val="both"/>
      </w:pPr>
      <w:r w:rsidRPr="00BA579E">
        <w:t xml:space="preserve">Since some of the energy saving strategies cannot be </w:t>
      </w:r>
      <w:r w:rsidRPr="00BA579E">
        <w:rPr>
          <w:rFonts w:eastAsia="PMingLiU" w:hint="eastAsia"/>
          <w:lang w:eastAsia="zh-HK"/>
        </w:rPr>
        <w:t>properly modelled</w:t>
      </w:r>
      <w:r w:rsidRPr="00BA579E">
        <w:t xml:space="preserve"> by</w:t>
      </w:r>
      <w:r w:rsidRPr="00BA579E">
        <w:rPr>
          <w:rFonts w:eastAsia="PMingLiU" w:hint="eastAsia"/>
          <w:lang w:eastAsia="zh-HK"/>
        </w:rPr>
        <w:t xml:space="preserve"> the</w:t>
      </w:r>
      <w:r w:rsidRPr="00BA579E">
        <w:t xml:space="preserve"> simulation engine, detail calculation is provided for further supporting on the energy calculation.</w:t>
      </w:r>
    </w:p>
    <w:p w14:paraId="54FD96D1" w14:textId="04E8745B" w:rsidR="003519D4" w:rsidRPr="00BA579E" w:rsidRDefault="003519D4" w:rsidP="00CE4A85">
      <w:pPr>
        <w:pStyle w:val="ReportText"/>
        <w:jc w:val="both"/>
      </w:pPr>
      <w:r w:rsidRPr="00BA579E">
        <w:t>Section G2.5 of ASHRAE 90.1 2007 stipulates that when no simulation program can adequately model a design, material, or device, the rating authority (HKGBC) may approve an exceptional calculation method to demonstrate above-standard performance. Applications for approval of an exceptional method must include documentation of the calculations performed and theoretical and/ or empirical information supporting the accuracy of the method. The BEAM Plus reviewer evaluates whether the exceptional calculations can substantiate the energy savings and whether the energy saving are entered appropriately in th</w:t>
      </w:r>
      <w:r w:rsidR="00CE4A85" w:rsidRPr="00BA579E">
        <w:t>e BEAM Plus submittal template.</w:t>
      </w:r>
    </w:p>
    <w:p w14:paraId="1F8FB1A2" w14:textId="053D2BF4" w:rsidR="003519D4" w:rsidRPr="00BA579E" w:rsidRDefault="003519D4" w:rsidP="00CE4A85">
      <w:pPr>
        <w:pStyle w:val="ReportText"/>
        <w:jc w:val="both"/>
        <w:rPr>
          <w:rFonts w:eastAsia="PMingLiU"/>
          <w:lang w:eastAsia="zh-TW"/>
        </w:rPr>
      </w:pPr>
      <w:r w:rsidRPr="00BA579E">
        <w:t>In this project,</w:t>
      </w:r>
      <w:r w:rsidRPr="00BA579E">
        <w:rPr>
          <w:rFonts w:eastAsia="PMingLiU"/>
          <w:lang w:eastAsia="zh-TW"/>
        </w:rPr>
        <w:t xml:space="preserve"> Exceptional Calculation approaches are adopted for the </w:t>
      </w:r>
      <w:r w:rsidRPr="00BA579E">
        <w:rPr>
          <w:rFonts w:eastAsia="PMingLiU" w:hint="eastAsia"/>
          <w:lang w:eastAsia="zh-TW"/>
        </w:rPr>
        <w:t xml:space="preserve">energy </w:t>
      </w:r>
      <w:r w:rsidRPr="00BA579E">
        <w:rPr>
          <w:rFonts w:eastAsia="PMingLiU"/>
          <w:lang w:eastAsia="zh-TW"/>
        </w:rPr>
        <w:t xml:space="preserve">estimation of </w:t>
      </w:r>
      <w:r w:rsidR="00A32E43" w:rsidRPr="00BA579E">
        <w:rPr>
          <w:rFonts w:eastAsia="PMingLiU"/>
          <w:lang w:eastAsia="zh-TW"/>
        </w:rPr>
        <w:t xml:space="preserve">all kitchen appliances such as </w:t>
      </w:r>
      <w:r w:rsidR="00A52433" w:rsidRPr="00BA579E">
        <w:rPr>
          <w:rFonts w:eastAsia="PMingLiU"/>
          <w:lang w:eastAsia="zh-TW"/>
        </w:rPr>
        <w:t>electric cookin</w:t>
      </w:r>
      <w:r w:rsidR="00106B6B" w:rsidRPr="00BA579E">
        <w:rPr>
          <w:rFonts w:eastAsia="PMingLiU"/>
          <w:lang w:eastAsia="zh-TW"/>
        </w:rPr>
        <w:t>g</w:t>
      </w:r>
      <w:r w:rsidR="00A32E43" w:rsidRPr="00BA579E">
        <w:rPr>
          <w:rFonts w:eastAsia="PMingLiU"/>
          <w:lang w:eastAsia="zh-TW"/>
        </w:rPr>
        <w:t>, washing machine and</w:t>
      </w:r>
      <w:r w:rsidR="00A52433" w:rsidRPr="00BA579E">
        <w:rPr>
          <w:rFonts w:eastAsia="PMingLiU"/>
          <w:lang w:eastAsia="zh-TW"/>
        </w:rPr>
        <w:t xml:space="preserve"> refrigeration</w:t>
      </w:r>
      <w:r w:rsidR="00A32E43" w:rsidRPr="00BA579E">
        <w:rPr>
          <w:rFonts w:eastAsia="PMingLiU"/>
          <w:lang w:eastAsia="zh-TW"/>
        </w:rPr>
        <w:t>.</w:t>
      </w:r>
    </w:p>
    <w:p w14:paraId="669E684B" w14:textId="77777777" w:rsidR="003519D4" w:rsidRPr="00BA579E" w:rsidRDefault="003519D4" w:rsidP="003519D4">
      <w:pPr>
        <w:ind w:left="1080"/>
        <w:jc w:val="both"/>
        <w:rPr>
          <w:szCs w:val="22"/>
        </w:rPr>
      </w:pPr>
    </w:p>
    <w:p w14:paraId="6613FA48" w14:textId="77777777" w:rsidR="003519D4" w:rsidRPr="00BA579E" w:rsidRDefault="003519D4" w:rsidP="00A52433">
      <w:pPr>
        <w:pStyle w:val="ReportLevel1"/>
      </w:pPr>
      <w:r w:rsidRPr="00BA579E">
        <w:br w:type="page"/>
      </w:r>
      <w:bookmarkStart w:id="88" w:name="_Toc422298008"/>
      <w:bookmarkStart w:id="89" w:name="_Toc531335574"/>
      <w:r w:rsidRPr="00BA579E">
        <w:lastRenderedPageBreak/>
        <w:t>Project Information</w:t>
      </w:r>
      <w:bookmarkEnd w:id="88"/>
      <w:bookmarkEnd w:id="89"/>
    </w:p>
    <w:p w14:paraId="277591B8" w14:textId="77777777" w:rsidR="003519D4" w:rsidRPr="00BA579E" w:rsidRDefault="003519D4" w:rsidP="00353688">
      <w:pPr>
        <w:pStyle w:val="ReportText"/>
        <w:jc w:val="both"/>
      </w:pPr>
      <w:r w:rsidRPr="00BA579E">
        <w:t>This section describes the project information</w:t>
      </w:r>
      <w:r w:rsidRPr="00BA579E">
        <w:rPr>
          <w:rFonts w:eastAsia="PMingLiU" w:hint="eastAsia"/>
          <w:lang w:eastAsia="zh-HK"/>
        </w:rPr>
        <w:t xml:space="preserve"> for the</w:t>
      </w:r>
      <w:r w:rsidRPr="00BA579E">
        <w:t xml:space="preserve"> proposed </w:t>
      </w:r>
      <w:r w:rsidRPr="00BA579E">
        <w:rPr>
          <w:rFonts w:eastAsia="PMingLiU" w:hint="eastAsia"/>
          <w:lang w:eastAsia="zh-HK"/>
        </w:rPr>
        <w:t>development building</w:t>
      </w:r>
      <w:r w:rsidRPr="00BA579E">
        <w:t xml:space="preserve"> simulations.</w:t>
      </w:r>
    </w:p>
    <w:p w14:paraId="64641975" w14:textId="77777777" w:rsidR="003519D4" w:rsidRPr="00BA579E" w:rsidRDefault="003519D4" w:rsidP="00A52433">
      <w:pPr>
        <w:pStyle w:val="ReportLevel2"/>
      </w:pPr>
      <w:bookmarkStart w:id="90" w:name="_Toc422298009"/>
      <w:bookmarkStart w:id="91" w:name="_Toc531335575"/>
      <w:r w:rsidRPr="00BA579E">
        <w:t>General Description</w:t>
      </w:r>
      <w:bookmarkEnd w:id="90"/>
      <w:bookmarkEnd w:id="91"/>
    </w:p>
    <w:p w14:paraId="0815A75D" w14:textId="77777777" w:rsidR="00106B6B" w:rsidRPr="00BA579E" w:rsidRDefault="00106B6B" w:rsidP="00106B6B">
      <w:pPr>
        <w:pStyle w:val="ReportText"/>
        <w:jc w:val="both"/>
      </w:pPr>
      <w:r w:rsidRPr="00BA579E">
        <w:t>The project is located at Shap Pat Heung Road, Lot No. 4056 in D.D. 120, Yuen Long. It is a residential development consists of 1-tower with 20 floors of residential flats. Carpark is located on B1/F and the Clubhouse is located on G/F. The project is located in the residential area in Yuen Long, south of Lung Tin Tsuen. Its neighbouring buildings include Park Signature, The Grove and The Green Atrium.</w:t>
      </w:r>
    </w:p>
    <w:p w14:paraId="30096F29" w14:textId="3A16D402" w:rsidR="002F5B38" w:rsidRPr="00BA579E" w:rsidRDefault="001D3B44" w:rsidP="00353688">
      <w:pPr>
        <w:pStyle w:val="ReportText"/>
        <w:jc w:val="both"/>
      </w:pPr>
      <w:r w:rsidRPr="00BA579E">
        <w:rPr>
          <w:noProof/>
          <w:lang w:eastAsia="zh-CN"/>
        </w:rPr>
        <mc:AlternateContent>
          <mc:Choice Requires="wps">
            <w:drawing>
              <wp:anchor distT="0" distB="0" distL="114300" distR="114300" simplePos="0" relativeHeight="251659264" behindDoc="0" locked="0" layoutInCell="1" allowOverlap="1" wp14:anchorId="18D01D02" wp14:editId="5DA41B09">
                <wp:simplePos x="0" y="0"/>
                <wp:positionH relativeFrom="column">
                  <wp:posOffset>2333625</wp:posOffset>
                </wp:positionH>
                <wp:positionV relativeFrom="paragraph">
                  <wp:posOffset>1249680</wp:posOffset>
                </wp:positionV>
                <wp:extent cx="492654" cy="622300"/>
                <wp:effectExtent l="19050" t="19050" r="22225" b="44450"/>
                <wp:wrapNone/>
                <wp:docPr id="450" name="Freeform: Shape 450"/>
                <wp:cNvGraphicFramePr/>
                <a:graphic xmlns:a="http://schemas.openxmlformats.org/drawingml/2006/main">
                  <a:graphicData uri="http://schemas.microsoft.com/office/word/2010/wordprocessingShape">
                    <wps:wsp>
                      <wps:cNvSpPr/>
                      <wps:spPr>
                        <a:xfrm>
                          <a:off x="0" y="0"/>
                          <a:ext cx="492654" cy="622300"/>
                        </a:xfrm>
                        <a:custGeom>
                          <a:avLst/>
                          <a:gdLst>
                            <a:gd name="connsiteX0" fmla="*/ 31750 w 603250"/>
                            <a:gd name="connsiteY0" fmla="*/ 0 h 762000"/>
                            <a:gd name="connsiteX1" fmla="*/ 603250 w 603250"/>
                            <a:gd name="connsiteY1" fmla="*/ 196850 h 762000"/>
                            <a:gd name="connsiteX2" fmla="*/ 603250 w 603250"/>
                            <a:gd name="connsiteY2" fmla="*/ 304800 h 762000"/>
                            <a:gd name="connsiteX3" fmla="*/ 495300 w 603250"/>
                            <a:gd name="connsiteY3" fmla="*/ 330200 h 762000"/>
                            <a:gd name="connsiteX4" fmla="*/ 400050 w 603250"/>
                            <a:gd name="connsiteY4" fmla="*/ 762000 h 762000"/>
                            <a:gd name="connsiteX5" fmla="*/ 57150 w 603250"/>
                            <a:gd name="connsiteY5" fmla="*/ 742950 h 762000"/>
                            <a:gd name="connsiteX6" fmla="*/ 0 w 603250"/>
                            <a:gd name="connsiteY6" fmla="*/ 698500 h 762000"/>
                            <a:gd name="connsiteX7" fmla="*/ 31750 w 603250"/>
                            <a:gd name="connsiteY7" fmla="*/ 0 h 76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03250" h="762000">
                              <a:moveTo>
                                <a:pt x="31750" y="0"/>
                              </a:moveTo>
                              <a:lnTo>
                                <a:pt x="603250" y="196850"/>
                              </a:lnTo>
                              <a:lnTo>
                                <a:pt x="603250" y="304800"/>
                              </a:lnTo>
                              <a:lnTo>
                                <a:pt x="495300" y="330200"/>
                              </a:lnTo>
                              <a:lnTo>
                                <a:pt x="400050" y="762000"/>
                              </a:lnTo>
                              <a:lnTo>
                                <a:pt x="57150" y="742950"/>
                              </a:lnTo>
                              <a:lnTo>
                                <a:pt x="0" y="698500"/>
                              </a:lnTo>
                              <a:lnTo>
                                <a:pt x="31750" y="0"/>
                              </a:lnTo>
                              <a:close/>
                            </a:path>
                          </a:pathLst>
                        </a:custGeom>
                        <a:solidFill>
                          <a:srgbClr val="FFC000">
                            <a:alpha val="25000"/>
                          </a:srgbClr>
                        </a:solidFill>
                        <a:ln w="12700">
                          <a:solidFill>
                            <a:srgbClr val="FF0000"/>
                          </a:solidFill>
                          <a:prstDash val="dash"/>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D742F" id="Freeform: Shape 450" o:spid="_x0000_s1026" style="position:absolute;margin-left:183.75pt;margin-top:98.4pt;width:38.8pt;height: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325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" path="m31750,l603250,196850r,107950l495300,330200,400050,762000,57150,742950,,698500,31750,xe" fillcolor="#ffc000" strokecolor="red" strokeweight="1pt">
                <v:fill opacity="16448f"/>
                <v:stroke dashstyle="dash" joinstyle="miter"/>
                <v:path arrowok="t" o:connecttype="custom" o:connectlocs="25929,0;492654,160761;492654,248920;404495,269663;326707,622300;46672,606743;0,570442;25929,0" o:connectangles="0,0,0,0,0,0,0,0"/>
              </v:shape>
            </w:pict>
          </mc:Fallback>
        </mc:AlternateContent>
      </w:r>
      <w:r w:rsidR="002F5B38" w:rsidRPr="00BA579E">
        <w:rPr>
          <w:noProof/>
          <w:lang w:eastAsia="zh-CN"/>
        </w:rPr>
        <mc:AlternateContent>
          <mc:Choice Requires="wpc">
            <w:drawing>
              <wp:inline distT="0" distB="0" distL="0" distR="0" wp14:anchorId="7F312527" wp14:editId="7EC6BDE8">
                <wp:extent cx="4904039" cy="3229895"/>
                <wp:effectExtent l="0" t="0" r="11430" b="0"/>
                <wp:docPr id="459" name="Canvas 1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4" name="Picture 24"/>
                          <pic:cNvPicPr>
                            <a:picLocks noChangeAspect="1"/>
                          </pic:cNvPicPr>
                        </pic:nvPicPr>
                        <pic:blipFill>
                          <a:blip r:embed="rId43">
                            <a:duotone>
                              <a:schemeClr val="bg2">
                                <a:shade val="45000"/>
                                <a:satMod val="135000"/>
                              </a:schemeClr>
                              <a:prstClr val="white"/>
                            </a:duotone>
                          </a:blip>
                          <a:stretch>
                            <a:fillRect/>
                          </a:stretch>
                        </pic:blipFill>
                        <pic:spPr>
                          <a:xfrm>
                            <a:off x="0" y="0"/>
                            <a:ext cx="4903470" cy="3078249"/>
                          </a:xfrm>
                          <a:prstGeom prst="rect">
                            <a:avLst/>
                          </a:prstGeom>
                        </pic:spPr>
                      </pic:pic>
                      <wps:wsp>
                        <wps:cNvPr id="183" name="Rectangle 4"/>
                        <wps:cNvSpPr>
                          <a:spLocks noChangeArrowheads="1"/>
                        </wps:cNvSpPr>
                        <wps:spPr bwMode="auto">
                          <a:xfrm>
                            <a:off x="418460" y="2787271"/>
                            <a:ext cx="1397640" cy="234413"/>
                          </a:xfrm>
                          <a:prstGeom prst="rect">
                            <a:avLst/>
                          </a:prstGeom>
                          <a:solidFill>
                            <a:srgbClr val="000000">
                              <a:alpha val="30196"/>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6E063" w14:textId="77777777" w:rsidR="00020774" w:rsidRPr="006E5901" w:rsidRDefault="00020774" w:rsidP="002F5B38">
                              <w:pPr>
                                <w:pStyle w:val="NormalWeb"/>
                                <w:ind w:right="320"/>
                                <w:jc w:val="right"/>
                                <w:rPr>
                                  <w:sz w:val="16"/>
                                  <w:szCs w:val="16"/>
                                </w:rPr>
                              </w:pPr>
                              <w:r w:rsidRPr="006E5901">
                                <w:rPr>
                                  <w:b/>
                                  <w:bCs/>
                                  <w:sz w:val="16"/>
                                  <w:szCs w:val="16"/>
                                </w:rPr>
                                <w:t>The Development Site</w:t>
                              </w:r>
                            </w:p>
                          </w:txbxContent>
                        </wps:txbx>
                        <wps:bodyPr rot="0" vert="horz" wrap="square" lIns="91440" tIns="45720" rIns="91440" bIns="45720" anchor="ctr" anchorCtr="0" upright="1">
                          <a:noAutofit/>
                        </wps:bodyPr>
                      </wps:wsp>
                      <wps:wsp>
                        <wps:cNvPr id="184" name="Rectangle 5"/>
                        <wps:cNvSpPr>
                          <a:spLocks noChangeArrowheads="1"/>
                        </wps:cNvSpPr>
                        <wps:spPr bwMode="auto">
                          <a:xfrm>
                            <a:off x="259957" y="2845087"/>
                            <a:ext cx="257300" cy="129421"/>
                          </a:xfrm>
                          <a:prstGeom prst="rect">
                            <a:avLst/>
                          </a:prstGeom>
                          <a:solidFill>
                            <a:srgbClr val="FFC000">
                              <a:alpha val="25000"/>
                            </a:srgbClr>
                          </a:solidFill>
                          <a:ln w="12700">
                            <a:solidFill>
                              <a:srgbClr val="FF0000"/>
                            </a:solidFill>
                            <a:prstDash val="dash"/>
                            <a:miter lim="800000"/>
                            <a:headEnd/>
                            <a:tailEnd/>
                          </a:ln>
                        </wps:spPr>
                        <wps:bodyPr rot="0" vert="horz" wrap="square" lIns="91440" tIns="45720" rIns="91440" bIns="45720" anchor="t" anchorCtr="0" upright="1">
                          <a:noAutofit/>
                        </wps:bodyPr>
                      </wps:wsp>
                      <wpg:wgp>
                        <wpg:cNvPr id="185" name="Group 8"/>
                        <wpg:cNvGrpSpPr>
                          <a:grpSpLocks/>
                        </wpg:cNvGrpSpPr>
                        <wpg:grpSpPr bwMode="auto">
                          <a:xfrm>
                            <a:off x="4447469" y="54601"/>
                            <a:ext cx="335915" cy="486410"/>
                            <a:chOff x="0" y="0"/>
                            <a:chExt cx="538" cy="780"/>
                          </a:xfrm>
                        </wpg:grpSpPr>
                        <wps:wsp>
                          <wps:cNvPr id="186" name="Oval 9"/>
                          <wps:cNvSpPr>
                            <a:spLocks noChangeArrowheads="1"/>
                          </wps:cNvSpPr>
                          <wps:spPr bwMode="auto">
                            <a:xfrm>
                              <a:off x="14" y="342"/>
                              <a:ext cx="438" cy="43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7" name="Freeform 10"/>
                          <wps:cNvSpPr>
                            <a:spLocks/>
                          </wps:cNvSpPr>
                          <wps:spPr bwMode="auto">
                            <a:xfrm>
                              <a:off x="127" y="330"/>
                              <a:ext cx="201" cy="413"/>
                            </a:xfrm>
                            <a:custGeom>
                              <a:avLst/>
                              <a:gdLst>
                                <a:gd name="T0" fmla="*/ 100 w 201"/>
                                <a:gd name="T1" fmla="*/ 0 h 413"/>
                                <a:gd name="T2" fmla="*/ 0 w 201"/>
                                <a:gd name="T3" fmla="*/ 413 h 413"/>
                                <a:gd name="T4" fmla="*/ 100 w 201"/>
                                <a:gd name="T5" fmla="*/ 313 h 413"/>
                                <a:gd name="T6" fmla="*/ 201 w 201"/>
                                <a:gd name="T7" fmla="*/ 413 h 413"/>
                                <a:gd name="T8" fmla="*/ 100 w 201"/>
                                <a:gd name="T9" fmla="*/ 0 h 4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1" h="413">
                                  <a:moveTo>
                                    <a:pt x="100" y="0"/>
                                  </a:moveTo>
                                  <a:lnTo>
                                    <a:pt x="0" y="413"/>
                                  </a:lnTo>
                                  <a:lnTo>
                                    <a:pt x="100" y="313"/>
                                  </a:lnTo>
                                  <a:lnTo>
                                    <a:pt x="201" y="413"/>
                                  </a:lnTo>
                                  <a:lnTo>
                                    <a:pt x="100"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88" name="Text Box 24"/>
                          <wps:cNvSpPr txBox="1">
                            <a:spLocks noChangeArrowheads="1"/>
                          </wps:cNvSpPr>
                          <wps:spPr bwMode="auto">
                            <a:xfrm>
                              <a:off x="0" y="0"/>
                              <a:ext cx="538"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B21F1" w14:textId="77777777" w:rsidR="00020774" w:rsidRDefault="00020774" w:rsidP="002F5B38">
                                <w:pPr>
                                  <w:pStyle w:val="NormalWeb"/>
                                </w:pPr>
                                <w:r>
                                  <w:rPr>
                                    <w:b/>
                                    <w:bCs/>
                                  </w:rPr>
                                  <w:t>N</w:t>
                                </w:r>
                              </w:p>
                            </w:txbxContent>
                          </wps:txbx>
                          <wps:bodyPr rot="0" vert="horz" wrap="square" lIns="89611" tIns="44806" rIns="89611" bIns="44806" anchor="t" anchorCtr="0" upright="1">
                            <a:noAutofit/>
                          </wps:bodyPr>
                        </wps:wsp>
                      </wpg:wgp>
                      <wps:wsp>
                        <wps:cNvPr id="451" name="Freeform: Shape 451"/>
                        <wps:cNvSpPr/>
                        <wps:spPr>
                          <a:xfrm>
                            <a:off x="2241554" y="2082803"/>
                            <a:ext cx="2642207" cy="990597"/>
                          </a:xfrm>
                          <a:custGeom>
                            <a:avLst/>
                            <a:gdLst>
                              <a:gd name="connsiteX0" fmla="*/ 0 w 2679700"/>
                              <a:gd name="connsiteY0" fmla="*/ 355600 h 1219200"/>
                              <a:gd name="connsiteX1" fmla="*/ 215900 w 2679700"/>
                              <a:gd name="connsiteY1" fmla="*/ 190500 h 1219200"/>
                              <a:gd name="connsiteX2" fmla="*/ 1600200 w 2679700"/>
                              <a:gd name="connsiteY2" fmla="*/ 63500 h 1219200"/>
                              <a:gd name="connsiteX3" fmla="*/ 2051050 w 2679700"/>
                              <a:gd name="connsiteY3" fmla="*/ 0 h 1219200"/>
                              <a:gd name="connsiteX4" fmla="*/ 2673350 w 2679700"/>
                              <a:gd name="connsiteY4" fmla="*/ 171450 h 1219200"/>
                              <a:gd name="connsiteX5" fmla="*/ 2679700 w 2679700"/>
                              <a:gd name="connsiteY5" fmla="*/ 1219200 h 1219200"/>
                              <a:gd name="connsiteX6" fmla="*/ 355600 w 2679700"/>
                              <a:gd name="connsiteY6" fmla="*/ 1212850 h 1219200"/>
                              <a:gd name="connsiteX7" fmla="*/ 0 w 2679700"/>
                              <a:gd name="connsiteY7" fmla="*/ 355600 h 1219200"/>
                              <a:gd name="connsiteX0" fmla="*/ 0 w 2680311"/>
                              <a:gd name="connsiteY0" fmla="*/ 355600 h 1219200"/>
                              <a:gd name="connsiteX1" fmla="*/ 215900 w 2680311"/>
                              <a:gd name="connsiteY1" fmla="*/ 190500 h 1219200"/>
                              <a:gd name="connsiteX2" fmla="*/ 1600200 w 2680311"/>
                              <a:gd name="connsiteY2" fmla="*/ 63500 h 1219200"/>
                              <a:gd name="connsiteX3" fmla="*/ 2051050 w 2680311"/>
                              <a:gd name="connsiteY3" fmla="*/ 0 h 1219200"/>
                              <a:gd name="connsiteX4" fmla="*/ 2679700 w 2680311"/>
                              <a:gd name="connsiteY4" fmla="*/ 717599 h 1219200"/>
                              <a:gd name="connsiteX5" fmla="*/ 2679700 w 2680311"/>
                              <a:gd name="connsiteY5" fmla="*/ 1219200 h 1219200"/>
                              <a:gd name="connsiteX6" fmla="*/ 355600 w 2680311"/>
                              <a:gd name="connsiteY6" fmla="*/ 1212850 h 1219200"/>
                              <a:gd name="connsiteX7" fmla="*/ 0 w 2680311"/>
                              <a:gd name="connsiteY7" fmla="*/ 355600 h 1219200"/>
                              <a:gd name="connsiteX0" fmla="*/ 0 w 2680311"/>
                              <a:gd name="connsiteY0" fmla="*/ 292100 h 1155700"/>
                              <a:gd name="connsiteX1" fmla="*/ 215900 w 2680311"/>
                              <a:gd name="connsiteY1" fmla="*/ 127000 h 1155700"/>
                              <a:gd name="connsiteX2" fmla="*/ 1600200 w 2680311"/>
                              <a:gd name="connsiteY2" fmla="*/ 0 h 1155700"/>
                              <a:gd name="connsiteX3" fmla="*/ 1650954 w 2680311"/>
                              <a:gd name="connsiteY3" fmla="*/ 241327 h 1155700"/>
                              <a:gd name="connsiteX4" fmla="*/ 2679700 w 2680311"/>
                              <a:gd name="connsiteY4" fmla="*/ 654099 h 1155700"/>
                              <a:gd name="connsiteX5" fmla="*/ 2679700 w 2680311"/>
                              <a:gd name="connsiteY5" fmla="*/ 1155700 h 1155700"/>
                              <a:gd name="connsiteX6" fmla="*/ 355600 w 2680311"/>
                              <a:gd name="connsiteY6" fmla="*/ 1149350 h 1155700"/>
                              <a:gd name="connsiteX7" fmla="*/ 0 w 2680311"/>
                              <a:gd name="connsiteY7" fmla="*/ 292100 h 1155700"/>
                              <a:gd name="connsiteX0" fmla="*/ 0 w 2680311"/>
                              <a:gd name="connsiteY0" fmla="*/ 165100 h 1028700"/>
                              <a:gd name="connsiteX1" fmla="*/ 215900 w 2680311"/>
                              <a:gd name="connsiteY1" fmla="*/ 0 h 1028700"/>
                              <a:gd name="connsiteX2" fmla="*/ 971477 w 2680311"/>
                              <a:gd name="connsiteY2" fmla="*/ 50816 h 1028700"/>
                              <a:gd name="connsiteX3" fmla="*/ 1650954 w 2680311"/>
                              <a:gd name="connsiteY3" fmla="*/ 114327 h 1028700"/>
                              <a:gd name="connsiteX4" fmla="*/ 2679700 w 2680311"/>
                              <a:gd name="connsiteY4" fmla="*/ 527099 h 1028700"/>
                              <a:gd name="connsiteX5" fmla="*/ 2679700 w 2680311"/>
                              <a:gd name="connsiteY5" fmla="*/ 1028700 h 1028700"/>
                              <a:gd name="connsiteX6" fmla="*/ 355600 w 2680311"/>
                              <a:gd name="connsiteY6" fmla="*/ 1022350 h 1028700"/>
                              <a:gd name="connsiteX7" fmla="*/ 0 w 2680311"/>
                              <a:gd name="connsiteY7" fmla="*/ 165100 h 1028700"/>
                              <a:gd name="connsiteX0" fmla="*/ 0 w 2680311"/>
                              <a:gd name="connsiteY0" fmla="*/ 165100 h 1028700"/>
                              <a:gd name="connsiteX1" fmla="*/ 215900 w 2680311"/>
                              <a:gd name="connsiteY1" fmla="*/ 0 h 1028700"/>
                              <a:gd name="connsiteX2" fmla="*/ 971477 w 2680311"/>
                              <a:gd name="connsiteY2" fmla="*/ 50816 h 1028700"/>
                              <a:gd name="connsiteX3" fmla="*/ 1606499 w 2680311"/>
                              <a:gd name="connsiteY3" fmla="*/ 171482 h 1028700"/>
                              <a:gd name="connsiteX4" fmla="*/ 2679700 w 2680311"/>
                              <a:gd name="connsiteY4" fmla="*/ 527099 h 1028700"/>
                              <a:gd name="connsiteX5" fmla="*/ 2679700 w 2680311"/>
                              <a:gd name="connsiteY5" fmla="*/ 1028700 h 1028700"/>
                              <a:gd name="connsiteX6" fmla="*/ 355600 w 2680311"/>
                              <a:gd name="connsiteY6" fmla="*/ 1022350 h 1028700"/>
                              <a:gd name="connsiteX7" fmla="*/ 0 w 2680311"/>
                              <a:gd name="connsiteY7" fmla="*/ 165100 h 1028700"/>
                              <a:gd name="connsiteX0" fmla="*/ 0 w 2680311"/>
                              <a:gd name="connsiteY0" fmla="*/ 165100 h 1028700"/>
                              <a:gd name="connsiteX1" fmla="*/ 215900 w 2680311"/>
                              <a:gd name="connsiteY1" fmla="*/ 0 h 1028700"/>
                              <a:gd name="connsiteX2" fmla="*/ 1041335 w 2680311"/>
                              <a:gd name="connsiteY2" fmla="*/ 44466 h 1028700"/>
                              <a:gd name="connsiteX3" fmla="*/ 1606499 w 2680311"/>
                              <a:gd name="connsiteY3" fmla="*/ 171482 h 1028700"/>
                              <a:gd name="connsiteX4" fmla="*/ 2679700 w 2680311"/>
                              <a:gd name="connsiteY4" fmla="*/ 527099 h 1028700"/>
                              <a:gd name="connsiteX5" fmla="*/ 2679700 w 2680311"/>
                              <a:gd name="connsiteY5" fmla="*/ 1028700 h 1028700"/>
                              <a:gd name="connsiteX6" fmla="*/ 355600 w 2680311"/>
                              <a:gd name="connsiteY6" fmla="*/ 1022350 h 1028700"/>
                              <a:gd name="connsiteX7" fmla="*/ 0 w 2680311"/>
                              <a:gd name="connsiteY7" fmla="*/ 165100 h 1028700"/>
                              <a:gd name="connsiteX0" fmla="*/ 0 w 2680311"/>
                              <a:gd name="connsiteY0" fmla="*/ 126997 h 990597"/>
                              <a:gd name="connsiteX1" fmla="*/ 254004 w 2680311"/>
                              <a:gd name="connsiteY1" fmla="*/ 0 h 990597"/>
                              <a:gd name="connsiteX2" fmla="*/ 1041335 w 2680311"/>
                              <a:gd name="connsiteY2" fmla="*/ 6363 h 990597"/>
                              <a:gd name="connsiteX3" fmla="*/ 1606499 w 2680311"/>
                              <a:gd name="connsiteY3" fmla="*/ 133379 h 990597"/>
                              <a:gd name="connsiteX4" fmla="*/ 2679700 w 2680311"/>
                              <a:gd name="connsiteY4" fmla="*/ 488996 h 990597"/>
                              <a:gd name="connsiteX5" fmla="*/ 2679700 w 2680311"/>
                              <a:gd name="connsiteY5" fmla="*/ 990597 h 990597"/>
                              <a:gd name="connsiteX6" fmla="*/ 355600 w 2680311"/>
                              <a:gd name="connsiteY6" fmla="*/ 984247 h 990597"/>
                              <a:gd name="connsiteX7" fmla="*/ 0 w 2680311"/>
                              <a:gd name="connsiteY7" fmla="*/ 126997 h 990597"/>
                              <a:gd name="connsiteX0" fmla="*/ 0 w 2642207"/>
                              <a:gd name="connsiteY0" fmla="*/ 158750 h 990597"/>
                              <a:gd name="connsiteX1" fmla="*/ 215900 w 2642207"/>
                              <a:gd name="connsiteY1" fmla="*/ 0 h 990597"/>
                              <a:gd name="connsiteX2" fmla="*/ 1003231 w 2642207"/>
                              <a:gd name="connsiteY2" fmla="*/ 6363 h 990597"/>
                              <a:gd name="connsiteX3" fmla="*/ 1568395 w 2642207"/>
                              <a:gd name="connsiteY3" fmla="*/ 133379 h 990597"/>
                              <a:gd name="connsiteX4" fmla="*/ 2641596 w 2642207"/>
                              <a:gd name="connsiteY4" fmla="*/ 488996 h 990597"/>
                              <a:gd name="connsiteX5" fmla="*/ 2641596 w 2642207"/>
                              <a:gd name="connsiteY5" fmla="*/ 990597 h 990597"/>
                              <a:gd name="connsiteX6" fmla="*/ 317496 w 2642207"/>
                              <a:gd name="connsiteY6" fmla="*/ 984247 h 990597"/>
                              <a:gd name="connsiteX7" fmla="*/ 0 w 2642207"/>
                              <a:gd name="connsiteY7" fmla="*/ 158750 h 990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42207" h="990597">
                                <a:moveTo>
                                  <a:pt x="0" y="158750"/>
                                </a:moveTo>
                                <a:lnTo>
                                  <a:pt x="215900" y="0"/>
                                </a:lnTo>
                                <a:lnTo>
                                  <a:pt x="1003231" y="6363"/>
                                </a:lnTo>
                                <a:lnTo>
                                  <a:pt x="1568395" y="133379"/>
                                </a:lnTo>
                                <a:lnTo>
                                  <a:pt x="2641596" y="488996"/>
                                </a:lnTo>
                                <a:cubicBezTo>
                                  <a:pt x="2643713" y="838246"/>
                                  <a:pt x="2639479" y="641347"/>
                                  <a:pt x="2641596" y="990597"/>
                                </a:cubicBezTo>
                                <a:lnTo>
                                  <a:pt x="317496" y="984247"/>
                                </a:lnTo>
                                <a:lnTo>
                                  <a:pt x="0" y="158750"/>
                                </a:lnTo>
                                <a:close/>
                              </a:path>
                            </a:pathLst>
                          </a:custGeom>
                          <a:solidFill>
                            <a:schemeClr val="accent6">
                              <a:lumMod val="60000"/>
                              <a:lumOff val="40000"/>
                              <a:alpha val="25000"/>
                            </a:schemeClr>
                          </a:solidFill>
                          <a:ln w="12700">
                            <a:solidFill>
                              <a:schemeClr val="tx1">
                                <a:lumMod val="85000"/>
                                <a:lumOff val="15000"/>
                              </a:schemeClr>
                            </a:solidFill>
                            <a:prstDash val="dash"/>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Freeform: Shape 453"/>
                        <wps:cNvSpPr/>
                        <wps:spPr>
                          <a:xfrm>
                            <a:off x="3733800" y="1778000"/>
                            <a:ext cx="1149350" cy="755650"/>
                          </a:xfrm>
                          <a:custGeom>
                            <a:avLst/>
                            <a:gdLst>
                              <a:gd name="connsiteX0" fmla="*/ 165100 w 1149350"/>
                              <a:gd name="connsiteY0" fmla="*/ 0 h 755650"/>
                              <a:gd name="connsiteX1" fmla="*/ 0 w 1149350"/>
                              <a:gd name="connsiteY1" fmla="*/ 349250 h 755650"/>
                              <a:gd name="connsiteX2" fmla="*/ 1149350 w 1149350"/>
                              <a:gd name="connsiteY2" fmla="*/ 755650 h 755650"/>
                              <a:gd name="connsiteX3" fmla="*/ 1143000 w 1149350"/>
                              <a:gd name="connsiteY3" fmla="*/ 247650 h 755650"/>
                              <a:gd name="connsiteX4" fmla="*/ 165100 w 1149350"/>
                              <a:gd name="connsiteY4" fmla="*/ 0 h 755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9350" h="755650">
                                <a:moveTo>
                                  <a:pt x="165100" y="0"/>
                                </a:moveTo>
                                <a:lnTo>
                                  <a:pt x="0" y="349250"/>
                                </a:lnTo>
                                <a:lnTo>
                                  <a:pt x="1149350" y="755650"/>
                                </a:lnTo>
                                <a:cubicBezTo>
                                  <a:pt x="1147233" y="586317"/>
                                  <a:pt x="1145117" y="416983"/>
                                  <a:pt x="1143000" y="247650"/>
                                </a:cubicBezTo>
                                <a:lnTo>
                                  <a:pt x="165100" y="0"/>
                                </a:lnTo>
                                <a:close/>
                              </a:path>
                            </a:pathLst>
                          </a:custGeom>
                          <a:solidFill>
                            <a:schemeClr val="accent6">
                              <a:lumMod val="60000"/>
                              <a:lumOff val="40000"/>
                              <a:alpha val="25000"/>
                            </a:schemeClr>
                          </a:solidFill>
                          <a:ln w="12700">
                            <a:solidFill>
                              <a:schemeClr val="tx1">
                                <a:lumMod val="85000"/>
                                <a:lumOff val="15000"/>
                              </a:schemeClr>
                            </a:solidFill>
                            <a:prstDash val="dash"/>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Freeform: Shape 454"/>
                        <wps:cNvSpPr/>
                        <wps:spPr>
                          <a:xfrm>
                            <a:off x="63500" y="387350"/>
                            <a:ext cx="4800600" cy="1485900"/>
                          </a:xfrm>
                          <a:custGeom>
                            <a:avLst/>
                            <a:gdLst>
                              <a:gd name="connsiteX0" fmla="*/ 0 w 4800600"/>
                              <a:gd name="connsiteY0" fmla="*/ 0 h 1485900"/>
                              <a:gd name="connsiteX1" fmla="*/ 4800600 w 4800600"/>
                              <a:gd name="connsiteY1" fmla="*/ 1485900 h 1485900"/>
                            </a:gdLst>
                            <a:ahLst/>
                            <a:cxnLst>
                              <a:cxn ang="0">
                                <a:pos x="connsiteX0" y="connsiteY0"/>
                              </a:cxn>
                              <a:cxn ang="0">
                                <a:pos x="connsiteX1" y="connsiteY1"/>
                              </a:cxn>
                            </a:cxnLst>
                            <a:rect l="l" t="t" r="r" b="b"/>
                            <a:pathLst>
                              <a:path w="4800600" h="1485900">
                                <a:moveTo>
                                  <a:pt x="0" y="0"/>
                                </a:moveTo>
                                <a:lnTo>
                                  <a:pt x="4800600" y="1485900"/>
                                </a:lnTo>
                              </a:path>
                            </a:pathLst>
                          </a:custGeom>
                          <a:noFill/>
                          <a:ln w="57150">
                            <a:solidFill>
                              <a:srgbClr val="7030A0">
                                <a:alpha val="70000"/>
                              </a:srgb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Freeform: Shape 456"/>
                        <wps:cNvSpPr/>
                        <wps:spPr>
                          <a:xfrm>
                            <a:off x="1905000" y="25400"/>
                            <a:ext cx="63500" cy="857250"/>
                          </a:xfrm>
                          <a:custGeom>
                            <a:avLst/>
                            <a:gdLst>
                              <a:gd name="connsiteX0" fmla="*/ 0 w 63500"/>
                              <a:gd name="connsiteY0" fmla="*/ 857250 h 857250"/>
                              <a:gd name="connsiteX1" fmla="*/ 63500 w 63500"/>
                              <a:gd name="connsiteY1" fmla="*/ 0 h 857250"/>
                            </a:gdLst>
                            <a:ahLst/>
                            <a:cxnLst>
                              <a:cxn ang="0">
                                <a:pos x="connsiteX0" y="connsiteY0"/>
                              </a:cxn>
                              <a:cxn ang="0">
                                <a:pos x="connsiteX1" y="connsiteY1"/>
                              </a:cxn>
                            </a:cxnLst>
                            <a:rect l="l" t="t" r="r" b="b"/>
                            <a:pathLst>
                              <a:path w="63500" h="857250">
                                <a:moveTo>
                                  <a:pt x="0" y="857250"/>
                                </a:moveTo>
                                <a:cubicBezTo>
                                  <a:pt x="15346" y="502179"/>
                                  <a:pt x="30692" y="147108"/>
                                  <a:pt x="63500" y="0"/>
                                </a:cubicBezTo>
                              </a:path>
                            </a:pathLst>
                          </a:custGeom>
                          <a:noFill/>
                          <a:ln w="57150">
                            <a:solidFill>
                              <a:schemeClr val="accent5">
                                <a:lumMod val="50000"/>
                                <a:alpha val="7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Straight Connector 457"/>
                        <wps:cNvCnPr/>
                        <wps:spPr>
                          <a:xfrm flipH="1">
                            <a:off x="552450" y="577850"/>
                            <a:ext cx="0" cy="330200"/>
                          </a:xfrm>
                          <a:prstGeom prst="line">
                            <a:avLst/>
                          </a:prstGeom>
                          <a:ln w="6350">
                            <a:solidFill>
                              <a:schemeClr val="tx1"/>
                            </a:solidFill>
                            <a:headEnd type="oval" w="sm" len="sm"/>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flipH="1">
                            <a:off x="1449237" y="387357"/>
                            <a:ext cx="484094" cy="0"/>
                          </a:xfrm>
                          <a:prstGeom prst="line">
                            <a:avLst/>
                          </a:prstGeom>
                          <a:ln w="6350">
                            <a:solidFill>
                              <a:schemeClr val="tx1"/>
                            </a:solidFill>
                            <a:headEnd type="oval" w="sm" len="sm"/>
                          </a:ln>
                        </wps:spPr>
                        <wps:style>
                          <a:lnRef idx="1">
                            <a:schemeClr val="accent1"/>
                          </a:lnRef>
                          <a:fillRef idx="0">
                            <a:schemeClr val="accent1"/>
                          </a:fillRef>
                          <a:effectRef idx="0">
                            <a:schemeClr val="accent1"/>
                          </a:effectRef>
                          <a:fontRef idx="minor">
                            <a:schemeClr val="tx1"/>
                          </a:fontRef>
                        </wps:style>
                        <wps:bodyPr/>
                      </wps:wsp>
                      <wps:wsp>
                        <wps:cNvPr id="109" name="Text Box 458"/>
                        <wps:cNvSpPr txBox="1"/>
                        <wps:spPr>
                          <a:xfrm>
                            <a:off x="27590" y="907906"/>
                            <a:ext cx="1118235" cy="191770"/>
                          </a:xfrm>
                          <a:prstGeom prst="rect">
                            <a:avLst/>
                          </a:prstGeom>
                          <a:solidFill>
                            <a:schemeClr val="bg1">
                              <a:alpha val="50000"/>
                            </a:schemeClr>
                          </a:solidFill>
                          <a:ln w="6350">
                            <a:noFill/>
                          </a:ln>
                        </wps:spPr>
                        <wps:txbx>
                          <w:txbxContent>
                            <w:p w14:paraId="18C22821" w14:textId="0685E63B" w:rsidR="00020774" w:rsidRPr="00441090" w:rsidRDefault="00020774" w:rsidP="00971D48">
                              <w:pPr>
                                <w:pStyle w:val="NormalWeb"/>
                                <w:spacing w:before="0" w:beforeAutospacing="0"/>
                              </w:pPr>
                              <w:r w:rsidRPr="00441090">
                                <w:rPr>
                                  <w:rFonts w:ascii="Arial" w:eastAsia="SimSun" w:hAnsi="Arial"/>
                                  <w:b/>
                                  <w:bCs/>
                                  <w:sz w:val="14"/>
                                  <w:szCs w:val="14"/>
                                </w:rPr>
                                <w:t>Shap Pat Heung Road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Text Box 458"/>
                        <wps:cNvSpPr txBox="1"/>
                        <wps:spPr>
                          <a:xfrm>
                            <a:off x="232358" y="260388"/>
                            <a:ext cx="1235710" cy="191770"/>
                          </a:xfrm>
                          <a:prstGeom prst="rect">
                            <a:avLst/>
                          </a:prstGeom>
                          <a:solidFill>
                            <a:schemeClr val="bg1">
                              <a:alpha val="50000"/>
                            </a:schemeClr>
                          </a:solidFill>
                          <a:ln w="6350">
                            <a:noFill/>
                          </a:ln>
                        </wps:spPr>
                        <wps:txbx>
                          <w:txbxContent>
                            <w:p w14:paraId="10148C23" w14:textId="77777777" w:rsidR="00020774" w:rsidRPr="00441090" w:rsidRDefault="00020774" w:rsidP="00971D48">
                              <w:pPr>
                                <w:pStyle w:val="NormalWeb"/>
                                <w:spacing w:before="0" w:beforeAutospacing="0"/>
                              </w:pPr>
                              <w:r w:rsidRPr="00441090">
                                <w:rPr>
                                  <w:rFonts w:ascii="Arial" w:eastAsia="SimSun" w:hAnsi="Arial"/>
                                  <w:b/>
                                  <w:bCs/>
                                  <w:sz w:val="14"/>
                                  <w:szCs w:val="14"/>
                                </w:rPr>
                                <w:t>Yuen Long Tai Yuk Road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3" name="Text Box 458"/>
                        <wps:cNvSpPr txBox="1"/>
                        <wps:spPr>
                          <a:xfrm>
                            <a:off x="3197583" y="2621210"/>
                            <a:ext cx="817245" cy="191135"/>
                          </a:xfrm>
                          <a:prstGeom prst="rect">
                            <a:avLst/>
                          </a:prstGeom>
                          <a:solidFill>
                            <a:schemeClr val="bg1">
                              <a:alpha val="50000"/>
                            </a:schemeClr>
                          </a:solidFill>
                          <a:ln w="6350">
                            <a:noFill/>
                          </a:ln>
                        </wps:spPr>
                        <wps:txbx>
                          <w:txbxContent>
                            <w:p w14:paraId="22E1615E" w14:textId="3B153505" w:rsidR="00020774" w:rsidRPr="008A1BEE" w:rsidRDefault="00020774" w:rsidP="008A1BEE">
                              <w:pPr>
                                <w:pStyle w:val="NormalWeb"/>
                                <w:spacing w:before="0" w:beforeAutospacing="0"/>
                                <w:rPr>
                                  <w:lang w:val="en-US"/>
                                </w:rPr>
                              </w:pPr>
                              <w:r>
                                <w:rPr>
                                  <w:rFonts w:ascii="Arial" w:eastAsia="SimSun" w:hAnsi="Arial"/>
                                  <w:b/>
                                  <w:bCs/>
                                  <w:sz w:val="14"/>
                                  <w:szCs w:val="14"/>
                                  <w:lang w:val="en-US"/>
                                </w:rPr>
                                <w:t>Park Signature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5" name="Text Box 458"/>
                        <wps:cNvSpPr txBox="1"/>
                        <wps:spPr>
                          <a:xfrm>
                            <a:off x="4105575" y="2027672"/>
                            <a:ext cx="574675" cy="190500"/>
                          </a:xfrm>
                          <a:prstGeom prst="rect">
                            <a:avLst/>
                          </a:prstGeom>
                          <a:solidFill>
                            <a:schemeClr val="bg1">
                              <a:alpha val="50000"/>
                            </a:schemeClr>
                          </a:solidFill>
                          <a:ln w="6350">
                            <a:noFill/>
                          </a:ln>
                        </wps:spPr>
                        <wps:txbx>
                          <w:txbxContent>
                            <w:p w14:paraId="3DBF4927" w14:textId="29C6FD1C" w:rsidR="00020774" w:rsidRDefault="00020774" w:rsidP="008A1BEE">
                              <w:pPr>
                                <w:pStyle w:val="NormalWeb"/>
                                <w:spacing w:before="0" w:beforeAutospacing="0"/>
                              </w:pPr>
                              <w:r w:rsidRPr="008A1BEE">
                                <w:rPr>
                                  <w:rFonts w:ascii="Arial" w:eastAsia="SimSun" w:hAnsi="Arial"/>
                                  <w:b/>
                                  <w:bCs/>
                                  <w:sz w:val="14"/>
                                  <w:szCs w:val="14"/>
                                </w:rPr>
                                <w:t>La Grove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312527" id="Canvas 124" o:spid="_x0000_s1038" editas="canvas" style="width:386.15pt;height:254.3pt;mso-position-horizontal-relative:char;mso-position-vertical-relative:line" coordsize="49034,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">
                <v:shape id="_x0000_s1039" type="#_x0000_t75" style="position:absolute;width:49034;height:32296;visibility:visible;mso-wrap-style:square">
                  <v:fill o:detectmouseclick="t"/>
                  <v:path o:connecttype="none"/>
                </v:shape>
                <v:shape id="Picture 24" o:spid="_x0000_s1040" type="#_x0000_t75" style="position:absolute;width:49034;height:3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">
                  <v:imagedata r:id="rId44" o:title="" recolortarget="#3a3a3a [1454]"/>
                </v:shape>
                <v:rect id="Rectangle 4" o:spid="_x0000_s1041" style="position:absolute;left:4184;top:27872;width:13977;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" fillcolor="black" stroked="f">
                  <v:fill opacity="19789f"/>
                  <v:textbox>
                    <w:txbxContent>
                      <w:p w14:paraId="66B6E063" w14:textId="77777777" w:rsidR="00020774" w:rsidRPr="006E5901" w:rsidRDefault="00020774" w:rsidP="002F5B38">
                        <w:pPr>
                          <w:pStyle w:val="NormalWeb"/>
                          <w:ind w:right="320"/>
                          <w:jc w:val="right"/>
                          <w:rPr>
                            <w:sz w:val="16"/>
                            <w:szCs w:val="16"/>
                          </w:rPr>
                        </w:pPr>
                        <w:r w:rsidRPr="006E5901">
                          <w:rPr>
                            <w:b/>
                            <w:bCs/>
                            <w:sz w:val="16"/>
                            <w:szCs w:val="16"/>
                          </w:rPr>
                          <w:t>The Development Site</w:t>
                        </w:r>
                      </w:p>
                    </w:txbxContent>
                  </v:textbox>
                </v:rect>
                <v:rect id="Rectangle 5" o:spid="_x0000_s1042" style="position:absolute;left:2599;top:28450;width:257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" fillcolor="#ffc000" strokecolor="red" strokeweight="1pt">
                  <v:fill opacity="16448f"/>
                  <v:stroke dashstyle="dash"/>
                </v:rect>
                <v:group id="Group 8" o:spid="_x0000_s1043" style="position:absolute;left:44474;top:546;width:3359;height:4864" coordsize="5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oval id="Oval 9" o:spid="_x0000_s1044" style="position:absolute;left:14;top:342;width:43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"/>
                  <v:shape id="Freeform 10" o:spid="_x0000_s1045" style="position:absolute;left:127;top:330;width:201;height:413;visibility:visible;mso-wrap-style:square;v-text-anchor:top" coordsize="20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" path="m100,l,413,100,313,201,413,100,xe" fillcolor="black">
                    <v:path arrowok="t" o:connecttype="custom" o:connectlocs="100,0;0,413;100,313;201,413;100,0" o:connectangles="0,0,0,0,0"/>
                  </v:shape>
                  <v:shape id="Text Box 24" o:spid="_x0000_s1046" type="#_x0000_t202" style="position:absolute;width:538;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" filled="f" stroked="f">
                    <v:textbox inset="2.48919mm,1.2446mm,2.48919mm,1.2446mm">
                      <w:txbxContent>
                        <w:p w14:paraId="10CB21F1" w14:textId="77777777" w:rsidR="00020774" w:rsidRDefault="00020774" w:rsidP="002F5B38">
                          <w:pPr>
                            <w:pStyle w:val="NormalWeb"/>
                          </w:pPr>
                          <w:r>
                            <w:rPr>
                              <w:b/>
                              <w:bCs/>
                            </w:rPr>
                            <w:t>N</w:t>
                          </w:r>
                        </w:p>
                      </w:txbxContent>
                    </v:textbox>
                  </v:shape>
                </v:group>
                <v:shape id="Freeform: Shape 451" o:spid="_x0000_s1047" style="position:absolute;left:22415;top:20828;width:26422;height:9906;visibility:visible;mso-wrap-style:square;v-text-anchor:middle" coordsize="2642207,99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" path="m,158750l215900,r787331,6363l1568395,133379,2641596,488996v2117,349250,-2117,152351,,501601l317496,984247,,158750xe" fillcolor="#6edeac [1945]" strokecolor="#272727 [2749]" strokeweight="1pt">
                  <v:fill opacity="16448f"/>
                  <v:stroke dashstyle="dash" joinstyle="miter"/>
                  <v:path arrowok="t" o:connecttype="custom" o:connectlocs="0,158750;215900,0;1003231,6363;1568395,133379;2641596,488996;2641596,990597;317496,984247;0,158750" o:connectangles="0,0,0,0,0,0,0,0"/>
                </v:shape>
                <v:shape id="Freeform: Shape 453" o:spid="_x0000_s1048" style="position:absolute;left:37338;top:17780;width:11493;height:7556;visibility:visible;mso-wrap-style:square;v-text-anchor:middle" coordsize="1149350,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" path="m165100,l,349250,1149350,755650v-2117,-169333,-4233,-338667,-6350,-508000l165100,xe" fillcolor="#6edeac [1945]" strokecolor="#272727 [2749]" strokeweight="1pt">
                  <v:fill opacity="16448f"/>
                  <v:stroke dashstyle="dash" joinstyle="miter"/>
                  <v:path arrowok="t" o:connecttype="custom" o:connectlocs="165100,0;0,349250;1149350,755650;1143000,247650;165100,0" o:connectangles="0,0,0,0,0"/>
                </v:shape>
                <v:shape id="Freeform: Shape 454" o:spid="_x0000_s1049" style="position:absolute;left:635;top:3873;width:48006;height:14859;visibility:visible;mso-wrap-style:square;v-text-anchor:middle" coordsize="48006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" path="m,l4800600,1485900e" filled="f" strokecolor="#7030a0" strokeweight="4.5pt">
                  <v:stroke dashstyle="1 1" opacity="46003f"/>
                  <v:path arrowok="t" o:connecttype="custom" o:connectlocs="0,0;4800600,1485900" o:connectangles="0,0"/>
                </v:shape>
                <v:shape id="Freeform: Shape 456" o:spid="_x0000_s1050" style="position:absolute;left:19050;top:254;width:635;height:8572;visibility:visible;mso-wrap-style:square;v-text-anchor:middle" coordsize="6350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" path="m,857250c15346,502179,30692,147108,63500,e" filled="f" strokecolor="#884e03 [1608]" strokeweight="4.5pt">
                  <v:stroke dashstyle="1 1" opacity="46003f"/>
                  <v:path arrowok="t" o:connecttype="custom" o:connectlocs="0,857250;63500,0" o:connectangles="0,0"/>
                </v:shape>
                <v:line id="Straight Connector 457" o:spid="_x0000_s1051" style="position:absolute;flip:x;visibility:visible;mso-wrap-style:square" from="5524,5778" to="5524,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" strokecolor="black [3213]" strokeweight=".5pt">
                  <v:stroke startarrow="oval" startarrowwidth="narrow" startarrowlength="short"/>
                </v:line>
                <v:line id="Straight Connector 106" o:spid="_x0000_s1052" style="position:absolute;flip:x;visibility:visible;mso-wrap-style:square" from="14492,3873" to="19333,3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" strokecolor="black [3213]" strokeweight=".5pt">
                  <v:stroke startarrow="oval" startarrowwidth="narrow" startarrowlength="short"/>
                </v:line>
                <v:shape id="Text Box 458" o:spid="_x0000_s1053" type="#_x0000_t202" style="position:absolute;left:275;top:9079;width:11183;height:19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" fillcolor="white [3212]" stroked="f" strokeweight=".5pt">
                  <v:fill opacity="32896f"/>
                  <v:textbox>
                    <w:txbxContent>
                      <w:p w14:paraId="18C22821" w14:textId="0685E63B" w:rsidR="00020774" w:rsidRPr="00441090" w:rsidRDefault="00020774" w:rsidP="00971D48">
                        <w:pPr>
                          <w:pStyle w:val="NormalWeb"/>
                          <w:spacing w:before="0" w:beforeAutospacing="0"/>
                        </w:pPr>
                        <w:r w:rsidRPr="00441090">
                          <w:rPr>
                            <w:rFonts w:ascii="Arial" w:eastAsia="SimSun" w:hAnsi="Arial"/>
                            <w:b/>
                            <w:bCs/>
                            <w:sz w:val="14"/>
                            <w:szCs w:val="14"/>
                          </w:rPr>
                          <w:t>Shap Pat Heung Road</w:t>
                        </w:r>
                      </w:p>
                    </w:txbxContent>
                  </v:textbox>
                </v:shape>
                <v:shape id="Text Box 458" o:spid="_x0000_s1054" type="#_x0000_t202" style="position:absolute;left:2323;top:2603;width:12357;height:19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" fillcolor="white [3212]" stroked="f" strokeweight=".5pt">
                  <v:fill opacity="32896f"/>
                  <v:textbox>
                    <w:txbxContent>
                      <w:p w14:paraId="10148C23" w14:textId="77777777" w:rsidR="00020774" w:rsidRPr="00441090" w:rsidRDefault="00020774" w:rsidP="00971D48">
                        <w:pPr>
                          <w:pStyle w:val="NormalWeb"/>
                          <w:spacing w:before="0" w:beforeAutospacing="0"/>
                        </w:pPr>
                        <w:r w:rsidRPr="00441090">
                          <w:rPr>
                            <w:rFonts w:ascii="Arial" w:eastAsia="SimSun" w:hAnsi="Arial"/>
                            <w:b/>
                            <w:bCs/>
                            <w:sz w:val="14"/>
                            <w:szCs w:val="14"/>
                          </w:rPr>
                          <w:t>Yuen Long Tai Yuk Road</w:t>
                        </w:r>
                      </w:p>
                    </w:txbxContent>
                  </v:textbox>
                </v:shape>
                <v:shape id="Text Box 458" o:spid="_x0000_s1055" type="#_x0000_t202" style="position:absolute;left:31975;top:26212;width:8173;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" fillcolor="white [3212]" stroked="f" strokeweight=".5pt">
                  <v:fill opacity="32896f"/>
                  <v:textbox>
                    <w:txbxContent>
                      <w:p w14:paraId="22E1615E" w14:textId="3B153505" w:rsidR="00020774" w:rsidRPr="008A1BEE" w:rsidRDefault="00020774" w:rsidP="008A1BEE">
                        <w:pPr>
                          <w:pStyle w:val="NormalWeb"/>
                          <w:spacing w:before="0" w:beforeAutospacing="0"/>
                          <w:rPr>
                            <w:lang w:val="en-US"/>
                          </w:rPr>
                        </w:pPr>
                        <w:r>
                          <w:rPr>
                            <w:rFonts w:ascii="Arial" w:eastAsia="SimSun" w:hAnsi="Arial"/>
                            <w:b/>
                            <w:bCs/>
                            <w:sz w:val="14"/>
                            <w:szCs w:val="14"/>
                            <w:lang w:val="en-US"/>
                          </w:rPr>
                          <w:t>Park Signature</w:t>
                        </w:r>
                      </w:p>
                    </w:txbxContent>
                  </v:textbox>
                </v:shape>
                <v:shape id="Text Box 458" o:spid="_x0000_s1056" type="#_x0000_t202" style="position:absolute;left:41055;top:20276;width:5747;height:19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" fillcolor="white [3212]" stroked="f" strokeweight=".5pt">
                  <v:fill opacity="32896f"/>
                  <v:textbox>
                    <w:txbxContent>
                      <w:p w14:paraId="3DBF4927" w14:textId="29C6FD1C" w:rsidR="00020774" w:rsidRDefault="00020774" w:rsidP="008A1BEE">
                        <w:pPr>
                          <w:pStyle w:val="NormalWeb"/>
                          <w:spacing w:before="0" w:beforeAutospacing="0"/>
                        </w:pPr>
                        <w:r w:rsidRPr="008A1BEE">
                          <w:rPr>
                            <w:rFonts w:ascii="Arial" w:eastAsia="SimSun" w:hAnsi="Arial"/>
                            <w:b/>
                            <w:bCs/>
                            <w:sz w:val="14"/>
                            <w:szCs w:val="14"/>
                          </w:rPr>
                          <w:t>La Grove</w:t>
                        </w:r>
                      </w:p>
                    </w:txbxContent>
                  </v:textbox>
                </v:shape>
                <w10:anchorlock/>
              </v:group>
            </w:pict>
          </mc:Fallback>
        </mc:AlternateContent>
      </w:r>
    </w:p>
    <w:p w14:paraId="22289129" w14:textId="2D377717" w:rsidR="00D83E47" w:rsidRPr="00BA579E" w:rsidRDefault="00D83E47" w:rsidP="00D83E47">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6</w:t>
      </w:r>
      <w:r w:rsidR="00760710">
        <w:rPr>
          <w:noProof/>
        </w:rPr>
        <w:fldChar w:fldCharType="end"/>
      </w:r>
      <w:r w:rsidRPr="00BA579E">
        <w:t xml:space="preserve"> Site Location of the Development</w:t>
      </w:r>
    </w:p>
    <w:p w14:paraId="7E8CEBF3" w14:textId="68BF2430" w:rsidR="00D83E47" w:rsidRPr="00BA579E" w:rsidRDefault="00D83E47" w:rsidP="00D83E47">
      <w:pPr>
        <w:jc w:val="both"/>
        <w:rPr>
          <w:rFonts w:eastAsia="PMingLiU"/>
          <w:szCs w:val="22"/>
          <w:lang w:eastAsia="zh-HK"/>
        </w:rPr>
      </w:pPr>
    </w:p>
    <w:p w14:paraId="78F376BD" w14:textId="4BF1C659" w:rsidR="003519D4" w:rsidRPr="00BA579E" w:rsidRDefault="003519D4" w:rsidP="00353688">
      <w:pPr>
        <w:tabs>
          <w:tab w:val="left" w:pos="1701"/>
        </w:tabs>
        <w:spacing w:line="260" w:lineRule="atLeast"/>
        <w:jc w:val="both"/>
        <w:rPr>
          <w:rFonts w:eastAsia="PMingLiU"/>
          <w:szCs w:val="22"/>
          <w:lang w:eastAsia="zh-HK"/>
        </w:rPr>
      </w:pPr>
    </w:p>
    <w:p w14:paraId="2F1F1F08" w14:textId="77777777" w:rsidR="003519D4" w:rsidRPr="00BA579E" w:rsidRDefault="003519D4" w:rsidP="002F5B38">
      <w:pPr>
        <w:jc w:val="both"/>
        <w:rPr>
          <w:rFonts w:eastAsia="PMingLiU"/>
          <w:szCs w:val="22"/>
          <w:lang w:eastAsia="zh-HK"/>
        </w:rPr>
      </w:pPr>
    </w:p>
    <w:p w14:paraId="41FDF19B" w14:textId="6D01DA23" w:rsidR="002F5B38" w:rsidRPr="00BA579E" w:rsidRDefault="002F5B38" w:rsidP="002F5B38">
      <w:pPr>
        <w:jc w:val="both"/>
        <w:rPr>
          <w:rFonts w:eastAsia="PMingLiU"/>
          <w:szCs w:val="22"/>
          <w:lang w:eastAsia="zh-HK"/>
        </w:rPr>
      </w:pPr>
      <w:r w:rsidRPr="00BA579E">
        <w:rPr>
          <w:rFonts w:eastAsia="PMingLiU" w:hint="eastAsia"/>
          <w:noProof/>
          <w:szCs w:val="22"/>
        </w:rPr>
        <w:lastRenderedPageBreak/>
        <mc:AlternateContent>
          <mc:Choice Requires="wpc">
            <w:drawing>
              <wp:inline distT="0" distB="0" distL="0" distR="0" wp14:anchorId="7B1A6659" wp14:editId="2D62BE79">
                <wp:extent cx="5039995" cy="2569092"/>
                <wp:effectExtent l="0" t="0" r="8255" b="3175"/>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pic:cNvPicPr>
                            <a:picLocks noChangeAspect="1"/>
                          </pic:cNvPicPr>
                        </pic:nvPicPr>
                        <pic:blipFill>
                          <a:blip r:embed="rId45"/>
                          <a:stretch>
                            <a:fillRect/>
                          </a:stretch>
                        </pic:blipFill>
                        <pic:spPr>
                          <a:xfrm>
                            <a:off x="0" y="0"/>
                            <a:ext cx="5039995" cy="2533093"/>
                          </a:xfrm>
                          <a:prstGeom prst="rect">
                            <a:avLst/>
                          </a:prstGeom>
                        </pic:spPr>
                      </pic:pic>
                    </wpc:wpc>
                  </a:graphicData>
                </a:graphic>
              </wp:inline>
            </w:drawing>
          </mc:Choice>
          <mc:Fallback>
            <w:pict>
              <v:group w14:anchorId="4999ABAB" id="Canvas 80" o:spid="_x0000_s1026" editas="canvas" style="width:396.85pt;height:202.3pt;mso-position-horizontal-relative:char;mso-position-vertical-relative:line" coordsize="50399,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">
                <v:shape id="_x0000_s1027" type="#_x0000_t75" style="position:absolute;width:50399;height:25685;visibility:visible;mso-wrap-style:square">
                  <v:fill o:detectmouseclick="t"/>
                  <v:path o:connecttype="none"/>
                </v:shape>
                <v:shape id="Picture 21" o:spid="_x0000_s1028" type="#_x0000_t75" style="position:absolute;width:50399;height:25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QzpbFAAAA2wAAAA8AAABkcnMvZG93bnJldi54bWxEj0FrwkAUhO9C/8PyCl5EN6YgGl2lFQUv&#10;gWoL7fGRfSbB7Nu4u2raX98tCB6HmfmGWaw604grOV9bVjAeJSCIC6trLhV8fmyHUxA+IGtsLJOC&#10;H/KwWj71Fphpe+M9XQ+hFBHCPkMFVQhtJqUvKjLoR7Yljt7ROoMhSldK7fAW4aaRaZJMpMGa40KF&#10;La0rKk6Hi1Hw+5anm/M6D+9HN3j5/rJ6Nu1ypfrP3escRKAuPML39k4rSMfw/yX+AL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EM6WxQAAANsAAAAPAAAAAAAAAAAAAAAA&#10;AJ8CAABkcnMvZG93bnJldi54bWxQSwUGAAAAAAQABAD3AAAAkQMAAAAA&#10;">
                  <v:imagedata r:id="rId46" o:title=""/>
                  <v:path arrowok="t"/>
                </v:shape>
                <w10:anchorlock/>
              </v:group>
            </w:pict>
          </mc:Fallback>
        </mc:AlternateContent>
      </w:r>
    </w:p>
    <w:p w14:paraId="6D1C8D58" w14:textId="5A5B98CF" w:rsidR="00D83E47" w:rsidRPr="00BA579E" w:rsidRDefault="00D83E47" w:rsidP="00D83E47">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7</w:t>
      </w:r>
      <w:r w:rsidR="00760710">
        <w:rPr>
          <w:noProof/>
        </w:rPr>
        <w:fldChar w:fldCharType="end"/>
      </w:r>
      <w:r w:rsidRPr="00BA579E">
        <w:t xml:space="preserve"> Residential tower typical layout plan</w:t>
      </w:r>
    </w:p>
    <w:p w14:paraId="76ABB290" w14:textId="66036822" w:rsidR="00C46A03" w:rsidRPr="00BA579E" w:rsidRDefault="00C46A03" w:rsidP="00C46A03">
      <w:pPr>
        <w:pStyle w:val="ReportText"/>
        <w:rPr>
          <w:lang w:eastAsia="zh-CN"/>
        </w:rPr>
      </w:pPr>
      <w:r w:rsidRPr="00BA579E">
        <w:rPr>
          <w:noProof/>
          <w:lang w:eastAsia="zh-CN"/>
        </w:rPr>
        <mc:AlternateContent>
          <mc:Choice Requires="wpc">
            <w:drawing>
              <wp:inline distT="0" distB="0" distL="0" distR="0" wp14:anchorId="2613CA5F" wp14:editId="759A884C">
                <wp:extent cx="5039995" cy="3146960"/>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47"/>
                          <a:stretch>
                            <a:fillRect/>
                          </a:stretch>
                        </pic:blipFill>
                        <pic:spPr>
                          <a:xfrm>
                            <a:off x="0" y="0"/>
                            <a:ext cx="4861264" cy="3111335"/>
                          </a:xfrm>
                          <a:prstGeom prst="rect">
                            <a:avLst/>
                          </a:prstGeom>
                        </pic:spPr>
                      </pic:pic>
                    </wpc:wpc>
                  </a:graphicData>
                </a:graphic>
              </wp:inline>
            </w:drawing>
          </mc:Choice>
          <mc:Fallback>
            <w:pict>
              <v:group w14:anchorId="46AF5004" id="Canvas 16" o:spid="_x0000_s1026" editas="canvas" style="width:396.85pt;height:247.8pt;mso-position-horizontal-relative:char;mso-position-vertical-relative:line" coordsize="50399,3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">
                <v:shape id="_x0000_s1027" type="#_x0000_t75" style="position:absolute;width:50399;height:31464;visibility:visible;mso-wrap-style:square">
                  <v:fill o:detectmouseclick="t"/>
                  <v:path o:connecttype="none"/>
                </v:shape>
                <v:shape id="Picture 17" o:spid="_x0000_s1028" type="#_x0000_t75" style="position:absolute;width:48612;height:31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7DN7AAAAA2wAAAA8AAABkcnMvZG93bnJldi54bWxET02LwjAQvQv7H8IseNNUD6tWo6wui14U&#10;rXofmrEpNpPSRK3/3iwseJvH+5zZorWVuFPjS8cKBv0EBHHudMmFgtPxtzcG4QOyxsoxKXiSh8X8&#10;ozPDVLsHH+iehULEEPYpKjAh1KmUPjdk0fddTRy5i2sshgibQuoGHzHcVnKYJF/SYsmxwWBNK0P5&#10;NbtZBYndbfc/5wFv1qviNhkPD8vMLJXqfrbfUxCB2vAW/7s3Os4fwd8v8QA5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bsM3sAAAADbAAAADwAAAAAAAAAAAAAAAACfAgAA&#10;ZHJzL2Rvd25yZXYueG1sUEsFBgAAAAAEAAQA9wAAAIwDAAAAAA==&#10;">
                  <v:imagedata r:id="rId48" o:title=""/>
                  <v:path arrowok="t"/>
                </v:shape>
                <w10:anchorlock/>
              </v:group>
            </w:pict>
          </mc:Fallback>
        </mc:AlternateContent>
      </w:r>
    </w:p>
    <w:p w14:paraId="2BBED564" w14:textId="7BB4F457" w:rsidR="00C46A03" w:rsidRPr="00BA579E" w:rsidRDefault="00C46A03" w:rsidP="00C46A03">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8</w:t>
      </w:r>
      <w:r w:rsidR="00760710">
        <w:rPr>
          <w:noProof/>
        </w:rPr>
        <w:fldChar w:fldCharType="end"/>
      </w:r>
      <w:r w:rsidRPr="00BA579E">
        <w:t xml:space="preserve"> </w:t>
      </w:r>
      <w:r w:rsidR="001D3B44" w:rsidRPr="00BA579E">
        <w:t>Rendering for the development</w:t>
      </w:r>
    </w:p>
    <w:p w14:paraId="1CD4814A" w14:textId="0DB91385" w:rsidR="003519D4" w:rsidRPr="00BA579E" w:rsidRDefault="003519D4" w:rsidP="00A52433">
      <w:pPr>
        <w:pStyle w:val="ReportLevel2"/>
      </w:pPr>
      <w:bookmarkStart w:id="92" w:name="_Toc422298010"/>
      <w:bookmarkStart w:id="93" w:name="_Toc531335576"/>
      <w:r w:rsidRPr="00BA579E">
        <w:t xml:space="preserve">General </w:t>
      </w:r>
      <w:r w:rsidR="00A84D90" w:rsidRPr="00BA579E">
        <w:t xml:space="preserve">Weather </w:t>
      </w:r>
      <w:r w:rsidRPr="00BA579E">
        <w:t>Information</w:t>
      </w:r>
      <w:bookmarkEnd w:id="92"/>
      <w:bookmarkEnd w:id="93"/>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5"/>
        <w:gridCol w:w="4676"/>
      </w:tblGrid>
      <w:tr w:rsidR="003519D4" w:rsidRPr="00BA579E" w14:paraId="6FE3213C" w14:textId="77777777" w:rsidTr="003519D4">
        <w:tc>
          <w:tcPr>
            <w:tcW w:w="2695" w:type="dxa"/>
            <w:shd w:val="clear" w:color="auto" w:fill="D9D9D9"/>
          </w:tcPr>
          <w:p w14:paraId="1F70B18D" w14:textId="77777777" w:rsidR="003519D4" w:rsidRPr="00BA579E" w:rsidRDefault="003519D4" w:rsidP="003519D4">
            <w:pPr>
              <w:jc w:val="both"/>
              <w:rPr>
                <w:szCs w:val="22"/>
              </w:rPr>
            </w:pPr>
            <w:r w:rsidRPr="00BA579E">
              <w:rPr>
                <w:szCs w:val="22"/>
              </w:rPr>
              <w:t>Location</w:t>
            </w:r>
          </w:p>
        </w:tc>
        <w:tc>
          <w:tcPr>
            <w:tcW w:w="4676" w:type="dxa"/>
            <w:shd w:val="clear" w:color="auto" w:fill="D9D9D9"/>
          </w:tcPr>
          <w:p w14:paraId="41583481" w14:textId="77777777" w:rsidR="003519D4" w:rsidRPr="00BA579E" w:rsidRDefault="003519D4" w:rsidP="003519D4">
            <w:pPr>
              <w:jc w:val="both"/>
              <w:rPr>
                <w:szCs w:val="22"/>
              </w:rPr>
            </w:pPr>
            <w:r w:rsidRPr="00BA579E">
              <w:rPr>
                <w:szCs w:val="22"/>
              </w:rPr>
              <w:t>Hong Kong</w:t>
            </w:r>
          </w:p>
        </w:tc>
      </w:tr>
      <w:tr w:rsidR="003519D4" w:rsidRPr="00BA579E" w14:paraId="466A0087" w14:textId="77777777" w:rsidTr="003519D4">
        <w:tc>
          <w:tcPr>
            <w:tcW w:w="2695" w:type="dxa"/>
          </w:tcPr>
          <w:p w14:paraId="777EFBF8" w14:textId="77777777" w:rsidR="003519D4" w:rsidRPr="00BA579E" w:rsidRDefault="003519D4" w:rsidP="003519D4">
            <w:pPr>
              <w:rPr>
                <w:rFonts w:eastAsia="PMingLiU"/>
                <w:sz w:val="20"/>
                <w:lang w:eastAsia="zh-HK"/>
              </w:rPr>
            </w:pPr>
            <w:r w:rsidRPr="00BA579E">
              <w:rPr>
                <w:rFonts w:eastAsia="PMingLiU" w:hint="eastAsia"/>
                <w:sz w:val="20"/>
                <w:lang w:eastAsia="zh-HK"/>
              </w:rPr>
              <w:t>Source of Design Weather</w:t>
            </w:r>
          </w:p>
        </w:tc>
        <w:tc>
          <w:tcPr>
            <w:tcW w:w="4676" w:type="dxa"/>
          </w:tcPr>
          <w:p w14:paraId="5D955EFD" w14:textId="77777777" w:rsidR="003519D4" w:rsidRPr="00BA579E" w:rsidRDefault="003519D4" w:rsidP="003519D4">
            <w:pPr>
              <w:rPr>
                <w:rFonts w:eastAsia="PMingLiU"/>
                <w:sz w:val="20"/>
                <w:lang w:eastAsia="zh-HK"/>
              </w:rPr>
            </w:pPr>
            <w:r w:rsidRPr="00BA579E">
              <w:rPr>
                <w:rFonts w:eastAsia="PMingLiU" w:hint="eastAsia"/>
                <w:sz w:val="20"/>
                <w:lang w:eastAsia="zh-HK"/>
              </w:rPr>
              <w:t>ASHRAE design weather database v4.0</w:t>
            </w:r>
          </w:p>
        </w:tc>
      </w:tr>
      <w:tr w:rsidR="003519D4" w:rsidRPr="00BA579E" w14:paraId="08BC0A12" w14:textId="77777777" w:rsidTr="003519D4">
        <w:tc>
          <w:tcPr>
            <w:tcW w:w="2695" w:type="dxa"/>
          </w:tcPr>
          <w:p w14:paraId="6BA3151B" w14:textId="77777777" w:rsidR="003519D4" w:rsidRPr="00BA579E" w:rsidRDefault="003519D4" w:rsidP="003519D4">
            <w:pPr>
              <w:rPr>
                <w:rFonts w:eastAsia="PMingLiU"/>
                <w:sz w:val="20"/>
                <w:lang w:eastAsia="zh-HK"/>
              </w:rPr>
            </w:pPr>
            <w:r w:rsidRPr="00BA579E">
              <w:rPr>
                <w:rFonts w:eastAsia="PMingLiU" w:hint="eastAsia"/>
                <w:sz w:val="20"/>
                <w:lang w:eastAsia="zh-HK"/>
              </w:rPr>
              <w:t>ASHRAE weather location</w:t>
            </w:r>
          </w:p>
        </w:tc>
        <w:tc>
          <w:tcPr>
            <w:tcW w:w="4676" w:type="dxa"/>
          </w:tcPr>
          <w:p w14:paraId="6A6D9362" w14:textId="77777777" w:rsidR="003519D4" w:rsidRPr="00BA579E" w:rsidRDefault="003519D4" w:rsidP="003519D4">
            <w:pPr>
              <w:rPr>
                <w:rFonts w:eastAsia="PMingLiU"/>
                <w:sz w:val="20"/>
                <w:lang w:eastAsia="zh-HK"/>
              </w:rPr>
            </w:pPr>
            <w:r w:rsidRPr="00BA579E">
              <w:rPr>
                <w:rFonts w:eastAsia="PMingLiU" w:hint="eastAsia"/>
                <w:sz w:val="20"/>
                <w:lang w:eastAsia="zh-HK"/>
              </w:rPr>
              <w:t>Hong Kong Observatory, China</w:t>
            </w:r>
          </w:p>
        </w:tc>
      </w:tr>
      <w:tr w:rsidR="003519D4" w:rsidRPr="00BA579E" w14:paraId="36C75B27" w14:textId="77777777" w:rsidTr="003519D4">
        <w:tc>
          <w:tcPr>
            <w:tcW w:w="2695" w:type="dxa"/>
          </w:tcPr>
          <w:p w14:paraId="30DB047F" w14:textId="77777777" w:rsidR="003519D4" w:rsidRPr="00BA579E" w:rsidRDefault="003519D4" w:rsidP="003519D4">
            <w:pPr>
              <w:rPr>
                <w:sz w:val="20"/>
              </w:rPr>
            </w:pPr>
            <w:r w:rsidRPr="00BA579E">
              <w:rPr>
                <w:sz w:val="20"/>
              </w:rPr>
              <w:t>Time Zone</w:t>
            </w:r>
          </w:p>
        </w:tc>
        <w:tc>
          <w:tcPr>
            <w:tcW w:w="4676" w:type="dxa"/>
          </w:tcPr>
          <w:p w14:paraId="5D483934" w14:textId="77777777" w:rsidR="003519D4" w:rsidRPr="00BA579E" w:rsidRDefault="003519D4" w:rsidP="003519D4">
            <w:pPr>
              <w:rPr>
                <w:sz w:val="20"/>
              </w:rPr>
            </w:pPr>
            <w:r w:rsidRPr="00BA579E">
              <w:rPr>
                <w:sz w:val="20"/>
              </w:rPr>
              <w:t>GMT +8.0 Hours</w:t>
            </w:r>
          </w:p>
        </w:tc>
      </w:tr>
      <w:tr w:rsidR="003519D4" w:rsidRPr="00BA579E" w14:paraId="1DF7081C" w14:textId="77777777" w:rsidTr="003519D4">
        <w:tc>
          <w:tcPr>
            <w:tcW w:w="2695" w:type="dxa"/>
          </w:tcPr>
          <w:p w14:paraId="1900CA27" w14:textId="77777777" w:rsidR="003519D4" w:rsidRPr="00BA579E" w:rsidRDefault="003519D4" w:rsidP="003519D4">
            <w:pPr>
              <w:rPr>
                <w:rFonts w:eastAsia="PMingLiU"/>
                <w:sz w:val="20"/>
                <w:lang w:eastAsia="zh-HK"/>
              </w:rPr>
            </w:pPr>
            <w:r w:rsidRPr="00BA579E">
              <w:rPr>
                <w:rFonts w:eastAsia="PMingLiU" w:hint="eastAsia"/>
                <w:sz w:val="20"/>
                <w:lang w:eastAsia="zh-HK"/>
              </w:rPr>
              <w:t>Latitude</w:t>
            </w:r>
          </w:p>
        </w:tc>
        <w:tc>
          <w:tcPr>
            <w:tcW w:w="4676" w:type="dxa"/>
          </w:tcPr>
          <w:p w14:paraId="4E57EB9F" w14:textId="77777777" w:rsidR="003519D4" w:rsidRPr="00BA579E" w:rsidRDefault="003519D4" w:rsidP="003519D4">
            <w:pPr>
              <w:rPr>
                <w:rFonts w:eastAsia="PMingLiU"/>
                <w:sz w:val="20"/>
                <w:lang w:eastAsia="zh-HK"/>
              </w:rPr>
            </w:pPr>
            <w:r w:rsidRPr="00BA579E">
              <w:rPr>
                <w:rFonts w:eastAsia="PMingLiU" w:hint="eastAsia"/>
                <w:sz w:val="20"/>
                <w:lang w:eastAsia="zh-HK"/>
              </w:rPr>
              <w:t>22.3o N, 114.17o E</w:t>
            </w:r>
          </w:p>
        </w:tc>
      </w:tr>
      <w:tr w:rsidR="003519D4" w:rsidRPr="00BA579E" w14:paraId="0957A782" w14:textId="77777777" w:rsidTr="003519D4">
        <w:tc>
          <w:tcPr>
            <w:tcW w:w="2695" w:type="dxa"/>
          </w:tcPr>
          <w:p w14:paraId="6B6B34A6" w14:textId="77777777" w:rsidR="003519D4" w:rsidRPr="00BA579E" w:rsidRDefault="003519D4" w:rsidP="003519D4">
            <w:pPr>
              <w:rPr>
                <w:sz w:val="20"/>
              </w:rPr>
            </w:pPr>
            <w:r w:rsidRPr="00BA579E">
              <w:rPr>
                <w:sz w:val="20"/>
              </w:rPr>
              <w:t>Principal Energy Source</w:t>
            </w:r>
          </w:p>
        </w:tc>
        <w:tc>
          <w:tcPr>
            <w:tcW w:w="4676" w:type="dxa"/>
          </w:tcPr>
          <w:p w14:paraId="0ACFC569" w14:textId="01FF909B" w:rsidR="003519D4" w:rsidRPr="00BA579E" w:rsidRDefault="003519D4" w:rsidP="003519D4">
            <w:pPr>
              <w:rPr>
                <w:sz w:val="20"/>
              </w:rPr>
            </w:pPr>
            <w:r w:rsidRPr="00BA579E">
              <w:rPr>
                <w:sz w:val="20"/>
              </w:rPr>
              <w:t xml:space="preserve">Electricity </w:t>
            </w:r>
          </w:p>
          <w:p w14:paraId="5FD4FF6B" w14:textId="77777777" w:rsidR="003519D4" w:rsidRPr="00BA579E" w:rsidRDefault="003519D4" w:rsidP="003519D4">
            <w:pPr>
              <w:tabs>
                <w:tab w:val="left" w:pos="3795"/>
              </w:tabs>
              <w:rPr>
                <w:sz w:val="20"/>
              </w:rPr>
            </w:pPr>
            <w:r w:rsidRPr="00BA579E">
              <w:rPr>
                <w:sz w:val="20"/>
              </w:rPr>
              <w:tab/>
            </w:r>
          </w:p>
        </w:tc>
      </w:tr>
      <w:tr w:rsidR="003519D4" w:rsidRPr="00BA579E" w14:paraId="70E2BDAC" w14:textId="77777777" w:rsidTr="003519D4">
        <w:tc>
          <w:tcPr>
            <w:tcW w:w="2695" w:type="dxa"/>
          </w:tcPr>
          <w:p w14:paraId="02C1CE78" w14:textId="77777777" w:rsidR="003519D4" w:rsidRPr="00BA579E" w:rsidRDefault="003519D4" w:rsidP="003519D4">
            <w:pPr>
              <w:rPr>
                <w:sz w:val="20"/>
              </w:rPr>
            </w:pPr>
            <w:r w:rsidRPr="00BA579E">
              <w:rPr>
                <w:sz w:val="20"/>
              </w:rPr>
              <w:t>Weather File</w:t>
            </w:r>
          </w:p>
        </w:tc>
        <w:tc>
          <w:tcPr>
            <w:tcW w:w="4676" w:type="dxa"/>
          </w:tcPr>
          <w:p w14:paraId="601A7376" w14:textId="77777777" w:rsidR="003519D4" w:rsidRPr="00BA579E" w:rsidRDefault="003519D4" w:rsidP="003519D4">
            <w:pPr>
              <w:rPr>
                <w:sz w:val="20"/>
              </w:rPr>
            </w:pPr>
            <w:r w:rsidRPr="00BA579E">
              <w:rPr>
                <w:sz w:val="20"/>
              </w:rPr>
              <w:t>CHN_Hong.Kong.SAR_CityUHK.BIN</w:t>
            </w:r>
          </w:p>
          <w:p w14:paraId="71CC539A" w14:textId="77777777" w:rsidR="003519D4" w:rsidRPr="00BA579E" w:rsidRDefault="003519D4" w:rsidP="003519D4">
            <w:pPr>
              <w:rPr>
                <w:sz w:val="20"/>
              </w:rPr>
            </w:pPr>
          </w:p>
          <w:p w14:paraId="46B034B4" w14:textId="77777777" w:rsidR="003519D4" w:rsidRPr="00BA579E" w:rsidRDefault="003519D4" w:rsidP="003519D4">
            <w:pPr>
              <w:rPr>
                <w:sz w:val="20"/>
              </w:rPr>
            </w:pPr>
            <w:r w:rsidRPr="00BA579E">
              <w:rPr>
                <w:rFonts w:eastAsia="PMingLiU" w:hint="eastAsia"/>
                <w:sz w:val="20"/>
                <w:lang w:eastAsia="zh-HK"/>
              </w:rPr>
              <w:t>Test Reference Y</w:t>
            </w:r>
            <w:r w:rsidRPr="00BA579E">
              <w:rPr>
                <w:sz w:val="20"/>
              </w:rPr>
              <w:t xml:space="preserve">ear file for Hong Kong originally in IWEC format spreadsheet jointly developed by Dr TT </w:t>
            </w:r>
            <w:r w:rsidRPr="00BA579E">
              <w:rPr>
                <w:sz w:val="20"/>
              </w:rPr>
              <w:lastRenderedPageBreak/>
              <w:t>Chow and ALS Chan of the City University of Hong Kong supported by a CERG grant from the Research Grants Council of the Hong Kong Special Administrative Region of China. Solar radiation measured from observatory station at 22.32 N, 114.17 E, 65 m above mean sea level.</w:t>
            </w:r>
          </w:p>
        </w:tc>
      </w:tr>
      <w:tr w:rsidR="003519D4" w:rsidRPr="00BA579E" w14:paraId="0F04D932" w14:textId="77777777" w:rsidTr="003519D4">
        <w:tc>
          <w:tcPr>
            <w:tcW w:w="2695" w:type="dxa"/>
          </w:tcPr>
          <w:p w14:paraId="459358FC" w14:textId="77777777" w:rsidR="003519D4" w:rsidRPr="00BA579E" w:rsidRDefault="003519D4" w:rsidP="003519D4">
            <w:pPr>
              <w:rPr>
                <w:rFonts w:eastAsia="PMingLiU"/>
                <w:sz w:val="20"/>
                <w:lang w:eastAsia="zh-HK"/>
              </w:rPr>
            </w:pPr>
            <w:r w:rsidRPr="00BA579E">
              <w:rPr>
                <w:rFonts w:eastAsia="PMingLiU" w:hint="eastAsia"/>
                <w:sz w:val="20"/>
                <w:lang w:eastAsia="zh-HK"/>
              </w:rPr>
              <w:lastRenderedPageBreak/>
              <w:t>Monthly Percentile for (Heating, Cooling) Loads Design Weather (%)</w:t>
            </w:r>
          </w:p>
        </w:tc>
        <w:tc>
          <w:tcPr>
            <w:tcW w:w="4676" w:type="dxa"/>
          </w:tcPr>
          <w:p w14:paraId="40C98BCC" w14:textId="77777777" w:rsidR="003519D4" w:rsidRPr="00BA579E" w:rsidRDefault="003519D4" w:rsidP="003519D4">
            <w:pPr>
              <w:rPr>
                <w:rFonts w:eastAsia="PMingLiU"/>
                <w:sz w:val="20"/>
                <w:lang w:eastAsia="zh-HK"/>
              </w:rPr>
            </w:pPr>
            <w:r w:rsidRPr="00BA579E">
              <w:rPr>
                <w:rFonts w:eastAsia="PMingLiU" w:hint="eastAsia"/>
                <w:sz w:val="20"/>
                <w:lang w:eastAsia="zh-HK"/>
              </w:rPr>
              <w:t>99.60, 0.4</w:t>
            </w:r>
          </w:p>
        </w:tc>
      </w:tr>
    </w:tbl>
    <w:p w14:paraId="43BB134D" w14:textId="77777777" w:rsidR="003519D4" w:rsidRPr="00BA579E" w:rsidRDefault="003519D4" w:rsidP="00A84D90">
      <w:pPr>
        <w:pStyle w:val="ReportLevel2"/>
      </w:pPr>
      <w:bookmarkStart w:id="94" w:name="_Toc422298011"/>
      <w:bookmarkStart w:id="95" w:name="_Toc531335577"/>
      <w:r w:rsidRPr="00BA579E">
        <w:rPr>
          <w:rFonts w:hint="eastAsia"/>
        </w:rPr>
        <w:t>Space</w:t>
      </w:r>
      <w:r w:rsidRPr="00BA579E">
        <w:t xml:space="preserve"> Information</w:t>
      </w:r>
      <w:bookmarkEnd w:id="94"/>
      <w:bookmarkEnd w:id="95"/>
    </w:p>
    <w:p w14:paraId="5F1EAEDE" w14:textId="7EEB0235" w:rsidR="003519D4" w:rsidRPr="00BA579E" w:rsidRDefault="007D78FA" w:rsidP="007D78FA">
      <w:pPr>
        <w:pStyle w:val="ReportText"/>
        <w:jc w:val="both"/>
      </w:pPr>
      <w:r w:rsidRPr="00BA579E">
        <w:t>This section describes the development space configuration.</w:t>
      </w:r>
    </w:p>
    <w:tbl>
      <w:tblPr>
        <w:tblStyle w:val="ReportTable"/>
        <w:tblW w:w="0" w:type="auto"/>
        <w:tblInd w:w="625" w:type="dxa"/>
        <w:tblLook w:val="04A0" w:firstRow="1" w:lastRow="0" w:firstColumn="1" w:lastColumn="0" w:noHBand="0" w:noVBand="1"/>
      </w:tblPr>
      <w:tblGrid>
        <w:gridCol w:w="3330"/>
        <w:gridCol w:w="3972"/>
      </w:tblGrid>
      <w:tr w:rsidR="007D78FA" w:rsidRPr="00BA579E" w14:paraId="1AB70BA6" w14:textId="77777777" w:rsidTr="00C8574C">
        <w:trPr>
          <w:cnfStyle w:val="100000000000" w:firstRow="1" w:lastRow="0" w:firstColumn="0" w:lastColumn="0" w:oddVBand="0" w:evenVBand="0" w:oddHBand="0" w:evenHBand="0" w:firstRowFirstColumn="0" w:firstRowLastColumn="0" w:lastRowFirstColumn="0" w:lastRowLastColumn="0"/>
        </w:trPr>
        <w:tc>
          <w:tcPr>
            <w:tcW w:w="7302" w:type="dxa"/>
            <w:gridSpan w:val="2"/>
          </w:tcPr>
          <w:p w14:paraId="602C3340" w14:textId="07676844" w:rsidR="007D78FA" w:rsidRPr="00BA579E" w:rsidRDefault="007D78FA" w:rsidP="007D78FA">
            <w:pPr>
              <w:pStyle w:val="ReportTableText"/>
            </w:pPr>
            <w:r w:rsidRPr="00BA579E">
              <w:t>General Building Information</w:t>
            </w:r>
          </w:p>
        </w:tc>
      </w:tr>
      <w:tr w:rsidR="007D78FA" w:rsidRPr="00BA579E" w14:paraId="3954D11F" w14:textId="77777777" w:rsidTr="00C8574C">
        <w:tc>
          <w:tcPr>
            <w:tcW w:w="3330" w:type="dxa"/>
          </w:tcPr>
          <w:p w14:paraId="7B469A45" w14:textId="25179CAC" w:rsidR="007D78FA" w:rsidRPr="00BA579E" w:rsidRDefault="007D78FA" w:rsidP="007D78FA">
            <w:pPr>
              <w:pStyle w:val="ReportTableText"/>
            </w:pPr>
            <w:r w:rsidRPr="00BA579E">
              <w:t>Building Type</w:t>
            </w:r>
          </w:p>
        </w:tc>
        <w:tc>
          <w:tcPr>
            <w:tcW w:w="3972" w:type="dxa"/>
          </w:tcPr>
          <w:p w14:paraId="5E994765" w14:textId="1E33B6E1" w:rsidR="007D78FA" w:rsidRPr="00BA579E" w:rsidRDefault="00277C59" w:rsidP="007D78FA">
            <w:pPr>
              <w:pStyle w:val="ReportTableText"/>
            </w:pPr>
            <w:r w:rsidRPr="00BA579E">
              <w:t>Residential</w:t>
            </w:r>
            <w:r w:rsidR="007D78FA" w:rsidRPr="00BA579E">
              <w:t xml:space="preserve"> Development</w:t>
            </w:r>
          </w:p>
        </w:tc>
      </w:tr>
      <w:tr w:rsidR="007D78FA" w:rsidRPr="00BA579E" w14:paraId="73248732" w14:textId="77777777" w:rsidTr="00C8574C">
        <w:tc>
          <w:tcPr>
            <w:tcW w:w="3330" w:type="dxa"/>
          </w:tcPr>
          <w:p w14:paraId="38715AF3" w14:textId="4FE30473" w:rsidR="007D78FA" w:rsidRPr="00BA579E" w:rsidRDefault="007D78FA" w:rsidP="007D78FA">
            <w:pPr>
              <w:pStyle w:val="ReportTableText"/>
            </w:pPr>
            <w:r w:rsidRPr="00BA579E">
              <w:t>Site Area (m2)</w:t>
            </w:r>
          </w:p>
        </w:tc>
        <w:tc>
          <w:tcPr>
            <w:tcW w:w="3972" w:type="dxa"/>
          </w:tcPr>
          <w:p w14:paraId="6FBAFA62" w14:textId="5EF32621" w:rsidR="007D78FA" w:rsidRPr="00BA579E" w:rsidRDefault="00E84801" w:rsidP="007D78FA">
            <w:pPr>
              <w:pStyle w:val="ReportTableText"/>
            </w:pPr>
            <w:r w:rsidRPr="00BA579E">
              <w:t>2,251</w:t>
            </w:r>
          </w:p>
        </w:tc>
      </w:tr>
      <w:tr w:rsidR="007D78FA" w:rsidRPr="00BA579E" w14:paraId="599C1B36" w14:textId="77777777" w:rsidTr="00C8574C">
        <w:tc>
          <w:tcPr>
            <w:tcW w:w="3330" w:type="dxa"/>
          </w:tcPr>
          <w:p w14:paraId="54E10AD4" w14:textId="532E875E" w:rsidR="007D78FA" w:rsidRPr="00BA579E" w:rsidRDefault="007D78FA" w:rsidP="007D78FA">
            <w:pPr>
              <w:pStyle w:val="ReportTableText"/>
            </w:pPr>
            <w:r w:rsidRPr="00BA579E">
              <w:t>Total GFA (m2)</w:t>
            </w:r>
          </w:p>
        </w:tc>
        <w:tc>
          <w:tcPr>
            <w:tcW w:w="3972" w:type="dxa"/>
          </w:tcPr>
          <w:p w14:paraId="58694580" w14:textId="5C9856E1" w:rsidR="007D78FA" w:rsidRPr="00BA579E" w:rsidRDefault="002A533D" w:rsidP="007D78FA">
            <w:pPr>
              <w:pStyle w:val="ReportTableText"/>
            </w:pPr>
            <w:r w:rsidRPr="00BA579E">
              <w:t>11,248.4</w:t>
            </w:r>
          </w:p>
        </w:tc>
      </w:tr>
      <w:tr w:rsidR="007D78FA" w:rsidRPr="00BA579E" w14:paraId="3B41184C" w14:textId="77777777" w:rsidTr="00C8574C">
        <w:tc>
          <w:tcPr>
            <w:tcW w:w="3330" w:type="dxa"/>
          </w:tcPr>
          <w:p w14:paraId="503E9BF6" w14:textId="471DE6BD" w:rsidR="007D78FA" w:rsidRPr="00BA579E" w:rsidRDefault="00277C59" w:rsidP="007D78FA">
            <w:pPr>
              <w:pStyle w:val="ReportTableText"/>
            </w:pPr>
            <w:r w:rsidRPr="00BA579E">
              <w:t>Number of Storeys</w:t>
            </w:r>
          </w:p>
        </w:tc>
        <w:tc>
          <w:tcPr>
            <w:tcW w:w="3972" w:type="dxa"/>
          </w:tcPr>
          <w:p w14:paraId="3EC21CC8" w14:textId="755EE813" w:rsidR="00C8574C" w:rsidRPr="00BA579E" w:rsidRDefault="00DA3ACC" w:rsidP="00C8574C">
            <w:pPr>
              <w:pStyle w:val="ReportTableText"/>
            </w:pPr>
            <w:r w:rsidRPr="00BA579E">
              <w:t>2</w:t>
            </w:r>
            <w:r w:rsidR="00E84801" w:rsidRPr="00BA579E">
              <w:t>1</w:t>
            </w:r>
            <w:r w:rsidR="00C8574C" w:rsidRPr="00BA579E">
              <w:t xml:space="preserve"> domestic floors (1-21/F)</w:t>
            </w:r>
          </w:p>
          <w:p w14:paraId="309C9373" w14:textId="1230BDFC" w:rsidR="00C8574C" w:rsidRPr="00BA579E" w:rsidRDefault="00C8574C" w:rsidP="00C8574C">
            <w:pPr>
              <w:pStyle w:val="ReportTableText"/>
            </w:pPr>
            <w:r w:rsidRPr="00BA579E">
              <w:t>1 floor carpark (B/F)</w:t>
            </w:r>
          </w:p>
          <w:p w14:paraId="0CF201F0" w14:textId="085ED5FA" w:rsidR="007D78FA" w:rsidRPr="00BA579E" w:rsidRDefault="00C8574C" w:rsidP="00C8574C">
            <w:pPr>
              <w:pStyle w:val="ReportTableText"/>
            </w:pPr>
            <w:r w:rsidRPr="00BA579E">
              <w:t>1 floor clubhouse and lobby (G/F)</w:t>
            </w:r>
          </w:p>
        </w:tc>
      </w:tr>
      <w:tr w:rsidR="000A180D" w:rsidRPr="00BA579E" w14:paraId="56A49700" w14:textId="77777777" w:rsidTr="00C8574C">
        <w:tc>
          <w:tcPr>
            <w:tcW w:w="3330" w:type="dxa"/>
          </w:tcPr>
          <w:p w14:paraId="585B2A9B" w14:textId="70953F86" w:rsidR="000A180D" w:rsidRPr="00BA579E" w:rsidRDefault="00C8574C" w:rsidP="000A180D">
            <w:pPr>
              <w:pStyle w:val="ReportTableText"/>
            </w:pPr>
            <w:r w:rsidRPr="00BA579E">
              <w:t>Construction</w:t>
            </w:r>
            <w:r w:rsidR="00277C59" w:rsidRPr="00BA579E">
              <w:t xml:space="preserve"> Floor Area (m2)</w:t>
            </w:r>
          </w:p>
        </w:tc>
        <w:tc>
          <w:tcPr>
            <w:tcW w:w="3972" w:type="dxa"/>
          </w:tcPr>
          <w:p w14:paraId="3C7E5C38" w14:textId="4D983675" w:rsidR="000A180D" w:rsidRPr="00BA579E" w:rsidRDefault="00C8574C" w:rsidP="00C8574C">
            <w:pPr>
              <w:pStyle w:val="ReportTableText"/>
            </w:pPr>
            <w:r w:rsidRPr="00BA579E">
              <w:t>14,531.3</w:t>
            </w:r>
          </w:p>
        </w:tc>
      </w:tr>
    </w:tbl>
    <w:p w14:paraId="07E182E3" w14:textId="77777777" w:rsidR="007D78FA" w:rsidRPr="00BA579E" w:rsidRDefault="007D78FA" w:rsidP="007D78FA">
      <w:pPr>
        <w:pStyle w:val="ReportText"/>
        <w:jc w:val="both"/>
      </w:pPr>
    </w:p>
    <w:p w14:paraId="372762CD" w14:textId="77777777" w:rsidR="003519D4" w:rsidRPr="00BA579E" w:rsidRDefault="003519D4" w:rsidP="003519D4">
      <w:pPr>
        <w:ind w:left="1080"/>
        <w:jc w:val="both"/>
        <w:rPr>
          <w:szCs w:val="22"/>
        </w:rPr>
      </w:pPr>
    </w:p>
    <w:p w14:paraId="68E27486" w14:textId="77777777" w:rsidR="003519D4" w:rsidRPr="00BA579E" w:rsidRDefault="003519D4" w:rsidP="003519D4">
      <w:pPr>
        <w:ind w:left="720" w:firstLine="360"/>
        <w:jc w:val="both"/>
        <w:rPr>
          <w:rFonts w:eastAsia="PMingLiU"/>
          <w:b/>
          <w:lang w:eastAsia="zh-HK"/>
        </w:rPr>
      </w:pPr>
    </w:p>
    <w:p w14:paraId="0E58CB5E" w14:textId="77777777" w:rsidR="003519D4" w:rsidRPr="00BA579E" w:rsidRDefault="003519D4" w:rsidP="005367E2">
      <w:pPr>
        <w:pStyle w:val="ReportLevel1"/>
      </w:pPr>
      <w:r w:rsidRPr="00BA579E">
        <w:br w:type="page"/>
      </w:r>
      <w:bookmarkStart w:id="96" w:name="_Toc422298012"/>
      <w:bookmarkStart w:id="97" w:name="_Toc531335578"/>
      <w:r w:rsidRPr="00BA579E">
        <w:lastRenderedPageBreak/>
        <w:t>Energy Conservation Measures</w:t>
      </w:r>
      <w:bookmarkEnd w:id="96"/>
      <w:bookmarkEnd w:id="97"/>
    </w:p>
    <w:p w14:paraId="7F7E81E1" w14:textId="4DDF87E2" w:rsidR="003519D4" w:rsidRPr="00BA579E" w:rsidRDefault="003519D4" w:rsidP="003519D4">
      <w:pPr>
        <w:jc w:val="both"/>
        <w:rPr>
          <w:szCs w:val="22"/>
        </w:rPr>
      </w:pPr>
      <w:r w:rsidRPr="00BA579E">
        <w:rPr>
          <w:szCs w:val="22"/>
        </w:rPr>
        <w:t xml:space="preserve">Numbers of Energy Conservation Measures (ECMs) are applied in </w:t>
      </w:r>
      <w:r w:rsidR="0045567F" w:rsidRPr="00BA579E">
        <w:rPr>
          <w:rFonts w:eastAsia="PMingLiU"/>
          <w:szCs w:val="22"/>
          <w:lang w:eastAsia="zh-HK"/>
        </w:rPr>
        <w:t>this project</w:t>
      </w:r>
      <w:r w:rsidRPr="00BA579E">
        <w:rPr>
          <w:szCs w:val="22"/>
        </w:rPr>
        <w:t xml:space="preserve"> to achieve the energy saving target. This section introduces those measures which have significant contribution to energy </w:t>
      </w:r>
      <w:r w:rsidRPr="00BA579E">
        <w:rPr>
          <w:rFonts w:eastAsia="PMingLiU" w:hint="eastAsia"/>
          <w:szCs w:val="22"/>
          <w:lang w:eastAsia="zh-HK"/>
        </w:rPr>
        <w:t>s</w:t>
      </w:r>
      <w:r w:rsidRPr="00BA579E">
        <w:rPr>
          <w:szCs w:val="22"/>
        </w:rPr>
        <w:t>aving.</w:t>
      </w:r>
    </w:p>
    <w:p w14:paraId="33497F70" w14:textId="29774866" w:rsidR="003519D4" w:rsidRPr="00BA579E" w:rsidRDefault="0045567F" w:rsidP="0045567F">
      <w:pPr>
        <w:pStyle w:val="ReportLevel2"/>
      </w:pPr>
      <w:bookmarkStart w:id="98" w:name="_Toc531335579"/>
      <w:r w:rsidRPr="00BA579E">
        <w:t>Reducing building façade glazing area</w:t>
      </w:r>
      <w:bookmarkEnd w:id="98"/>
    </w:p>
    <w:p w14:paraId="25AAB857" w14:textId="5E4315DD" w:rsidR="003519D4" w:rsidRPr="00BA579E" w:rsidRDefault="003519D4" w:rsidP="0045567F">
      <w:pPr>
        <w:pStyle w:val="ReportText"/>
        <w:jc w:val="both"/>
        <w:rPr>
          <w:noProof/>
        </w:rPr>
      </w:pPr>
      <w:r w:rsidRPr="00BA579E">
        <w:rPr>
          <w:noProof/>
        </w:rPr>
        <w:t xml:space="preserve">Solar Radiation is one of the key cooling loads for buildings in Hong Kong. </w:t>
      </w:r>
      <w:r w:rsidR="0045567F" w:rsidRPr="00BA579E">
        <w:rPr>
          <w:noProof/>
        </w:rPr>
        <w:t>Increasing the window area allow more solar radiation transmit into the interior area, which in turns increase the cooling loads and air-conditioning energy.</w:t>
      </w:r>
    </w:p>
    <w:p w14:paraId="4ED01F1C" w14:textId="615ED18D" w:rsidR="0045567F" w:rsidRPr="00BA579E" w:rsidRDefault="0045567F" w:rsidP="0045567F">
      <w:pPr>
        <w:pStyle w:val="ReportText"/>
        <w:jc w:val="both"/>
        <w:rPr>
          <w:noProof/>
        </w:rPr>
      </w:pPr>
      <w:r w:rsidRPr="00BA579E">
        <w:rPr>
          <w:noProof/>
        </w:rPr>
        <w:t>The Window-toWall Ratio (WWR) of the project building is lower than that in Baseline Case. Reducing the façade glazing area help to reduce the façade heat gain. Therefore, the overall cooling energy can be saved.</w:t>
      </w:r>
    </w:p>
    <w:p w14:paraId="14B53BBF" w14:textId="4E385227" w:rsidR="0045567F" w:rsidRPr="00BA579E" w:rsidRDefault="0045567F" w:rsidP="0045567F">
      <w:pPr>
        <w:pStyle w:val="ReportLevel2"/>
      </w:pPr>
      <w:bookmarkStart w:id="99" w:name="_Toc531335580"/>
      <w:r w:rsidRPr="00BA579E">
        <w:t>Common area efficient lighting strategies</w:t>
      </w:r>
      <w:bookmarkEnd w:id="99"/>
    </w:p>
    <w:p w14:paraId="11AA52D4" w14:textId="54D63EB1" w:rsidR="0045567F" w:rsidRPr="00BA579E" w:rsidRDefault="0045567F" w:rsidP="0045567F">
      <w:pPr>
        <w:pStyle w:val="ReportText"/>
        <w:jc w:val="both"/>
      </w:pPr>
      <w:r w:rsidRPr="00BA579E">
        <w:t xml:space="preserve">By optimizing the lighting layout and overall lux level, more efficient lighting fixtures can be used in the building common area. Lighting engineer will choose the lighting fixtures with lower lighting power density in order to achieve energy saving. </w:t>
      </w:r>
    </w:p>
    <w:p w14:paraId="5940F466" w14:textId="40D8D4A7" w:rsidR="0045567F" w:rsidRPr="00BA579E" w:rsidRDefault="0045567F" w:rsidP="0045567F">
      <w:pPr>
        <w:pStyle w:val="ReportLevel2"/>
      </w:pPr>
      <w:bookmarkStart w:id="100" w:name="_Toc531335581"/>
      <w:r w:rsidRPr="00BA579E">
        <w:t>Energy saving AC units in residential flats</w:t>
      </w:r>
      <w:bookmarkEnd w:id="100"/>
    </w:p>
    <w:p w14:paraId="7B81E270" w14:textId="4FE4BFAF" w:rsidR="0045567F" w:rsidRPr="00BA579E" w:rsidRDefault="0045567F" w:rsidP="0045567F">
      <w:pPr>
        <w:pStyle w:val="ReportText"/>
        <w:jc w:val="both"/>
      </w:pPr>
      <w:r w:rsidRPr="00BA579E">
        <w:t xml:space="preserve">The average COP of the single-split type and multi-split type AC units are </w:t>
      </w:r>
      <w:r w:rsidR="008F43F1" w:rsidRPr="00BA579E">
        <w:t>higher than Baseline Case</w:t>
      </w:r>
      <w:r w:rsidRPr="00BA579E">
        <w:t>. Compared with the COP of 2.</w:t>
      </w:r>
      <w:r w:rsidR="00E84801" w:rsidRPr="00BA579E">
        <w:t>6</w:t>
      </w:r>
      <w:r w:rsidRPr="00BA579E">
        <w:t xml:space="preserve"> as stated in the BEC 201</w:t>
      </w:r>
      <w:r w:rsidR="00E84801" w:rsidRPr="00BA579E">
        <w:t>5</w:t>
      </w:r>
      <w:r w:rsidRPr="00BA579E">
        <w:t xml:space="preserve"> for Baseline Case, more energy efficient AC units has been adopted in the residential flats. Thus, a large amount of cooling energy can be saved. </w:t>
      </w:r>
    </w:p>
    <w:p w14:paraId="3E90F275" w14:textId="09CBEB29" w:rsidR="0045567F" w:rsidRPr="00BA579E" w:rsidRDefault="0045567F" w:rsidP="0045567F">
      <w:pPr>
        <w:pStyle w:val="ReportLevel2"/>
      </w:pPr>
      <w:bookmarkStart w:id="101" w:name="_Toc531335582"/>
      <w:r w:rsidRPr="00BA579E">
        <w:t>Efficient lift power consumption</w:t>
      </w:r>
      <w:bookmarkEnd w:id="101"/>
      <w:r w:rsidRPr="00BA579E">
        <w:t xml:space="preserve"> </w:t>
      </w:r>
    </w:p>
    <w:p w14:paraId="3A49B203" w14:textId="74EBDC25" w:rsidR="0045567F" w:rsidRPr="00BA579E" w:rsidRDefault="0045567F" w:rsidP="0045567F">
      <w:pPr>
        <w:pStyle w:val="ReportText"/>
        <w:jc w:val="both"/>
      </w:pPr>
      <w:r w:rsidRPr="00BA579E">
        <w:t>Compared with the lift power consumption with BEC201</w:t>
      </w:r>
      <w:r w:rsidR="00E84801" w:rsidRPr="00BA579E">
        <w:t>5</w:t>
      </w:r>
      <w:r w:rsidRPr="00BA579E">
        <w:t xml:space="preserve"> as the Baseline Case, Proposed Case use a more energy efficient motor which come up a significant energy saving. </w:t>
      </w:r>
    </w:p>
    <w:p w14:paraId="42916100" w14:textId="77777777" w:rsidR="0045567F" w:rsidRPr="00BA579E" w:rsidRDefault="0045567F" w:rsidP="005E5EA0">
      <w:pPr>
        <w:jc w:val="both"/>
        <w:rPr>
          <w:noProof/>
        </w:rPr>
      </w:pPr>
    </w:p>
    <w:p w14:paraId="3C01D256" w14:textId="77777777" w:rsidR="003519D4" w:rsidRPr="00BA579E" w:rsidRDefault="003519D4" w:rsidP="003519D4">
      <w:pPr>
        <w:pStyle w:val="ReportText"/>
        <w:tabs>
          <w:tab w:val="num" w:pos="1080"/>
        </w:tabs>
        <w:ind w:left="1080"/>
        <w:jc w:val="both"/>
        <w:rPr>
          <w:rFonts w:eastAsia="PMingLiU"/>
          <w:lang w:eastAsia="zh-HK"/>
        </w:rPr>
      </w:pPr>
    </w:p>
    <w:p w14:paraId="2CEEF6F9" w14:textId="77777777" w:rsidR="003519D4" w:rsidRPr="00BA579E" w:rsidRDefault="003519D4" w:rsidP="003519D4">
      <w:pPr>
        <w:ind w:left="1080"/>
        <w:jc w:val="both"/>
        <w:rPr>
          <w:szCs w:val="22"/>
        </w:rPr>
      </w:pPr>
    </w:p>
    <w:p w14:paraId="66857E1B" w14:textId="77777777" w:rsidR="003519D4" w:rsidRPr="00BA579E" w:rsidRDefault="003519D4" w:rsidP="0045567F">
      <w:pPr>
        <w:pStyle w:val="ReportLevel1"/>
      </w:pPr>
      <w:r w:rsidRPr="00BA579E">
        <w:rPr>
          <w:b w:val="0"/>
          <w:sz w:val="28"/>
          <w:szCs w:val="28"/>
        </w:rPr>
        <w:br w:type="page"/>
      </w:r>
      <w:bookmarkStart w:id="102" w:name="_Toc422298022"/>
      <w:bookmarkStart w:id="103" w:name="_Toc531335583"/>
      <w:r w:rsidRPr="00BA579E">
        <w:lastRenderedPageBreak/>
        <w:t>Mode</w:t>
      </w:r>
      <w:r w:rsidRPr="00BA579E">
        <w:rPr>
          <w:rFonts w:hint="eastAsia"/>
        </w:rPr>
        <w:t>l</w:t>
      </w:r>
      <w:r w:rsidRPr="00BA579E">
        <w:t>ling Parameters</w:t>
      </w:r>
      <w:bookmarkEnd w:id="102"/>
      <w:bookmarkEnd w:id="103"/>
    </w:p>
    <w:p w14:paraId="2A43AEDF" w14:textId="6AC600C1" w:rsidR="003519D4" w:rsidRPr="00BA579E" w:rsidRDefault="003519D4" w:rsidP="0045567F">
      <w:pPr>
        <w:pStyle w:val="ReportText"/>
        <w:jc w:val="both"/>
      </w:pPr>
      <w:r w:rsidRPr="00BA579E">
        <w:t xml:space="preserve">The </w:t>
      </w:r>
      <w:r w:rsidR="00B209A6" w:rsidRPr="00BA579E">
        <w:t>modelling</w:t>
      </w:r>
      <w:r w:rsidRPr="00BA579E">
        <w:t xml:space="preserve"> parameters for the Baseline Model were made reference to the settings for the Reference </w:t>
      </w:r>
      <w:r w:rsidRPr="00BA579E">
        <w:rPr>
          <w:rFonts w:hint="eastAsia"/>
        </w:rPr>
        <w:t>Building</w:t>
      </w:r>
      <w:r w:rsidRPr="00BA579E">
        <w:t xml:space="preserve"> model for energy study as stipulated in BEAM Plus v1.</w:t>
      </w:r>
      <w:r w:rsidRPr="00BA579E">
        <w:rPr>
          <w:rFonts w:eastAsia="PMingLiU" w:hint="eastAsia"/>
          <w:lang w:eastAsia="zh-HK"/>
        </w:rPr>
        <w:t>2</w:t>
      </w:r>
      <w:r w:rsidRPr="00BA579E">
        <w:t xml:space="preserve"> </w:t>
      </w:r>
      <w:r w:rsidR="00B209A6" w:rsidRPr="00BA579E">
        <w:t>Manual</w:t>
      </w:r>
      <w:r w:rsidRPr="00BA579E">
        <w:t>.</w:t>
      </w:r>
      <w:r w:rsidRPr="00BA579E">
        <w:rPr>
          <w:rFonts w:eastAsia="PMingLiU" w:hint="eastAsia"/>
          <w:lang w:eastAsia="zh-TW"/>
        </w:rPr>
        <w:t xml:space="preserve"> Regarding</w:t>
      </w:r>
      <w:r w:rsidRPr="00BA579E">
        <w:t xml:space="preserve"> the Proposed model, detailed design specification is listed in the summary table of section 5.</w:t>
      </w:r>
      <w:r w:rsidRPr="00BA579E">
        <w:rPr>
          <w:rFonts w:hint="eastAsia"/>
        </w:rPr>
        <w:t>1.</w:t>
      </w:r>
      <w:r w:rsidRPr="00BA579E">
        <w:t xml:space="preserve"> </w:t>
      </w:r>
    </w:p>
    <w:p w14:paraId="5C8FF008" w14:textId="77777777" w:rsidR="00FB6D53" w:rsidRPr="00BA579E" w:rsidRDefault="00FB6D53" w:rsidP="005E5EA0">
      <w:pPr>
        <w:jc w:val="both"/>
        <w:rPr>
          <w:szCs w:val="22"/>
        </w:rPr>
      </w:pPr>
    </w:p>
    <w:p w14:paraId="01986B6B" w14:textId="04699DE4" w:rsidR="003519D4" w:rsidRPr="00BA579E" w:rsidRDefault="00993A30" w:rsidP="00E953DC">
      <w:pPr>
        <w:jc w:val="both"/>
        <w:rPr>
          <w:szCs w:val="22"/>
        </w:rPr>
      </w:pPr>
      <w:r w:rsidRPr="00BA579E">
        <w:rPr>
          <w:noProof/>
          <w:szCs w:val="22"/>
        </w:rPr>
        <mc:AlternateContent>
          <mc:Choice Requires="wpc">
            <w:drawing>
              <wp:inline distT="0" distB="0" distL="0" distR="0" wp14:anchorId="2B79D9DA" wp14:editId="54367C8E">
                <wp:extent cx="5003800" cy="3486711"/>
                <wp:effectExtent l="0" t="0" r="635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2" name="Picture 462"/>
                          <pic:cNvPicPr>
                            <a:picLocks noChangeAspect="1"/>
                          </pic:cNvPicPr>
                        </pic:nvPicPr>
                        <pic:blipFill>
                          <a:blip r:embed="rId49"/>
                          <a:stretch>
                            <a:fillRect/>
                          </a:stretch>
                        </pic:blipFill>
                        <pic:spPr>
                          <a:xfrm>
                            <a:off x="0" y="11"/>
                            <a:ext cx="5003800" cy="3450896"/>
                          </a:xfrm>
                          <a:prstGeom prst="rect">
                            <a:avLst/>
                          </a:prstGeom>
                        </pic:spPr>
                      </pic:pic>
                      <wps:wsp>
                        <wps:cNvPr id="57" name="Down Arrow 57"/>
                        <wps:cNvSpPr/>
                        <wps:spPr>
                          <a:xfrm rot="12130530">
                            <a:off x="3871359" y="338447"/>
                            <a:ext cx="178130" cy="332509"/>
                          </a:xfrm>
                          <a:prstGeom prst="downArrow">
                            <a:avLst/>
                          </a:prstGeom>
                          <a:solidFill>
                            <a:schemeClr val="tx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3917203" y="85500"/>
                            <a:ext cx="344384" cy="270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A9B34" w14:textId="197B949C" w:rsidR="00020774" w:rsidRPr="00FB6D53" w:rsidRDefault="00020774">
                              <w:pPr>
                                <w:rPr>
                                  <w:b/>
                                  <w:sz w:val="20"/>
                                  <w:lang w:val="en-US"/>
                                </w:rPr>
                              </w:pPr>
                              <w:r w:rsidRPr="00FB6D53">
                                <w:rPr>
                                  <w:b/>
                                  <w:sz w:val="20"/>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79D9DA" id="Canvas 55" o:spid="_x0000_s1057" editas="canvas" style="width:394pt;height:274.55pt;mso-position-horizontal-relative:char;mso-position-vertical-relative:line" coordsize="50038,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">
                <v:shape id="_x0000_s1058" type="#_x0000_t75" style="position:absolute;width:50038;height:34861;visibility:visible;mso-wrap-style:square">
                  <v:fill o:detectmouseclick="t"/>
                  <v:path o:connecttype="none"/>
                </v:shape>
                <v:shape id="Picture 462" o:spid="_x0000_s1059" type="#_x0000_t75" style="position:absolute;width:50038;height:3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">
                  <v:imagedata r:id="rId50" o:title=""/>
                </v:shape>
                <v:shape id="Down Arrow 57" o:spid="_x0000_s1060" type="#_x0000_t67" style="position:absolute;left:38713;top:3384;width:1781;height:3325;rotation:-103431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" adj="15814" fillcolor="black [3213]" stroked="f" strokeweight="2pt"/>
                <v:shape id="Text Box 58" o:spid="_x0000_s1061" type="#_x0000_t202" style="position:absolute;left:39172;top:855;width:3443;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0BBA9B34" w14:textId="197B949C" w:rsidR="00020774" w:rsidRPr="00FB6D53" w:rsidRDefault="00020774">
                        <w:pPr>
                          <w:rPr>
                            <w:b/>
                            <w:sz w:val="20"/>
                            <w:lang w:val="en-US"/>
                          </w:rPr>
                        </w:pPr>
                        <w:r w:rsidRPr="00FB6D53">
                          <w:rPr>
                            <w:b/>
                            <w:sz w:val="20"/>
                            <w:lang w:val="en-US"/>
                          </w:rPr>
                          <w:t>N</w:t>
                        </w:r>
                      </w:p>
                    </w:txbxContent>
                  </v:textbox>
                </v:shape>
                <w10:anchorlock/>
              </v:group>
            </w:pict>
          </mc:Fallback>
        </mc:AlternateContent>
      </w:r>
    </w:p>
    <w:p w14:paraId="48AF638C" w14:textId="1FC5ABA2" w:rsidR="00E953DC" w:rsidRPr="00BA579E" w:rsidRDefault="00E953DC" w:rsidP="00E953DC">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9</w:t>
      </w:r>
      <w:r w:rsidR="00760710">
        <w:rPr>
          <w:noProof/>
        </w:rPr>
        <w:fldChar w:fldCharType="end"/>
      </w:r>
      <w:r w:rsidRPr="00BA579E">
        <w:t xml:space="preserve"> 3D model for energy modelling</w:t>
      </w:r>
    </w:p>
    <w:p w14:paraId="573CBE90" w14:textId="79B678BA" w:rsidR="003519D4" w:rsidRPr="00BA579E" w:rsidRDefault="003519D4" w:rsidP="0045567F">
      <w:pPr>
        <w:pStyle w:val="ReportText"/>
        <w:jc w:val="both"/>
      </w:pPr>
      <w:r w:rsidRPr="00BA579E">
        <w:t>Th</w:t>
      </w:r>
      <w:r w:rsidRPr="00BA579E">
        <w:rPr>
          <w:rFonts w:hint="eastAsia"/>
        </w:rPr>
        <w:t>e</w:t>
      </w:r>
      <w:r w:rsidRPr="00BA579E">
        <w:t xml:space="preserve"> </w:t>
      </w:r>
      <w:r w:rsidRPr="00BA579E">
        <w:rPr>
          <w:rFonts w:hint="eastAsia"/>
        </w:rPr>
        <w:t>table below</w:t>
      </w:r>
      <w:r w:rsidRPr="00BA579E">
        <w:t xml:space="preserve"> presents the comparison of proposed design versus baseline design energy model inputs. These include the descriptions for:</w:t>
      </w:r>
    </w:p>
    <w:p w14:paraId="5067738D" w14:textId="77777777" w:rsidR="003519D4" w:rsidRPr="00BA579E" w:rsidRDefault="003519D4" w:rsidP="003519D4">
      <w:pPr>
        <w:numPr>
          <w:ilvl w:val="0"/>
          <w:numId w:val="16"/>
        </w:numPr>
        <w:jc w:val="both"/>
        <w:rPr>
          <w:szCs w:val="22"/>
        </w:rPr>
      </w:pPr>
      <w:r w:rsidRPr="00BA579E">
        <w:rPr>
          <w:szCs w:val="22"/>
        </w:rPr>
        <w:t>Exterior wall, roof, floor, and slab assemblies including framing type, assembly U-values, and roof reflectivity</w:t>
      </w:r>
      <w:r w:rsidRPr="00BA579E">
        <w:rPr>
          <w:rFonts w:hint="eastAsia"/>
          <w:szCs w:val="22"/>
        </w:rPr>
        <w:t>.</w:t>
      </w:r>
    </w:p>
    <w:p w14:paraId="2BC8CEE0" w14:textId="77777777" w:rsidR="003519D4" w:rsidRPr="00BA579E" w:rsidRDefault="003519D4" w:rsidP="003519D4">
      <w:pPr>
        <w:ind w:left="1512"/>
        <w:jc w:val="both"/>
        <w:rPr>
          <w:szCs w:val="22"/>
        </w:rPr>
      </w:pPr>
    </w:p>
    <w:p w14:paraId="51B53B5E" w14:textId="77777777" w:rsidR="003519D4" w:rsidRPr="00BA579E" w:rsidRDefault="003519D4" w:rsidP="003519D4">
      <w:pPr>
        <w:numPr>
          <w:ilvl w:val="0"/>
          <w:numId w:val="16"/>
        </w:numPr>
        <w:jc w:val="both"/>
        <w:rPr>
          <w:szCs w:val="22"/>
        </w:rPr>
      </w:pPr>
      <w:r w:rsidRPr="00BA579E">
        <w:rPr>
          <w:szCs w:val="22"/>
        </w:rPr>
        <w:t>Fenestration types, assembly U-values (including the impact of the frame on the assembly), SHGCs, and visual light transmittances, overall window-to-gross wall ratio</w:t>
      </w:r>
      <w:r w:rsidRPr="00BA579E">
        <w:rPr>
          <w:rFonts w:eastAsia="PMingLiU" w:hint="eastAsia"/>
          <w:szCs w:val="22"/>
          <w:lang w:eastAsia="zh-TW"/>
        </w:rPr>
        <w:t xml:space="preserve"> and</w:t>
      </w:r>
      <w:r w:rsidRPr="00BA579E">
        <w:rPr>
          <w:szCs w:val="22"/>
        </w:rPr>
        <w:t xml:space="preserve"> fixed shading devices</w:t>
      </w:r>
      <w:r w:rsidRPr="00BA579E">
        <w:rPr>
          <w:rFonts w:eastAsia="PMingLiU" w:hint="eastAsia"/>
          <w:szCs w:val="22"/>
          <w:lang w:eastAsia="zh-TW"/>
        </w:rPr>
        <w:t>.</w:t>
      </w:r>
      <w:r w:rsidRPr="00BA579E">
        <w:rPr>
          <w:szCs w:val="22"/>
        </w:rPr>
        <w:t xml:space="preserve"> </w:t>
      </w:r>
    </w:p>
    <w:p w14:paraId="30B376BE" w14:textId="77777777" w:rsidR="003519D4" w:rsidRPr="00BA579E" w:rsidRDefault="003519D4" w:rsidP="003519D4">
      <w:pPr>
        <w:ind w:left="1512"/>
        <w:jc w:val="both"/>
        <w:rPr>
          <w:szCs w:val="22"/>
        </w:rPr>
      </w:pPr>
    </w:p>
    <w:p w14:paraId="6FDF1895" w14:textId="66457B34" w:rsidR="003519D4" w:rsidRPr="00BA579E" w:rsidRDefault="003519D4" w:rsidP="003519D4">
      <w:pPr>
        <w:numPr>
          <w:ilvl w:val="0"/>
          <w:numId w:val="16"/>
        </w:numPr>
        <w:jc w:val="both"/>
        <w:rPr>
          <w:szCs w:val="22"/>
        </w:rPr>
      </w:pPr>
      <w:r w:rsidRPr="00BA579E">
        <w:rPr>
          <w:szCs w:val="22"/>
        </w:rPr>
        <w:t>Interior lighting power densities, process lighting power</w:t>
      </w:r>
      <w:r w:rsidR="0045567F" w:rsidRPr="00BA579E">
        <w:rPr>
          <w:szCs w:val="22"/>
        </w:rPr>
        <w:t>.</w:t>
      </w:r>
    </w:p>
    <w:p w14:paraId="5CBF09DB" w14:textId="77777777" w:rsidR="003519D4" w:rsidRPr="00BA579E" w:rsidRDefault="003519D4" w:rsidP="003519D4">
      <w:pPr>
        <w:ind w:left="1512"/>
        <w:jc w:val="both"/>
        <w:rPr>
          <w:szCs w:val="22"/>
        </w:rPr>
      </w:pPr>
    </w:p>
    <w:p w14:paraId="27EA0EF8" w14:textId="12946F28" w:rsidR="003519D4" w:rsidRPr="00BA579E" w:rsidRDefault="003519D4" w:rsidP="003519D4">
      <w:pPr>
        <w:numPr>
          <w:ilvl w:val="0"/>
          <w:numId w:val="16"/>
        </w:numPr>
        <w:jc w:val="both"/>
        <w:rPr>
          <w:szCs w:val="22"/>
        </w:rPr>
      </w:pPr>
      <w:r w:rsidRPr="00BA579E">
        <w:rPr>
          <w:szCs w:val="22"/>
        </w:rPr>
        <w:t xml:space="preserve">Equipment, escalators and other process loads. </w:t>
      </w:r>
    </w:p>
    <w:p w14:paraId="594D15F6" w14:textId="77777777" w:rsidR="003519D4" w:rsidRPr="00BA579E" w:rsidRDefault="003519D4" w:rsidP="003519D4">
      <w:pPr>
        <w:ind w:left="1512"/>
        <w:jc w:val="both"/>
        <w:rPr>
          <w:szCs w:val="22"/>
        </w:rPr>
      </w:pPr>
    </w:p>
    <w:p w14:paraId="0F407053" w14:textId="714A80E7" w:rsidR="003519D4" w:rsidRPr="00BA579E" w:rsidRDefault="003519D4" w:rsidP="00A32E43">
      <w:pPr>
        <w:numPr>
          <w:ilvl w:val="0"/>
          <w:numId w:val="16"/>
        </w:numPr>
        <w:jc w:val="both"/>
        <w:rPr>
          <w:szCs w:val="22"/>
        </w:rPr>
      </w:pPr>
      <w:r w:rsidRPr="00BA579E">
        <w:rPr>
          <w:szCs w:val="22"/>
        </w:rPr>
        <w:t>HVAC system information in</w:t>
      </w:r>
      <w:r w:rsidR="0045567F" w:rsidRPr="00BA579E">
        <w:rPr>
          <w:szCs w:val="22"/>
        </w:rPr>
        <w:t>cluding types and efficiencies.</w:t>
      </w:r>
    </w:p>
    <w:p w14:paraId="12F23791" w14:textId="77777777" w:rsidR="0045567F" w:rsidRPr="00BA579E" w:rsidRDefault="0045567F" w:rsidP="0045567F">
      <w:pPr>
        <w:jc w:val="both"/>
        <w:rPr>
          <w:szCs w:val="22"/>
        </w:rPr>
      </w:pPr>
    </w:p>
    <w:p w14:paraId="3621DA86" w14:textId="77777777" w:rsidR="003519D4" w:rsidRPr="00BA579E" w:rsidRDefault="003519D4" w:rsidP="003519D4">
      <w:pPr>
        <w:numPr>
          <w:ilvl w:val="0"/>
          <w:numId w:val="16"/>
        </w:numPr>
        <w:jc w:val="both"/>
        <w:rPr>
          <w:szCs w:val="22"/>
        </w:rPr>
      </w:pPr>
      <w:r w:rsidRPr="00BA579E">
        <w:rPr>
          <w:szCs w:val="22"/>
        </w:rPr>
        <w:t>Schedule information</w:t>
      </w:r>
    </w:p>
    <w:p w14:paraId="4BC90D43" w14:textId="77777777" w:rsidR="003519D4" w:rsidRPr="00BA579E" w:rsidRDefault="003519D4" w:rsidP="00465CBE">
      <w:pPr>
        <w:pStyle w:val="ReportLevel2"/>
      </w:pPr>
      <w:r w:rsidRPr="00BA579E">
        <w:rPr>
          <w:highlight w:val="yellow"/>
        </w:rPr>
        <w:br w:type="page"/>
      </w:r>
      <w:bookmarkStart w:id="104" w:name="_Toc422298023"/>
      <w:bookmarkStart w:id="105" w:name="_Toc531335584"/>
      <w:r w:rsidRPr="00BA579E">
        <w:lastRenderedPageBreak/>
        <w:t>Input Parameters Summary Table</w:t>
      </w:r>
      <w:bookmarkEnd w:id="104"/>
      <w:bookmarkEnd w:id="105"/>
    </w:p>
    <w:p w14:paraId="7B0EA139" w14:textId="77777777" w:rsidR="003519D4" w:rsidRPr="00BA579E" w:rsidRDefault="003519D4" w:rsidP="0045567F">
      <w:pPr>
        <w:pStyle w:val="ReportText"/>
        <w:jc w:val="both"/>
      </w:pPr>
      <w:r w:rsidRPr="00BA579E">
        <w:t>The Model parameters and information of baseline case and design case can be summarized and listed in the table as below.</w:t>
      </w:r>
    </w:p>
    <w:p w14:paraId="7B4BF865" w14:textId="77777777" w:rsidR="003519D4" w:rsidRPr="00BA579E" w:rsidRDefault="003519D4" w:rsidP="003519D4">
      <w:pPr>
        <w:jc w:val="both"/>
        <w:rPr>
          <w:szCs w:val="22"/>
          <w:highlight w:val="yellow"/>
        </w:rPr>
      </w:pPr>
    </w:p>
    <w:p w14:paraId="2C854217" w14:textId="77777777" w:rsidR="003519D4" w:rsidRPr="00BA579E" w:rsidRDefault="003519D4" w:rsidP="003519D4">
      <w:pPr>
        <w:jc w:val="both"/>
        <w:rPr>
          <w:b/>
          <w:szCs w:val="22"/>
        </w:rPr>
      </w:pPr>
      <w:r w:rsidRPr="00BA579E">
        <w:rPr>
          <w:b/>
          <w:szCs w:val="22"/>
        </w:rPr>
        <w:t>Building Envelope</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3316"/>
        <w:gridCol w:w="3488"/>
      </w:tblGrid>
      <w:tr w:rsidR="003519D4" w:rsidRPr="00BA579E" w14:paraId="5A889A5B" w14:textId="77777777" w:rsidTr="003D4444">
        <w:tc>
          <w:tcPr>
            <w:tcW w:w="1701" w:type="dxa"/>
            <w:shd w:val="clear" w:color="auto" w:fill="E0E0E0"/>
          </w:tcPr>
          <w:p w14:paraId="0F452887" w14:textId="77777777" w:rsidR="003519D4" w:rsidRPr="00BA579E" w:rsidRDefault="003519D4" w:rsidP="003519D4">
            <w:pPr>
              <w:rPr>
                <w:sz w:val="20"/>
              </w:rPr>
            </w:pPr>
            <w:r w:rsidRPr="00BA579E">
              <w:rPr>
                <w:sz w:val="20"/>
              </w:rPr>
              <w:t>Model Input Parameter</w:t>
            </w:r>
          </w:p>
        </w:tc>
        <w:tc>
          <w:tcPr>
            <w:tcW w:w="3316" w:type="dxa"/>
            <w:shd w:val="clear" w:color="auto" w:fill="E0E0E0"/>
          </w:tcPr>
          <w:p w14:paraId="6B30710C" w14:textId="77777777" w:rsidR="003519D4" w:rsidRPr="00BA579E" w:rsidRDefault="003519D4" w:rsidP="003519D4">
            <w:pPr>
              <w:rPr>
                <w:sz w:val="20"/>
              </w:rPr>
            </w:pPr>
            <w:r w:rsidRPr="00BA579E">
              <w:rPr>
                <w:sz w:val="20"/>
              </w:rPr>
              <w:t>Proposed Design Input</w:t>
            </w:r>
          </w:p>
        </w:tc>
        <w:tc>
          <w:tcPr>
            <w:tcW w:w="3488" w:type="dxa"/>
            <w:shd w:val="clear" w:color="auto" w:fill="E0E0E0"/>
          </w:tcPr>
          <w:p w14:paraId="3C6DC76E" w14:textId="77777777" w:rsidR="003519D4" w:rsidRPr="00BA579E" w:rsidRDefault="003519D4" w:rsidP="003519D4">
            <w:pPr>
              <w:rPr>
                <w:rFonts w:eastAsia="PMingLiU"/>
                <w:sz w:val="20"/>
                <w:lang w:eastAsia="zh-HK"/>
              </w:rPr>
            </w:pPr>
            <w:r w:rsidRPr="00BA579E">
              <w:rPr>
                <w:sz w:val="20"/>
              </w:rPr>
              <w:t>Reference Building/ Baseline Design Input</w:t>
            </w:r>
            <w:r w:rsidRPr="00BA579E">
              <w:rPr>
                <w:rFonts w:eastAsia="PMingLiU" w:hint="eastAsia"/>
                <w:sz w:val="20"/>
                <w:lang w:eastAsia="zh-HK"/>
              </w:rPr>
              <w:t>*</w:t>
            </w:r>
          </w:p>
        </w:tc>
      </w:tr>
      <w:tr w:rsidR="003519D4" w:rsidRPr="00BA579E" w14:paraId="6EBD2973" w14:textId="77777777" w:rsidTr="003D4444">
        <w:tc>
          <w:tcPr>
            <w:tcW w:w="1701" w:type="dxa"/>
          </w:tcPr>
          <w:p w14:paraId="45967544" w14:textId="77777777" w:rsidR="003519D4" w:rsidRPr="00BA579E" w:rsidRDefault="003519D4" w:rsidP="003519D4">
            <w:pPr>
              <w:rPr>
                <w:rFonts w:eastAsia="PMingLiU"/>
                <w:sz w:val="20"/>
                <w:lang w:eastAsia="zh-HK"/>
              </w:rPr>
            </w:pPr>
            <w:r w:rsidRPr="00BA579E">
              <w:rPr>
                <w:sz w:val="20"/>
              </w:rPr>
              <w:t>Roof</w:t>
            </w:r>
          </w:p>
          <w:p w14:paraId="09EAE4D7" w14:textId="77777777" w:rsidR="003519D4" w:rsidRPr="00BA579E" w:rsidRDefault="003519D4" w:rsidP="003519D4">
            <w:pPr>
              <w:rPr>
                <w:rFonts w:eastAsia="PMingLiU"/>
                <w:sz w:val="20"/>
                <w:lang w:eastAsia="zh-HK"/>
              </w:rPr>
            </w:pPr>
          </w:p>
          <w:p w14:paraId="17B3AAC3" w14:textId="77777777" w:rsidR="00E523E4" w:rsidRPr="00BA579E" w:rsidRDefault="00E523E4" w:rsidP="00E523E4">
            <w:pPr>
              <w:rPr>
                <w:rFonts w:eastAsia="PMingLiU"/>
                <w:sz w:val="20"/>
                <w:u w:val="single"/>
                <w:lang w:eastAsia="zh-HK"/>
              </w:rPr>
            </w:pPr>
            <w:r w:rsidRPr="00BA579E">
              <w:rPr>
                <w:rFonts w:eastAsia="PMingLiU" w:hint="eastAsia"/>
                <w:sz w:val="20"/>
                <w:u w:val="single"/>
                <w:lang w:eastAsia="zh-HK"/>
              </w:rPr>
              <w:t>Design Case</w:t>
            </w:r>
          </w:p>
          <w:p w14:paraId="62AAB176" w14:textId="77777777" w:rsidR="00E523E4" w:rsidRPr="00BA579E" w:rsidRDefault="00E523E4" w:rsidP="00E523E4">
            <w:pPr>
              <w:rPr>
                <w:rFonts w:eastAsia="PMingLiU"/>
                <w:i/>
                <w:sz w:val="20"/>
                <w:lang w:eastAsia="zh-HK"/>
              </w:rPr>
            </w:pPr>
            <w:r w:rsidRPr="00BA579E">
              <w:rPr>
                <w:rFonts w:eastAsia="PMingLiU" w:hint="eastAsia"/>
                <w:i/>
                <w:sz w:val="20"/>
                <w:lang w:eastAsia="zh-HK"/>
              </w:rPr>
              <w:t>(Please refer to Building Material Specifications for details)</w:t>
            </w:r>
          </w:p>
          <w:p w14:paraId="5B48ECDC" w14:textId="77777777" w:rsidR="00E523E4" w:rsidRPr="00BA579E" w:rsidRDefault="00E523E4" w:rsidP="003519D4">
            <w:pPr>
              <w:rPr>
                <w:rFonts w:eastAsia="PMingLiU"/>
                <w:sz w:val="20"/>
                <w:lang w:eastAsia="zh-HK"/>
              </w:rPr>
            </w:pPr>
          </w:p>
          <w:p w14:paraId="1359BEFC"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Baseline Case</w:t>
            </w:r>
          </w:p>
          <w:p w14:paraId="75009555" w14:textId="77777777" w:rsidR="003519D4" w:rsidRPr="00BA579E" w:rsidRDefault="003519D4" w:rsidP="003519D4">
            <w:pPr>
              <w:rPr>
                <w:rFonts w:eastAsia="PMingLiU"/>
                <w:i/>
                <w:sz w:val="20"/>
                <w:highlight w:val="yellow"/>
                <w:lang w:eastAsia="zh-HK"/>
              </w:rPr>
            </w:pPr>
            <w:r w:rsidRPr="00BA579E">
              <w:rPr>
                <w:rFonts w:eastAsia="PMingLiU" w:hint="eastAsia"/>
                <w:i/>
                <w:sz w:val="20"/>
                <w:lang w:eastAsia="zh-HK"/>
              </w:rPr>
              <w:t>(With reference to BEAM Plus default characteristics for other types building)</w:t>
            </w:r>
          </w:p>
        </w:tc>
        <w:tc>
          <w:tcPr>
            <w:tcW w:w="3316" w:type="dxa"/>
          </w:tcPr>
          <w:p w14:paraId="0F41B0EA" w14:textId="12730100" w:rsidR="0045567F" w:rsidRPr="00BA579E" w:rsidRDefault="0045567F" w:rsidP="0045567F">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00E523E4" w:rsidRPr="00BA579E">
              <w:rPr>
                <w:rFonts w:eastAsia="PMingLiU" w:hint="eastAsia"/>
                <w:sz w:val="20"/>
                <w:lang w:eastAsia="zh-HK"/>
              </w:rPr>
              <w:t xml:space="preserve"> Concrete Tiles fixed with ceme</w:t>
            </w:r>
            <w:r w:rsidR="00E523E4" w:rsidRPr="00BA579E">
              <w:rPr>
                <w:rFonts w:eastAsia="PMingLiU"/>
                <w:sz w:val="20"/>
                <w:lang w:eastAsia="zh-HK"/>
              </w:rPr>
              <w:t>nt slurry</w:t>
            </w:r>
          </w:p>
          <w:p w14:paraId="662CA831" w14:textId="7AD28B52" w:rsidR="0045567F" w:rsidRPr="00BA579E" w:rsidRDefault="00E523E4" w:rsidP="0045567F">
            <w:pPr>
              <w:rPr>
                <w:rFonts w:eastAsia="PMingLiU"/>
                <w:sz w:val="20"/>
                <w:lang w:eastAsia="zh-HK"/>
              </w:rPr>
            </w:pPr>
            <w:r w:rsidRPr="00BA579E">
              <w:rPr>
                <w:rFonts w:eastAsia="PMingLiU" w:hint="eastAsia"/>
                <w:sz w:val="20"/>
                <w:lang w:eastAsia="zh-HK"/>
              </w:rPr>
              <w:t>Thickness (m): 0.03</w:t>
            </w:r>
            <w:r w:rsidR="00D4498F" w:rsidRPr="00BA579E">
              <w:rPr>
                <w:rFonts w:eastAsia="PMingLiU" w:hint="eastAsia"/>
                <w:sz w:val="20"/>
                <w:lang w:eastAsia="zh-HK"/>
              </w:rPr>
              <w:t>5</w:t>
            </w:r>
          </w:p>
          <w:p w14:paraId="5A3D5FED" w14:textId="499C64A5" w:rsidR="0045567F" w:rsidRPr="00BA579E" w:rsidRDefault="00E523E4" w:rsidP="0045567F">
            <w:pPr>
              <w:rPr>
                <w:rFonts w:eastAsia="PMingLiU"/>
                <w:sz w:val="20"/>
                <w:lang w:eastAsia="zh-HK"/>
              </w:rPr>
            </w:pPr>
            <w:r w:rsidRPr="00BA579E">
              <w:rPr>
                <w:rFonts w:eastAsia="PMingLiU" w:hint="eastAsia"/>
                <w:sz w:val="20"/>
                <w:lang w:eastAsia="zh-HK"/>
              </w:rPr>
              <w:t>Thermal conductivity (W/mK): 1.1</w:t>
            </w:r>
          </w:p>
          <w:p w14:paraId="35E7936B" w14:textId="0B8596E2" w:rsidR="0045567F" w:rsidRPr="00BA579E" w:rsidRDefault="00E523E4" w:rsidP="0045567F">
            <w:pPr>
              <w:rPr>
                <w:rFonts w:eastAsia="PMingLiU"/>
                <w:sz w:val="20"/>
                <w:lang w:eastAsia="zh-HK"/>
              </w:rPr>
            </w:pPr>
            <w:r w:rsidRPr="00BA579E">
              <w:rPr>
                <w:rFonts w:eastAsia="PMingLiU" w:hint="eastAsia"/>
                <w:sz w:val="20"/>
                <w:lang w:eastAsia="zh-HK"/>
              </w:rPr>
              <w:t>Solar absorptivity: 0.7</w:t>
            </w:r>
          </w:p>
          <w:p w14:paraId="100F3F26" w14:textId="77777777" w:rsidR="0045567F" w:rsidRPr="00BA579E" w:rsidRDefault="0045567F" w:rsidP="0045567F">
            <w:pPr>
              <w:rPr>
                <w:rFonts w:eastAsia="PMingLiU"/>
                <w:sz w:val="20"/>
                <w:lang w:eastAsia="zh-HK"/>
              </w:rPr>
            </w:pPr>
          </w:p>
          <w:p w14:paraId="33F64F06" w14:textId="736574DA" w:rsidR="0045567F" w:rsidRPr="00BA579E" w:rsidRDefault="0045567F" w:rsidP="0045567F">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003D4444" w:rsidRPr="00BA579E">
              <w:rPr>
                <w:rFonts w:eastAsia="PMingLiU" w:hint="eastAsia"/>
                <w:sz w:val="20"/>
                <w:lang w:eastAsia="zh-HK"/>
              </w:rPr>
              <w:t xml:space="preserve"> Cement </w:t>
            </w:r>
            <w:r w:rsidR="00E523E4" w:rsidRPr="00BA579E">
              <w:rPr>
                <w:rFonts w:eastAsia="PMingLiU"/>
                <w:sz w:val="20"/>
                <w:lang w:eastAsia="zh-HK"/>
              </w:rPr>
              <w:t>/ Sand Bedding</w:t>
            </w:r>
          </w:p>
          <w:p w14:paraId="0B427831" w14:textId="4F728D06" w:rsidR="0045567F" w:rsidRPr="00BA579E" w:rsidRDefault="00E523E4" w:rsidP="0045567F">
            <w:pPr>
              <w:rPr>
                <w:rFonts w:eastAsia="PMingLiU"/>
                <w:sz w:val="20"/>
                <w:lang w:eastAsia="zh-HK"/>
              </w:rPr>
            </w:pPr>
            <w:r w:rsidRPr="00BA579E">
              <w:rPr>
                <w:rFonts w:eastAsia="PMingLiU" w:hint="eastAsia"/>
                <w:sz w:val="20"/>
                <w:lang w:eastAsia="zh-HK"/>
              </w:rPr>
              <w:t>Thickness (m): 0.04</w:t>
            </w:r>
          </w:p>
          <w:p w14:paraId="1009AF91" w14:textId="04659727" w:rsidR="0045567F" w:rsidRPr="00BA579E" w:rsidRDefault="0045567F" w:rsidP="0045567F">
            <w:pPr>
              <w:rPr>
                <w:rFonts w:eastAsia="PMingLiU"/>
                <w:sz w:val="20"/>
                <w:lang w:eastAsia="zh-HK"/>
              </w:rPr>
            </w:pPr>
            <w:r w:rsidRPr="00BA579E">
              <w:rPr>
                <w:rFonts w:eastAsia="PMingLiU" w:hint="eastAsia"/>
                <w:sz w:val="20"/>
                <w:lang w:eastAsia="zh-HK"/>
              </w:rPr>
              <w:t>T</w:t>
            </w:r>
            <w:r w:rsidR="003D4444" w:rsidRPr="00BA579E">
              <w:rPr>
                <w:rFonts w:eastAsia="PMingLiU" w:hint="eastAsia"/>
                <w:sz w:val="20"/>
                <w:lang w:eastAsia="zh-HK"/>
              </w:rPr>
              <w:t>hermal conductivity (W/mK): 0.72</w:t>
            </w:r>
          </w:p>
          <w:p w14:paraId="3255453E" w14:textId="77777777" w:rsidR="0045567F" w:rsidRPr="00BA579E" w:rsidRDefault="0045567F" w:rsidP="0045567F">
            <w:pPr>
              <w:rPr>
                <w:rFonts w:eastAsia="PMingLiU"/>
                <w:sz w:val="20"/>
                <w:highlight w:val="yellow"/>
                <w:lang w:eastAsia="zh-HK"/>
              </w:rPr>
            </w:pPr>
          </w:p>
          <w:p w14:paraId="0C4E252E" w14:textId="229B43B4" w:rsidR="0045567F" w:rsidRPr="00BA579E" w:rsidRDefault="0045567F" w:rsidP="0045567F">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00E523E4" w:rsidRPr="00BA579E">
              <w:rPr>
                <w:rFonts w:eastAsia="PMingLiU" w:hint="eastAsia"/>
                <w:sz w:val="20"/>
                <w:lang w:eastAsia="zh-HK"/>
              </w:rPr>
              <w:t xml:space="preserve"> Extruded Polystyrene Form</w:t>
            </w:r>
          </w:p>
          <w:p w14:paraId="2CF51E65" w14:textId="2608271D" w:rsidR="0045567F" w:rsidRPr="00BA579E" w:rsidRDefault="00E523E4" w:rsidP="0045567F">
            <w:pPr>
              <w:rPr>
                <w:rFonts w:eastAsia="PMingLiU"/>
                <w:sz w:val="20"/>
                <w:lang w:eastAsia="zh-HK"/>
              </w:rPr>
            </w:pPr>
            <w:r w:rsidRPr="00BA579E">
              <w:rPr>
                <w:rFonts w:eastAsia="PMingLiU" w:hint="eastAsia"/>
                <w:sz w:val="20"/>
                <w:lang w:eastAsia="zh-HK"/>
              </w:rPr>
              <w:t>Thickness (m): 0.04</w:t>
            </w:r>
          </w:p>
          <w:p w14:paraId="529BC382" w14:textId="7700C8AA" w:rsidR="0045567F" w:rsidRPr="00BA579E" w:rsidRDefault="0045567F" w:rsidP="0045567F">
            <w:pPr>
              <w:rPr>
                <w:rFonts w:eastAsia="PMingLiU"/>
                <w:sz w:val="20"/>
                <w:lang w:eastAsia="zh-HK"/>
              </w:rPr>
            </w:pPr>
            <w:r w:rsidRPr="00BA579E">
              <w:rPr>
                <w:rFonts w:eastAsia="PMingLiU" w:hint="eastAsia"/>
                <w:sz w:val="20"/>
                <w:lang w:eastAsia="zh-HK"/>
              </w:rPr>
              <w:t>Thermal conductivity (W/mK</w:t>
            </w:r>
            <w:r w:rsidR="00E523E4" w:rsidRPr="00BA579E">
              <w:rPr>
                <w:rFonts w:eastAsia="PMingLiU" w:hint="eastAsia"/>
                <w:sz w:val="20"/>
                <w:lang w:eastAsia="zh-HK"/>
              </w:rPr>
              <w:t>): 0.034</w:t>
            </w:r>
          </w:p>
          <w:p w14:paraId="7CE1344F" w14:textId="77777777" w:rsidR="0045567F" w:rsidRPr="00BA579E" w:rsidRDefault="0045567F" w:rsidP="0045567F">
            <w:pPr>
              <w:rPr>
                <w:rFonts w:eastAsia="PMingLiU"/>
                <w:sz w:val="20"/>
                <w:highlight w:val="yellow"/>
                <w:lang w:eastAsia="zh-HK"/>
              </w:rPr>
            </w:pPr>
          </w:p>
          <w:p w14:paraId="66A0ACF6" w14:textId="309D536F" w:rsidR="0045567F" w:rsidRPr="00BA579E" w:rsidRDefault="0045567F" w:rsidP="0045567F">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w:t>
            </w:r>
            <w:r w:rsidR="00E523E4" w:rsidRPr="00BA579E">
              <w:rPr>
                <w:rFonts w:eastAsia="PMingLiU" w:hint="eastAsia"/>
                <w:sz w:val="20"/>
                <w:lang w:eastAsia="zh-HK"/>
              </w:rPr>
              <w:t xml:space="preserve">Cement </w:t>
            </w:r>
            <w:r w:rsidR="00E523E4" w:rsidRPr="00BA579E">
              <w:rPr>
                <w:rFonts w:eastAsia="PMingLiU"/>
                <w:sz w:val="20"/>
                <w:lang w:eastAsia="zh-HK"/>
              </w:rPr>
              <w:t>/ Sand Screed</w:t>
            </w:r>
          </w:p>
          <w:p w14:paraId="3D1859B8" w14:textId="23093DC3" w:rsidR="0045567F" w:rsidRPr="00BA579E" w:rsidRDefault="00E523E4" w:rsidP="0045567F">
            <w:pPr>
              <w:rPr>
                <w:rFonts w:eastAsia="PMingLiU"/>
                <w:sz w:val="20"/>
                <w:lang w:eastAsia="zh-HK"/>
              </w:rPr>
            </w:pPr>
            <w:r w:rsidRPr="00BA579E">
              <w:rPr>
                <w:rFonts w:eastAsia="PMingLiU" w:hint="eastAsia"/>
                <w:sz w:val="20"/>
                <w:lang w:eastAsia="zh-HK"/>
              </w:rPr>
              <w:t>Thickness (m): 0.02</w:t>
            </w:r>
          </w:p>
          <w:p w14:paraId="6A36C773" w14:textId="0FB16577" w:rsidR="0045567F" w:rsidRPr="00BA579E" w:rsidRDefault="0045567F" w:rsidP="0045567F">
            <w:pPr>
              <w:rPr>
                <w:rFonts w:eastAsia="PMingLiU"/>
                <w:sz w:val="20"/>
                <w:lang w:eastAsia="zh-HK"/>
              </w:rPr>
            </w:pPr>
            <w:r w:rsidRPr="00BA579E">
              <w:rPr>
                <w:rFonts w:eastAsia="PMingLiU" w:hint="eastAsia"/>
                <w:sz w:val="20"/>
                <w:lang w:eastAsia="zh-HK"/>
              </w:rPr>
              <w:t>Th</w:t>
            </w:r>
            <w:r w:rsidR="00E523E4" w:rsidRPr="00BA579E">
              <w:rPr>
                <w:rFonts w:eastAsia="PMingLiU" w:hint="eastAsia"/>
                <w:sz w:val="20"/>
                <w:lang w:eastAsia="zh-HK"/>
              </w:rPr>
              <w:t>ermal conductivity (W/mK): 0.72</w:t>
            </w:r>
          </w:p>
          <w:p w14:paraId="769094E7" w14:textId="77777777" w:rsidR="0045567F" w:rsidRPr="00BA579E" w:rsidRDefault="0045567F" w:rsidP="0045567F">
            <w:pPr>
              <w:rPr>
                <w:rFonts w:eastAsia="PMingLiU"/>
                <w:sz w:val="20"/>
                <w:lang w:eastAsia="zh-HK"/>
              </w:rPr>
            </w:pPr>
          </w:p>
          <w:p w14:paraId="18CBF92C" w14:textId="25E19C31" w:rsidR="003519D4" w:rsidRPr="00BA579E" w:rsidRDefault="00E523E4" w:rsidP="0045567F">
            <w:pPr>
              <w:tabs>
                <w:tab w:val="left" w:pos="318"/>
              </w:tabs>
              <w:rPr>
                <w:rFonts w:eastAsia="PMingLiU"/>
                <w:b/>
                <w:sz w:val="20"/>
                <w:highlight w:val="yellow"/>
                <w:lang w:eastAsia="zh-HK"/>
              </w:rPr>
            </w:pPr>
            <w:r w:rsidRPr="00BA579E">
              <w:rPr>
                <w:rFonts w:eastAsia="PMingLiU" w:hint="eastAsia"/>
                <w:b/>
                <w:sz w:val="20"/>
                <w:lang w:eastAsia="zh-HK"/>
              </w:rPr>
              <w:t>U-value for roof: 0.</w:t>
            </w:r>
            <w:r w:rsidRPr="00BA579E">
              <w:rPr>
                <w:rFonts w:eastAsia="PMingLiU"/>
                <w:b/>
                <w:sz w:val="20"/>
                <w:lang w:eastAsia="zh-HK"/>
              </w:rPr>
              <w:t>66</w:t>
            </w:r>
            <w:r w:rsidR="0045567F" w:rsidRPr="00BA579E">
              <w:rPr>
                <w:rFonts w:eastAsia="PMingLiU" w:hint="eastAsia"/>
                <w:b/>
                <w:sz w:val="20"/>
                <w:lang w:eastAsia="zh-HK"/>
              </w:rPr>
              <w:t xml:space="preserve"> W/m</w:t>
            </w:r>
            <w:r w:rsidR="0045567F" w:rsidRPr="00BA579E">
              <w:rPr>
                <w:rFonts w:eastAsia="PMingLiU" w:hint="eastAsia"/>
                <w:b/>
                <w:sz w:val="20"/>
                <w:vertAlign w:val="superscript"/>
                <w:lang w:eastAsia="zh-HK"/>
              </w:rPr>
              <w:t>2</w:t>
            </w:r>
            <w:r w:rsidR="0045567F" w:rsidRPr="00BA579E">
              <w:rPr>
                <w:rFonts w:eastAsia="PMingLiU" w:hint="eastAsia"/>
                <w:b/>
                <w:sz w:val="20"/>
                <w:lang w:eastAsia="zh-HK"/>
              </w:rPr>
              <w:t>.K</w:t>
            </w:r>
          </w:p>
        </w:tc>
        <w:tc>
          <w:tcPr>
            <w:tcW w:w="3488" w:type="dxa"/>
          </w:tcPr>
          <w:p w14:paraId="6422C7A7"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Concrete Tiles</w:t>
            </w:r>
          </w:p>
          <w:p w14:paraId="25523420"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0.005</w:t>
            </w:r>
          </w:p>
          <w:p w14:paraId="5DA67D06"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1.1</w:t>
            </w:r>
          </w:p>
          <w:p w14:paraId="5717415F"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2100</w:t>
            </w:r>
          </w:p>
          <w:p w14:paraId="3233AC75"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920</w:t>
            </w:r>
          </w:p>
          <w:p w14:paraId="036BE145"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5CADC298" w14:textId="77777777" w:rsidR="003519D4" w:rsidRPr="00BA579E" w:rsidRDefault="003519D4" w:rsidP="003519D4">
            <w:pPr>
              <w:rPr>
                <w:rFonts w:eastAsia="PMingLiU"/>
                <w:sz w:val="20"/>
                <w:lang w:eastAsia="zh-HK"/>
              </w:rPr>
            </w:pPr>
          </w:p>
          <w:p w14:paraId="110F39B5"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Asphalt</w:t>
            </w:r>
          </w:p>
          <w:p w14:paraId="10258B3B"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0.02</w:t>
            </w:r>
          </w:p>
          <w:p w14:paraId="0B5B0BF0"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1.15</w:t>
            </w:r>
          </w:p>
          <w:p w14:paraId="3EE59DD3"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2350</w:t>
            </w:r>
          </w:p>
          <w:p w14:paraId="09E484DE"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1200</w:t>
            </w:r>
          </w:p>
          <w:p w14:paraId="1EC9EAA1" w14:textId="77777777" w:rsidR="003519D4" w:rsidRPr="00BA579E" w:rsidRDefault="003519D4" w:rsidP="003519D4">
            <w:pPr>
              <w:rPr>
                <w:rFonts w:eastAsia="PMingLiU"/>
                <w:sz w:val="20"/>
                <w:highlight w:val="yellow"/>
                <w:lang w:eastAsia="zh-HK"/>
              </w:rPr>
            </w:pPr>
          </w:p>
          <w:p w14:paraId="433ADBE2"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Cement/Sand Screed</w:t>
            </w:r>
          </w:p>
          <w:p w14:paraId="44124C30"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0.05</w:t>
            </w:r>
          </w:p>
          <w:p w14:paraId="0D01942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0.72</w:t>
            </w:r>
          </w:p>
          <w:p w14:paraId="109E2172"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1860</w:t>
            </w:r>
          </w:p>
          <w:p w14:paraId="1D75D481"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4C661448" w14:textId="77777777" w:rsidR="003519D4" w:rsidRPr="00BA579E" w:rsidRDefault="003519D4" w:rsidP="003519D4">
            <w:pPr>
              <w:rPr>
                <w:rFonts w:eastAsia="PMingLiU"/>
                <w:sz w:val="20"/>
                <w:highlight w:val="yellow"/>
                <w:lang w:eastAsia="zh-HK"/>
              </w:rPr>
            </w:pPr>
          </w:p>
          <w:p w14:paraId="0324E993"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Expanded Polystyrene</w:t>
            </w:r>
          </w:p>
          <w:p w14:paraId="3A215098"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0.05</w:t>
            </w:r>
          </w:p>
          <w:p w14:paraId="2B1DA6C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0.034</w:t>
            </w:r>
          </w:p>
          <w:p w14:paraId="2B94A6D8"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25</w:t>
            </w:r>
          </w:p>
          <w:p w14:paraId="00D171EE"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1380</w:t>
            </w:r>
          </w:p>
          <w:p w14:paraId="7E0C798B" w14:textId="77777777" w:rsidR="003519D4" w:rsidRPr="00BA579E" w:rsidRDefault="003519D4" w:rsidP="003519D4">
            <w:pPr>
              <w:rPr>
                <w:rFonts w:eastAsia="PMingLiU"/>
                <w:sz w:val="20"/>
                <w:highlight w:val="yellow"/>
                <w:lang w:eastAsia="zh-HK"/>
              </w:rPr>
            </w:pPr>
          </w:p>
          <w:p w14:paraId="3F9FD1A4"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5 </w:t>
            </w:r>
            <w:r w:rsidRPr="00BA579E">
              <w:rPr>
                <w:rFonts w:eastAsia="PMingLiU"/>
                <w:sz w:val="20"/>
                <w:lang w:eastAsia="zh-HK"/>
              </w:rPr>
              <w:t>–</w:t>
            </w:r>
            <w:r w:rsidRPr="00BA579E">
              <w:rPr>
                <w:rFonts w:eastAsia="PMingLiU" w:hint="eastAsia"/>
                <w:sz w:val="20"/>
                <w:lang w:eastAsia="zh-HK"/>
              </w:rPr>
              <w:t xml:space="preserve"> Heavy Concrete</w:t>
            </w:r>
          </w:p>
          <w:p w14:paraId="713A679A"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0.15</w:t>
            </w:r>
          </w:p>
          <w:p w14:paraId="68A575C8"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2.16</w:t>
            </w:r>
          </w:p>
          <w:p w14:paraId="2EA456CB"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2400</w:t>
            </w:r>
          </w:p>
          <w:p w14:paraId="71A27B1E"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015A11C8" w14:textId="77777777" w:rsidR="003519D4" w:rsidRPr="00BA579E" w:rsidRDefault="003519D4" w:rsidP="003519D4">
            <w:pPr>
              <w:rPr>
                <w:rFonts w:eastAsia="PMingLiU"/>
                <w:sz w:val="20"/>
                <w:highlight w:val="yellow"/>
                <w:lang w:eastAsia="zh-HK"/>
              </w:rPr>
            </w:pPr>
          </w:p>
          <w:p w14:paraId="7768DE13"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6 </w:t>
            </w:r>
            <w:r w:rsidRPr="00BA579E">
              <w:rPr>
                <w:rFonts w:eastAsia="PMingLiU"/>
                <w:sz w:val="20"/>
                <w:lang w:eastAsia="zh-HK"/>
              </w:rPr>
              <w:t>–</w:t>
            </w:r>
            <w:r w:rsidRPr="00BA579E">
              <w:rPr>
                <w:rFonts w:eastAsia="PMingLiU" w:hint="eastAsia"/>
                <w:sz w:val="20"/>
                <w:lang w:eastAsia="zh-HK"/>
              </w:rPr>
              <w:t xml:space="preserve"> Gypsum Plaster</w:t>
            </w:r>
          </w:p>
          <w:p w14:paraId="0D1C767E"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0.01</w:t>
            </w:r>
          </w:p>
          <w:p w14:paraId="17FA7AE5"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0.38</w:t>
            </w:r>
          </w:p>
          <w:p w14:paraId="7F4962BA"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1120</w:t>
            </w:r>
          </w:p>
          <w:p w14:paraId="3D5D7AF9"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4643709B"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2443D575" w14:textId="77777777" w:rsidR="003519D4" w:rsidRPr="00BA579E" w:rsidRDefault="003519D4" w:rsidP="003519D4">
            <w:pPr>
              <w:rPr>
                <w:rFonts w:eastAsia="PMingLiU"/>
                <w:sz w:val="20"/>
                <w:lang w:eastAsia="zh-HK"/>
              </w:rPr>
            </w:pPr>
          </w:p>
          <w:p w14:paraId="5960B99A" w14:textId="77777777" w:rsidR="003519D4" w:rsidRPr="00BA579E" w:rsidRDefault="003519D4" w:rsidP="003519D4">
            <w:pPr>
              <w:rPr>
                <w:rFonts w:eastAsia="PMingLiU"/>
                <w:b/>
                <w:sz w:val="20"/>
                <w:highlight w:val="yellow"/>
                <w:lang w:eastAsia="zh-HK"/>
              </w:rPr>
            </w:pPr>
            <w:r w:rsidRPr="00BA579E">
              <w:rPr>
                <w:rFonts w:eastAsia="PMingLiU" w:hint="eastAsia"/>
                <w:b/>
                <w:sz w:val="20"/>
                <w:lang w:eastAsia="zh-HK"/>
              </w:rPr>
              <w:t>U-value for roof: 0.55 W/m</w:t>
            </w:r>
            <w:r w:rsidRPr="00BA579E">
              <w:rPr>
                <w:rFonts w:eastAsia="PMingLiU" w:hint="eastAsia"/>
                <w:b/>
                <w:sz w:val="20"/>
                <w:vertAlign w:val="superscript"/>
                <w:lang w:eastAsia="zh-HK"/>
              </w:rPr>
              <w:t>2</w:t>
            </w:r>
            <w:r w:rsidRPr="00BA579E">
              <w:rPr>
                <w:rFonts w:eastAsia="PMingLiU" w:hint="eastAsia"/>
                <w:b/>
                <w:sz w:val="20"/>
                <w:lang w:eastAsia="zh-HK"/>
              </w:rPr>
              <w:t>.K</w:t>
            </w:r>
          </w:p>
        </w:tc>
      </w:tr>
      <w:tr w:rsidR="003519D4" w:rsidRPr="00BA579E" w14:paraId="0F365DB5" w14:textId="77777777" w:rsidTr="003D4444">
        <w:tc>
          <w:tcPr>
            <w:tcW w:w="1701" w:type="dxa"/>
          </w:tcPr>
          <w:p w14:paraId="69EC1F2E" w14:textId="77777777" w:rsidR="003519D4" w:rsidRPr="00BA579E" w:rsidRDefault="003519D4" w:rsidP="003519D4">
            <w:pPr>
              <w:rPr>
                <w:rFonts w:eastAsia="PMingLiU"/>
                <w:sz w:val="20"/>
                <w:lang w:eastAsia="zh-HK"/>
              </w:rPr>
            </w:pPr>
            <w:r w:rsidRPr="00BA579E">
              <w:rPr>
                <w:sz w:val="20"/>
              </w:rPr>
              <w:t xml:space="preserve">External Wall Construction </w:t>
            </w:r>
          </w:p>
          <w:p w14:paraId="22751209" w14:textId="77777777" w:rsidR="003519D4" w:rsidRPr="00BA579E" w:rsidRDefault="003519D4" w:rsidP="003519D4">
            <w:pPr>
              <w:rPr>
                <w:rFonts w:eastAsia="PMingLiU"/>
                <w:sz w:val="20"/>
                <w:lang w:eastAsia="zh-HK"/>
              </w:rPr>
            </w:pPr>
          </w:p>
          <w:p w14:paraId="0041B372"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Design Case</w:t>
            </w:r>
          </w:p>
          <w:p w14:paraId="738DDD86" w14:textId="77777777" w:rsidR="003519D4" w:rsidRPr="00BA579E" w:rsidRDefault="003519D4" w:rsidP="003519D4">
            <w:pPr>
              <w:rPr>
                <w:rFonts w:eastAsia="PMingLiU"/>
                <w:i/>
                <w:sz w:val="20"/>
                <w:lang w:eastAsia="zh-HK"/>
              </w:rPr>
            </w:pPr>
            <w:r w:rsidRPr="00BA579E">
              <w:rPr>
                <w:rFonts w:eastAsia="PMingLiU" w:hint="eastAsia"/>
                <w:i/>
                <w:sz w:val="20"/>
                <w:lang w:eastAsia="zh-HK"/>
              </w:rPr>
              <w:t>(Please refer to Building Material Specifications for details)</w:t>
            </w:r>
          </w:p>
          <w:p w14:paraId="247857F7" w14:textId="77777777" w:rsidR="003519D4" w:rsidRPr="00BA579E" w:rsidRDefault="003519D4" w:rsidP="003519D4">
            <w:pPr>
              <w:rPr>
                <w:rFonts w:eastAsia="PMingLiU"/>
                <w:sz w:val="20"/>
                <w:lang w:eastAsia="zh-HK"/>
              </w:rPr>
            </w:pPr>
          </w:p>
          <w:p w14:paraId="37D37161"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Baseline Case</w:t>
            </w:r>
          </w:p>
          <w:p w14:paraId="45B15720" w14:textId="77777777" w:rsidR="003519D4" w:rsidRPr="00BA579E" w:rsidRDefault="003519D4" w:rsidP="003519D4">
            <w:pPr>
              <w:rPr>
                <w:rFonts w:eastAsia="PMingLiU"/>
                <w:sz w:val="20"/>
                <w:highlight w:val="yellow"/>
                <w:lang w:eastAsia="zh-HK"/>
              </w:rPr>
            </w:pPr>
            <w:r w:rsidRPr="00BA579E">
              <w:rPr>
                <w:rFonts w:eastAsia="PMingLiU" w:hint="eastAsia"/>
                <w:i/>
                <w:sz w:val="20"/>
                <w:lang w:eastAsia="zh-HK"/>
              </w:rPr>
              <w:lastRenderedPageBreak/>
              <w:t>(With reference to BEAM Plus default characteristics for other types building)</w:t>
            </w:r>
          </w:p>
        </w:tc>
        <w:tc>
          <w:tcPr>
            <w:tcW w:w="3316" w:type="dxa"/>
          </w:tcPr>
          <w:p w14:paraId="3C999525" w14:textId="6AFB7C3D" w:rsidR="003D4444" w:rsidRPr="00BA579E" w:rsidRDefault="003D4444" w:rsidP="0045567F">
            <w:pPr>
              <w:rPr>
                <w:rFonts w:eastAsia="PMingLiU"/>
                <w:sz w:val="20"/>
                <w:lang w:eastAsia="zh-HK"/>
              </w:rPr>
            </w:pPr>
            <w:r w:rsidRPr="00BA579E">
              <w:rPr>
                <w:rFonts w:eastAsia="PMingLiU"/>
                <w:sz w:val="20"/>
                <w:lang w:eastAsia="zh-HK"/>
              </w:rPr>
              <w:lastRenderedPageBreak/>
              <w:t>(Type 1)</w:t>
            </w:r>
          </w:p>
          <w:p w14:paraId="5A7E033E"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Mosaic Tiles</w:t>
            </w:r>
          </w:p>
          <w:p w14:paraId="2F4F4E82" w14:textId="77777777" w:rsidR="003D4444" w:rsidRPr="00BA579E" w:rsidRDefault="003D4444" w:rsidP="003D4444">
            <w:pPr>
              <w:rPr>
                <w:rFonts w:eastAsia="PMingLiU"/>
                <w:sz w:val="20"/>
                <w:lang w:eastAsia="zh-HK"/>
              </w:rPr>
            </w:pPr>
            <w:r w:rsidRPr="00BA579E">
              <w:rPr>
                <w:rFonts w:eastAsia="PMingLiU" w:hint="eastAsia"/>
                <w:sz w:val="20"/>
                <w:lang w:eastAsia="zh-HK"/>
              </w:rPr>
              <w:t>Thickness (m): 0.005</w:t>
            </w:r>
          </w:p>
          <w:p w14:paraId="10839F74"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1.5</w:t>
            </w:r>
          </w:p>
          <w:p w14:paraId="2488F0E5" w14:textId="77777777" w:rsidR="003D4444" w:rsidRPr="00BA579E" w:rsidRDefault="003D4444" w:rsidP="003D4444">
            <w:pPr>
              <w:rPr>
                <w:rFonts w:eastAsia="PMingLiU"/>
                <w:sz w:val="20"/>
                <w:lang w:eastAsia="zh-HK"/>
              </w:rPr>
            </w:pPr>
            <w:r w:rsidRPr="00BA579E">
              <w:rPr>
                <w:rFonts w:eastAsia="PMingLiU" w:hint="eastAsia"/>
                <w:sz w:val="20"/>
                <w:lang w:eastAsia="zh-HK"/>
              </w:rPr>
              <w:t>Solar absorptivity: 0.84</w:t>
            </w:r>
          </w:p>
          <w:p w14:paraId="348E4D2B" w14:textId="77777777" w:rsidR="003D4444" w:rsidRPr="00BA579E" w:rsidRDefault="003D4444" w:rsidP="003D4444">
            <w:pPr>
              <w:rPr>
                <w:rFonts w:eastAsia="PMingLiU"/>
                <w:sz w:val="20"/>
                <w:lang w:eastAsia="zh-HK"/>
              </w:rPr>
            </w:pPr>
          </w:p>
          <w:p w14:paraId="52334B81"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14E46863" w14:textId="77777777" w:rsidR="003D4444" w:rsidRPr="00BA579E" w:rsidRDefault="003D4444" w:rsidP="003D4444">
            <w:pPr>
              <w:rPr>
                <w:rFonts w:eastAsia="PMingLiU"/>
                <w:sz w:val="20"/>
                <w:lang w:eastAsia="zh-HK"/>
              </w:rPr>
            </w:pPr>
            <w:r w:rsidRPr="00BA579E">
              <w:rPr>
                <w:rFonts w:eastAsia="PMingLiU" w:hint="eastAsia"/>
                <w:sz w:val="20"/>
                <w:lang w:eastAsia="zh-HK"/>
              </w:rPr>
              <w:t>Thickness (m): 0.03</w:t>
            </w:r>
          </w:p>
          <w:p w14:paraId="19854D3F"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0.72</w:t>
            </w:r>
          </w:p>
          <w:p w14:paraId="15163444" w14:textId="77777777" w:rsidR="00380FE6" w:rsidRPr="00BA579E" w:rsidRDefault="00380FE6" w:rsidP="003D4444">
            <w:pPr>
              <w:rPr>
                <w:rFonts w:eastAsia="PMingLiU"/>
                <w:sz w:val="20"/>
                <w:lang w:eastAsia="zh-HK"/>
              </w:rPr>
            </w:pPr>
          </w:p>
          <w:p w14:paraId="3B416839" w14:textId="668C0694" w:rsidR="00380FE6" w:rsidRPr="00BA579E" w:rsidRDefault="00380FE6" w:rsidP="00380FE6">
            <w:pPr>
              <w:rPr>
                <w:rFonts w:eastAsia="PMingLiU"/>
                <w:sz w:val="20"/>
                <w:lang w:eastAsia="zh-HK"/>
              </w:rPr>
            </w:pPr>
            <w:r w:rsidRPr="00BA579E">
              <w:rPr>
                <w:rFonts w:eastAsia="PMingLiU" w:hint="eastAsia"/>
                <w:sz w:val="20"/>
                <w:lang w:eastAsia="zh-HK"/>
              </w:rPr>
              <w:lastRenderedPageBreak/>
              <w:t xml:space="preserve">Layer 3 </w:t>
            </w:r>
            <w:r w:rsidRPr="00BA579E">
              <w:rPr>
                <w:rFonts w:eastAsia="PMingLiU"/>
                <w:sz w:val="20"/>
                <w:lang w:eastAsia="zh-HK"/>
              </w:rPr>
              <w:t>–</w:t>
            </w:r>
            <w:r w:rsidRPr="00BA579E">
              <w:rPr>
                <w:rFonts w:eastAsia="PMingLiU" w:hint="eastAsia"/>
                <w:sz w:val="20"/>
                <w:lang w:eastAsia="zh-HK"/>
              </w:rPr>
              <w:t xml:space="preserve"> Concrete Wall</w:t>
            </w:r>
          </w:p>
          <w:p w14:paraId="574828CC" w14:textId="70A567DF" w:rsidR="00380FE6" w:rsidRPr="00BA579E" w:rsidRDefault="00380FE6" w:rsidP="00380FE6">
            <w:pPr>
              <w:rPr>
                <w:rFonts w:eastAsia="PMingLiU"/>
                <w:sz w:val="20"/>
                <w:lang w:eastAsia="zh-HK"/>
              </w:rPr>
            </w:pPr>
            <w:r w:rsidRPr="00BA579E">
              <w:rPr>
                <w:rFonts w:eastAsia="PMingLiU" w:hint="eastAsia"/>
                <w:sz w:val="20"/>
                <w:lang w:eastAsia="zh-HK"/>
              </w:rPr>
              <w:t>Thickness (m): 0.1</w:t>
            </w:r>
            <w:r w:rsidRPr="00BA579E">
              <w:rPr>
                <w:rFonts w:eastAsia="PMingLiU"/>
                <w:sz w:val="20"/>
                <w:lang w:eastAsia="zh-HK"/>
              </w:rPr>
              <w:t>5</w:t>
            </w:r>
          </w:p>
          <w:p w14:paraId="06520F00" w14:textId="0C56DE2B" w:rsidR="00380FE6" w:rsidRPr="00BA579E" w:rsidRDefault="00380FE6" w:rsidP="00380FE6">
            <w:pPr>
              <w:rPr>
                <w:rFonts w:eastAsia="PMingLiU"/>
                <w:sz w:val="20"/>
                <w:lang w:eastAsia="zh-HK"/>
              </w:rPr>
            </w:pPr>
            <w:r w:rsidRPr="00BA579E">
              <w:rPr>
                <w:rFonts w:eastAsia="PMingLiU" w:hint="eastAsia"/>
                <w:sz w:val="20"/>
                <w:lang w:eastAsia="zh-HK"/>
              </w:rPr>
              <w:t>Thermal conductivity (W/mK): 2.16</w:t>
            </w:r>
          </w:p>
          <w:p w14:paraId="02D79F9A" w14:textId="77777777" w:rsidR="0045567F" w:rsidRPr="00BA579E" w:rsidRDefault="0045567F" w:rsidP="0045567F">
            <w:pPr>
              <w:rPr>
                <w:rFonts w:eastAsia="PMingLiU"/>
                <w:sz w:val="20"/>
                <w:highlight w:val="yellow"/>
                <w:lang w:eastAsia="zh-HK"/>
              </w:rPr>
            </w:pPr>
          </w:p>
          <w:p w14:paraId="2512985C" w14:textId="1842F08C" w:rsidR="0045567F" w:rsidRPr="00BA579E" w:rsidRDefault="00380FE6" w:rsidP="0045567F">
            <w:pPr>
              <w:rPr>
                <w:rFonts w:eastAsia="PMingLiU"/>
                <w:sz w:val="20"/>
                <w:lang w:eastAsia="zh-HK"/>
              </w:rPr>
            </w:pPr>
            <w:r w:rsidRPr="00BA579E">
              <w:rPr>
                <w:rFonts w:eastAsia="PMingLiU" w:hint="eastAsia"/>
                <w:sz w:val="20"/>
                <w:lang w:eastAsia="zh-HK"/>
              </w:rPr>
              <w:t>Layer 4</w:t>
            </w:r>
            <w:r w:rsidR="0045567F" w:rsidRPr="00BA579E">
              <w:rPr>
                <w:rFonts w:eastAsia="PMingLiU" w:hint="eastAsia"/>
                <w:sz w:val="20"/>
                <w:lang w:eastAsia="zh-HK"/>
              </w:rPr>
              <w:t xml:space="preserve"> </w:t>
            </w:r>
            <w:r w:rsidR="0045567F" w:rsidRPr="00BA579E">
              <w:rPr>
                <w:rFonts w:eastAsia="PMingLiU"/>
                <w:sz w:val="20"/>
                <w:lang w:eastAsia="zh-HK"/>
              </w:rPr>
              <w:t>–</w:t>
            </w:r>
            <w:r w:rsidR="003D4444" w:rsidRPr="00BA579E">
              <w:rPr>
                <w:rFonts w:eastAsia="PMingLiU" w:hint="eastAsia"/>
                <w:sz w:val="20"/>
                <w:lang w:eastAsia="zh-HK"/>
              </w:rPr>
              <w:t xml:space="preserve"> Gypsum Plaster</w:t>
            </w:r>
          </w:p>
          <w:p w14:paraId="556BCADA" w14:textId="1B06B3DC" w:rsidR="0045567F" w:rsidRPr="00BA579E" w:rsidRDefault="0045567F" w:rsidP="0045567F">
            <w:pPr>
              <w:rPr>
                <w:rFonts w:eastAsia="PMingLiU"/>
                <w:sz w:val="20"/>
                <w:lang w:eastAsia="zh-HK"/>
              </w:rPr>
            </w:pPr>
            <w:r w:rsidRPr="00BA579E">
              <w:rPr>
                <w:rFonts w:eastAsia="PMingLiU" w:hint="eastAsia"/>
                <w:sz w:val="20"/>
                <w:lang w:eastAsia="zh-HK"/>
              </w:rPr>
              <w:t>Thickness (m): 0.01</w:t>
            </w:r>
            <w:r w:rsidR="003D4444" w:rsidRPr="00BA579E">
              <w:rPr>
                <w:rFonts w:eastAsia="PMingLiU"/>
                <w:sz w:val="20"/>
                <w:lang w:eastAsia="zh-HK"/>
              </w:rPr>
              <w:t>5</w:t>
            </w:r>
          </w:p>
          <w:p w14:paraId="2351FE57" w14:textId="77777777" w:rsidR="0045567F" w:rsidRPr="00BA579E" w:rsidRDefault="0045567F" w:rsidP="0045567F">
            <w:pPr>
              <w:rPr>
                <w:rFonts w:eastAsia="PMingLiU"/>
                <w:sz w:val="20"/>
                <w:lang w:eastAsia="zh-HK"/>
              </w:rPr>
            </w:pPr>
            <w:r w:rsidRPr="00BA579E">
              <w:rPr>
                <w:rFonts w:eastAsia="PMingLiU" w:hint="eastAsia"/>
                <w:sz w:val="20"/>
                <w:lang w:eastAsia="zh-HK"/>
              </w:rPr>
              <w:t>Thermal conductivity (W/mK): 0.38</w:t>
            </w:r>
          </w:p>
          <w:p w14:paraId="646C5829" w14:textId="77777777" w:rsidR="0045567F" w:rsidRPr="00BA579E" w:rsidRDefault="0045567F" w:rsidP="0045567F">
            <w:pPr>
              <w:rPr>
                <w:rFonts w:eastAsia="PMingLiU"/>
                <w:sz w:val="20"/>
                <w:lang w:eastAsia="zh-HK"/>
              </w:rPr>
            </w:pPr>
          </w:p>
          <w:p w14:paraId="0E5CC7D9" w14:textId="77777777" w:rsidR="003519D4" w:rsidRPr="00BA579E" w:rsidRDefault="0045567F" w:rsidP="003519D4">
            <w:pPr>
              <w:rPr>
                <w:rFonts w:eastAsia="PMingLiU"/>
                <w:b/>
                <w:sz w:val="20"/>
                <w:lang w:eastAsia="zh-HK"/>
              </w:rPr>
            </w:pPr>
            <w:r w:rsidRPr="00BA579E">
              <w:rPr>
                <w:rFonts w:eastAsia="PMingLiU" w:hint="eastAsia"/>
                <w:b/>
                <w:sz w:val="20"/>
                <w:lang w:eastAsia="zh-HK"/>
              </w:rPr>
              <w:t xml:space="preserve">U-value for </w:t>
            </w:r>
            <w:r w:rsidR="003D4444" w:rsidRPr="00BA579E">
              <w:rPr>
                <w:rFonts w:eastAsia="PMingLiU"/>
                <w:b/>
                <w:sz w:val="20"/>
                <w:lang w:eastAsia="zh-HK"/>
              </w:rPr>
              <w:t xml:space="preserve">Type 1 </w:t>
            </w:r>
            <w:r w:rsidR="003D4444" w:rsidRPr="00BA579E">
              <w:rPr>
                <w:rFonts w:eastAsia="PMingLiU" w:hint="eastAsia"/>
                <w:b/>
                <w:sz w:val="20"/>
                <w:lang w:eastAsia="zh-HK"/>
              </w:rPr>
              <w:t>wall: 3.15</w:t>
            </w:r>
            <w:r w:rsidRPr="00BA579E">
              <w:rPr>
                <w:rFonts w:eastAsia="PMingLiU" w:hint="eastAsia"/>
                <w:b/>
                <w:sz w:val="20"/>
                <w:lang w:eastAsia="zh-HK"/>
              </w:rPr>
              <w:t>W/m</w:t>
            </w:r>
            <w:r w:rsidRPr="00BA579E">
              <w:rPr>
                <w:rFonts w:eastAsia="PMingLiU" w:hint="eastAsia"/>
                <w:b/>
                <w:sz w:val="20"/>
                <w:vertAlign w:val="superscript"/>
                <w:lang w:eastAsia="zh-HK"/>
              </w:rPr>
              <w:t>2</w:t>
            </w:r>
            <w:r w:rsidRPr="00BA579E">
              <w:rPr>
                <w:rFonts w:eastAsia="PMingLiU" w:hint="eastAsia"/>
                <w:b/>
                <w:sz w:val="20"/>
                <w:lang w:eastAsia="zh-HK"/>
              </w:rPr>
              <w:t>.K</w:t>
            </w:r>
          </w:p>
          <w:p w14:paraId="186B9272" w14:textId="77777777" w:rsidR="003D4444" w:rsidRPr="00BA579E" w:rsidRDefault="003D4444" w:rsidP="003519D4">
            <w:pPr>
              <w:rPr>
                <w:rFonts w:eastAsia="PMingLiU"/>
                <w:b/>
                <w:sz w:val="20"/>
                <w:lang w:eastAsia="zh-HK"/>
              </w:rPr>
            </w:pPr>
          </w:p>
          <w:p w14:paraId="71DDE53F" w14:textId="40B16A5F" w:rsidR="003D4444" w:rsidRPr="00BA579E" w:rsidRDefault="003D4444" w:rsidP="003D4444">
            <w:pPr>
              <w:rPr>
                <w:rFonts w:eastAsia="PMingLiU"/>
                <w:sz w:val="20"/>
                <w:lang w:eastAsia="zh-HK"/>
              </w:rPr>
            </w:pPr>
            <w:r w:rsidRPr="00BA579E">
              <w:rPr>
                <w:rFonts w:eastAsia="PMingLiU"/>
                <w:sz w:val="20"/>
                <w:lang w:eastAsia="zh-HK"/>
              </w:rPr>
              <w:t>(Type 2)</w:t>
            </w:r>
          </w:p>
          <w:p w14:paraId="68B086D0" w14:textId="410DB609" w:rsidR="003D4444" w:rsidRPr="00BA579E" w:rsidRDefault="003D4444" w:rsidP="003D4444">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Glass</w:t>
            </w:r>
          </w:p>
          <w:p w14:paraId="5730CD2D" w14:textId="426A2848" w:rsidR="003D4444" w:rsidRPr="00BA579E" w:rsidRDefault="003D4444" w:rsidP="003D4444">
            <w:pPr>
              <w:rPr>
                <w:rFonts w:eastAsia="PMingLiU"/>
                <w:sz w:val="20"/>
                <w:lang w:eastAsia="zh-HK"/>
              </w:rPr>
            </w:pPr>
            <w:r w:rsidRPr="00BA579E">
              <w:rPr>
                <w:rFonts w:eastAsia="PMingLiU" w:hint="eastAsia"/>
                <w:sz w:val="20"/>
                <w:lang w:eastAsia="zh-HK"/>
              </w:rPr>
              <w:t>Thickness (m): 0.01</w:t>
            </w:r>
          </w:p>
          <w:p w14:paraId="063C1B9B" w14:textId="460D5F92" w:rsidR="003D4444" w:rsidRPr="00BA579E" w:rsidRDefault="003D4444" w:rsidP="003D4444">
            <w:pPr>
              <w:rPr>
                <w:rFonts w:eastAsia="PMingLiU"/>
                <w:sz w:val="20"/>
                <w:lang w:eastAsia="zh-HK"/>
              </w:rPr>
            </w:pPr>
            <w:r w:rsidRPr="00BA579E">
              <w:rPr>
                <w:rFonts w:eastAsia="PMingLiU" w:hint="eastAsia"/>
                <w:sz w:val="20"/>
                <w:lang w:eastAsia="zh-HK"/>
              </w:rPr>
              <w:t>Thermal conductivity (W/mK): 1.</w:t>
            </w:r>
            <w:r w:rsidRPr="00BA579E">
              <w:rPr>
                <w:rFonts w:eastAsia="PMingLiU"/>
                <w:sz w:val="20"/>
                <w:lang w:eastAsia="zh-HK"/>
              </w:rPr>
              <w:t>0</w:t>
            </w:r>
            <w:r w:rsidRPr="00BA579E">
              <w:rPr>
                <w:rFonts w:eastAsia="PMingLiU" w:hint="eastAsia"/>
                <w:sz w:val="20"/>
                <w:lang w:eastAsia="zh-HK"/>
              </w:rPr>
              <w:t>5</w:t>
            </w:r>
          </w:p>
          <w:p w14:paraId="4AFBBE22" w14:textId="77777777" w:rsidR="003D4444" w:rsidRPr="00BA579E" w:rsidRDefault="003D4444" w:rsidP="003D4444">
            <w:pPr>
              <w:rPr>
                <w:rFonts w:eastAsia="PMingLiU"/>
                <w:sz w:val="20"/>
                <w:lang w:eastAsia="zh-HK"/>
              </w:rPr>
            </w:pPr>
            <w:r w:rsidRPr="00BA579E">
              <w:rPr>
                <w:rFonts w:eastAsia="PMingLiU" w:hint="eastAsia"/>
                <w:sz w:val="20"/>
                <w:lang w:eastAsia="zh-HK"/>
              </w:rPr>
              <w:t>Solar absorptivity: 0.84</w:t>
            </w:r>
          </w:p>
          <w:p w14:paraId="36B9FA5D" w14:textId="77777777" w:rsidR="003D4444" w:rsidRPr="00BA579E" w:rsidRDefault="003D4444" w:rsidP="003D4444">
            <w:pPr>
              <w:rPr>
                <w:rFonts w:eastAsia="PMingLiU"/>
                <w:sz w:val="20"/>
                <w:lang w:eastAsia="zh-HK"/>
              </w:rPr>
            </w:pPr>
          </w:p>
          <w:p w14:paraId="17C69DBA"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399D972D" w14:textId="51610CDE" w:rsidR="003D4444" w:rsidRPr="00BA579E" w:rsidRDefault="003D4444" w:rsidP="003D4444">
            <w:pPr>
              <w:rPr>
                <w:rFonts w:eastAsia="PMingLiU"/>
                <w:sz w:val="20"/>
                <w:lang w:eastAsia="zh-HK"/>
              </w:rPr>
            </w:pPr>
            <w:r w:rsidRPr="00BA579E">
              <w:rPr>
                <w:rFonts w:eastAsia="PMingLiU" w:hint="eastAsia"/>
                <w:sz w:val="20"/>
                <w:lang w:eastAsia="zh-HK"/>
              </w:rPr>
              <w:t>Thickness (m): 0.01</w:t>
            </w:r>
          </w:p>
          <w:p w14:paraId="6DBD726F"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0.72</w:t>
            </w:r>
          </w:p>
          <w:p w14:paraId="17DC0B68" w14:textId="77777777" w:rsidR="003D4444" w:rsidRPr="00BA579E" w:rsidRDefault="003D4444" w:rsidP="003D4444">
            <w:pPr>
              <w:rPr>
                <w:rFonts w:eastAsia="PMingLiU"/>
                <w:sz w:val="20"/>
                <w:highlight w:val="yellow"/>
                <w:lang w:eastAsia="zh-HK"/>
              </w:rPr>
            </w:pPr>
          </w:p>
          <w:p w14:paraId="2043B18A" w14:textId="24AE9F38" w:rsidR="003D4444" w:rsidRPr="00BA579E" w:rsidRDefault="003D4444" w:rsidP="003D444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Concrete Wall</w:t>
            </w:r>
          </w:p>
          <w:p w14:paraId="5FFEBECB" w14:textId="572818DD" w:rsidR="003D4444" w:rsidRPr="00BA579E" w:rsidRDefault="003D4444" w:rsidP="003D4444">
            <w:pPr>
              <w:rPr>
                <w:rFonts w:eastAsia="PMingLiU"/>
                <w:sz w:val="20"/>
                <w:lang w:eastAsia="zh-HK"/>
              </w:rPr>
            </w:pPr>
            <w:r w:rsidRPr="00BA579E">
              <w:rPr>
                <w:rFonts w:eastAsia="PMingLiU" w:hint="eastAsia"/>
                <w:sz w:val="20"/>
                <w:lang w:eastAsia="zh-HK"/>
              </w:rPr>
              <w:t>Thickness (m): 0.1</w:t>
            </w:r>
          </w:p>
          <w:p w14:paraId="4AEA4C69" w14:textId="6C05AF88" w:rsidR="003D4444" w:rsidRPr="00BA579E" w:rsidRDefault="003D4444" w:rsidP="003D4444">
            <w:pPr>
              <w:rPr>
                <w:rFonts w:eastAsia="PMingLiU"/>
                <w:sz w:val="20"/>
                <w:lang w:eastAsia="zh-HK"/>
              </w:rPr>
            </w:pPr>
            <w:r w:rsidRPr="00BA579E">
              <w:rPr>
                <w:rFonts w:eastAsia="PMingLiU" w:hint="eastAsia"/>
                <w:sz w:val="20"/>
                <w:lang w:eastAsia="zh-HK"/>
              </w:rPr>
              <w:t>Thermal conductivity</w:t>
            </w:r>
            <w:r w:rsidR="00380FE6" w:rsidRPr="00BA579E">
              <w:rPr>
                <w:rFonts w:eastAsia="PMingLiU" w:hint="eastAsia"/>
                <w:sz w:val="20"/>
                <w:lang w:eastAsia="zh-HK"/>
              </w:rPr>
              <w:t xml:space="preserve"> (W/mK): 2.16</w:t>
            </w:r>
          </w:p>
          <w:p w14:paraId="198229BE" w14:textId="77777777" w:rsidR="003D4444" w:rsidRPr="00BA579E" w:rsidRDefault="003D4444" w:rsidP="003D4444">
            <w:pPr>
              <w:rPr>
                <w:rFonts w:eastAsia="PMingLiU"/>
                <w:sz w:val="20"/>
                <w:highlight w:val="yellow"/>
                <w:lang w:eastAsia="zh-HK"/>
              </w:rPr>
            </w:pPr>
          </w:p>
          <w:p w14:paraId="6FAE4AA7" w14:textId="77777777" w:rsidR="003D4444" w:rsidRPr="00BA579E" w:rsidRDefault="003D4444" w:rsidP="003D444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Gypsum Plaster</w:t>
            </w:r>
          </w:p>
          <w:p w14:paraId="0C72D983" w14:textId="77777777" w:rsidR="003D4444" w:rsidRPr="00BA579E" w:rsidRDefault="003D4444" w:rsidP="003D4444">
            <w:pPr>
              <w:rPr>
                <w:rFonts w:eastAsia="PMingLiU"/>
                <w:sz w:val="20"/>
                <w:lang w:eastAsia="zh-HK"/>
              </w:rPr>
            </w:pPr>
            <w:r w:rsidRPr="00BA579E">
              <w:rPr>
                <w:rFonts w:eastAsia="PMingLiU" w:hint="eastAsia"/>
                <w:sz w:val="20"/>
                <w:lang w:eastAsia="zh-HK"/>
              </w:rPr>
              <w:t>Thickness (m): 0.01</w:t>
            </w:r>
            <w:r w:rsidRPr="00BA579E">
              <w:rPr>
                <w:rFonts w:eastAsia="PMingLiU"/>
                <w:sz w:val="20"/>
                <w:lang w:eastAsia="zh-HK"/>
              </w:rPr>
              <w:t>5</w:t>
            </w:r>
          </w:p>
          <w:p w14:paraId="2D0F3F59" w14:textId="77777777" w:rsidR="003D4444" w:rsidRPr="00BA579E" w:rsidRDefault="003D4444" w:rsidP="003D4444">
            <w:pPr>
              <w:rPr>
                <w:rFonts w:eastAsia="PMingLiU"/>
                <w:sz w:val="20"/>
                <w:lang w:eastAsia="zh-HK"/>
              </w:rPr>
            </w:pPr>
            <w:r w:rsidRPr="00BA579E">
              <w:rPr>
                <w:rFonts w:eastAsia="PMingLiU" w:hint="eastAsia"/>
                <w:sz w:val="20"/>
                <w:lang w:eastAsia="zh-HK"/>
              </w:rPr>
              <w:t>Thermal conductivity (W/mK): 0.38</w:t>
            </w:r>
          </w:p>
          <w:p w14:paraId="3CFDFB1F" w14:textId="77777777" w:rsidR="003D4444" w:rsidRPr="00BA579E" w:rsidRDefault="003D4444" w:rsidP="003D4444">
            <w:pPr>
              <w:rPr>
                <w:rFonts w:eastAsia="PMingLiU"/>
                <w:sz w:val="20"/>
                <w:lang w:eastAsia="zh-HK"/>
              </w:rPr>
            </w:pPr>
          </w:p>
          <w:p w14:paraId="5C486F80" w14:textId="77777777" w:rsidR="003D4444" w:rsidRPr="00BA579E" w:rsidRDefault="003D4444" w:rsidP="003D4444">
            <w:pPr>
              <w:rPr>
                <w:rFonts w:eastAsia="PMingLiU"/>
                <w:b/>
                <w:sz w:val="20"/>
                <w:lang w:eastAsia="zh-HK"/>
              </w:rPr>
            </w:pPr>
            <w:r w:rsidRPr="00BA579E">
              <w:rPr>
                <w:rFonts w:eastAsia="PMingLiU" w:hint="eastAsia"/>
                <w:b/>
                <w:sz w:val="20"/>
                <w:lang w:eastAsia="zh-HK"/>
              </w:rPr>
              <w:t xml:space="preserve">U-value for </w:t>
            </w:r>
            <w:r w:rsidR="00380FE6" w:rsidRPr="00BA579E">
              <w:rPr>
                <w:rFonts w:eastAsia="PMingLiU"/>
                <w:b/>
                <w:sz w:val="20"/>
                <w:lang w:eastAsia="zh-HK"/>
              </w:rPr>
              <w:t>Type 2</w:t>
            </w:r>
            <w:r w:rsidRPr="00BA579E">
              <w:rPr>
                <w:rFonts w:eastAsia="PMingLiU"/>
                <w:b/>
                <w:sz w:val="20"/>
                <w:lang w:eastAsia="zh-HK"/>
              </w:rPr>
              <w:t xml:space="preserve"> </w:t>
            </w:r>
            <w:r w:rsidR="00380FE6" w:rsidRPr="00BA579E">
              <w:rPr>
                <w:rFonts w:eastAsia="PMingLiU" w:hint="eastAsia"/>
                <w:b/>
                <w:sz w:val="20"/>
                <w:lang w:eastAsia="zh-HK"/>
              </w:rPr>
              <w:t>wall: 2.31</w:t>
            </w:r>
            <w:r w:rsidRPr="00BA579E">
              <w:rPr>
                <w:rFonts w:eastAsia="PMingLiU" w:hint="eastAsia"/>
                <w:b/>
                <w:sz w:val="20"/>
                <w:lang w:eastAsia="zh-HK"/>
              </w:rPr>
              <w:t>W/m</w:t>
            </w:r>
            <w:r w:rsidRPr="00BA579E">
              <w:rPr>
                <w:rFonts w:eastAsia="PMingLiU" w:hint="eastAsia"/>
                <w:b/>
                <w:sz w:val="20"/>
                <w:vertAlign w:val="superscript"/>
                <w:lang w:eastAsia="zh-HK"/>
              </w:rPr>
              <w:t>2</w:t>
            </w:r>
            <w:r w:rsidRPr="00BA579E">
              <w:rPr>
                <w:rFonts w:eastAsia="PMingLiU" w:hint="eastAsia"/>
                <w:b/>
                <w:sz w:val="20"/>
                <w:lang w:eastAsia="zh-HK"/>
              </w:rPr>
              <w:t>.K</w:t>
            </w:r>
          </w:p>
          <w:p w14:paraId="61EA5D10" w14:textId="77777777" w:rsidR="00380FE6" w:rsidRPr="00BA579E" w:rsidRDefault="00380FE6" w:rsidP="003D4444">
            <w:pPr>
              <w:rPr>
                <w:rFonts w:eastAsia="PMingLiU"/>
                <w:b/>
                <w:sz w:val="20"/>
                <w:lang w:eastAsia="zh-HK"/>
              </w:rPr>
            </w:pPr>
          </w:p>
          <w:p w14:paraId="7701074D" w14:textId="371F72F0" w:rsidR="00380FE6" w:rsidRPr="00BA579E" w:rsidRDefault="00380FE6" w:rsidP="00380FE6">
            <w:pPr>
              <w:rPr>
                <w:rFonts w:eastAsia="PMingLiU"/>
                <w:sz w:val="20"/>
                <w:lang w:eastAsia="zh-HK"/>
              </w:rPr>
            </w:pPr>
            <w:r w:rsidRPr="00BA579E">
              <w:rPr>
                <w:rFonts w:eastAsia="PMingLiU"/>
                <w:sz w:val="20"/>
                <w:lang w:eastAsia="zh-HK"/>
              </w:rPr>
              <w:t>(Type 3)</w:t>
            </w:r>
          </w:p>
          <w:p w14:paraId="7D8202AA"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Glass</w:t>
            </w:r>
          </w:p>
          <w:p w14:paraId="7FAD30F6"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p>
          <w:p w14:paraId="323C3B4A"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1.</w:t>
            </w:r>
            <w:r w:rsidRPr="00BA579E">
              <w:rPr>
                <w:rFonts w:eastAsia="PMingLiU"/>
                <w:sz w:val="20"/>
                <w:lang w:eastAsia="zh-HK"/>
              </w:rPr>
              <w:t>0</w:t>
            </w:r>
            <w:r w:rsidRPr="00BA579E">
              <w:rPr>
                <w:rFonts w:eastAsia="PMingLiU" w:hint="eastAsia"/>
                <w:sz w:val="20"/>
                <w:lang w:eastAsia="zh-HK"/>
              </w:rPr>
              <w:t>5</w:t>
            </w:r>
          </w:p>
          <w:p w14:paraId="4BBB4B57" w14:textId="77777777" w:rsidR="00380FE6" w:rsidRPr="00BA579E" w:rsidRDefault="00380FE6" w:rsidP="00380FE6">
            <w:pPr>
              <w:rPr>
                <w:rFonts w:eastAsia="PMingLiU"/>
                <w:sz w:val="20"/>
                <w:lang w:eastAsia="zh-HK"/>
              </w:rPr>
            </w:pPr>
            <w:r w:rsidRPr="00BA579E">
              <w:rPr>
                <w:rFonts w:eastAsia="PMingLiU" w:hint="eastAsia"/>
                <w:sz w:val="20"/>
                <w:lang w:eastAsia="zh-HK"/>
              </w:rPr>
              <w:t>Solar absorptivity: 0.84</w:t>
            </w:r>
          </w:p>
          <w:p w14:paraId="6B46310E" w14:textId="77777777" w:rsidR="00380FE6" w:rsidRPr="00BA579E" w:rsidRDefault="00380FE6" w:rsidP="00380FE6">
            <w:pPr>
              <w:rPr>
                <w:rFonts w:eastAsia="PMingLiU"/>
                <w:sz w:val="20"/>
                <w:lang w:eastAsia="zh-HK"/>
              </w:rPr>
            </w:pPr>
          </w:p>
          <w:p w14:paraId="7ED4C7DD"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44046B23"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p>
          <w:p w14:paraId="788EEF4F"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0.72</w:t>
            </w:r>
          </w:p>
          <w:p w14:paraId="1E7FA27C" w14:textId="77777777" w:rsidR="00380FE6" w:rsidRPr="00BA579E" w:rsidRDefault="00380FE6" w:rsidP="00380FE6">
            <w:pPr>
              <w:rPr>
                <w:rFonts w:eastAsia="PMingLiU"/>
                <w:sz w:val="20"/>
                <w:highlight w:val="yellow"/>
                <w:lang w:eastAsia="zh-HK"/>
              </w:rPr>
            </w:pPr>
          </w:p>
          <w:p w14:paraId="21894165"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Concrete Wall</w:t>
            </w:r>
          </w:p>
          <w:p w14:paraId="299E8B12" w14:textId="462EDE49" w:rsidR="00380FE6" w:rsidRPr="00BA579E" w:rsidRDefault="00380FE6" w:rsidP="00380FE6">
            <w:pPr>
              <w:rPr>
                <w:rFonts w:eastAsia="PMingLiU"/>
                <w:sz w:val="20"/>
                <w:lang w:eastAsia="zh-HK"/>
              </w:rPr>
            </w:pPr>
            <w:r w:rsidRPr="00BA579E">
              <w:rPr>
                <w:rFonts w:eastAsia="PMingLiU" w:hint="eastAsia"/>
                <w:sz w:val="20"/>
                <w:lang w:eastAsia="zh-HK"/>
              </w:rPr>
              <w:t>Thickness (m): 0.4</w:t>
            </w:r>
          </w:p>
          <w:p w14:paraId="424A010A"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2.16</w:t>
            </w:r>
          </w:p>
          <w:p w14:paraId="2C16ABC2" w14:textId="77777777" w:rsidR="00380FE6" w:rsidRPr="00BA579E" w:rsidRDefault="00380FE6" w:rsidP="00380FE6">
            <w:pPr>
              <w:rPr>
                <w:rFonts w:eastAsia="PMingLiU"/>
                <w:sz w:val="20"/>
                <w:highlight w:val="yellow"/>
                <w:lang w:eastAsia="zh-HK"/>
              </w:rPr>
            </w:pPr>
          </w:p>
          <w:p w14:paraId="7CC8041E"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Gypsum Plaster</w:t>
            </w:r>
          </w:p>
          <w:p w14:paraId="20530084"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r w:rsidRPr="00BA579E">
              <w:rPr>
                <w:rFonts w:eastAsia="PMingLiU"/>
                <w:sz w:val="20"/>
                <w:lang w:eastAsia="zh-HK"/>
              </w:rPr>
              <w:t>5</w:t>
            </w:r>
          </w:p>
          <w:p w14:paraId="2B47871F"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0.38</w:t>
            </w:r>
          </w:p>
          <w:p w14:paraId="72176875" w14:textId="77777777" w:rsidR="00380FE6" w:rsidRPr="00BA579E" w:rsidRDefault="00380FE6" w:rsidP="00380FE6">
            <w:pPr>
              <w:rPr>
                <w:rFonts w:eastAsia="PMingLiU"/>
                <w:sz w:val="20"/>
                <w:lang w:eastAsia="zh-HK"/>
              </w:rPr>
            </w:pPr>
          </w:p>
          <w:p w14:paraId="4BC45AA3" w14:textId="77777777" w:rsidR="00380FE6" w:rsidRPr="00BA579E" w:rsidRDefault="00380FE6" w:rsidP="00380FE6">
            <w:pPr>
              <w:rPr>
                <w:rFonts w:eastAsia="PMingLiU"/>
                <w:b/>
                <w:sz w:val="20"/>
                <w:lang w:eastAsia="zh-HK"/>
              </w:rPr>
            </w:pPr>
            <w:r w:rsidRPr="00BA579E">
              <w:rPr>
                <w:rFonts w:eastAsia="PMingLiU" w:hint="eastAsia"/>
                <w:b/>
                <w:sz w:val="20"/>
                <w:lang w:eastAsia="zh-HK"/>
              </w:rPr>
              <w:t xml:space="preserve">U-value for </w:t>
            </w:r>
            <w:r w:rsidRPr="00BA579E">
              <w:rPr>
                <w:rFonts w:eastAsia="PMingLiU"/>
                <w:b/>
                <w:sz w:val="20"/>
                <w:lang w:eastAsia="zh-HK"/>
              </w:rPr>
              <w:t xml:space="preserve">Type 3 </w:t>
            </w:r>
            <w:r w:rsidRPr="00BA579E">
              <w:rPr>
                <w:rFonts w:eastAsia="PMingLiU" w:hint="eastAsia"/>
                <w:b/>
                <w:sz w:val="20"/>
                <w:lang w:eastAsia="zh-HK"/>
              </w:rPr>
              <w:t>wall: 1.75W/m</w:t>
            </w:r>
            <w:r w:rsidRPr="00BA579E">
              <w:rPr>
                <w:rFonts w:eastAsia="PMingLiU" w:hint="eastAsia"/>
                <w:b/>
                <w:sz w:val="20"/>
                <w:vertAlign w:val="superscript"/>
                <w:lang w:eastAsia="zh-HK"/>
              </w:rPr>
              <w:t>2</w:t>
            </w:r>
            <w:r w:rsidRPr="00BA579E">
              <w:rPr>
                <w:rFonts w:eastAsia="PMingLiU" w:hint="eastAsia"/>
                <w:b/>
                <w:sz w:val="20"/>
                <w:lang w:eastAsia="zh-HK"/>
              </w:rPr>
              <w:t>.K</w:t>
            </w:r>
          </w:p>
          <w:p w14:paraId="46D609FD" w14:textId="77777777" w:rsidR="00380FE6" w:rsidRPr="00BA579E" w:rsidRDefault="00380FE6" w:rsidP="00380FE6">
            <w:pPr>
              <w:rPr>
                <w:rFonts w:eastAsia="PMingLiU"/>
                <w:b/>
                <w:sz w:val="20"/>
                <w:lang w:eastAsia="zh-HK"/>
              </w:rPr>
            </w:pPr>
          </w:p>
          <w:p w14:paraId="1C4A0288" w14:textId="0D6F2471" w:rsidR="00380FE6" w:rsidRPr="00BA579E" w:rsidRDefault="00380FE6" w:rsidP="00380FE6">
            <w:pPr>
              <w:rPr>
                <w:rFonts w:eastAsia="PMingLiU"/>
                <w:sz w:val="20"/>
                <w:lang w:eastAsia="zh-HK"/>
              </w:rPr>
            </w:pPr>
            <w:r w:rsidRPr="00BA579E">
              <w:rPr>
                <w:rFonts w:eastAsia="PMingLiU"/>
                <w:sz w:val="20"/>
                <w:lang w:eastAsia="zh-HK"/>
              </w:rPr>
              <w:t>(Type 4)</w:t>
            </w:r>
          </w:p>
          <w:p w14:paraId="5D0B6CA7"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Mosaic Tiles</w:t>
            </w:r>
          </w:p>
          <w:p w14:paraId="1A5434C9"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0.005</w:t>
            </w:r>
          </w:p>
          <w:p w14:paraId="2B79CF00"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1.5</w:t>
            </w:r>
          </w:p>
          <w:p w14:paraId="7B06ED84" w14:textId="77777777" w:rsidR="00380FE6" w:rsidRPr="00BA579E" w:rsidRDefault="00380FE6" w:rsidP="00380FE6">
            <w:pPr>
              <w:rPr>
                <w:rFonts w:eastAsia="PMingLiU"/>
                <w:sz w:val="20"/>
                <w:lang w:eastAsia="zh-HK"/>
              </w:rPr>
            </w:pPr>
            <w:r w:rsidRPr="00BA579E">
              <w:rPr>
                <w:rFonts w:eastAsia="PMingLiU" w:hint="eastAsia"/>
                <w:sz w:val="20"/>
                <w:lang w:eastAsia="zh-HK"/>
              </w:rPr>
              <w:t>Solar absorptivity: 0.84</w:t>
            </w:r>
          </w:p>
          <w:p w14:paraId="53D2DBD6" w14:textId="77777777" w:rsidR="00380FE6" w:rsidRPr="00BA579E" w:rsidRDefault="00380FE6" w:rsidP="00380FE6">
            <w:pPr>
              <w:rPr>
                <w:rFonts w:eastAsia="PMingLiU"/>
                <w:sz w:val="20"/>
                <w:lang w:eastAsia="zh-HK"/>
              </w:rPr>
            </w:pPr>
          </w:p>
          <w:p w14:paraId="5B487662" w14:textId="77777777" w:rsidR="00380FE6" w:rsidRPr="00BA579E" w:rsidRDefault="00380FE6" w:rsidP="00380FE6">
            <w:pPr>
              <w:rPr>
                <w:rFonts w:eastAsia="PMingLiU"/>
                <w:sz w:val="20"/>
                <w:lang w:eastAsia="zh-HK"/>
              </w:rPr>
            </w:pPr>
            <w:r w:rsidRPr="00BA579E">
              <w:rPr>
                <w:rFonts w:eastAsia="PMingLiU" w:hint="eastAsia"/>
                <w:sz w:val="20"/>
                <w:lang w:eastAsia="zh-HK"/>
              </w:rPr>
              <w:lastRenderedPageBreak/>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05F27F0C"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0.03</w:t>
            </w:r>
          </w:p>
          <w:p w14:paraId="4300A2FC"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0.72</w:t>
            </w:r>
          </w:p>
          <w:p w14:paraId="0A797D29" w14:textId="77777777" w:rsidR="00380FE6" w:rsidRPr="00BA579E" w:rsidRDefault="00380FE6" w:rsidP="00380FE6">
            <w:pPr>
              <w:rPr>
                <w:rFonts w:eastAsia="PMingLiU"/>
                <w:sz w:val="20"/>
                <w:lang w:eastAsia="zh-HK"/>
              </w:rPr>
            </w:pPr>
          </w:p>
          <w:p w14:paraId="71C338AD"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Concrete Wall</w:t>
            </w:r>
          </w:p>
          <w:p w14:paraId="69623A2F" w14:textId="423381FA" w:rsidR="00380FE6" w:rsidRPr="00BA579E" w:rsidRDefault="00380FE6" w:rsidP="00380FE6">
            <w:pPr>
              <w:rPr>
                <w:rFonts w:eastAsia="PMingLiU"/>
                <w:sz w:val="20"/>
                <w:lang w:eastAsia="zh-HK"/>
              </w:rPr>
            </w:pPr>
            <w:r w:rsidRPr="00BA579E">
              <w:rPr>
                <w:rFonts w:eastAsia="PMingLiU" w:hint="eastAsia"/>
                <w:sz w:val="20"/>
                <w:lang w:eastAsia="zh-HK"/>
              </w:rPr>
              <w:t>Thickness (m): 0.2</w:t>
            </w:r>
            <w:r w:rsidRPr="00BA579E">
              <w:rPr>
                <w:rFonts w:eastAsia="PMingLiU"/>
                <w:sz w:val="20"/>
                <w:lang w:eastAsia="zh-HK"/>
              </w:rPr>
              <w:t>5</w:t>
            </w:r>
          </w:p>
          <w:p w14:paraId="785F084B"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2.16</w:t>
            </w:r>
          </w:p>
          <w:p w14:paraId="70CE22AC" w14:textId="77777777" w:rsidR="00380FE6" w:rsidRPr="00BA579E" w:rsidRDefault="00380FE6" w:rsidP="00380FE6">
            <w:pPr>
              <w:rPr>
                <w:rFonts w:eastAsia="PMingLiU"/>
                <w:sz w:val="20"/>
                <w:highlight w:val="yellow"/>
                <w:lang w:eastAsia="zh-HK"/>
              </w:rPr>
            </w:pPr>
          </w:p>
          <w:p w14:paraId="2F152363"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Gypsum Plaster</w:t>
            </w:r>
          </w:p>
          <w:p w14:paraId="58FB4D07"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r w:rsidRPr="00BA579E">
              <w:rPr>
                <w:rFonts w:eastAsia="PMingLiU"/>
                <w:sz w:val="20"/>
                <w:lang w:eastAsia="zh-HK"/>
              </w:rPr>
              <w:t>5</w:t>
            </w:r>
          </w:p>
          <w:p w14:paraId="3BC6EAFF"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0.38</w:t>
            </w:r>
          </w:p>
          <w:p w14:paraId="483E1BD4" w14:textId="77777777" w:rsidR="00380FE6" w:rsidRPr="00BA579E" w:rsidRDefault="00380FE6" w:rsidP="00380FE6">
            <w:pPr>
              <w:rPr>
                <w:rFonts w:eastAsia="PMingLiU"/>
                <w:sz w:val="20"/>
                <w:lang w:eastAsia="zh-HK"/>
              </w:rPr>
            </w:pPr>
          </w:p>
          <w:p w14:paraId="28D1E954" w14:textId="77777777" w:rsidR="00380FE6" w:rsidRPr="00BA579E" w:rsidRDefault="00380FE6" w:rsidP="00380FE6">
            <w:pPr>
              <w:rPr>
                <w:rFonts w:eastAsia="PMingLiU"/>
                <w:b/>
                <w:sz w:val="20"/>
                <w:lang w:eastAsia="zh-HK"/>
              </w:rPr>
            </w:pPr>
            <w:r w:rsidRPr="00BA579E">
              <w:rPr>
                <w:rFonts w:eastAsia="PMingLiU" w:hint="eastAsia"/>
                <w:b/>
                <w:sz w:val="20"/>
                <w:lang w:eastAsia="zh-HK"/>
              </w:rPr>
              <w:t xml:space="preserve">U-value for </w:t>
            </w:r>
            <w:r w:rsidRPr="00BA579E">
              <w:rPr>
                <w:rFonts w:eastAsia="PMingLiU"/>
                <w:b/>
                <w:sz w:val="20"/>
                <w:lang w:eastAsia="zh-HK"/>
              </w:rPr>
              <w:t xml:space="preserve">Type 4 </w:t>
            </w:r>
            <w:r w:rsidRPr="00BA579E">
              <w:rPr>
                <w:rFonts w:eastAsia="PMingLiU" w:hint="eastAsia"/>
                <w:b/>
                <w:sz w:val="20"/>
                <w:lang w:eastAsia="zh-HK"/>
              </w:rPr>
              <w:t>wall: 2.75W/m</w:t>
            </w:r>
            <w:r w:rsidRPr="00BA579E">
              <w:rPr>
                <w:rFonts w:eastAsia="PMingLiU" w:hint="eastAsia"/>
                <w:b/>
                <w:sz w:val="20"/>
                <w:vertAlign w:val="superscript"/>
                <w:lang w:eastAsia="zh-HK"/>
              </w:rPr>
              <w:t>2</w:t>
            </w:r>
            <w:r w:rsidRPr="00BA579E">
              <w:rPr>
                <w:rFonts w:eastAsia="PMingLiU" w:hint="eastAsia"/>
                <w:b/>
                <w:sz w:val="20"/>
                <w:lang w:eastAsia="zh-HK"/>
              </w:rPr>
              <w:t>.K</w:t>
            </w:r>
          </w:p>
          <w:p w14:paraId="17F1076C" w14:textId="77777777" w:rsidR="00380FE6" w:rsidRPr="00BA579E" w:rsidRDefault="00380FE6" w:rsidP="00380FE6">
            <w:pPr>
              <w:rPr>
                <w:rFonts w:eastAsia="PMingLiU"/>
                <w:b/>
                <w:sz w:val="20"/>
                <w:lang w:eastAsia="zh-HK"/>
              </w:rPr>
            </w:pPr>
          </w:p>
          <w:p w14:paraId="14B66DCA" w14:textId="2E5302DF" w:rsidR="00380FE6" w:rsidRPr="00BA579E" w:rsidRDefault="00380FE6" w:rsidP="00380FE6">
            <w:pPr>
              <w:rPr>
                <w:rFonts w:eastAsia="PMingLiU"/>
                <w:sz w:val="20"/>
                <w:lang w:eastAsia="zh-HK"/>
              </w:rPr>
            </w:pPr>
            <w:r w:rsidRPr="00BA579E">
              <w:rPr>
                <w:rFonts w:eastAsia="PMingLiU"/>
                <w:sz w:val="20"/>
                <w:lang w:eastAsia="zh-HK"/>
              </w:rPr>
              <w:t>(Type 5)</w:t>
            </w:r>
          </w:p>
          <w:p w14:paraId="4647AA52"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1 </w:t>
            </w:r>
            <w:r w:rsidRPr="00BA579E">
              <w:rPr>
                <w:rFonts w:eastAsia="PMingLiU"/>
                <w:sz w:val="20"/>
                <w:lang w:eastAsia="zh-HK"/>
              </w:rPr>
              <w:t>–</w:t>
            </w:r>
            <w:r w:rsidRPr="00BA579E">
              <w:rPr>
                <w:rFonts w:eastAsia="PMingLiU" w:hint="eastAsia"/>
                <w:sz w:val="20"/>
                <w:lang w:eastAsia="zh-HK"/>
              </w:rPr>
              <w:t xml:space="preserve"> </w:t>
            </w:r>
            <w:r w:rsidRPr="00BA579E">
              <w:rPr>
                <w:rFonts w:eastAsia="PMingLiU"/>
                <w:sz w:val="20"/>
                <w:lang w:eastAsia="zh-HK"/>
              </w:rPr>
              <w:t>Glass</w:t>
            </w:r>
          </w:p>
          <w:p w14:paraId="465DD31F" w14:textId="77777777" w:rsidR="00380FE6" w:rsidRPr="00BA579E" w:rsidRDefault="00380FE6" w:rsidP="00380FE6">
            <w:pPr>
              <w:rPr>
                <w:rFonts w:eastAsia="PMingLiU"/>
                <w:sz w:val="20"/>
                <w:lang w:eastAsia="zh-HK"/>
              </w:rPr>
            </w:pPr>
            <w:r w:rsidRPr="00BA579E">
              <w:rPr>
                <w:rFonts w:eastAsia="PMingLiU" w:hint="eastAsia"/>
                <w:sz w:val="20"/>
                <w:lang w:eastAsia="zh-HK"/>
              </w:rPr>
              <w:t>Thickness (m): 0.01</w:t>
            </w:r>
          </w:p>
          <w:p w14:paraId="1879231B" w14:textId="77777777" w:rsidR="00380FE6" w:rsidRPr="00BA579E" w:rsidRDefault="00380FE6" w:rsidP="00380FE6">
            <w:pPr>
              <w:rPr>
                <w:rFonts w:eastAsia="PMingLiU"/>
                <w:sz w:val="20"/>
                <w:lang w:eastAsia="zh-HK"/>
              </w:rPr>
            </w:pPr>
            <w:r w:rsidRPr="00BA579E">
              <w:rPr>
                <w:rFonts w:eastAsia="PMingLiU" w:hint="eastAsia"/>
                <w:sz w:val="20"/>
                <w:lang w:eastAsia="zh-HK"/>
              </w:rPr>
              <w:t>Thermal conductivity (W/mK): 1.</w:t>
            </w:r>
            <w:r w:rsidRPr="00BA579E">
              <w:rPr>
                <w:rFonts w:eastAsia="PMingLiU"/>
                <w:sz w:val="20"/>
                <w:lang w:eastAsia="zh-HK"/>
              </w:rPr>
              <w:t>0</w:t>
            </w:r>
            <w:r w:rsidRPr="00BA579E">
              <w:rPr>
                <w:rFonts w:eastAsia="PMingLiU" w:hint="eastAsia"/>
                <w:sz w:val="20"/>
                <w:lang w:eastAsia="zh-HK"/>
              </w:rPr>
              <w:t>5</w:t>
            </w:r>
          </w:p>
          <w:p w14:paraId="7A448A49" w14:textId="77777777" w:rsidR="00380FE6" w:rsidRPr="00BA579E" w:rsidRDefault="00380FE6" w:rsidP="00380FE6">
            <w:pPr>
              <w:rPr>
                <w:rFonts w:eastAsia="PMingLiU"/>
                <w:sz w:val="20"/>
                <w:lang w:eastAsia="zh-HK"/>
              </w:rPr>
            </w:pPr>
            <w:r w:rsidRPr="00BA579E">
              <w:rPr>
                <w:rFonts w:eastAsia="PMingLiU" w:hint="eastAsia"/>
                <w:sz w:val="20"/>
                <w:lang w:eastAsia="zh-HK"/>
              </w:rPr>
              <w:t>Solar absorptivity: 0.84</w:t>
            </w:r>
          </w:p>
          <w:p w14:paraId="327A1DAA" w14:textId="77777777" w:rsidR="00380FE6" w:rsidRPr="00BA579E" w:rsidRDefault="00380FE6" w:rsidP="00380FE6">
            <w:pPr>
              <w:rPr>
                <w:rFonts w:eastAsia="PMingLiU"/>
                <w:sz w:val="20"/>
                <w:lang w:eastAsia="zh-HK"/>
              </w:rPr>
            </w:pPr>
          </w:p>
          <w:p w14:paraId="11D0C213" w14:textId="77777777" w:rsidR="00380FE6" w:rsidRPr="00BA579E" w:rsidRDefault="00380FE6" w:rsidP="00380FE6">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 Screeding</w:t>
            </w:r>
          </w:p>
          <w:p w14:paraId="10B2190A" w14:textId="7F884EDC" w:rsidR="00380FE6" w:rsidRPr="00BA579E" w:rsidRDefault="00380FE6" w:rsidP="00380FE6">
            <w:pPr>
              <w:rPr>
                <w:rFonts w:eastAsia="PMingLiU"/>
                <w:sz w:val="20"/>
                <w:lang w:eastAsia="zh-HK"/>
              </w:rPr>
            </w:pPr>
            <w:r w:rsidRPr="00BA579E">
              <w:rPr>
                <w:rFonts w:eastAsia="PMingLiU" w:hint="eastAsia"/>
                <w:sz w:val="20"/>
                <w:lang w:eastAsia="zh-HK"/>
              </w:rPr>
              <w:t>Thickness (m): 0.185</w:t>
            </w:r>
          </w:p>
          <w:p w14:paraId="1B7748B6" w14:textId="3FB6A899" w:rsidR="00380FE6" w:rsidRPr="00BA579E" w:rsidRDefault="00380FE6" w:rsidP="00380FE6">
            <w:pPr>
              <w:rPr>
                <w:rFonts w:eastAsia="PMingLiU"/>
                <w:sz w:val="20"/>
                <w:lang w:eastAsia="zh-HK"/>
              </w:rPr>
            </w:pPr>
            <w:r w:rsidRPr="00BA579E">
              <w:rPr>
                <w:rFonts w:eastAsia="PMingLiU" w:hint="eastAsia"/>
                <w:sz w:val="20"/>
                <w:lang w:eastAsia="zh-HK"/>
              </w:rPr>
              <w:t>Thermal conductivity (W/mK): 160</w:t>
            </w:r>
          </w:p>
          <w:p w14:paraId="239A6A1F" w14:textId="77777777" w:rsidR="00380FE6" w:rsidRPr="00BA579E" w:rsidRDefault="00380FE6" w:rsidP="00380FE6">
            <w:pPr>
              <w:rPr>
                <w:rFonts w:eastAsia="PMingLiU"/>
                <w:sz w:val="20"/>
                <w:lang w:eastAsia="zh-HK"/>
              </w:rPr>
            </w:pPr>
          </w:p>
          <w:p w14:paraId="4E876097" w14:textId="77777777" w:rsidR="00380FE6" w:rsidRPr="00BA579E" w:rsidRDefault="00380FE6" w:rsidP="00380FE6">
            <w:pPr>
              <w:rPr>
                <w:rFonts w:eastAsia="PMingLiU"/>
                <w:b/>
                <w:sz w:val="20"/>
                <w:lang w:eastAsia="zh-HK"/>
              </w:rPr>
            </w:pPr>
            <w:r w:rsidRPr="00BA579E">
              <w:rPr>
                <w:rFonts w:eastAsia="PMingLiU" w:hint="eastAsia"/>
                <w:b/>
                <w:sz w:val="20"/>
                <w:lang w:eastAsia="zh-HK"/>
              </w:rPr>
              <w:t xml:space="preserve">U-value for </w:t>
            </w:r>
            <w:r w:rsidRPr="00BA579E">
              <w:rPr>
                <w:rFonts w:eastAsia="PMingLiU"/>
                <w:b/>
                <w:sz w:val="20"/>
                <w:lang w:eastAsia="zh-HK"/>
              </w:rPr>
              <w:t xml:space="preserve">Type 5 </w:t>
            </w:r>
            <w:r w:rsidRPr="00BA579E">
              <w:rPr>
                <w:rFonts w:eastAsia="PMingLiU" w:hint="eastAsia"/>
                <w:b/>
                <w:sz w:val="20"/>
                <w:lang w:eastAsia="zh-HK"/>
              </w:rPr>
              <w:t>wall: 5.74W/m</w:t>
            </w:r>
            <w:r w:rsidRPr="00BA579E">
              <w:rPr>
                <w:rFonts w:eastAsia="PMingLiU" w:hint="eastAsia"/>
                <w:b/>
                <w:sz w:val="20"/>
                <w:vertAlign w:val="superscript"/>
                <w:lang w:eastAsia="zh-HK"/>
              </w:rPr>
              <w:t>2</w:t>
            </w:r>
            <w:r w:rsidRPr="00BA579E">
              <w:rPr>
                <w:rFonts w:eastAsia="PMingLiU" w:hint="eastAsia"/>
                <w:b/>
                <w:sz w:val="20"/>
                <w:lang w:eastAsia="zh-HK"/>
              </w:rPr>
              <w:t>.K</w:t>
            </w:r>
          </w:p>
          <w:p w14:paraId="3A9155C0" w14:textId="77777777" w:rsidR="00E523E4" w:rsidRPr="00BA579E" w:rsidRDefault="00E523E4" w:rsidP="00380FE6">
            <w:pPr>
              <w:rPr>
                <w:rFonts w:eastAsia="PMingLiU"/>
                <w:b/>
                <w:sz w:val="20"/>
                <w:lang w:eastAsia="zh-HK"/>
              </w:rPr>
            </w:pPr>
          </w:p>
          <w:p w14:paraId="585AB6CC" w14:textId="7E50029E" w:rsidR="00E523E4" w:rsidRPr="00BA579E" w:rsidRDefault="00E523E4" w:rsidP="00380FE6">
            <w:pPr>
              <w:rPr>
                <w:rFonts w:eastAsia="PMingLiU"/>
                <w:sz w:val="20"/>
                <w:highlight w:val="yellow"/>
                <w:lang w:eastAsia="zh-HK"/>
              </w:rPr>
            </w:pPr>
            <w:r w:rsidRPr="00BA579E">
              <w:rPr>
                <w:rFonts w:eastAsia="PMingLiU"/>
                <w:b/>
                <w:sz w:val="20"/>
                <w:lang w:eastAsia="zh-HK"/>
              </w:rPr>
              <w:t>Area weighted Average U-value for wall</w:t>
            </w:r>
            <w:r w:rsidRPr="00BA579E">
              <w:rPr>
                <w:rFonts w:eastAsia="PMingLiU" w:hint="eastAsia"/>
                <w:b/>
                <w:sz w:val="20"/>
                <w:lang w:eastAsia="zh-HK"/>
              </w:rPr>
              <w:t>: 2.99W/m</w:t>
            </w:r>
            <w:r w:rsidRPr="00BA579E">
              <w:rPr>
                <w:rFonts w:eastAsia="PMingLiU" w:hint="eastAsia"/>
                <w:b/>
                <w:sz w:val="20"/>
                <w:vertAlign w:val="superscript"/>
                <w:lang w:eastAsia="zh-HK"/>
              </w:rPr>
              <w:t>2</w:t>
            </w:r>
            <w:r w:rsidRPr="00BA579E">
              <w:rPr>
                <w:rFonts w:eastAsia="PMingLiU" w:hint="eastAsia"/>
                <w:b/>
                <w:sz w:val="20"/>
                <w:lang w:eastAsia="zh-HK"/>
              </w:rPr>
              <w:t>.K</w:t>
            </w:r>
          </w:p>
        </w:tc>
        <w:tc>
          <w:tcPr>
            <w:tcW w:w="3488" w:type="dxa"/>
          </w:tcPr>
          <w:p w14:paraId="2B239856" w14:textId="77777777" w:rsidR="003519D4" w:rsidRPr="00BA579E" w:rsidRDefault="003519D4" w:rsidP="003519D4">
            <w:pPr>
              <w:rPr>
                <w:rFonts w:eastAsia="PMingLiU"/>
                <w:sz w:val="20"/>
                <w:lang w:eastAsia="zh-HK"/>
              </w:rPr>
            </w:pPr>
            <w:r w:rsidRPr="00BA579E">
              <w:rPr>
                <w:rFonts w:eastAsia="PMingLiU" w:hint="eastAsia"/>
                <w:sz w:val="20"/>
                <w:lang w:eastAsia="zh-HK"/>
              </w:rPr>
              <w:lastRenderedPageBreak/>
              <w:t xml:space="preserve">Layer 1 </w:t>
            </w:r>
            <w:r w:rsidRPr="00BA579E">
              <w:rPr>
                <w:rFonts w:eastAsia="PMingLiU"/>
                <w:sz w:val="20"/>
                <w:lang w:eastAsia="zh-HK"/>
              </w:rPr>
              <w:t>–</w:t>
            </w:r>
            <w:r w:rsidRPr="00BA579E">
              <w:rPr>
                <w:rFonts w:eastAsia="PMingLiU" w:hint="eastAsia"/>
                <w:sz w:val="20"/>
                <w:lang w:eastAsia="zh-HK"/>
              </w:rPr>
              <w:t xml:space="preserve"> Mosaic Tiles</w:t>
            </w:r>
          </w:p>
          <w:p w14:paraId="0F97E81F"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0.005</w:t>
            </w:r>
          </w:p>
          <w:p w14:paraId="51B0AEA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1.5</w:t>
            </w:r>
          </w:p>
          <w:p w14:paraId="0229EC48"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2500</w:t>
            </w:r>
          </w:p>
          <w:p w14:paraId="1D5A39EF"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296D4D03"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0.58</w:t>
            </w:r>
          </w:p>
          <w:p w14:paraId="613025A2" w14:textId="77777777" w:rsidR="003519D4" w:rsidRPr="00BA579E" w:rsidRDefault="003519D4" w:rsidP="003519D4">
            <w:pPr>
              <w:rPr>
                <w:rFonts w:eastAsia="PMingLiU"/>
                <w:sz w:val="20"/>
                <w:lang w:eastAsia="zh-HK"/>
              </w:rPr>
            </w:pPr>
          </w:p>
          <w:p w14:paraId="0F20A4E0"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2 </w:t>
            </w:r>
            <w:r w:rsidRPr="00BA579E">
              <w:rPr>
                <w:rFonts w:eastAsia="PMingLiU"/>
                <w:sz w:val="20"/>
                <w:lang w:eastAsia="zh-HK"/>
              </w:rPr>
              <w:t>–</w:t>
            </w:r>
            <w:r w:rsidRPr="00BA579E">
              <w:rPr>
                <w:rFonts w:eastAsia="PMingLiU" w:hint="eastAsia"/>
                <w:sz w:val="20"/>
                <w:lang w:eastAsia="zh-HK"/>
              </w:rPr>
              <w:t xml:space="preserve"> Cement/Sand Plastering</w:t>
            </w:r>
          </w:p>
          <w:p w14:paraId="7261E3DD"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0.01</w:t>
            </w:r>
          </w:p>
          <w:p w14:paraId="306F81DC"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0.72</w:t>
            </w:r>
          </w:p>
          <w:p w14:paraId="40D5900A" w14:textId="77777777" w:rsidR="003519D4" w:rsidRPr="00BA579E" w:rsidRDefault="003519D4" w:rsidP="003519D4">
            <w:pPr>
              <w:rPr>
                <w:rFonts w:eastAsia="PMingLiU"/>
                <w:sz w:val="20"/>
                <w:lang w:eastAsia="zh-HK"/>
              </w:rPr>
            </w:pPr>
            <w:r w:rsidRPr="00BA579E">
              <w:rPr>
                <w:rFonts w:eastAsia="PMingLiU" w:hint="eastAsia"/>
                <w:sz w:val="20"/>
                <w:lang w:eastAsia="zh-HK"/>
              </w:rPr>
              <w:lastRenderedPageBreak/>
              <w:t>Density (kg/m</w:t>
            </w:r>
            <w:r w:rsidRPr="00BA579E">
              <w:rPr>
                <w:rFonts w:eastAsia="PMingLiU" w:hint="eastAsia"/>
                <w:sz w:val="20"/>
                <w:vertAlign w:val="superscript"/>
                <w:lang w:eastAsia="zh-HK"/>
              </w:rPr>
              <w:t>3</w:t>
            </w:r>
            <w:r w:rsidRPr="00BA579E">
              <w:rPr>
                <w:rFonts w:eastAsia="PMingLiU" w:hint="eastAsia"/>
                <w:sz w:val="20"/>
                <w:lang w:eastAsia="zh-HK"/>
              </w:rPr>
              <w:t>): 1860</w:t>
            </w:r>
          </w:p>
          <w:p w14:paraId="5C03B589"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155823CF" w14:textId="77777777" w:rsidR="003519D4" w:rsidRPr="00BA579E" w:rsidRDefault="003519D4" w:rsidP="003519D4">
            <w:pPr>
              <w:rPr>
                <w:rFonts w:eastAsia="PMingLiU"/>
                <w:sz w:val="20"/>
                <w:highlight w:val="yellow"/>
                <w:lang w:eastAsia="zh-HK"/>
              </w:rPr>
            </w:pPr>
          </w:p>
          <w:p w14:paraId="71628A46"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3 </w:t>
            </w:r>
            <w:r w:rsidRPr="00BA579E">
              <w:rPr>
                <w:rFonts w:eastAsia="PMingLiU"/>
                <w:sz w:val="20"/>
                <w:lang w:eastAsia="zh-HK"/>
              </w:rPr>
              <w:t>–</w:t>
            </w:r>
            <w:r w:rsidRPr="00BA579E">
              <w:rPr>
                <w:rFonts w:eastAsia="PMingLiU" w:hint="eastAsia"/>
                <w:sz w:val="20"/>
                <w:lang w:eastAsia="zh-HK"/>
              </w:rPr>
              <w:t xml:space="preserve"> Heavy Concrete</w:t>
            </w:r>
          </w:p>
          <w:p w14:paraId="6C5F839B"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0.1</w:t>
            </w:r>
          </w:p>
          <w:p w14:paraId="2748CBF8"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2.13</w:t>
            </w:r>
          </w:p>
          <w:p w14:paraId="2EC5A9E8"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2400</w:t>
            </w:r>
          </w:p>
          <w:p w14:paraId="701407B0"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4B77E60B" w14:textId="77777777" w:rsidR="003519D4" w:rsidRPr="00BA579E" w:rsidRDefault="003519D4" w:rsidP="003519D4">
            <w:pPr>
              <w:rPr>
                <w:rFonts w:eastAsia="PMingLiU"/>
                <w:sz w:val="20"/>
                <w:highlight w:val="yellow"/>
                <w:lang w:eastAsia="zh-HK"/>
              </w:rPr>
            </w:pPr>
          </w:p>
          <w:p w14:paraId="51C11E9E"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Layer 4 </w:t>
            </w:r>
            <w:r w:rsidRPr="00BA579E">
              <w:rPr>
                <w:rFonts w:eastAsia="PMingLiU"/>
                <w:sz w:val="20"/>
                <w:lang w:eastAsia="zh-HK"/>
              </w:rPr>
              <w:t>–</w:t>
            </w:r>
            <w:r w:rsidRPr="00BA579E">
              <w:rPr>
                <w:rFonts w:eastAsia="PMingLiU" w:hint="eastAsia"/>
                <w:sz w:val="20"/>
                <w:lang w:eastAsia="zh-HK"/>
              </w:rPr>
              <w:t xml:space="preserve"> Gypsum Plastering</w:t>
            </w:r>
          </w:p>
          <w:p w14:paraId="78C07F71"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0.01</w:t>
            </w:r>
          </w:p>
          <w:p w14:paraId="0BE60F69"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0.38</w:t>
            </w:r>
          </w:p>
          <w:p w14:paraId="13E9DE47"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1120</w:t>
            </w:r>
          </w:p>
          <w:p w14:paraId="0E0106F0"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5873E10E"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708DB4F1" w14:textId="77777777" w:rsidR="003519D4" w:rsidRPr="00BA579E" w:rsidRDefault="003519D4" w:rsidP="003519D4">
            <w:pPr>
              <w:rPr>
                <w:rFonts w:eastAsia="PMingLiU"/>
                <w:sz w:val="20"/>
                <w:lang w:eastAsia="zh-HK"/>
              </w:rPr>
            </w:pPr>
          </w:p>
          <w:p w14:paraId="0763801C" w14:textId="77777777" w:rsidR="003519D4" w:rsidRPr="00BA579E" w:rsidRDefault="003519D4" w:rsidP="003519D4">
            <w:pPr>
              <w:rPr>
                <w:rFonts w:eastAsia="PMingLiU"/>
                <w:b/>
                <w:sz w:val="20"/>
                <w:highlight w:val="yellow"/>
                <w:lang w:eastAsia="zh-HK"/>
              </w:rPr>
            </w:pPr>
            <w:r w:rsidRPr="00BA579E">
              <w:rPr>
                <w:rFonts w:eastAsia="PMingLiU" w:hint="eastAsia"/>
                <w:b/>
                <w:sz w:val="20"/>
                <w:lang w:eastAsia="zh-HK"/>
              </w:rPr>
              <w:t>U-value for wall: 3.84W/m</w:t>
            </w:r>
            <w:r w:rsidRPr="00BA579E">
              <w:rPr>
                <w:rFonts w:eastAsia="PMingLiU" w:hint="eastAsia"/>
                <w:b/>
                <w:sz w:val="20"/>
                <w:vertAlign w:val="superscript"/>
                <w:lang w:eastAsia="zh-HK"/>
              </w:rPr>
              <w:t>2</w:t>
            </w:r>
            <w:r w:rsidRPr="00BA579E">
              <w:rPr>
                <w:rFonts w:eastAsia="PMingLiU" w:hint="eastAsia"/>
                <w:b/>
                <w:sz w:val="20"/>
                <w:lang w:eastAsia="zh-HK"/>
              </w:rPr>
              <w:t>.K</w:t>
            </w:r>
          </w:p>
        </w:tc>
      </w:tr>
      <w:tr w:rsidR="003519D4" w:rsidRPr="00BA579E" w14:paraId="581DB655" w14:textId="77777777" w:rsidTr="003D4444">
        <w:tc>
          <w:tcPr>
            <w:tcW w:w="1701" w:type="dxa"/>
          </w:tcPr>
          <w:p w14:paraId="33B5B0B0" w14:textId="77777777" w:rsidR="003519D4" w:rsidRPr="00BA579E" w:rsidRDefault="003519D4" w:rsidP="003519D4">
            <w:pPr>
              <w:rPr>
                <w:rFonts w:eastAsia="PMingLiU"/>
                <w:sz w:val="20"/>
                <w:lang w:eastAsia="zh-HK"/>
              </w:rPr>
            </w:pPr>
            <w:r w:rsidRPr="00BA579E">
              <w:rPr>
                <w:sz w:val="20"/>
              </w:rPr>
              <w:lastRenderedPageBreak/>
              <w:t>Window-to-Gross Wall Ratio</w:t>
            </w:r>
            <w:r w:rsidRPr="00BA579E">
              <w:rPr>
                <w:rFonts w:eastAsia="PMingLiU" w:hint="eastAsia"/>
                <w:sz w:val="20"/>
                <w:lang w:eastAsia="zh-HK"/>
              </w:rPr>
              <w:t xml:space="preserve"> (WWR)</w:t>
            </w:r>
          </w:p>
          <w:p w14:paraId="5C4811CC" w14:textId="77777777" w:rsidR="003519D4" w:rsidRPr="00BA579E" w:rsidRDefault="003519D4" w:rsidP="003519D4">
            <w:pPr>
              <w:rPr>
                <w:rFonts w:eastAsia="PMingLiU"/>
                <w:i/>
                <w:sz w:val="20"/>
                <w:lang w:eastAsia="zh-HK"/>
              </w:rPr>
            </w:pPr>
          </w:p>
          <w:p w14:paraId="53DFB259" w14:textId="77777777" w:rsidR="003519D4" w:rsidRPr="00BA579E" w:rsidRDefault="003519D4" w:rsidP="003519D4">
            <w:pPr>
              <w:rPr>
                <w:rFonts w:eastAsia="PMingLiU"/>
                <w:i/>
                <w:sz w:val="20"/>
                <w:lang w:eastAsia="zh-HK"/>
              </w:rPr>
            </w:pPr>
          </w:p>
        </w:tc>
        <w:tc>
          <w:tcPr>
            <w:tcW w:w="3316" w:type="dxa"/>
          </w:tcPr>
          <w:p w14:paraId="1FAD9C15" w14:textId="350AEAFD" w:rsidR="003519D4" w:rsidRPr="00BA579E" w:rsidRDefault="003519D4" w:rsidP="003519D4">
            <w:pPr>
              <w:rPr>
                <w:rFonts w:eastAsia="PMingLiU"/>
                <w:b/>
                <w:bCs/>
                <w:sz w:val="20"/>
                <w:lang w:eastAsia="zh-HK"/>
              </w:rPr>
            </w:pPr>
            <w:r w:rsidRPr="00BA579E">
              <w:rPr>
                <w:rFonts w:eastAsia="PMingLiU" w:hint="eastAsia"/>
                <w:b/>
                <w:bCs/>
                <w:sz w:val="20"/>
                <w:lang w:eastAsia="zh-HK"/>
              </w:rPr>
              <w:t>WWR (</w:t>
            </w:r>
            <w:r w:rsidR="0045567F" w:rsidRPr="00BA579E">
              <w:rPr>
                <w:rFonts w:eastAsia="PMingLiU"/>
                <w:b/>
                <w:bCs/>
                <w:sz w:val="20"/>
                <w:lang w:eastAsia="zh-HK"/>
              </w:rPr>
              <w:t>Overall</w:t>
            </w:r>
            <w:r w:rsidR="00393582" w:rsidRPr="00BA579E">
              <w:rPr>
                <w:rFonts w:eastAsia="PMingLiU" w:hint="eastAsia"/>
                <w:b/>
                <w:bCs/>
                <w:sz w:val="20"/>
                <w:lang w:eastAsia="zh-HK"/>
              </w:rPr>
              <w:t>): 0.37</w:t>
            </w:r>
          </w:p>
          <w:p w14:paraId="6249870D" w14:textId="77777777" w:rsidR="003519D4" w:rsidRPr="00BA579E" w:rsidRDefault="003519D4" w:rsidP="003519D4">
            <w:pPr>
              <w:rPr>
                <w:rFonts w:eastAsia="PMingLiU"/>
                <w:i/>
                <w:sz w:val="20"/>
                <w:lang w:eastAsia="zh-HK"/>
              </w:rPr>
            </w:pPr>
            <w:r w:rsidRPr="00BA579E">
              <w:rPr>
                <w:rFonts w:eastAsia="PMingLiU" w:hint="eastAsia"/>
                <w:i/>
                <w:sz w:val="20"/>
                <w:lang w:eastAsia="zh-HK"/>
              </w:rPr>
              <w:t>(Input as designed, with reference to Building Elevation Drawings)</w:t>
            </w:r>
          </w:p>
          <w:p w14:paraId="39CEEB1E" w14:textId="77777777" w:rsidR="003519D4" w:rsidRPr="00BA579E" w:rsidRDefault="003519D4" w:rsidP="003519D4">
            <w:pPr>
              <w:rPr>
                <w:rFonts w:eastAsia="PMingLiU"/>
                <w:bCs/>
                <w:sz w:val="20"/>
                <w:lang w:eastAsia="zh-HK"/>
              </w:rPr>
            </w:pPr>
          </w:p>
        </w:tc>
        <w:tc>
          <w:tcPr>
            <w:tcW w:w="3488" w:type="dxa"/>
          </w:tcPr>
          <w:p w14:paraId="521EBF3B" w14:textId="5371E3EC" w:rsidR="003519D4" w:rsidRPr="00BA579E" w:rsidRDefault="0045567F" w:rsidP="003519D4">
            <w:pPr>
              <w:rPr>
                <w:rFonts w:eastAsia="PMingLiU"/>
                <w:b/>
                <w:sz w:val="20"/>
                <w:lang w:eastAsia="zh-HK"/>
              </w:rPr>
            </w:pPr>
            <w:r w:rsidRPr="00BA579E">
              <w:rPr>
                <w:rFonts w:eastAsia="PMingLiU" w:hint="eastAsia"/>
                <w:b/>
                <w:sz w:val="20"/>
                <w:lang w:eastAsia="zh-HK"/>
              </w:rPr>
              <w:t>WWR: 0.4</w:t>
            </w:r>
          </w:p>
          <w:p w14:paraId="009B1267" w14:textId="2B2AF637" w:rsidR="003519D4" w:rsidRPr="00BA579E" w:rsidRDefault="003519D4" w:rsidP="0045567F">
            <w:pPr>
              <w:rPr>
                <w:b/>
                <w:sz w:val="20"/>
                <w:highlight w:val="yellow"/>
              </w:rPr>
            </w:pPr>
            <w:r w:rsidRPr="00BA579E">
              <w:rPr>
                <w:rFonts w:eastAsia="PMingLiU" w:hint="eastAsia"/>
                <w:i/>
                <w:sz w:val="20"/>
                <w:lang w:eastAsia="zh-HK"/>
              </w:rPr>
              <w:t xml:space="preserve">(With reference to BEAM Plus default characteristics for </w:t>
            </w:r>
            <w:r w:rsidR="0045567F" w:rsidRPr="00BA579E">
              <w:rPr>
                <w:rFonts w:eastAsia="PMingLiU"/>
                <w:i/>
                <w:sz w:val="20"/>
                <w:lang w:eastAsia="zh-HK"/>
              </w:rPr>
              <w:t xml:space="preserve">residential </w:t>
            </w:r>
            <w:r w:rsidRPr="00BA579E">
              <w:rPr>
                <w:rFonts w:eastAsia="PMingLiU" w:hint="eastAsia"/>
                <w:i/>
                <w:sz w:val="20"/>
                <w:lang w:eastAsia="zh-HK"/>
              </w:rPr>
              <w:t xml:space="preserve"> building)</w:t>
            </w:r>
          </w:p>
        </w:tc>
      </w:tr>
      <w:tr w:rsidR="003519D4" w:rsidRPr="00BA579E" w14:paraId="0E25CCC7" w14:textId="77777777" w:rsidTr="003D4444">
        <w:tc>
          <w:tcPr>
            <w:tcW w:w="1701" w:type="dxa"/>
          </w:tcPr>
          <w:p w14:paraId="06E8CE93" w14:textId="77777777" w:rsidR="003519D4" w:rsidRPr="00BA579E" w:rsidRDefault="003519D4" w:rsidP="003519D4">
            <w:pPr>
              <w:rPr>
                <w:rFonts w:eastAsia="PMingLiU"/>
                <w:sz w:val="20"/>
                <w:lang w:eastAsia="zh-HK"/>
              </w:rPr>
            </w:pPr>
            <w:r w:rsidRPr="00BA579E">
              <w:rPr>
                <w:sz w:val="20"/>
              </w:rPr>
              <w:t xml:space="preserve">Fenestration </w:t>
            </w:r>
            <w:r w:rsidRPr="00BA579E">
              <w:rPr>
                <w:rFonts w:eastAsia="PMingLiU" w:hint="eastAsia"/>
                <w:sz w:val="20"/>
                <w:lang w:eastAsia="zh-HK"/>
              </w:rPr>
              <w:t>Properties</w:t>
            </w:r>
          </w:p>
          <w:p w14:paraId="2C49875D" w14:textId="77777777" w:rsidR="003519D4" w:rsidRPr="00BA579E" w:rsidRDefault="003519D4" w:rsidP="003519D4">
            <w:pPr>
              <w:rPr>
                <w:rFonts w:eastAsia="PMingLiU"/>
                <w:sz w:val="20"/>
                <w:lang w:eastAsia="zh-HK"/>
              </w:rPr>
            </w:pPr>
          </w:p>
          <w:p w14:paraId="1BDAC9D6"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Design Case</w:t>
            </w:r>
          </w:p>
          <w:p w14:paraId="337DE26C" w14:textId="77777777" w:rsidR="003519D4" w:rsidRPr="00BA579E" w:rsidRDefault="003519D4" w:rsidP="003519D4">
            <w:pPr>
              <w:rPr>
                <w:rFonts w:eastAsia="PMingLiU"/>
                <w:i/>
                <w:sz w:val="20"/>
                <w:lang w:eastAsia="zh-HK"/>
              </w:rPr>
            </w:pPr>
            <w:r w:rsidRPr="00BA579E">
              <w:rPr>
                <w:rFonts w:eastAsia="PMingLiU" w:hint="eastAsia"/>
                <w:i/>
                <w:sz w:val="20"/>
                <w:lang w:eastAsia="zh-HK"/>
              </w:rPr>
              <w:t>(Please refer to Building Material Specifications for details)</w:t>
            </w:r>
          </w:p>
          <w:p w14:paraId="7F640E3D" w14:textId="77777777" w:rsidR="003519D4" w:rsidRPr="00BA579E" w:rsidRDefault="003519D4" w:rsidP="003519D4">
            <w:pPr>
              <w:rPr>
                <w:rFonts w:eastAsia="PMingLiU"/>
                <w:sz w:val="20"/>
                <w:lang w:eastAsia="zh-HK"/>
              </w:rPr>
            </w:pPr>
          </w:p>
          <w:p w14:paraId="3C834587"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Baseline Case</w:t>
            </w:r>
          </w:p>
          <w:p w14:paraId="130F2031" w14:textId="77777777" w:rsidR="003519D4" w:rsidRPr="00BA579E" w:rsidRDefault="003519D4" w:rsidP="003519D4">
            <w:pPr>
              <w:rPr>
                <w:rFonts w:eastAsia="PMingLiU"/>
                <w:sz w:val="20"/>
                <w:highlight w:val="yellow"/>
                <w:lang w:eastAsia="zh-HK"/>
              </w:rPr>
            </w:pPr>
            <w:r w:rsidRPr="00BA579E">
              <w:rPr>
                <w:rFonts w:eastAsia="PMingLiU" w:hint="eastAsia"/>
                <w:i/>
                <w:sz w:val="20"/>
                <w:lang w:eastAsia="zh-HK"/>
              </w:rPr>
              <w:t>(With reference to BEAM Plus default characteristics for other types building)</w:t>
            </w:r>
          </w:p>
        </w:tc>
        <w:tc>
          <w:tcPr>
            <w:tcW w:w="3316" w:type="dxa"/>
          </w:tcPr>
          <w:p w14:paraId="0507ED20" w14:textId="77777777" w:rsidR="0045567F" w:rsidRPr="00BA579E" w:rsidRDefault="0045567F" w:rsidP="0045567F">
            <w:pPr>
              <w:rPr>
                <w:rFonts w:eastAsia="PMingLiU"/>
                <w:sz w:val="20"/>
                <w:u w:val="single"/>
                <w:lang w:eastAsia="zh-HK"/>
              </w:rPr>
            </w:pPr>
            <w:r w:rsidRPr="00BA579E">
              <w:rPr>
                <w:rFonts w:eastAsia="PMingLiU" w:hint="eastAsia"/>
                <w:sz w:val="20"/>
                <w:u w:val="single"/>
                <w:lang w:eastAsia="zh-HK"/>
              </w:rPr>
              <w:t>Tinted Glass</w:t>
            </w:r>
          </w:p>
          <w:p w14:paraId="27920E97" w14:textId="4C1ACCD8" w:rsidR="0045567F" w:rsidRPr="00BA579E" w:rsidRDefault="00D361AE" w:rsidP="00D361AE">
            <w:pPr>
              <w:rPr>
                <w:rFonts w:eastAsia="PMingLiU"/>
                <w:sz w:val="20"/>
                <w:lang w:eastAsia="zh-HK"/>
              </w:rPr>
            </w:pPr>
            <w:r w:rsidRPr="00BA579E">
              <w:rPr>
                <w:rFonts w:eastAsia="PMingLiU" w:hint="eastAsia"/>
                <w:sz w:val="20"/>
                <w:lang w:eastAsia="zh-HK"/>
              </w:rPr>
              <w:t>Thickness (m): 0.</w:t>
            </w:r>
            <w:r w:rsidRPr="00BA579E">
              <w:rPr>
                <w:rFonts w:eastAsia="PMingLiU"/>
                <w:sz w:val="20"/>
                <w:lang w:eastAsia="zh-HK"/>
              </w:rPr>
              <w:t>006</w:t>
            </w:r>
            <w:r w:rsidRPr="00BA579E">
              <w:rPr>
                <w:rFonts w:eastAsia="PMingLiU" w:hint="eastAsia"/>
                <w:sz w:val="20"/>
                <w:lang w:eastAsia="zh-HK"/>
              </w:rPr>
              <w:t xml:space="preserve"> </w:t>
            </w:r>
            <w:r w:rsidRPr="00BA579E">
              <w:rPr>
                <w:rFonts w:eastAsia="PMingLiU"/>
                <w:sz w:val="20"/>
                <w:lang w:eastAsia="zh-HK"/>
              </w:rPr>
              <w:t>(</w:t>
            </w:r>
            <w:r w:rsidRPr="00BA579E">
              <w:rPr>
                <w:rFonts w:eastAsia="PMingLiU" w:hint="eastAsia"/>
                <w:sz w:val="20"/>
                <w:lang w:eastAsia="zh-HK"/>
              </w:rPr>
              <w:t>crystal grey</w:t>
            </w:r>
            <w:r w:rsidRPr="00BA579E">
              <w:rPr>
                <w:rFonts w:eastAsia="PMingLiU"/>
                <w:sz w:val="20"/>
                <w:lang w:eastAsia="zh-HK"/>
              </w:rPr>
              <w:t>)</w:t>
            </w:r>
            <w:r w:rsidRPr="00BA579E">
              <w:rPr>
                <w:rFonts w:eastAsia="PMingLiU" w:hint="eastAsia"/>
                <w:sz w:val="20"/>
                <w:lang w:eastAsia="zh-HK"/>
              </w:rPr>
              <w:t xml:space="preserve"> + 0.</w:t>
            </w:r>
            <w:r w:rsidRPr="00BA579E">
              <w:rPr>
                <w:rFonts w:eastAsia="PMingLiU"/>
                <w:sz w:val="20"/>
                <w:lang w:eastAsia="zh-HK"/>
              </w:rPr>
              <w:t>012</w:t>
            </w:r>
            <w:r w:rsidRPr="00BA579E">
              <w:rPr>
                <w:rFonts w:eastAsia="PMingLiU" w:hint="eastAsia"/>
                <w:sz w:val="20"/>
                <w:lang w:eastAsia="zh-HK"/>
              </w:rPr>
              <w:t xml:space="preserve"> </w:t>
            </w:r>
            <w:r w:rsidRPr="00BA579E">
              <w:rPr>
                <w:rFonts w:eastAsia="PMingLiU"/>
                <w:sz w:val="20"/>
                <w:lang w:eastAsia="zh-HK"/>
              </w:rPr>
              <w:t>(</w:t>
            </w:r>
            <w:r w:rsidRPr="00BA579E">
              <w:rPr>
                <w:rFonts w:eastAsia="PMingLiU" w:hint="eastAsia"/>
                <w:sz w:val="20"/>
                <w:lang w:eastAsia="zh-HK"/>
              </w:rPr>
              <w:t>air gap</w:t>
            </w:r>
            <w:r w:rsidRPr="00BA579E">
              <w:rPr>
                <w:rFonts w:eastAsia="PMingLiU"/>
                <w:sz w:val="20"/>
                <w:lang w:eastAsia="zh-HK"/>
              </w:rPr>
              <w:t>)</w:t>
            </w:r>
            <w:r w:rsidRPr="00BA579E">
              <w:rPr>
                <w:rFonts w:eastAsia="PMingLiU" w:hint="eastAsia"/>
                <w:sz w:val="20"/>
                <w:lang w:eastAsia="zh-HK"/>
              </w:rPr>
              <w:t xml:space="preserve"> + 0.</w:t>
            </w:r>
            <w:r w:rsidRPr="00BA579E">
              <w:rPr>
                <w:rFonts w:eastAsia="PMingLiU"/>
                <w:sz w:val="20"/>
                <w:lang w:eastAsia="zh-HK"/>
              </w:rPr>
              <w:t>012</w:t>
            </w:r>
            <w:r w:rsidRPr="00BA579E">
              <w:rPr>
                <w:rFonts w:eastAsia="PMingLiU" w:hint="eastAsia"/>
                <w:sz w:val="20"/>
                <w:lang w:eastAsia="zh-HK"/>
              </w:rPr>
              <w:t xml:space="preserve"> </w:t>
            </w:r>
            <w:r w:rsidRPr="00BA579E">
              <w:rPr>
                <w:rFonts w:eastAsia="PMingLiU"/>
                <w:sz w:val="20"/>
                <w:lang w:eastAsia="zh-HK"/>
              </w:rPr>
              <w:t>(</w:t>
            </w:r>
            <w:r w:rsidRPr="00BA579E">
              <w:rPr>
                <w:rFonts w:eastAsia="PMingLiU" w:hint="eastAsia"/>
                <w:sz w:val="20"/>
                <w:lang w:eastAsia="zh-HK"/>
              </w:rPr>
              <w:t>low iron</w:t>
            </w:r>
            <w:r w:rsidRPr="00BA579E">
              <w:rPr>
                <w:rFonts w:eastAsia="PMingLiU"/>
                <w:sz w:val="20"/>
                <w:lang w:eastAsia="zh-HK"/>
              </w:rPr>
              <w:t>)</w:t>
            </w:r>
          </w:p>
          <w:p w14:paraId="29467FD6" w14:textId="77777777" w:rsidR="0045567F" w:rsidRPr="00BA579E" w:rsidRDefault="0045567F" w:rsidP="0045567F">
            <w:pPr>
              <w:rPr>
                <w:rFonts w:eastAsia="PMingLiU"/>
                <w:b/>
                <w:sz w:val="20"/>
                <w:lang w:eastAsia="zh-HK"/>
              </w:rPr>
            </w:pPr>
          </w:p>
          <w:p w14:paraId="10A30B70" w14:textId="45D5FE0D" w:rsidR="0045567F" w:rsidRPr="00BA579E" w:rsidRDefault="0045567F" w:rsidP="0045567F">
            <w:pPr>
              <w:rPr>
                <w:rFonts w:eastAsia="PMingLiU"/>
                <w:b/>
                <w:sz w:val="20"/>
                <w:highlight w:val="yellow"/>
                <w:lang w:eastAsia="zh-HK"/>
              </w:rPr>
            </w:pPr>
            <w:r w:rsidRPr="00BA579E">
              <w:rPr>
                <w:rFonts w:eastAsia="PMingLiU" w:hint="eastAsia"/>
                <w:b/>
                <w:sz w:val="20"/>
                <w:lang w:eastAsia="zh-HK"/>
              </w:rPr>
              <w:t>U-value:</w:t>
            </w:r>
            <w:r w:rsidR="00D361AE" w:rsidRPr="00BA579E">
              <w:rPr>
                <w:rFonts w:eastAsia="PMingLiU" w:hint="eastAsia"/>
                <w:b/>
                <w:sz w:val="20"/>
                <w:lang w:eastAsia="zh-HK"/>
              </w:rPr>
              <w:t xml:space="preserve"> 1.63</w:t>
            </w:r>
            <w:r w:rsidRPr="00BA579E">
              <w:rPr>
                <w:rFonts w:eastAsia="PMingLiU" w:hint="eastAsia"/>
                <w:b/>
                <w:sz w:val="20"/>
                <w:lang w:eastAsia="zh-HK"/>
              </w:rPr>
              <w:t>W/m2.K</w:t>
            </w:r>
          </w:p>
          <w:p w14:paraId="59FA813B" w14:textId="77777777" w:rsidR="0045567F" w:rsidRPr="00BA579E" w:rsidRDefault="0045567F" w:rsidP="0045567F">
            <w:pPr>
              <w:rPr>
                <w:rFonts w:eastAsia="PMingLiU"/>
                <w:b/>
                <w:sz w:val="20"/>
                <w:lang w:eastAsia="zh-HK"/>
              </w:rPr>
            </w:pPr>
          </w:p>
          <w:p w14:paraId="7A3CA173" w14:textId="3D364020" w:rsidR="0045567F" w:rsidRPr="00BA579E" w:rsidRDefault="008F20C2" w:rsidP="0045567F">
            <w:pPr>
              <w:rPr>
                <w:rFonts w:eastAsia="PMingLiU"/>
                <w:b/>
                <w:sz w:val="20"/>
                <w:lang w:eastAsia="zh-HK"/>
              </w:rPr>
            </w:pPr>
            <w:r w:rsidRPr="00BA579E">
              <w:rPr>
                <w:rFonts w:eastAsia="PMingLiU" w:hint="eastAsia"/>
                <w:b/>
                <w:sz w:val="20"/>
                <w:lang w:eastAsia="zh-HK"/>
              </w:rPr>
              <w:t>Shading Coefficient: 0.</w:t>
            </w:r>
            <w:r w:rsidRPr="00BA579E">
              <w:rPr>
                <w:rFonts w:eastAsia="PMingLiU"/>
                <w:b/>
                <w:sz w:val="20"/>
                <w:lang w:eastAsia="zh-HK"/>
              </w:rPr>
              <w:t>35</w:t>
            </w:r>
          </w:p>
          <w:p w14:paraId="35A4CD10" w14:textId="77777777" w:rsidR="003519D4" w:rsidRPr="00BA579E" w:rsidRDefault="003519D4" w:rsidP="003519D4">
            <w:pPr>
              <w:rPr>
                <w:sz w:val="20"/>
                <w:highlight w:val="yellow"/>
              </w:rPr>
            </w:pPr>
          </w:p>
        </w:tc>
        <w:tc>
          <w:tcPr>
            <w:tcW w:w="3488" w:type="dxa"/>
          </w:tcPr>
          <w:p w14:paraId="0E5BABFE" w14:textId="77777777" w:rsidR="003519D4" w:rsidRPr="00BA579E" w:rsidRDefault="003519D4" w:rsidP="003519D4">
            <w:pPr>
              <w:rPr>
                <w:rFonts w:eastAsia="PMingLiU"/>
                <w:sz w:val="20"/>
                <w:u w:val="single"/>
                <w:lang w:eastAsia="zh-HK"/>
              </w:rPr>
            </w:pPr>
            <w:r w:rsidRPr="00BA579E">
              <w:rPr>
                <w:rFonts w:eastAsia="PMingLiU" w:hint="eastAsia"/>
                <w:sz w:val="20"/>
                <w:u w:val="single"/>
                <w:lang w:eastAsia="zh-HK"/>
              </w:rPr>
              <w:t>Tinted Glass</w:t>
            </w:r>
          </w:p>
          <w:p w14:paraId="6DE1E632" w14:textId="77777777" w:rsidR="003519D4" w:rsidRPr="00BA579E" w:rsidRDefault="003519D4" w:rsidP="003519D4">
            <w:pPr>
              <w:rPr>
                <w:rFonts w:eastAsia="PMingLiU"/>
                <w:sz w:val="20"/>
                <w:lang w:eastAsia="zh-HK"/>
              </w:rPr>
            </w:pPr>
            <w:r w:rsidRPr="00BA579E">
              <w:rPr>
                <w:rFonts w:eastAsia="PMingLiU" w:hint="eastAsia"/>
                <w:sz w:val="20"/>
                <w:lang w:eastAsia="zh-HK"/>
              </w:rPr>
              <w:t>Thickness (m): 0.006</w:t>
            </w:r>
          </w:p>
          <w:p w14:paraId="0E48EB7A" w14:textId="77777777" w:rsidR="003519D4" w:rsidRPr="00BA579E" w:rsidRDefault="003519D4" w:rsidP="003519D4">
            <w:pPr>
              <w:rPr>
                <w:rFonts w:eastAsia="PMingLiU"/>
                <w:sz w:val="20"/>
                <w:lang w:eastAsia="zh-HK"/>
              </w:rPr>
            </w:pPr>
            <w:r w:rsidRPr="00BA579E">
              <w:rPr>
                <w:rFonts w:eastAsia="PMingLiU" w:hint="eastAsia"/>
                <w:sz w:val="20"/>
                <w:lang w:eastAsia="zh-HK"/>
              </w:rPr>
              <w:t>Thermal conductivity (W/mK): 1.05</w:t>
            </w:r>
          </w:p>
          <w:p w14:paraId="1E7E5C99" w14:textId="77777777" w:rsidR="003519D4" w:rsidRPr="00BA579E" w:rsidRDefault="003519D4" w:rsidP="003519D4">
            <w:pPr>
              <w:rPr>
                <w:rFonts w:eastAsia="PMingLiU"/>
                <w:sz w:val="20"/>
                <w:lang w:eastAsia="zh-HK"/>
              </w:rPr>
            </w:pPr>
            <w:r w:rsidRPr="00BA579E">
              <w:rPr>
                <w:rFonts w:eastAsia="PMingLiU" w:hint="eastAsia"/>
                <w:sz w:val="20"/>
                <w:lang w:eastAsia="zh-HK"/>
              </w:rPr>
              <w:t>Density (kg/m</w:t>
            </w:r>
            <w:r w:rsidRPr="00BA579E">
              <w:rPr>
                <w:rFonts w:eastAsia="PMingLiU" w:hint="eastAsia"/>
                <w:sz w:val="20"/>
                <w:vertAlign w:val="superscript"/>
                <w:lang w:eastAsia="zh-HK"/>
              </w:rPr>
              <w:t>3</w:t>
            </w:r>
            <w:r w:rsidRPr="00BA579E">
              <w:rPr>
                <w:rFonts w:eastAsia="PMingLiU" w:hint="eastAsia"/>
                <w:sz w:val="20"/>
                <w:lang w:eastAsia="zh-HK"/>
              </w:rPr>
              <w:t>): 2500</w:t>
            </w:r>
          </w:p>
          <w:p w14:paraId="70B312AD" w14:textId="77777777" w:rsidR="003519D4" w:rsidRPr="00BA579E" w:rsidRDefault="003519D4" w:rsidP="003519D4">
            <w:pPr>
              <w:rPr>
                <w:rFonts w:eastAsia="PMingLiU"/>
                <w:sz w:val="20"/>
                <w:lang w:eastAsia="zh-HK"/>
              </w:rPr>
            </w:pPr>
            <w:r w:rsidRPr="00BA579E">
              <w:rPr>
                <w:rFonts w:eastAsia="PMingLiU" w:hint="eastAsia"/>
                <w:sz w:val="20"/>
                <w:lang w:eastAsia="zh-HK"/>
              </w:rPr>
              <w:t>Specific heat (J/kgK): 840</w:t>
            </w:r>
          </w:p>
          <w:p w14:paraId="20E0606D" w14:textId="77777777" w:rsidR="003519D4" w:rsidRPr="00BA579E" w:rsidRDefault="003519D4" w:rsidP="003519D4">
            <w:pPr>
              <w:rPr>
                <w:rFonts w:eastAsia="PMingLiU"/>
                <w:sz w:val="20"/>
                <w:lang w:eastAsia="zh-HK"/>
              </w:rPr>
            </w:pPr>
            <w:r w:rsidRPr="00BA579E">
              <w:rPr>
                <w:rFonts w:eastAsia="PMingLiU" w:hint="eastAsia"/>
                <w:sz w:val="20"/>
                <w:lang w:eastAsia="zh-HK"/>
              </w:rPr>
              <w:t>Solar absorptivity: 0.65</w:t>
            </w:r>
          </w:p>
          <w:p w14:paraId="5ADFE686" w14:textId="77777777" w:rsidR="003519D4" w:rsidRPr="00BA579E" w:rsidRDefault="003519D4" w:rsidP="003519D4">
            <w:pPr>
              <w:rPr>
                <w:rFonts w:eastAsia="PMingLiU"/>
                <w:b/>
                <w:sz w:val="20"/>
                <w:lang w:eastAsia="zh-HK"/>
              </w:rPr>
            </w:pPr>
          </w:p>
          <w:p w14:paraId="5A9B93F8" w14:textId="77777777" w:rsidR="003519D4" w:rsidRPr="00BA579E" w:rsidRDefault="003519D4" w:rsidP="003519D4">
            <w:pPr>
              <w:rPr>
                <w:rFonts w:eastAsia="PMingLiU"/>
                <w:b/>
                <w:sz w:val="20"/>
                <w:highlight w:val="yellow"/>
                <w:lang w:eastAsia="zh-HK"/>
              </w:rPr>
            </w:pPr>
            <w:r w:rsidRPr="00BA579E">
              <w:rPr>
                <w:rFonts w:eastAsia="PMingLiU" w:hint="eastAsia"/>
                <w:b/>
                <w:sz w:val="20"/>
                <w:lang w:eastAsia="zh-HK"/>
              </w:rPr>
              <w:t>U-value: 5.32W/m2.K</w:t>
            </w:r>
          </w:p>
          <w:p w14:paraId="1D888383" w14:textId="77777777" w:rsidR="003519D4" w:rsidRPr="00BA579E" w:rsidRDefault="003519D4" w:rsidP="003519D4">
            <w:pPr>
              <w:rPr>
                <w:rFonts w:eastAsia="PMingLiU"/>
                <w:b/>
                <w:sz w:val="20"/>
                <w:lang w:eastAsia="zh-HK"/>
              </w:rPr>
            </w:pPr>
          </w:p>
          <w:p w14:paraId="1929FA14" w14:textId="77777777" w:rsidR="003519D4" w:rsidRPr="00BA579E" w:rsidRDefault="003519D4" w:rsidP="003519D4">
            <w:pPr>
              <w:rPr>
                <w:rFonts w:eastAsia="PMingLiU"/>
                <w:b/>
                <w:sz w:val="20"/>
                <w:lang w:eastAsia="zh-HK"/>
              </w:rPr>
            </w:pPr>
            <w:r w:rsidRPr="00BA579E">
              <w:rPr>
                <w:rFonts w:eastAsia="PMingLiU" w:hint="eastAsia"/>
                <w:b/>
                <w:sz w:val="20"/>
                <w:lang w:eastAsia="zh-HK"/>
              </w:rPr>
              <w:t>Shading Coefficient: 0.65</w:t>
            </w:r>
          </w:p>
          <w:p w14:paraId="7A6BA1A9" w14:textId="77777777" w:rsidR="003519D4" w:rsidRPr="00BA579E" w:rsidRDefault="003519D4" w:rsidP="003519D4">
            <w:pPr>
              <w:rPr>
                <w:sz w:val="20"/>
                <w:highlight w:val="yellow"/>
              </w:rPr>
            </w:pPr>
          </w:p>
        </w:tc>
      </w:tr>
      <w:tr w:rsidR="003519D4" w:rsidRPr="00BA579E" w14:paraId="49B642CA" w14:textId="77777777" w:rsidTr="003D4444">
        <w:tc>
          <w:tcPr>
            <w:tcW w:w="1701" w:type="dxa"/>
          </w:tcPr>
          <w:p w14:paraId="5B2DB5D9" w14:textId="77777777" w:rsidR="003519D4" w:rsidRPr="00BA579E" w:rsidRDefault="003519D4" w:rsidP="003519D4">
            <w:pPr>
              <w:rPr>
                <w:sz w:val="20"/>
              </w:rPr>
            </w:pPr>
            <w:r w:rsidRPr="00BA579E">
              <w:rPr>
                <w:sz w:val="20"/>
              </w:rPr>
              <w:t>Shading Devices (Overhang / Fin)</w:t>
            </w:r>
          </w:p>
        </w:tc>
        <w:tc>
          <w:tcPr>
            <w:tcW w:w="3316" w:type="dxa"/>
          </w:tcPr>
          <w:p w14:paraId="03A63195" w14:textId="77777777" w:rsidR="003519D4" w:rsidRPr="00BA579E" w:rsidRDefault="003519D4" w:rsidP="003519D4">
            <w:pPr>
              <w:rPr>
                <w:rFonts w:eastAsia="PMingLiU"/>
                <w:sz w:val="20"/>
                <w:lang w:eastAsia="zh-HK"/>
              </w:rPr>
            </w:pPr>
            <w:r w:rsidRPr="00BA579E">
              <w:rPr>
                <w:rFonts w:eastAsia="PMingLiU" w:hint="eastAsia"/>
                <w:sz w:val="20"/>
                <w:lang w:eastAsia="zh-HK"/>
              </w:rPr>
              <w:t>Yes</w:t>
            </w:r>
          </w:p>
        </w:tc>
        <w:tc>
          <w:tcPr>
            <w:tcW w:w="3488" w:type="dxa"/>
          </w:tcPr>
          <w:p w14:paraId="19C8DC40" w14:textId="77777777" w:rsidR="003519D4" w:rsidRPr="00BA579E" w:rsidRDefault="003519D4" w:rsidP="003519D4">
            <w:pPr>
              <w:rPr>
                <w:rFonts w:eastAsia="PMingLiU"/>
                <w:sz w:val="20"/>
                <w:lang w:eastAsia="zh-HK"/>
              </w:rPr>
            </w:pPr>
            <w:r w:rsidRPr="00BA579E">
              <w:rPr>
                <w:rFonts w:eastAsia="PMingLiU" w:hint="eastAsia"/>
                <w:sz w:val="20"/>
                <w:lang w:eastAsia="zh-HK"/>
              </w:rPr>
              <w:t>Yes</w:t>
            </w:r>
          </w:p>
        </w:tc>
      </w:tr>
      <w:tr w:rsidR="003519D4" w:rsidRPr="00BA579E" w14:paraId="32C4F4ED" w14:textId="77777777" w:rsidTr="003519D4">
        <w:tc>
          <w:tcPr>
            <w:tcW w:w="8505" w:type="dxa"/>
            <w:gridSpan w:val="3"/>
          </w:tcPr>
          <w:p w14:paraId="3C861EEB" w14:textId="77777777" w:rsidR="003519D4" w:rsidRPr="00BA579E" w:rsidRDefault="003519D4" w:rsidP="003519D4">
            <w:pPr>
              <w:rPr>
                <w:sz w:val="20"/>
              </w:rPr>
            </w:pPr>
            <w:r w:rsidRPr="00BA579E">
              <w:rPr>
                <w:rFonts w:eastAsia="PMingLiU" w:hint="eastAsia"/>
                <w:sz w:val="20"/>
                <w:lang w:eastAsia="zh-HK"/>
              </w:rPr>
              <w:t>*</w:t>
            </w:r>
            <w:r w:rsidRPr="00BA579E">
              <w:rPr>
                <w:sz w:val="20"/>
              </w:rPr>
              <w:t>Remarks:</w:t>
            </w:r>
          </w:p>
          <w:p w14:paraId="005CF9C3" w14:textId="77777777" w:rsidR="003519D4" w:rsidRPr="00BA579E" w:rsidRDefault="003519D4" w:rsidP="003519D4">
            <w:pPr>
              <w:rPr>
                <w:rFonts w:eastAsia="PMingLiU"/>
                <w:sz w:val="20"/>
                <w:lang w:eastAsia="zh-HK"/>
              </w:rPr>
            </w:pPr>
            <w:r w:rsidRPr="00BA579E">
              <w:rPr>
                <w:rFonts w:eastAsia="PMingLiU" w:hint="eastAsia"/>
                <w:sz w:val="20"/>
                <w:lang w:eastAsia="zh-HK"/>
              </w:rPr>
              <w:t>For details of t</w:t>
            </w:r>
            <w:r w:rsidRPr="00BA579E">
              <w:rPr>
                <w:sz w:val="20"/>
              </w:rPr>
              <w:t xml:space="preserve">he </w:t>
            </w:r>
            <w:r w:rsidRPr="00BA579E">
              <w:rPr>
                <w:rFonts w:eastAsia="PMingLiU" w:hint="eastAsia"/>
                <w:sz w:val="20"/>
                <w:lang w:eastAsia="zh-HK"/>
              </w:rPr>
              <w:t>default characteristics for the building envelope of the baseline building model please  refer to BEAM Plus New Building V1.2, Appendix 8.2 as shown below:</w:t>
            </w:r>
          </w:p>
          <w:p w14:paraId="09E65FE5" w14:textId="77777777" w:rsidR="003519D4" w:rsidRPr="00BA579E" w:rsidRDefault="003519D4" w:rsidP="003519D4">
            <w:pPr>
              <w:rPr>
                <w:rFonts w:eastAsia="PMingLiU"/>
                <w:sz w:val="20"/>
                <w:lang w:eastAsia="zh-HK"/>
              </w:rPr>
            </w:pPr>
          </w:p>
          <w:p w14:paraId="65F9948E" w14:textId="77777777" w:rsidR="003519D4" w:rsidRPr="00BA579E" w:rsidRDefault="003519D4" w:rsidP="003519D4">
            <w:pPr>
              <w:rPr>
                <w:rFonts w:eastAsia="PMingLiU"/>
                <w:sz w:val="20"/>
                <w:highlight w:val="yellow"/>
                <w:lang w:eastAsia="zh-HK"/>
              </w:rPr>
            </w:pPr>
            <w:r w:rsidRPr="00BA579E">
              <w:object w:dxaOrig="14955" w:dyaOrig="10965" w14:anchorId="62644B55">
                <v:shape id="_x0000_i1028" type="#_x0000_t75" style="width:413.25pt;height:303.75pt" o:ole="">
                  <v:imagedata r:id="rId51" o:title=""/>
                </v:shape>
                <o:OLEObject Type="Embed" ProgID="PBrush" ShapeID="_x0000_i1028" DrawAspect="Content" ObjectID="_1633515674" r:id="rId52"/>
              </w:object>
            </w:r>
          </w:p>
        </w:tc>
      </w:tr>
    </w:tbl>
    <w:p w14:paraId="48F5017D" w14:textId="77777777" w:rsidR="003519D4" w:rsidRPr="00BA579E" w:rsidRDefault="003519D4" w:rsidP="003519D4">
      <w:pPr>
        <w:jc w:val="both"/>
        <w:rPr>
          <w:szCs w:val="22"/>
          <w:highlight w:val="yellow"/>
        </w:rPr>
      </w:pPr>
    </w:p>
    <w:p w14:paraId="7A46E6A2" w14:textId="77777777" w:rsidR="003519D4" w:rsidRPr="00BA579E" w:rsidRDefault="003519D4" w:rsidP="003519D4">
      <w:pPr>
        <w:jc w:val="both"/>
        <w:rPr>
          <w:b/>
        </w:rPr>
      </w:pPr>
      <w:r w:rsidRPr="00BA579E">
        <w:rPr>
          <w:b/>
          <w:highlight w:val="yellow"/>
        </w:rPr>
        <w:br w:type="page"/>
      </w:r>
      <w:r w:rsidRPr="00BA579E">
        <w:rPr>
          <w:b/>
        </w:rPr>
        <w:lastRenderedPageBreak/>
        <w:t>HVAC System Input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8"/>
        <w:gridCol w:w="3024"/>
        <w:gridCol w:w="3117"/>
      </w:tblGrid>
      <w:tr w:rsidR="003519D4" w:rsidRPr="00BA579E" w14:paraId="7A7203B4" w14:textId="77777777" w:rsidTr="0045567F">
        <w:tc>
          <w:tcPr>
            <w:tcW w:w="1678" w:type="dxa"/>
            <w:shd w:val="clear" w:color="auto" w:fill="E0E0E0"/>
          </w:tcPr>
          <w:p w14:paraId="0D0AC6F9" w14:textId="77777777" w:rsidR="003519D4" w:rsidRPr="00BA579E" w:rsidRDefault="003519D4" w:rsidP="003519D4">
            <w:pPr>
              <w:rPr>
                <w:sz w:val="20"/>
              </w:rPr>
            </w:pPr>
            <w:r w:rsidRPr="00BA579E">
              <w:rPr>
                <w:sz w:val="20"/>
              </w:rPr>
              <w:t>Model Input Parameter</w:t>
            </w:r>
          </w:p>
        </w:tc>
        <w:tc>
          <w:tcPr>
            <w:tcW w:w="3024" w:type="dxa"/>
            <w:shd w:val="clear" w:color="auto" w:fill="E0E0E0"/>
          </w:tcPr>
          <w:p w14:paraId="717FE425" w14:textId="77777777" w:rsidR="003519D4" w:rsidRPr="00BA579E" w:rsidRDefault="003519D4" w:rsidP="003519D4">
            <w:pPr>
              <w:rPr>
                <w:rFonts w:eastAsia="PMingLiU"/>
                <w:sz w:val="20"/>
                <w:lang w:eastAsia="zh-HK"/>
              </w:rPr>
            </w:pPr>
            <w:r w:rsidRPr="00BA579E">
              <w:rPr>
                <w:sz w:val="20"/>
              </w:rPr>
              <w:t>Proposed Design Input</w:t>
            </w:r>
          </w:p>
          <w:p w14:paraId="5260474B" w14:textId="77777777" w:rsidR="003519D4" w:rsidRPr="00BA579E" w:rsidRDefault="003519D4" w:rsidP="003519D4">
            <w:pPr>
              <w:rPr>
                <w:rFonts w:eastAsia="PMingLiU"/>
                <w:sz w:val="20"/>
                <w:lang w:eastAsia="zh-HK"/>
              </w:rPr>
            </w:pPr>
            <w:r w:rsidRPr="00BA579E">
              <w:rPr>
                <w:rFonts w:eastAsia="PMingLiU" w:hint="eastAsia"/>
                <w:sz w:val="20"/>
                <w:lang w:eastAsia="zh-HK"/>
              </w:rPr>
              <w:t>(According to design drawings &amp; calculations)</w:t>
            </w:r>
          </w:p>
        </w:tc>
        <w:tc>
          <w:tcPr>
            <w:tcW w:w="3117" w:type="dxa"/>
            <w:shd w:val="clear" w:color="auto" w:fill="E0E0E0"/>
          </w:tcPr>
          <w:p w14:paraId="529BD8CB" w14:textId="77777777" w:rsidR="003519D4" w:rsidRPr="00BA579E" w:rsidRDefault="003519D4" w:rsidP="003519D4">
            <w:pPr>
              <w:rPr>
                <w:rFonts w:eastAsia="PMingLiU"/>
                <w:sz w:val="20"/>
                <w:lang w:eastAsia="zh-HK"/>
              </w:rPr>
            </w:pPr>
            <w:r w:rsidRPr="00BA579E">
              <w:rPr>
                <w:sz w:val="20"/>
              </w:rPr>
              <w:t>Reference Building/ Baseline Design Input</w:t>
            </w:r>
            <w:r w:rsidRPr="00BA579E">
              <w:rPr>
                <w:rFonts w:eastAsia="PMingLiU" w:hint="eastAsia"/>
                <w:sz w:val="20"/>
                <w:lang w:eastAsia="zh-HK"/>
              </w:rPr>
              <w:t xml:space="preserve"> *</w:t>
            </w:r>
          </w:p>
          <w:p w14:paraId="3FD8C7B3" w14:textId="107F0CDF" w:rsidR="003519D4" w:rsidRPr="00BA579E" w:rsidRDefault="003519D4" w:rsidP="0045567F">
            <w:pPr>
              <w:rPr>
                <w:rFonts w:eastAsia="PMingLiU"/>
                <w:sz w:val="20"/>
                <w:lang w:eastAsia="zh-HK"/>
              </w:rPr>
            </w:pPr>
            <w:r w:rsidRPr="00BA579E">
              <w:rPr>
                <w:rFonts w:eastAsia="PMingLiU" w:hint="eastAsia"/>
                <w:sz w:val="20"/>
                <w:lang w:eastAsia="zh-HK"/>
              </w:rPr>
              <w:t xml:space="preserve">(According to </w:t>
            </w:r>
            <w:r w:rsidRPr="00BA579E">
              <w:rPr>
                <w:rFonts w:eastAsia="PMingLiU"/>
                <w:sz w:val="20"/>
              </w:rPr>
              <w:t xml:space="preserve">CoP for Energy Efficiency of </w:t>
            </w:r>
            <w:r w:rsidRPr="00BA579E">
              <w:rPr>
                <w:rFonts w:eastAsia="PMingLiU" w:hint="eastAsia"/>
                <w:sz w:val="20"/>
                <w:lang w:eastAsia="zh-HK"/>
              </w:rPr>
              <w:t>Air-conditioning</w:t>
            </w:r>
            <w:r w:rsidRPr="00BA579E">
              <w:rPr>
                <w:rFonts w:eastAsia="PMingLiU"/>
                <w:sz w:val="20"/>
              </w:rPr>
              <w:t xml:space="preserve"> Installation</w:t>
            </w:r>
            <w:r w:rsidR="00D93907" w:rsidRPr="00BA579E">
              <w:rPr>
                <w:rFonts w:eastAsia="PMingLiU" w:hint="eastAsia"/>
                <w:sz w:val="20"/>
                <w:lang w:eastAsia="zh-HK"/>
              </w:rPr>
              <w:t xml:space="preserve"> 2015</w:t>
            </w:r>
            <w:r w:rsidRPr="00BA579E">
              <w:rPr>
                <w:rFonts w:eastAsia="PMingLiU" w:hint="eastAsia"/>
                <w:sz w:val="20"/>
                <w:lang w:eastAsia="zh-HK"/>
              </w:rPr>
              <w:t>)</w:t>
            </w:r>
          </w:p>
        </w:tc>
      </w:tr>
      <w:tr w:rsidR="003519D4" w:rsidRPr="00BA579E" w14:paraId="3A70B806" w14:textId="77777777" w:rsidTr="0045567F">
        <w:trPr>
          <w:trHeight w:val="440"/>
        </w:trPr>
        <w:tc>
          <w:tcPr>
            <w:tcW w:w="1678" w:type="dxa"/>
          </w:tcPr>
          <w:p w14:paraId="0304FCE4" w14:textId="62269FCB" w:rsidR="003519D4" w:rsidRPr="00BA579E" w:rsidRDefault="0045567F" w:rsidP="003519D4">
            <w:pPr>
              <w:rPr>
                <w:sz w:val="20"/>
                <w:highlight w:val="yellow"/>
              </w:rPr>
            </w:pPr>
            <w:r w:rsidRPr="00BA579E">
              <w:rPr>
                <w:sz w:val="20"/>
              </w:rPr>
              <w:t>System Type</w:t>
            </w:r>
          </w:p>
        </w:tc>
        <w:tc>
          <w:tcPr>
            <w:tcW w:w="3024" w:type="dxa"/>
          </w:tcPr>
          <w:p w14:paraId="60972ED9" w14:textId="77777777" w:rsidR="003519D4" w:rsidRPr="00BA579E" w:rsidRDefault="00F51286" w:rsidP="003519D4">
            <w:pPr>
              <w:rPr>
                <w:sz w:val="20"/>
              </w:rPr>
            </w:pPr>
            <w:r w:rsidRPr="00BA579E">
              <w:rPr>
                <w:sz w:val="20"/>
              </w:rPr>
              <w:t>Unitary air-conditioner, split type</w:t>
            </w:r>
            <w:r w:rsidR="00EF4444" w:rsidRPr="00BA579E">
              <w:rPr>
                <w:sz w:val="20"/>
              </w:rPr>
              <w:t xml:space="preserve"> (Residential part)</w:t>
            </w:r>
          </w:p>
          <w:p w14:paraId="55AC715F" w14:textId="7F6F376D" w:rsidR="00EF4444" w:rsidRPr="00BA579E" w:rsidRDefault="00EF4444" w:rsidP="003519D4">
            <w:pPr>
              <w:rPr>
                <w:sz w:val="20"/>
              </w:rPr>
            </w:pPr>
            <w:r w:rsidRPr="00BA579E">
              <w:rPr>
                <w:sz w:val="20"/>
              </w:rPr>
              <w:t>VRF system (Ground Floor)</w:t>
            </w:r>
          </w:p>
        </w:tc>
        <w:tc>
          <w:tcPr>
            <w:tcW w:w="3117" w:type="dxa"/>
          </w:tcPr>
          <w:p w14:paraId="6357CD6D" w14:textId="2B4CEC6E" w:rsidR="003519D4" w:rsidRPr="00BA579E" w:rsidRDefault="00F51286" w:rsidP="003519D4">
            <w:pPr>
              <w:rPr>
                <w:sz w:val="20"/>
              </w:rPr>
            </w:pPr>
            <w:r w:rsidRPr="00BA579E">
              <w:rPr>
                <w:sz w:val="20"/>
              </w:rPr>
              <w:t>Unitary air-conditioner, split type</w:t>
            </w:r>
          </w:p>
        </w:tc>
      </w:tr>
      <w:tr w:rsidR="003519D4" w:rsidRPr="00BA579E" w14:paraId="52C1DEE3" w14:textId="77777777" w:rsidTr="0045567F">
        <w:tc>
          <w:tcPr>
            <w:tcW w:w="1678" w:type="dxa"/>
          </w:tcPr>
          <w:p w14:paraId="11508776" w14:textId="22ED29F4" w:rsidR="003519D4" w:rsidRPr="00BA579E" w:rsidRDefault="0045567F" w:rsidP="003519D4">
            <w:pPr>
              <w:rPr>
                <w:sz w:val="20"/>
                <w:highlight w:val="yellow"/>
              </w:rPr>
            </w:pPr>
            <w:r w:rsidRPr="00BA579E">
              <w:rPr>
                <w:sz w:val="20"/>
              </w:rPr>
              <w:t>System COP</w:t>
            </w:r>
          </w:p>
        </w:tc>
        <w:tc>
          <w:tcPr>
            <w:tcW w:w="3024" w:type="dxa"/>
          </w:tcPr>
          <w:p w14:paraId="68AE3CDE" w14:textId="77777777" w:rsidR="003519D4" w:rsidRPr="00BA579E" w:rsidRDefault="00E20CB3" w:rsidP="003519D4">
            <w:pPr>
              <w:rPr>
                <w:rFonts w:eastAsia="PMingLiU"/>
                <w:sz w:val="20"/>
                <w:lang w:eastAsia="zh-HK"/>
              </w:rPr>
            </w:pPr>
            <w:r w:rsidRPr="00BA579E">
              <w:rPr>
                <w:rFonts w:eastAsia="PMingLiU"/>
                <w:sz w:val="20"/>
                <w:lang w:eastAsia="zh-HK"/>
              </w:rPr>
              <w:t>3.51</w:t>
            </w:r>
            <w:r w:rsidR="00EF4444" w:rsidRPr="00BA579E">
              <w:rPr>
                <w:rFonts w:eastAsia="PMingLiU"/>
                <w:sz w:val="20"/>
                <w:lang w:eastAsia="zh-HK"/>
              </w:rPr>
              <w:t xml:space="preserve"> (Unitary air-conditioner)</w:t>
            </w:r>
          </w:p>
          <w:p w14:paraId="59698611" w14:textId="50FEFD15" w:rsidR="00EF4444" w:rsidRPr="00BA579E" w:rsidRDefault="00B209A6" w:rsidP="003519D4">
            <w:pPr>
              <w:rPr>
                <w:rFonts w:eastAsia="PMingLiU"/>
                <w:sz w:val="20"/>
                <w:highlight w:val="yellow"/>
                <w:lang w:eastAsia="zh-HK"/>
              </w:rPr>
            </w:pPr>
            <w:r w:rsidRPr="00BA579E">
              <w:rPr>
                <w:rFonts w:eastAsia="PMingLiU"/>
                <w:sz w:val="20"/>
                <w:lang w:eastAsia="zh-HK"/>
              </w:rPr>
              <w:t xml:space="preserve">3.6 </w:t>
            </w:r>
            <w:r w:rsidR="00EF4444" w:rsidRPr="00BA579E">
              <w:rPr>
                <w:rFonts w:eastAsia="PMingLiU"/>
                <w:sz w:val="20"/>
                <w:lang w:eastAsia="zh-HK"/>
              </w:rPr>
              <w:t>(VRF)</w:t>
            </w:r>
          </w:p>
        </w:tc>
        <w:tc>
          <w:tcPr>
            <w:tcW w:w="3117" w:type="dxa"/>
          </w:tcPr>
          <w:p w14:paraId="40492FF7" w14:textId="5B17F093" w:rsidR="003519D4" w:rsidRPr="00BA579E" w:rsidRDefault="003519D4" w:rsidP="0045567F">
            <w:pPr>
              <w:rPr>
                <w:rFonts w:eastAsia="PMingLiU"/>
                <w:sz w:val="20"/>
                <w:highlight w:val="yellow"/>
                <w:lang w:eastAsia="zh-HK"/>
              </w:rPr>
            </w:pPr>
            <w:r w:rsidRPr="00BA579E">
              <w:rPr>
                <w:sz w:val="20"/>
              </w:rPr>
              <w:t>2</w:t>
            </w:r>
            <w:r w:rsidR="00E953DC" w:rsidRPr="00BA579E">
              <w:rPr>
                <w:sz w:val="20"/>
              </w:rPr>
              <w:t>.6</w:t>
            </w:r>
          </w:p>
        </w:tc>
      </w:tr>
      <w:tr w:rsidR="0045567F" w:rsidRPr="00BA579E" w14:paraId="08DF4C85" w14:textId="77777777" w:rsidTr="0045567F">
        <w:tc>
          <w:tcPr>
            <w:tcW w:w="1678" w:type="dxa"/>
          </w:tcPr>
          <w:p w14:paraId="12DC8DEB" w14:textId="7F61FC9E" w:rsidR="0045567F" w:rsidRPr="00BA579E" w:rsidRDefault="0045567F" w:rsidP="003519D4">
            <w:pPr>
              <w:rPr>
                <w:sz w:val="20"/>
              </w:rPr>
            </w:pPr>
            <w:r w:rsidRPr="00BA579E">
              <w:rPr>
                <w:sz w:val="20"/>
              </w:rPr>
              <w:t>Mechanical Ventilation</w:t>
            </w:r>
          </w:p>
        </w:tc>
        <w:tc>
          <w:tcPr>
            <w:tcW w:w="3024" w:type="dxa"/>
          </w:tcPr>
          <w:p w14:paraId="323D1C21" w14:textId="4791D231" w:rsidR="0045567F" w:rsidRPr="00BA579E" w:rsidRDefault="0045567F" w:rsidP="003519D4">
            <w:pPr>
              <w:rPr>
                <w:rFonts w:eastAsia="PMingLiU"/>
                <w:sz w:val="20"/>
                <w:lang w:eastAsia="zh-HK"/>
              </w:rPr>
            </w:pPr>
            <w:r w:rsidRPr="00BA579E">
              <w:rPr>
                <w:rFonts w:eastAsia="PMingLiU"/>
                <w:sz w:val="20"/>
                <w:lang w:eastAsia="zh-HK"/>
              </w:rPr>
              <w:t>20ACH (Bathroom)</w:t>
            </w:r>
          </w:p>
        </w:tc>
        <w:tc>
          <w:tcPr>
            <w:tcW w:w="3117" w:type="dxa"/>
          </w:tcPr>
          <w:p w14:paraId="6D6CFAD2" w14:textId="3D8331BA" w:rsidR="0045567F" w:rsidRPr="00BA579E" w:rsidRDefault="0045567F" w:rsidP="0045567F">
            <w:pPr>
              <w:rPr>
                <w:sz w:val="20"/>
              </w:rPr>
            </w:pPr>
            <w:r w:rsidRPr="00BA579E">
              <w:rPr>
                <w:rFonts w:eastAsia="PMingLiU"/>
                <w:sz w:val="20"/>
                <w:lang w:eastAsia="zh-HK"/>
              </w:rPr>
              <w:t>20ACH (Bathroom)</w:t>
            </w:r>
          </w:p>
        </w:tc>
      </w:tr>
    </w:tbl>
    <w:p w14:paraId="33DD6B7F" w14:textId="77777777" w:rsidR="0045567F" w:rsidRPr="00BA579E" w:rsidRDefault="0045567F" w:rsidP="003519D4">
      <w:pPr>
        <w:jc w:val="both"/>
        <w:rPr>
          <w:b/>
        </w:rPr>
      </w:pPr>
    </w:p>
    <w:p w14:paraId="29D805AC" w14:textId="2438D8AF" w:rsidR="003519D4" w:rsidRPr="00BA579E" w:rsidRDefault="003519D4" w:rsidP="003519D4">
      <w:pPr>
        <w:jc w:val="both"/>
        <w:rPr>
          <w:b/>
        </w:rPr>
      </w:pPr>
      <w:r w:rsidRPr="00BA579E">
        <w:rPr>
          <w:b/>
        </w:rPr>
        <w:t>Lighting System Input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6"/>
        <w:gridCol w:w="2660"/>
        <w:gridCol w:w="2641"/>
      </w:tblGrid>
      <w:tr w:rsidR="003519D4" w:rsidRPr="00BA579E" w14:paraId="5C8C7C85" w14:textId="77777777" w:rsidTr="0045567F">
        <w:tc>
          <w:tcPr>
            <w:tcW w:w="2626" w:type="dxa"/>
            <w:shd w:val="clear" w:color="auto" w:fill="D9D9D9"/>
          </w:tcPr>
          <w:p w14:paraId="5F5E5DD7" w14:textId="77777777" w:rsidR="003519D4" w:rsidRPr="00BA579E" w:rsidRDefault="003519D4" w:rsidP="003519D4">
            <w:pPr>
              <w:jc w:val="both"/>
              <w:rPr>
                <w:rFonts w:eastAsia="PMingLiU"/>
                <w:sz w:val="20"/>
              </w:rPr>
            </w:pPr>
            <w:r w:rsidRPr="00BA579E">
              <w:rPr>
                <w:rFonts w:eastAsia="PMingLiU"/>
                <w:sz w:val="20"/>
              </w:rPr>
              <w:t>Location/ Space</w:t>
            </w:r>
          </w:p>
        </w:tc>
        <w:tc>
          <w:tcPr>
            <w:tcW w:w="2660" w:type="dxa"/>
            <w:shd w:val="clear" w:color="auto" w:fill="D9D9D9"/>
          </w:tcPr>
          <w:p w14:paraId="4242F073" w14:textId="77777777" w:rsidR="003519D4" w:rsidRPr="00BA579E" w:rsidRDefault="003519D4" w:rsidP="003519D4">
            <w:pPr>
              <w:rPr>
                <w:sz w:val="20"/>
              </w:rPr>
            </w:pPr>
            <w:r w:rsidRPr="00BA579E">
              <w:rPr>
                <w:sz w:val="20"/>
              </w:rPr>
              <w:t>Proposed Design Input (</w:t>
            </w:r>
            <w:r w:rsidRPr="00BA579E">
              <w:rPr>
                <w:rFonts w:eastAsia="PMingLiU"/>
                <w:sz w:val="20"/>
              </w:rPr>
              <w:t xml:space="preserve">According to design </w:t>
            </w:r>
            <w:r w:rsidRPr="00BA579E">
              <w:rPr>
                <w:rFonts w:eastAsia="PMingLiU" w:hint="eastAsia"/>
                <w:sz w:val="20"/>
                <w:lang w:eastAsia="zh-HK"/>
              </w:rPr>
              <w:t>drawings &amp; calculations</w:t>
            </w:r>
            <w:r w:rsidRPr="00BA579E">
              <w:rPr>
                <w:rFonts w:eastAsia="PMingLiU"/>
                <w:sz w:val="20"/>
              </w:rPr>
              <w:t>)</w:t>
            </w:r>
          </w:p>
        </w:tc>
        <w:tc>
          <w:tcPr>
            <w:tcW w:w="2641" w:type="dxa"/>
            <w:shd w:val="clear" w:color="auto" w:fill="D9D9D9"/>
          </w:tcPr>
          <w:p w14:paraId="1D0F4279" w14:textId="77777777" w:rsidR="003519D4" w:rsidRPr="00BA579E" w:rsidRDefault="003519D4" w:rsidP="003519D4">
            <w:pPr>
              <w:rPr>
                <w:rFonts w:eastAsia="PMingLiU"/>
                <w:sz w:val="20"/>
                <w:lang w:eastAsia="zh-HK"/>
              </w:rPr>
            </w:pPr>
            <w:r w:rsidRPr="00BA579E">
              <w:rPr>
                <w:rFonts w:eastAsia="PMingLiU" w:hint="eastAsia"/>
                <w:sz w:val="20"/>
                <w:lang w:eastAsia="zh-HK"/>
              </w:rPr>
              <w:t xml:space="preserve">Reference Building/ </w:t>
            </w:r>
            <w:r w:rsidRPr="00BA579E">
              <w:rPr>
                <w:sz w:val="20"/>
              </w:rPr>
              <w:t>Baseline Design Input</w:t>
            </w:r>
            <w:r w:rsidRPr="00BA579E">
              <w:rPr>
                <w:rFonts w:eastAsia="PMingLiU" w:hint="eastAsia"/>
                <w:sz w:val="20"/>
                <w:lang w:eastAsia="zh-HK"/>
              </w:rPr>
              <w:t>*</w:t>
            </w:r>
          </w:p>
          <w:p w14:paraId="6D75D580" w14:textId="0A43B8CE" w:rsidR="003519D4" w:rsidRPr="00BA579E" w:rsidRDefault="003519D4" w:rsidP="003519D4">
            <w:pPr>
              <w:rPr>
                <w:sz w:val="20"/>
              </w:rPr>
            </w:pPr>
            <w:r w:rsidRPr="00BA579E">
              <w:rPr>
                <w:sz w:val="20"/>
              </w:rPr>
              <w:t>(</w:t>
            </w:r>
            <w:r w:rsidRPr="00BA579E">
              <w:rPr>
                <w:rFonts w:eastAsia="PMingLiU"/>
                <w:sz w:val="20"/>
              </w:rPr>
              <w:t>According to CoP for Energy Efficiency of Lighting Installation</w:t>
            </w:r>
            <w:r w:rsidR="00D93907" w:rsidRPr="00BA579E">
              <w:rPr>
                <w:rFonts w:eastAsia="PMingLiU" w:hint="eastAsia"/>
                <w:sz w:val="20"/>
                <w:lang w:eastAsia="zh-HK"/>
              </w:rPr>
              <w:t xml:space="preserve"> 2015</w:t>
            </w:r>
            <w:r w:rsidRPr="00BA579E">
              <w:rPr>
                <w:rFonts w:eastAsia="PMingLiU" w:hint="eastAsia"/>
                <w:sz w:val="20"/>
                <w:lang w:eastAsia="zh-HK"/>
              </w:rPr>
              <w:t xml:space="preserve"> and BEAM Plus NB V1.2</w:t>
            </w:r>
            <w:r w:rsidRPr="00BA579E">
              <w:rPr>
                <w:rFonts w:eastAsia="PMingLiU"/>
                <w:sz w:val="20"/>
              </w:rPr>
              <w:t>)</w:t>
            </w:r>
          </w:p>
        </w:tc>
      </w:tr>
      <w:tr w:rsidR="003519D4" w:rsidRPr="00BA579E" w14:paraId="4FDBFE64" w14:textId="77777777" w:rsidTr="0045567F">
        <w:tc>
          <w:tcPr>
            <w:tcW w:w="2626" w:type="dxa"/>
          </w:tcPr>
          <w:p w14:paraId="1491DF3F" w14:textId="77777777" w:rsidR="003519D4" w:rsidRPr="00BA579E" w:rsidRDefault="003519D4" w:rsidP="003519D4">
            <w:pPr>
              <w:jc w:val="both"/>
              <w:rPr>
                <w:rFonts w:eastAsia="PMingLiU"/>
                <w:sz w:val="20"/>
                <w:highlight w:val="yellow"/>
                <w:lang w:eastAsia="zh-HK"/>
              </w:rPr>
            </w:pPr>
          </w:p>
        </w:tc>
        <w:tc>
          <w:tcPr>
            <w:tcW w:w="2660" w:type="dxa"/>
          </w:tcPr>
          <w:p w14:paraId="3B2E4110" w14:textId="77777777" w:rsidR="003519D4" w:rsidRPr="00BA579E" w:rsidRDefault="003519D4" w:rsidP="003519D4">
            <w:pPr>
              <w:jc w:val="center"/>
              <w:rPr>
                <w:rFonts w:eastAsia="PMingLiU"/>
                <w:sz w:val="20"/>
                <w:highlight w:val="yellow"/>
                <w:lang w:eastAsia="zh-HK"/>
              </w:rPr>
            </w:pPr>
            <w:r w:rsidRPr="00BA579E">
              <w:rPr>
                <w:rFonts w:eastAsia="PMingLiU" w:hint="eastAsia"/>
                <w:sz w:val="20"/>
                <w:lang w:eastAsia="zh-HK"/>
              </w:rPr>
              <w:t>(W/m</w:t>
            </w:r>
            <w:r w:rsidRPr="00BA579E">
              <w:rPr>
                <w:rFonts w:eastAsia="PMingLiU" w:hint="eastAsia"/>
                <w:sz w:val="20"/>
                <w:vertAlign w:val="superscript"/>
                <w:lang w:eastAsia="zh-HK"/>
              </w:rPr>
              <w:t>2</w:t>
            </w:r>
            <w:r w:rsidRPr="00BA579E">
              <w:rPr>
                <w:rFonts w:eastAsia="PMingLiU" w:hint="eastAsia"/>
                <w:sz w:val="20"/>
                <w:lang w:eastAsia="zh-HK"/>
              </w:rPr>
              <w:t>)</w:t>
            </w:r>
          </w:p>
        </w:tc>
        <w:tc>
          <w:tcPr>
            <w:tcW w:w="2641" w:type="dxa"/>
          </w:tcPr>
          <w:p w14:paraId="7882E018" w14:textId="77777777" w:rsidR="003519D4" w:rsidRPr="00BA579E" w:rsidRDefault="003519D4" w:rsidP="003519D4">
            <w:pPr>
              <w:jc w:val="center"/>
              <w:rPr>
                <w:rFonts w:eastAsia="PMingLiU"/>
                <w:sz w:val="20"/>
                <w:highlight w:val="yellow"/>
                <w:lang w:eastAsia="zh-HK"/>
              </w:rPr>
            </w:pPr>
            <w:r w:rsidRPr="00BA579E">
              <w:rPr>
                <w:rFonts w:eastAsia="PMingLiU" w:hint="eastAsia"/>
                <w:sz w:val="20"/>
                <w:lang w:eastAsia="zh-HK"/>
              </w:rPr>
              <w:t>(W/m</w:t>
            </w:r>
            <w:r w:rsidRPr="00BA579E">
              <w:rPr>
                <w:rFonts w:eastAsia="PMingLiU" w:hint="eastAsia"/>
                <w:sz w:val="20"/>
                <w:vertAlign w:val="superscript"/>
                <w:lang w:eastAsia="zh-HK"/>
              </w:rPr>
              <w:t>2</w:t>
            </w:r>
            <w:r w:rsidRPr="00BA579E">
              <w:rPr>
                <w:rFonts w:eastAsia="PMingLiU" w:hint="eastAsia"/>
                <w:sz w:val="20"/>
                <w:lang w:eastAsia="zh-HK"/>
              </w:rPr>
              <w:t>)</w:t>
            </w:r>
          </w:p>
        </w:tc>
      </w:tr>
      <w:tr w:rsidR="00A160C5" w:rsidRPr="00BA579E" w14:paraId="6B6EE54E" w14:textId="77777777" w:rsidTr="006D14EE">
        <w:tc>
          <w:tcPr>
            <w:tcW w:w="2626" w:type="dxa"/>
          </w:tcPr>
          <w:p w14:paraId="45BB1DF7" w14:textId="7D071489" w:rsidR="00A160C5" w:rsidRPr="00BA579E" w:rsidRDefault="004B0FA3" w:rsidP="00A160C5">
            <w:pPr>
              <w:jc w:val="both"/>
              <w:rPr>
                <w:rFonts w:eastAsia="PMingLiU"/>
                <w:sz w:val="20"/>
                <w:lang w:eastAsia="zh-HK"/>
              </w:rPr>
            </w:pPr>
            <w:r w:rsidRPr="00BA579E">
              <w:rPr>
                <w:rFonts w:eastAsia="PMingLiU"/>
                <w:sz w:val="20"/>
                <w:lang w:eastAsia="zh-HK"/>
              </w:rPr>
              <w:t>Office</w:t>
            </w:r>
          </w:p>
        </w:tc>
        <w:tc>
          <w:tcPr>
            <w:tcW w:w="2660" w:type="dxa"/>
            <w:vAlign w:val="center"/>
          </w:tcPr>
          <w:p w14:paraId="36796C31" w14:textId="59526D52" w:rsidR="00A160C5" w:rsidRPr="00BA579E" w:rsidRDefault="004B0FA3" w:rsidP="00A160C5">
            <w:pPr>
              <w:jc w:val="center"/>
              <w:rPr>
                <w:rFonts w:eastAsia="PMingLiU"/>
                <w:sz w:val="20"/>
                <w:lang w:eastAsia="zh-HK"/>
              </w:rPr>
            </w:pPr>
            <w:r w:rsidRPr="00BA579E">
              <w:rPr>
                <w:rFonts w:eastAsia="PMingLiU"/>
                <w:sz w:val="20"/>
                <w:lang w:eastAsia="zh-HK"/>
              </w:rPr>
              <w:t>17</w:t>
            </w:r>
          </w:p>
        </w:tc>
        <w:tc>
          <w:tcPr>
            <w:tcW w:w="2641" w:type="dxa"/>
            <w:vAlign w:val="center"/>
          </w:tcPr>
          <w:p w14:paraId="6B385702" w14:textId="06891F37" w:rsidR="00A160C5" w:rsidRPr="00BA579E" w:rsidRDefault="004B0FA3" w:rsidP="00A160C5">
            <w:pPr>
              <w:jc w:val="center"/>
              <w:rPr>
                <w:rFonts w:eastAsia="PMingLiU"/>
                <w:sz w:val="20"/>
                <w:lang w:eastAsia="zh-HK"/>
              </w:rPr>
            </w:pPr>
            <w:r w:rsidRPr="00BA579E">
              <w:rPr>
                <w:rFonts w:eastAsia="PMingLiU"/>
                <w:sz w:val="20"/>
                <w:lang w:eastAsia="zh-HK"/>
              </w:rPr>
              <w:t>17</w:t>
            </w:r>
          </w:p>
        </w:tc>
      </w:tr>
      <w:tr w:rsidR="004B0FA3" w:rsidRPr="00BA579E" w14:paraId="6894BA43" w14:textId="77777777" w:rsidTr="006D14EE">
        <w:tc>
          <w:tcPr>
            <w:tcW w:w="2626" w:type="dxa"/>
          </w:tcPr>
          <w:p w14:paraId="218B4510" w14:textId="5205E60A" w:rsidR="004B0FA3" w:rsidRPr="00BA579E" w:rsidRDefault="004B0FA3" w:rsidP="00A160C5">
            <w:pPr>
              <w:jc w:val="both"/>
              <w:rPr>
                <w:rFonts w:eastAsia="PMingLiU"/>
                <w:sz w:val="20"/>
                <w:lang w:eastAsia="zh-HK"/>
              </w:rPr>
            </w:pPr>
            <w:r w:rsidRPr="00BA579E">
              <w:rPr>
                <w:rFonts w:eastAsia="PMingLiU"/>
                <w:sz w:val="20"/>
                <w:lang w:eastAsia="zh-HK"/>
              </w:rPr>
              <w:t>Bathroom</w:t>
            </w:r>
          </w:p>
        </w:tc>
        <w:tc>
          <w:tcPr>
            <w:tcW w:w="2660" w:type="dxa"/>
            <w:vAlign w:val="center"/>
          </w:tcPr>
          <w:p w14:paraId="76E53CA5" w14:textId="5006150A" w:rsidR="004B0FA3" w:rsidRPr="00BA579E" w:rsidRDefault="004B0FA3" w:rsidP="00A160C5">
            <w:pPr>
              <w:jc w:val="center"/>
              <w:rPr>
                <w:rFonts w:eastAsia="PMingLiU"/>
                <w:sz w:val="20"/>
                <w:lang w:eastAsia="zh-HK"/>
              </w:rPr>
            </w:pPr>
            <w:r w:rsidRPr="00BA579E">
              <w:rPr>
                <w:rFonts w:eastAsia="PMingLiU"/>
                <w:sz w:val="20"/>
                <w:lang w:eastAsia="zh-HK"/>
              </w:rPr>
              <w:t>13</w:t>
            </w:r>
          </w:p>
        </w:tc>
        <w:tc>
          <w:tcPr>
            <w:tcW w:w="2641" w:type="dxa"/>
            <w:vAlign w:val="center"/>
          </w:tcPr>
          <w:p w14:paraId="53546ADE" w14:textId="3B2B4A8A" w:rsidR="004B0FA3" w:rsidRPr="00BA579E" w:rsidRDefault="004B0FA3" w:rsidP="00A160C5">
            <w:pPr>
              <w:jc w:val="center"/>
              <w:rPr>
                <w:rFonts w:eastAsia="PMingLiU"/>
                <w:sz w:val="20"/>
                <w:lang w:eastAsia="zh-HK"/>
              </w:rPr>
            </w:pPr>
            <w:r w:rsidRPr="00BA579E">
              <w:rPr>
                <w:rFonts w:eastAsia="PMingLiU"/>
                <w:sz w:val="20"/>
                <w:lang w:eastAsia="zh-HK"/>
              </w:rPr>
              <w:t>13</w:t>
            </w:r>
          </w:p>
        </w:tc>
      </w:tr>
      <w:tr w:rsidR="004B0FA3" w:rsidRPr="00BA579E" w14:paraId="2A100894" w14:textId="77777777" w:rsidTr="006D14EE">
        <w:tc>
          <w:tcPr>
            <w:tcW w:w="2626" w:type="dxa"/>
          </w:tcPr>
          <w:p w14:paraId="77F7424B" w14:textId="5CC9037B" w:rsidR="004B0FA3" w:rsidRPr="00BA579E" w:rsidRDefault="004B0FA3" w:rsidP="00A160C5">
            <w:pPr>
              <w:jc w:val="both"/>
              <w:rPr>
                <w:rFonts w:eastAsia="PMingLiU"/>
                <w:sz w:val="20"/>
                <w:lang w:eastAsia="zh-HK"/>
              </w:rPr>
            </w:pPr>
            <w:r w:rsidRPr="00BA579E">
              <w:rPr>
                <w:rFonts w:eastAsia="PMingLiU"/>
                <w:sz w:val="20"/>
                <w:lang w:eastAsia="zh-HK"/>
              </w:rPr>
              <w:t>Staircases</w:t>
            </w:r>
          </w:p>
        </w:tc>
        <w:tc>
          <w:tcPr>
            <w:tcW w:w="2660" w:type="dxa"/>
            <w:vAlign w:val="center"/>
          </w:tcPr>
          <w:p w14:paraId="63B72E15" w14:textId="05289CC2" w:rsidR="004B0FA3" w:rsidRPr="00BA579E" w:rsidRDefault="00DD6B20" w:rsidP="00A160C5">
            <w:pPr>
              <w:jc w:val="center"/>
              <w:rPr>
                <w:rFonts w:eastAsia="PMingLiU"/>
                <w:sz w:val="20"/>
                <w:lang w:eastAsia="zh-HK"/>
              </w:rPr>
            </w:pPr>
            <w:r w:rsidRPr="00BA579E">
              <w:rPr>
                <w:rFonts w:eastAsia="PMingLiU"/>
                <w:sz w:val="20"/>
                <w:lang w:eastAsia="zh-HK"/>
              </w:rPr>
              <w:t>4.</w:t>
            </w:r>
            <w:r w:rsidR="004B0FA3" w:rsidRPr="00BA579E">
              <w:rPr>
                <w:rFonts w:eastAsia="PMingLiU"/>
                <w:sz w:val="20"/>
                <w:lang w:eastAsia="zh-HK"/>
              </w:rPr>
              <w:t>5</w:t>
            </w:r>
          </w:p>
        </w:tc>
        <w:tc>
          <w:tcPr>
            <w:tcW w:w="2641" w:type="dxa"/>
            <w:vAlign w:val="center"/>
          </w:tcPr>
          <w:p w14:paraId="056FB8C5" w14:textId="5453C7DA" w:rsidR="004B0FA3" w:rsidRPr="00BA579E" w:rsidRDefault="004B0FA3" w:rsidP="00A160C5">
            <w:pPr>
              <w:jc w:val="center"/>
              <w:rPr>
                <w:rFonts w:eastAsia="PMingLiU"/>
                <w:sz w:val="20"/>
                <w:lang w:eastAsia="zh-HK"/>
              </w:rPr>
            </w:pPr>
            <w:r w:rsidRPr="00BA579E">
              <w:rPr>
                <w:rFonts w:eastAsia="PMingLiU"/>
                <w:sz w:val="20"/>
                <w:lang w:eastAsia="zh-HK"/>
              </w:rPr>
              <w:t>8</w:t>
            </w:r>
          </w:p>
        </w:tc>
      </w:tr>
      <w:tr w:rsidR="00A160C5" w:rsidRPr="00BA579E" w14:paraId="403961FB" w14:textId="77777777" w:rsidTr="006D14EE">
        <w:tc>
          <w:tcPr>
            <w:tcW w:w="2626" w:type="dxa"/>
          </w:tcPr>
          <w:p w14:paraId="185FCBA9" w14:textId="50EF5BFD" w:rsidR="00A160C5" w:rsidRPr="00BA579E" w:rsidRDefault="004B0FA3" w:rsidP="00A160C5">
            <w:pPr>
              <w:rPr>
                <w:rFonts w:eastAsia="PMingLiU"/>
                <w:sz w:val="20"/>
                <w:lang w:eastAsia="zh-HK"/>
              </w:rPr>
            </w:pPr>
            <w:r w:rsidRPr="00BA579E">
              <w:rPr>
                <w:rFonts w:eastAsia="PMingLiU"/>
                <w:sz w:val="20"/>
                <w:lang w:eastAsia="zh-HK"/>
              </w:rPr>
              <w:t>Refuse Rooms</w:t>
            </w:r>
          </w:p>
        </w:tc>
        <w:tc>
          <w:tcPr>
            <w:tcW w:w="2660" w:type="dxa"/>
            <w:vAlign w:val="center"/>
          </w:tcPr>
          <w:p w14:paraId="2E14E2A5" w14:textId="320DAD8B" w:rsidR="00A160C5" w:rsidRPr="00BA579E" w:rsidRDefault="004B0FA3" w:rsidP="00A160C5">
            <w:pPr>
              <w:jc w:val="center"/>
              <w:rPr>
                <w:rFonts w:eastAsia="PMingLiU"/>
                <w:sz w:val="20"/>
                <w:lang w:eastAsia="zh-HK"/>
              </w:rPr>
            </w:pPr>
            <w:r w:rsidRPr="00BA579E">
              <w:rPr>
                <w:rFonts w:eastAsia="PMingLiU"/>
                <w:sz w:val="20"/>
                <w:lang w:eastAsia="zh-HK"/>
              </w:rPr>
              <w:t>9</w:t>
            </w:r>
          </w:p>
        </w:tc>
        <w:tc>
          <w:tcPr>
            <w:tcW w:w="2641" w:type="dxa"/>
            <w:vAlign w:val="center"/>
          </w:tcPr>
          <w:p w14:paraId="72479C05" w14:textId="64864B36" w:rsidR="00A160C5" w:rsidRPr="00BA579E" w:rsidRDefault="004B0FA3" w:rsidP="00A160C5">
            <w:pPr>
              <w:jc w:val="center"/>
              <w:rPr>
                <w:rFonts w:eastAsia="PMingLiU"/>
                <w:sz w:val="20"/>
                <w:lang w:eastAsia="zh-HK"/>
              </w:rPr>
            </w:pPr>
            <w:r w:rsidRPr="00BA579E">
              <w:rPr>
                <w:rFonts w:eastAsia="PMingLiU"/>
                <w:sz w:val="20"/>
                <w:lang w:eastAsia="zh-HK"/>
              </w:rPr>
              <w:t>9</w:t>
            </w:r>
          </w:p>
        </w:tc>
      </w:tr>
      <w:tr w:rsidR="004B0FA3" w:rsidRPr="00BA579E" w14:paraId="33F90ACB" w14:textId="77777777" w:rsidTr="006D14EE">
        <w:tc>
          <w:tcPr>
            <w:tcW w:w="2626" w:type="dxa"/>
          </w:tcPr>
          <w:p w14:paraId="5527EBAE" w14:textId="775F1A51" w:rsidR="004B0FA3" w:rsidRPr="00BA579E" w:rsidRDefault="004B0FA3" w:rsidP="00A160C5">
            <w:pPr>
              <w:rPr>
                <w:rFonts w:eastAsia="PMingLiU"/>
                <w:sz w:val="20"/>
                <w:lang w:eastAsia="zh-HK"/>
              </w:rPr>
            </w:pPr>
            <w:r w:rsidRPr="00BA579E">
              <w:rPr>
                <w:rFonts w:eastAsia="PMingLiU"/>
                <w:sz w:val="20"/>
                <w:lang w:eastAsia="zh-HK"/>
              </w:rPr>
              <w:t>Lift Lobby</w:t>
            </w:r>
          </w:p>
        </w:tc>
        <w:tc>
          <w:tcPr>
            <w:tcW w:w="2660" w:type="dxa"/>
            <w:vAlign w:val="center"/>
          </w:tcPr>
          <w:p w14:paraId="7789478D" w14:textId="303BE763" w:rsidR="004B0FA3" w:rsidRPr="00BA579E" w:rsidRDefault="00DD6B20" w:rsidP="00A160C5">
            <w:pPr>
              <w:jc w:val="center"/>
              <w:rPr>
                <w:rFonts w:eastAsia="PMingLiU"/>
                <w:sz w:val="20"/>
                <w:lang w:eastAsia="zh-HK"/>
              </w:rPr>
            </w:pPr>
            <w:r w:rsidRPr="00BA579E">
              <w:rPr>
                <w:rFonts w:eastAsia="PMingLiU"/>
                <w:sz w:val="20"/>
                <w:lang w:eastAsia="zh-HK"/>
              </w:rPr>
              <w:t>4.1</w:t>
            </w:r>
          </w:p>
        </w:tc>
        <w:tc>
          <w:tcPr>
            <w:tcW w:w="2641" w:type="dxa"/>
            <w:vAlign w:val="center"/>
          </w:tcPr>
          <w:p w14:paraId="688AE827" w14:textId="746E9170" w:rsidR="004B0FA3" w:rsidRPr="00BA579E" w:rsidRDefault="004B0FA3" w:rsidP="00A160C5">
            <w:pPr>
              <w:jc w:val="center"/>
              <w:rPr>
                <w:rFonts w:eastAsia="PMingLiU"/>
                <w:sz w:val="20"/>
                <w:lang w:eastAsia="zh-HK"/>
              </w:rPr>
            </w:pPr>
            <w:r w:rsidRPr="00BA579E">
              <w:rPr>
                <w:rFonts w:eastAsia="PMingLiU"/>
                <w:sz w:val="20"/>
                <w:lang w:eastAsia="zh-HK"/>
              </w:rPr>
              <w:t>12</w:t>
            </w:r>
          </w:p>
        </w:tc>
      </w:tr>
      <w:tr w:rsidR="004B0FA3" w:rsidRPr="00BA579E" w14:paraId="3F42E373" w14:textId="77777777" w:rsidTr="006D14EE">
        <w:tc>
          <w:tcPr>
            <w:tcW w:w="2626" w:type="dxa"/>
          </w:tcPr>
          <w:p w14:paraId="76D81917" w14:textId="69F76C1F" w:rsidR="004B0FA3" w:rsidRPr="00BA579E" w:rsidRDefault="004B0FA3" w:rsidP="00A160C5">
            <w:pPr>
              <w:rPr>
                <w:rFonts w:eastAsia="PMingLiU"/>
                <w:sz w:val="20"/>
                <w:lang w:eastAsia="zh-HK"/>
              </w:rPr>
            </w:pPr>
            <w:r w:rsidRPr="00BA579E">
              <w:rPr>
                <w:rFonts w:eastAsia="PMingLiU"/>
                <w:sz w:val="20"/>
                <w:lang w:eastAsia="zh-HK"/>
              </w:rPr>
              <w:t>Corridor</w:t>
            </w:r>
          </w:p>
        </w:tc>
        <w:tc>
          <w:tcPr>
            <w:tcW w:w="2660" w:type="dxa"/>
            <w:vAlign w:val="center"/>
          </w:tcPr>
          <w:p w14:paraId="5B477413" w14:textId="194EE450" w:rsidR="004B0FA3" w:rsidRPr="00BA579E" w:rsidRDefault="004B0FA3" w:rsidP="00A160C5">
            <w:pPr>
              <w:jc w:val="center"/>
              <w:rPr>
                <w:rFonts w:eastAsia="PMingLiU"/>
                <w:sz w:val="20"/>
                <w:lang w:eastAsia="zh-HK"/>
              </w:rPr>
            </w:pPr>
            <w:r w:rsidRPr="00BA579E">
              <w:rPr>
                <w:rFonts w:eastAsia="PMingLiU"/>
                <w:sz w:val="20"/>
                <w:lang w:eastAsia="zh-HK"/>
              </w:rPr>
              <w:t>8</w:t>
            </w:r>
          </w:p>
        </w:tc>
        <w:tc>
          <w:tcPr>
            <w:tcW w:w="2641" w:type="dxa"/>
            <w:vAlign w:val="center"/>
          </w:tcPr>
          <w:p w14:paraId="5F3CEC52" w14:textId="7A294FBA" w:rsidR="004B0FA3" w:rsidRPr="00BA579E" w:rsidRDefault="004B0FA3" w:rsidP="00A160C5">
            <w:pPr>
              <w:jc w:val="center"/>
              <w:rPr>
                <w:rFonts w:eastAsia="PMingLiU"/>
                <w:sz w:val="20"/>
                <w:lang w:eastAsia="zh-HK"/>
              </w:rPr>
            </w:pPr>
            <w:r w:rsidRPr="00BA579E">
              <w:rPr>
                <w:rFonts w:eastAsia="PMingLiU"/>
                <w:sz w:val="20"/>
                <w:lang w:eastAsia="zh-HK"/>
              </w:rPr>
              <w:t>8</w:t>
            </w:r>
          </w:p>
        </w:tc>
      </w:tr>
      <w:tr w:rsidR="00A160C5" w:rsidRPr="00BA579E" w14:paraId="2FE7168A" w14:textId="77777777" w:rsidTr="006D14EE">
        <w:tc>
          <w:tcPr>
            <w:tcW w:w="2626" w:type="dxa"/>
          </w:tcPr>
          <w:p w14:paraId="74709EE4" w14:textId="05F91C8B" w:rsidR="00A160C5" w:rsidRPr="00BA579E" w:rsidRDefault="004B0FA3" w:rsidP="00A160C5">
            <w:pPr>
              <w:jc w:val="both"/>
              <w:rPr>
                <w:rFonts w:eastAsia="PMingLiU"/>
                <w:sz w:val="20"/>
                <w:lang w:eastAsia="zh-HK"/>
              </w:rPr>
            </w:pPr>
            <w:r w:rsidRPr="00BA579E">
              <w:rPr>
                <w:rFonts w:eastAsia="PMingLiU"/>
                <w:sz w:val="20"/>
                <w:lang w:eastAsia="zh-HK"/>
              </w:rPr>
              <w:t>Plant Room</w:t>
            </w:r>
          </w:p>
        </w:tc>
        <w:tc>
          <w:tcPr>
            <w:tcW w:w="2660" w:type="dxa"/>
            <w:vAlign w:val="center"/>
          </w:tcPr>
          <w:p w14:paraId="1F8C8053" w14:textId="1EF5301E" w:rsidR="00A160C5" w:rsidRPr="00BA579E" w:rsidRDefault="00DD6B20" w:rsidP="00A160C5">
            <w:pPr>
              <w:jc w:val="center"/>
              <w:rPr>
                <w:rFonts w:eastAsia="PMingLiU"/>
                <w:sz w:val="20"/>
                <w:lang w:eastAsia="zh-HK"/>
              </w:rPr>
            </w:pPr>
            <w:r w:rsidRPr="00BA579E">
              <w:rPr>
                <w:rFonts w:eastAsia="PMingLiU"/>
                <w:sz w:val="20"/>
                <w:lang w:eastAsia="zh-HK"/>
              </w:rPr>
              <w:t>7.3</w:t>
            </w:r>
          </w:p>
        </w:tc>
        <w:tc>
          <w:tcPr>
            <w:tcW w:w="2641" w:type="dxa"/>
            <w:vAlign w:val="center"/>
          </w:tcPr>
          <w:p w14:paraId="6C23AE6A" w14:textId="683CD61F" w:rsidR="00A160C5" w:rsidRPr="00BA579E" w:rsidRDefault="004B0FA3" w:rsidP="00A160C5">
            <w:pPr>
              <w:jc w:val="center"/>
              <w:rPr>
                <w:rFonts w:eastAsia="PMingLiU"/>
                <w:sz w:val="20"/>
                <w:lang w:eastAsia="zh-HK"/>
              </w:rPr>
            </w:pPr>
            <w:r w:rsidRPr="00BA579E">
              <w:rPr>
                <w:rFonts w:eastAsia="PMingLiU"/>
                <w:sz w:val="20"/>
                <w:lang w:eastAsia="zh-HK"/>
              </w:rPr>
              <w:t>11</w:t>
            </w:r>
          </w:p>
        </w:tc>
      </w:tr>
      <w:tr w:rsidR="00A160C5" w:rsidRPr="00BA579E" w14:paraId="7F10EFFC" w14:textId="77777777" w:rsidTr="006D14EE">
        <w:tc>
          <w:tcPr>
            <w:tcW w:w="2626" w:type="dxa"/>
          </w:tcPr>
          <w:p w14:paraId="4F5873B0" w14:textId="16C2ABB9" w:rsidR="00A160C5" w:rsidRPr="00BA579E" w:rsidRDefault="004B0FA3" w:rsidP="00A160C5">
            <w:pPr>
              <w:jc w:val="both"/>
              <w:rPr>
                <w:rFonts w:eastAsia="PMingLiU"/>
                <w:sz w:val="20"/>
                <w:lang w:eastAsia="zh-HK"/>
              </w:rPr>
            </w:pPr>
            <w:r w:rsidRPr="00BA579E">
              <w:rPr>
                <w:rFonts w:eastAsia="PMingLiU"/>
                <w:sz w:val="20"/>
                <w:lang w:eastAsia="zh-HK"/>
              </w:rPr>
              <w:t>Store Rooms</w:t>
            </w:r>
          </w:p>
        </w:tc>
        <w:tc>
          <w:tcPr>
            <w:tcW w:w="2660" w:type="dxa"/>
            <w:vAlign w:val="center"/>
          </w:tcPr>
          <w:p w14:paraId="0F5B12B0" w14:textId="4E304F98" w:rsidR="00A160C5" w:rsidRPr="00BA579E" w:rsidRDefault="004B0FA3" w:rsidP="00A160C5">
            <w:pPr>
              <w:jc w:val="center"/>
              <w:rPr>
                <w:rFonts w:eastAsia="PMingLiU"/>
                <w:sz w:val="20"/>
                <w:lang w:eastAsia="zh-HK"/>
              </w:rPr>
            </w:pPr>
            <w:r w:rsidRPr="00BA579E">
              <w:rPr>
                <w:rFonts w:eastAsia="PMingLiU"/>
                <w:sz w:val="20"/>
                <w:lang w:eastAsia="zh-HK"/>
              </w:rPr>
              <w:t>9</w:t>
            </w:r>
          </w:p>
        </w:tc>
        <w:tc>
          <w:tcPr>
            <w:tcW w:w="2641" w:type="dxa"/>
            <w:vAlign w:val="center"/>
          </w:tcPr>
          <w:p w14:paraId="33E8A50F" w14:textId="04C98865" w:rsidR="00A160C5" w:rsidRPr="00BA579E" w:rsidRDefault="004B0FA3" w:rsidP="00A160C5">
            <w:pPr>
              <w:jc w:val="center"/>
              <w:rPr>
                <w:rFonts w:eastAsia="PMingLiU"/>
                <w:sz w:val="20"/>
                <w:lang w:eastAsia="zh-HK"/>
              </w:rPr>
            </w:pPr>
            <w:r w:rsidRPr="00BA579E">
              <w:rPr>
                <w:rFonts w:eastAsia="PMingLiU"/>
                <w:sz w:val="20"/>
                <w:lang w:eastAsia="zh-HK"/>
              </w:rPr>
              <w:t>9</w:t>
            </w:r>
          </w:p>
        </w:tc>
      </w:tr>
      <w:tr w:rsidR="004B0FA3" w:rsidRPr="00BA579E" w14:paraId="7B04C5B5" w14:textId="77777777" w:rsidTr="006D14EE">
        <w:tc>
          <w:tcPr>
            <w:tcW w:w="2626" w:type="dxa"/>
          </w:tcPr>
          <w:p w14:paraId="6CFB4DA2" w14:textId="6CF0AC0A" w:rsidR="004B0FA3" w:rsidRPr="00BA579E" w:rsidRDefault="004B0FA3" w:rsidP="004B0FA3">
            <w:pPr>
              <w:jc w:val="both"/>
              <w:rPr>
                <w:rFonts w:eastAsia="PMingLiU"/>
                <w:sz w:val="20"/>
                <w:lang w:eastAsia="zh-HK"/>
              </w:rPr>
            </w:pPr>
            <w:r w:rsidRPr="00BA579E">
              <w:rPr>
                <w:rFonts w:eastAsia="PMingLiU"/>
                <w:sz w:val="20"/>
                <w:lang w:eastAsia="zh-HK"/>
              </w:rPr>
              <w:t>Dining Room</w:t>
            </w:r>
          </w:p>
        </w:tc>
        <w:tc>
          <w:tcPr>
            <w:tcW w:w="2660" w:type="dxa"/>
            <w:vAlign w:val="center"/>
          </w:tcPr>
          <w:p w14:paraId="7FDE326A" w14:textId="7CDEB8E1" w:rsidR="004B0FA3" w:rsidRPr="00BA579E" w:rsidRDefault="004B0FA3" w:rsidP="004B0FA3">
            <w:pPr>
              <w:jc w:val="center"/>
              <w:rPr>
                <w:rFonts w:eastAsia="PMingLiU"/>
                <w:sz w:val="20"/>
                <w:lang w:eastAsia="zh-HK"/>
              </w:rPr>
            </w:pPr>
            <w:r w:rsidRPr="00BA579E">
              <w:rPr>
                <w:rFonts w:eastAsia="PMingLiU"/>
                <w:sz w:val="20"/>
                <w:lang w:eastAsia="zh-HK"/>
              </w:rPr>
              <w:t>15</w:t>
            </w:r>
          </w:p>
        </w:tc>
        <w:tc>
          <w:tcPr>
            <w:tcW w:w="2641" w:type="dxa"/>
            <w:vAlign w:val="center"/>
          </w:tcPr>
          <w:p w14:paraId="0A410260" w14:textId="0549FAD3" w:rsidR="004B0FA3" w:rsidRPr="00BA579E" w:rsidRDefault="004B0FA3" w:rsidP="004B0FA3">
            <w:pPr>
              <w:jc w:val="center"/>
              <w:rPr>
                <w:rFonts w:eastAsia="PMingLiU"/>
                <w:sz w:val="20"/>
                <w:lang w:eastAsia="zh-HK"/>
              </w:rPr>
            </w:pPr>
            <w:r w:rsidRPr="00BA579E">
              <w:rPr>
                <w:rFonts w:eastAsia="PMingLiU"/>
                <w:sz w:val="20"/>
                <w:lang w:eastAsia="zh-HK"/>
              </w:rPr>
              <w:t>15</w:t>
            </w:r>
          </w:p>
        </w:tc>
      </w:tr>
      <w:tr w:rsidR="004B0FA3" w:rsidRPr="00BA579E" w14:paraId="55E05A15" w14:textId="77777777" w:rsidTr="006D14EE">
        <w:tc>
          <w:tcPr>
            <w:tcW w:w="2626" w:type="dxa"/>
          </w:tcPr>
          <w:p w14:paraId="0B13678F" w14:textId="62189616" w:rsidR="004B0FA3" w:rsidRPr="00BA579E" w:rsidRDefault="004B0FA3" w:rsidP="004B0FA3">
            <w:pPr>
              <w:jc w:val="both"/>
              <w:rPr>
                <w:rFonts w:eastAsia="PMingLiU"/>
                <w:sz w:val="20"/>
                <w:lang w:eastAsia="zh-HK"/>
              </w:rPr>
            </w:pPr>
            <w:r w:rsidRPr="00BA579E">
              <w:rPr>
                <w:rFonts w:eastAsia="PMingLiU"/>
                <w:sz w:val="20"/>
                <w:lang w:eastAsia="zh-HK"/>
              </w:rPr>
              <w:t>Master Bedroom</w:t>
            </w:r>
          </w:p>
        </w:tc>
        <w:tc>
          <w:tcPr>
            <w:tcW w:w="2660" w:type="dxa"/>
            <w:vAlign w:val="center"/>
          </w:tcPr>
          <w:p w14:paraId="02788AA1" w14:textId="2FB1BE85" w:rsidR="004B0FA3" w:rsidRPr="00BA579E" w:rsidRDefault="004B0FA3" w:rsidP="004B0FA3">
            <w:pPr>
              <w:jc w:val="center"/>
              <w:rPr>
                <w:rFonts w:eastAsia="PMingLiU"/>
                <w:sz w:val="20"/>
                <w:lang w:eastAsia="zh-HK"/>
              </w:rPr>
            </w:pPr>
            <w:r w:rsidRPr="00BA579E">
              <w:rPr>
                <w:rFonts w:eastAsia="PMingLiU"/>
                <w:sz w:val="20"/>
                <w:lang w:eastAsia="zh-HK"/>
              </w:rPr>
              <w:t>13</w:t>
            </w:r>
          </w:p>
        </w:tc>
        <w:tc>
          <w:tcPr>
            <w:tcW w:w="2641" w:type="dxa"/>
            <w:vAlign w:val="center"/>
          </w:tcPr>
          <w:p w14:paraId="656B065F" w14:textId="750CDF75" w:rsidR="004B0FA3" w:rsidRPr="00BA579E" w:rsidRDefault="004B0FA3" w:rsidP="004B0FA3">
            <w:pPr>
              <w:jc w:val="center"/>
              <w:rPr>
                <w:rFonts w:eastAsia="PMingLiU"/>
                <w:sz w:val="20"/>
                <w:lang w:eastAsia="zh-HK"/>
              </w:rPr>
            </w:pPr>
            <w:r w:rsidRPr="00BA579E">
              <w:rPr>
                <w:rFonts w:eastAsia="PMingLiU"/>
                <w:sz w:val="20"/>
                <w:lang w:eastAsia="zh-HK"/>
              </w:rPr>
              <w:t>13</w:t>
            </w:r>
          </w:p>
        </w:tc>
      </w:tr>
      <w:tr w:rsidR="00B621CC" w:rsidRPr="00BA579E" w14:paraId="171BB195" w14:textId="77777777" w:rsidTr="006D14EE">
        <w:tc>
          <w:tcPr>
            <w:tcW w:w="2626" w:type="dxa"/>
          </w:tcPr>
          <w:p w14:paraId="5D3376F6" w14:textId="1C786B9C" w:rsidR="00B621CC" w:rsidRPr="00BA579E" w:rsidRDefault="00B621CC" w:rsidP="004B0FA3">
            <w:pPr>
              <w:jc w:val="both"/>
              <w:rPr>
                <w:rFonts w:eastAsia="PMingLiU"/>
                <w:sz w:val="20"/>
                <w:lang w:eastAsia="zh-HK"/>
              </w:rPr>
            </w:pPr>
            <w:r w:rsidRPr="00BA579E">
              <w:rPr>
                <w:rFonts w:eastAsia="PMingLiU"/>
                <w:sz w:val="20"/>
                <w:lang w:eastAsia="zh-HK"/>
              </w:rPr>
              <w:t>Car Park</w:t>
            </w:r>
          </w:p>
        </w:tc>
        <w:tc>
          <w:tcPr>
            <w:tcW w:w="2660" w:type="dxa"/>
            <w:vAlign w:val="center"/>
          </w:tcPr>
          <w:p w14:paraId="1A679476" w14:textId="52C50847" w:rsidR="00B621CC" w:rsidRPr="00BA579E" w:rsidRDefault="00B621CC" w:rsidP="004B0FA3">
            <w:pPr>
              <w:jc w:val="center"/>
              <w:rPr>
                <w:rFonts w:eastAsia="PMingLiU"/>
                <w:sz w:val="20"/>
                <w:lang w:eastAsia="zh-HK"/>
              </w:rPr>
            </w:pPr>
            <w:r w:rsidRPr="00BA579E">
              <w:rPr>
                <w:rFonts w:eastAsia="PMingLiU"/>
                <w:sz w:val="20"/>
                <w:lang w:eastAsia="zh-HK"/>
              </w:rPr>
              <w:t>1.94</w:t>
            </w:r>
          </w:p>
        </w:tc>
        <w:tc>
          <w:tcPr>
            <w:tcW w:w="2641" w:type="dxa"/>
            <w:vAlign w:val="center"/>
          </w:tcPr>
          <w:p w14:paraId="12B72539" w14:textId="6BDB6601" w:rsidR="00B621CC" w:rsidRPr="00BA579E" w:rsidRDefault="00B621CC" w:rsidP="004B0FA3">
            <w:pPr>
              <w:jc w:val="center"/>
              <w:rPr>
                <w:rFonts w:eastAsia="PMingLiU"/>
                <w:sz w:val="20"/>
                <w:lang w:eastAsia="zh-HK"/>
              </w:rPr>
            </w:pPr>
            <w:r w:rsidRPr="00BA579E">
              <w:rPr>
                <w:rFonts w:eastAsia="PMingLiU"/>
                <w:sz w:val="20"/>
                <w:lang w:eastAsia="zh-HK"/>
              </w:rPr>
              <w:t>5</w:t>
            </w:r>
          </w:p>
        </w:tc>
      </w:tr>
      <w:tr w:rsidR="004B0FA3" w:rsidRPr="00BA579E" w14:paraId="47642146" w14:textId="77777777" w:rsidTr="0045567F">
        <w:tc>
          <w:tcPr>
            <w:tcW w:w="2626" w:type="dxa"/>
          </w:tcPr>
          <w:p w14:paraId="019FBF8D" w14:textId="77777777" w:rsidR="004B0FA3" w:rsidRPr="00BA579E" w:rsidRDefault="004B0FA3" w:rsidP="004B0FA3">
            <w:pPr>
              <w:rPr>
                <w:sz w:val="20"/>
              </w:rPr>
            </w:pPr>
            <w:r w:rsidRPr="00BA579E">
              <w:rPr>
                <w:rFonts w:eastAsia="PMingLiU" w:hint="eastAsia"/>
                <w:sz w:val="20"/>
                <w:lang w:eastAsia="zh-HK"/>
              </w:rPr>
              <w:t>L</w:t>
            </w:r>
            <w:r w:rsidRPr="00BA579E">
              <w:rPr>
                <w:sz w:val="20"/>
              </w:rPr>
              <w:t>ighting Controls</w:t>
            </w:r>
          </w:p>
        </w:tc>
        <w:tc>
          <w:tcPr>
            <w:tcW w:w="2660" w:type="dxa"/>
          </w:tcPr>
          <w:p w14:paraId="68843A2B" w14:textId="64304185" w:rsidR="004B0FA3" w:rsidRPr="00BA579E" w:rsidRDefault="004B0FA3" w:rsidP="004B0FA3">
            <w:pPr>
              <w:jc w:val="center"/>
              <w:rPr>
                <w:rFonts w:eastAsia="PMingLiU" w:cs="Arial"/>
                <w:sz w:val="20"/>
                <w:lang w:eastAsia="zh-TW"/>
              </w:rPr>
            </w:pPr>
            <w:r w:rsidRPr="00BA579E">
              <w:rPr>
                <w:rFonts w:eastAsia="PMingLiU"/>
                <w:sz w:val="20"/>
              </w:rPr>
              <w:t>None</w:t>
            </w:r>
          </w:p>
        </w:tc>
        <w:tc>
          <w:tcPr>
            <w:tcW w:w="2641" w:type="dxa"/>
          </w:tcPr>
          <w:p w14:paraId="33B87B6F" w14:textId="77777777" w:rsidR="004B0FA3" w:rsidRPr="00BA579E" w:rsidRDefault="004B0FA3" w:rsidP="004B0FA3">
            <w:pPr>
              <w:jc w:val="center"/>
              <w:rPr>
                <w:rFonts w:eastAsia="PMingLiU"/>
                <w:sz w:val="20"/>
              </w:rPr>
            </w:pPr>
            <w:r w:rsidRPr="00BA579E">
              <w:rPr>
                <w:rFonts w:eastAsia="PMingLiU"/>
                <w:sz w:val="20"/>
              </w:rPr>
              <w:t>None</w:t>
            </w:r>
          </w:p>
        </w:tc>
      </w:tr>
      <w:tr w:rsidR="004B0FA3" w:rsidRPr="00BA579E" w14:paraId="551F88A8" w14:textId="77777777" w:rsidTr="004B0F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39"/>
        </w:trPr>
        <w:tc>
          <w:tcPr>
            <w:tcW w:w="7927" w:type="dxa"/>
            <w:gridSpan w:val="3"/>
          </w:tcPr>
          <w:p w14:paraId="02125F26" w14:textId="77777777" w:rsidR="004B0FA3" w:rsidRPr="00BA579E" w:rsidRDefault="004B0FA3" w:rsidP="004B0FA3">
            <w:pPr>
              <w:rPr>
                <w:rFonts w:eastAsia="PMingLiU"/>
                <w:sz w:val="20"/>
                <w:lang w:eastAsia="zh-HK"/>
              </w:rPr>
            </w:pPr>
            <w:r w:rsidRPr="00BA579E">
              <w:rPr>
                <w:rFonts w:eastAsia="PMingLiU" w:hint="eastAsia"/>
                <w:sz w:val="20"/>
                <w:lang w:eastAsia="zh-HK"/>
              </w:rPr>
              <w:t>*</w:t>
            </w:r>
            <w:r w:rsidRPr="00BA579E">
              <w:rPr>
                <w:rFonts w:eastAsia="PMingLiU"/>
                <w:sz w:val="20"/>
                <w:lang w:eastAsia="zh-HK"/>
              </w:rPr>
              <w:t xml:space="preserve"> </w:t>
            </w:r>
            <w:r w:rsidRPr="00BA579E">
              <w:rPr>
                <w:sz w:val="20"/>
              </w:rPr>
              <w:t xml:space="preserve">Remarks: </w:t>
            </w:r>
            <w:r w:rsidRPr="00BA579E">
              <w:rPr>
                <w:rFonts w:eastAsia="PMingLiU" w:hint="eastAsia"/>
                <w:sz w:val="20"/>
                <w:lang w:eastAsia="zh-HK"/>
              </w:rPr>
              <w:t>For details of the baseline system please refer to BEC 201</w:t>
            </w:r>
            <w:r w:rsidRPr="00BA579E">
              <w:rPr>
                <w:rFonts w:eastAsia="PMingLiU"/>
                <w:sz w:val="20"/>
                <w:lang w:eastAsia="zh-HK"/>
              </w:rPr>
              <w:t>5</w:t>
            </w:r>
            <w:r w:rsidRPr="00BA579E">
              <w:rPr>
                <w:rFonts w:eastAsia="PMingLiU" w:hint="eastAsia"/>
                <w:sz w:val="20"/>
                <w:lang w:eastAsia="zh-HK"/>
              </w:rPr>
              <w:t xml:space="preserve"> and BEAM Plus New Building V1.2, Appendix 8.2.</w:t>
            </w:r>
          </w:p>
          <w:p w14:paraId="015FD949" w14:textId="64FF0EF7" w:rsidR="00DD6B20" w:rsidRPr="00BA579E" w:rsidRDefault="00DD6B20" w:rsidP="004B0FA3">
            <w:pPr>
              <w:rPr>
                <w:sz w:val="20"/>
              </w:rPr>
            </w:pPr>
            <w:r w:rsidRPr="00BA579E">
              <w:rPr>
                <w:rFonts w:eastAsia="PMingLiU"/>
                <w:sz w:val="20"/>
                <w:lang w:eastAsia="zh-HK"/>
              </w:rPr>
              <w:t>LPD for Proposed Design is calculated based on lighting specification. Please refer to “14-Lighting Input/LPD calculation.pdf”</w:t>
            </w:r>
          </w:p>
        </w:tc>
      </w:tr>
    </w:tbl>
    <w:p w14:paraId="35CA6548" w14:textId="77777777" w:rsidR="003519D4" w:rsidRPr="00BA579E" w:rsidRDefault="003519D4" w:rsidP="003519D4">
      <w:pPr>
        <w:jc w:val="both"/>
        <w:rPr>
          <w:szCs w:val="22"/>
          <w:highlight w:val="yellow"/>
        </w:rPr>
      </w:pPr>
    </w:p>
    <w:p w14:paraId="3CC7FCAB" w14:textId="6BD695B8" w:rsidR="00987807" w:rsidRPr="00BA579E" w:rsidRDefault="00642C0B" w:rsidP="00987807">
      <w:pPr>
        <w:jc w:val="both"/>
        <w:rPr>
          <w:b/>
        </w:rPr>
      </w:pPr>
      <w:r w:rsidRPr="00BA579E">
        <w:rPr>
          <w:b/>
        </w:rPr>
        <w:t xml:space="preserve">Shower </w:t>
      </w:r>
      <w:r w:rsidR="00987807" w:rsidRPr="00BA579E">
        <w:rPr>
          <w:b/>
        </w:rPr>
        <w:t>Hot Water System Input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7"/>
        <w:gridCol w:w="2655"/>
        <w:gridCol w:w="3117"/>
      </w:tblGrid>
      <w:tr w:rsidR="00987807" w:rsidRPr="00BA579E" w14:paraId="2FEFC61B" w14:textId="77777777" w:rsidTr="00FA3530">
        <w:tc>
          <w:tcPr>
            <w:tcW w:w="2047" w:type="dxa"/>
            <w:shd w:val="clear" w:color="auto" w:fill="E0E0E0"/>
          </w:tcPr>
          <w:p w14:paraId="06242402" w14:textId="77777777" w:rsidR="00987807" w:rsidRPr="00BA579E" w:rsidRDefault="00987807" w:rsidP="00987807">
            <w:pPr>
              <w:rPr>
                <w:sz w:val="20"/>
              </w:rPr>
            </w:pPr>
            <w:r w:rsidRPr="00BA579E">
              <w:rPr>
                <w:sz w:val="20"/>
              </w:rPr>
              <w:t>Model Input Parameter</w:t>
            </w:r>
          </w:p>
        </w:tc>
        <w:tc>
          <w:tcPr>
            <w:tcW w:w="2655" w:type="dxa"/>
            <w:shd w:val="clear" w:color="auto" w:fill="E0E0E0"/>
          </w:tcPr>
          <w:p w14:paraId="338622D0" w14:textId="77777777" w:rsidR="00987807" w:rsidRPr="00BA579E" w:rsidRDefault="00987807" w:rsidP="00987807">
            <w:pPr>
              <w:rPr>
                <w:rFonts w:eastAsia="PMingLiU"/>
                <w:sz w:val="20"/>
                <w:lang w:eastAsia="zh-HK"/>
              </w:rPr>
            </w:pPr>
            <w:r w:rsidRPr="00BA579E">
              <w:rPr>
                <w:sz w:val="20"/>
              </w:rPr>
              <w:t>Proposed Design Input</w:t>
            </w:r>
          </w:p>
          <w:p w14:paraId="3BF26758" w14:textId="77777777" w:rsidR="00987807" w:rsidRPr="00BA579E" w:rsidRDefault="00987807" w:rsidP="00987807">
            <w:pPr>
              <w:rPr>
                <w:rFonts w:eastAsia="PMingLiU"/>
                <w:sz w:val="20"/>
                <w:lang w:eastAsia="zh-HK"/>
              </w:rPr>
            </w:pPr>
            <w:r w:rsidRPr="00BA579E">
              <w:rPr>
                <w:rFonts w:eastAsia="PMingLiU" w:hint="eastAsia"/>
                <w:sz w:val="20"/>
                <w:lang w:eastAsia="zh-HK"/>
              </w:rPr>
              <w:t>(According to design drawings &amp; calculations)</w:t>
            </w:r>
          </w:p>
        </w:tc>
        <w:tc>
          <w:tcPr>
            <w:tcW w:w="3117" w:type="dxa"/>
            <w:shd w:val="clear" w:color="auto" w:fill="E0E0E0"/>
          </w:tcPr>
          <w:p w14:paraId="5D737661" w14:textId="77777777" w:rsidR="00987807" w:rsidRPr="00BA579E" w:rsidRDefault="00987807" w:rsidP="00987807">
            <w:pPr>
              <w:rPr>
                <w:rFonts w:eastAsia="PMingLiU"/>
                <w:sz w:val="20"/>
                <w:lang w:eastAsia="zh-HK"/>
              </w:rPr>
            </w:pPr>
            <w:r w:rsidRPr="00BA579E">
              <w:rPr>
                <w:sz w:val="20"/>
              </w:rPr>
              <w:t>Reference Building/ Baseline Design Input</w:t>
            </w:r>
            <w:r w:rsidRPr="00BA579E">
              <w:rPr>
                <w:rFonts w:eastAsia="PMingLiU" w:hint="eastAsia"/>
                <w:sz w:val="20"/>
                <w:lang w:eastAsia="zh-HK"/>
              </w:rPr>
              <w:t xml:space="preserve"> *</w:t>
            </w:r>
          </w:p>
          <w:p w14:paraId="31915828" w14:textId="393EBD1E" w:rsidR="00987807" w:rsidRPr="00BA579E" w:rsidRDefault="00987807" w:rsidP="00987807">
            <w:pPr>
              <w:rPr>
                <w:rFonts w:eastAsia="PMingLiU"/>
                <w:sz w:val="20"/>
                <w:lang w:eastAsia="zh-HK"/>
              </w:rPr>
            </w:pPr>
            <w:r w:rsidRPr="00BA579E">
              <w:rPr>
                <w:rFonts w:eastAsia="PMingLiU" w:hint="eastAsia"/>
                <w:sz w:val="20"/>
                <w:lang w:eastAsia="zh-HK"/>
              </w:rPr>
              <w:t xml:space="preserve">(According to </w:t>
            </w:r>
            <w:r w:rsidRPr="00BA579E">
              <w:rPr>
                <w:rFonts w:eastAsia="PMingLiU"/>
                <w:sz w:val="20"/>
              </w:rPr>
              <w:t>BEAM Plus Manual Appendix 8.6</w:t>
            </w:r>
            <w:r w:rsidRPr="00BA579E">
              <w:rPr>
                <w:rFonts w:eastAsia="PMingLiU" w:hint="eastAsia"/>
                <w:sz w:val="20"/>
                <w:lang w:eastAsia="zh-HK"/>
              </w:rPr>
              <w:t>)</w:t>
            </w:r>
          </w:p>
        </w:tc>
      </w:tr>
      <w:tr w:rsidR="00987807" w:rsidRPr="00BA579E" w14:paraId="574063B4" w14:textId="77777777" w:rsidTr="00FA3530">
        <w:trPr>
          <w:trHeight w:val="341"/>
        </w:trPr>
        <w:tc>
          <w:tcPr>
            <w:tcW w:w="2047" w:type="dxa"/>
          </w:tcPr>
          <w:p w14:paraId="1C8FCFE7" w14:textId="1AC4871F" w:rsidR="00987807" w:rsidRPr="00BA579E" w:rsidRDefault="00987807" w:rsidP="00987807">
            <w:pPr>
              <w:rPr>
                <w:sz w:val="20"/>
                <w:highlight w:val="yellow"/>
              </w:rPr>
            </w:pPr>
            <w:r w:rsidRPr="00BA579E">
              <w:rPr>
                <w:sz w:val="20"/>
              </w:rPr>
              <w:t>Shower flow rate</w:t>
            </w:r>
          </w:p>
        </w:tc>
        <w:tc>
          <w:tcPr>
            <w:tcW w:w="2655" w:type="dxa"/>
          </w:tcPr>
          <w:p w14:paraId="54279F71" w14:textId="6A5F9978" w:rsidR="00987807" w:rsidRPr="00BA579E" w:rsidRDefault="00987807" w:rsidP="00987807">
            <w:pPr>
              <w:jc w:val="center"/>
              <w:rPr>
                <w:sz w:val="20"/>
              </w:rPr>
            </w:pPr>
            <w:r w:rsidRPr="00BA579E">
              <w:rPr>
                <w:sz w:val="20"/>
              </w:rPr>
              <w:t>6.5L/min</w:t>
            </w:r>
          </w:p>
        </w:tc>
        <w:tc>
          <w:tcPr>
            <w:tcW w:w="3117" w:type="dxa"/>
          </w:tcPr>
          <w:p w14:paraId="0F1C99AE" w14:textId="14A2CC08" w:rsidR="00987807" w:rsidRPr="00BA579E" w:rsidRDefault="00A160C5" w:rsidP="00987807">
            <w:pPr>
              <w:jc w:val="center"/>
              <w:rPr>
                <w:sz w:val="20"/>
              </w:rPr>
            </w:pPr>
            <w:r w:rsidRPr="00BA579E">
              <w:rPr>
                <w:sz w:val="20"/>
              </w:rPr>
              <w:t>6</w:t>
            </w:r>
            <w:r w:rsidR="00987807" w:rsidRPr="00BA579E">
              <w:rPr>
                <w:sz w:val="20"/>
              </w:rPr>
              <w:t>.5L/min</w:t>
            </w:r>
          </w:p>
        </w:tc>
      </w:tr>
      <w:tr w:rsidR="00987807" w:rsidRPr="00BA579E" w14:paraId="53FCFDDE" w14:textId="77777777" w:rsidTr="00FA3530">
        <w:tc>
          <w:tcPr>
            <w:tcW w:w="2047" w:type="dxa"/>
          </w:tcPr>
          <w:p w14:paraId="5C3DD2C5" w14:textId="2B1938ED" w:rsidR="00987807" w:rsidRPr="00BA579E" w:rsidRDefault="00987807" w:rsidP="00987807">
            <w:pPr>
              <w:rPr>
                <w:sz w:val="20"/>
                <w:highlight w:val="yellow"/>
              </w:rPr>
            </w:pPr>
            <w:r w:rsidRPr="00BA579E">
              <w:rPr>
                <w:sz w:val="20"/>
              </w:rPr>
              <w:t>Shower duration</w:t>
            </w:r>
          </w:p>
        </w:tc>
        <w:tc>
          <w:tcPr>
            <w:tcW w:w="5772" w:type="dxa"/>
            <w:gridSpan w:val="2"/>
          </w:tcPr>
          <w:p w14:paraId="05060BBD" w14:textId="0784862C" w:rsidR="00987807" w:rsidRPr="00BA579E" w:rsidRDefault="00987807" w:rsidP="00987807">
            <w:pPr>
              <w:jc w:val="center"/>
              <w:rPr>
                <w:rFonts w:eastAsia="PMingLiU"/>
                <w:sz w:val="20"/>
                <w:lang w:eastAsia="zh-HK"/>
              </w:rPr>
            </w:pPr>
            <w:r w:rsidRPr="00BA579E">
              <w:rPr>
                <w:rFonts w:eastAsia="PMingLiU"/>
                <w:sz w:val="20"/>
                <w:lang w:eastAsia="zh-HK"/>
              </w:rPr>
              <w:t>300s</w:t>
            </w:r>
          </w:p>
        </w:tc>
      </w:tr>
      <w:tr w:rsidR="00642C0B" w:rsidRPr="00BA579E" w14:paraId="618A87B8" w14:textId="77777777" w:rsidTr="00A15745">
        <w:tc>
          <w:tcPr>
            <w:tcW w:w="2047" w:type="dxa"/>
          </w:tcPr>
          <w:p w14:paraId="7524422E" w14:textId="27806B57" w:rsidR="00642C0B" w:rsidRPr="00BA579E" w:rsidRDefault="00642C0B" w:rsidP="00642C0B">
            <w:pPr>
              <w:rPr>
                <w:sz w:val="20"/>
              </w:rPr>
            </w:pPr>
            <w:r w:rsidRPr="00BA579E">
              <w:rPr>
                <w:rFonts w:eastAsia="PMingLiU"/>
                <w:sz w:val="20"/>
                <w:lang w:eastAsia="zh-HK"/>
              </w:rPr>
              <w:t>Ave. Water Inlet/ Outlet Temperature</w:t>
            </w:r>
          </w:p>
        </w:tc>
        <w:tc>
          <w:tcPr>
            <w:tcW w:w="5772" w:type="dxa"/>
            <w:gridSpan w:val="2"/>
            <w:vAlign w:val="center"/>
          </w:tcPr>
          <w:p w14:paraId="0B0BDF84" w14:textId="5244A69D" w:rsidR="00642C0B" w:rsidRPr="00BA579E" w:rsidRDefault="008F20C2" w:rsidP="00642C0B">
            <w:pPr>
              <w:jc w:val="center"/>
              <w:rPr>
                <w:rFonts w:eastAsia="PMingLiU"/>
                <w:sz w:val="20"/>
                <w:lang w:eastAsia="zh-HK"/>
              </w:rPr>
            </w:pPr>
            <w:r w:rsidRPr="00BA579E">
              <w:rPr>
                <w:rFonts w:eastAsia="PMingLiU"/>
                <w:sz w:val="20"/>
                <w:lang w:eastAsia="zh-HK"/>
              </w:rPr>
              <w:t>23</w:t>
            </w:r>
            <w:r w:rsidR="00642C0B" w:rsidRPr="00BA579E">
              <w:rPr>
                <w:rFonts w:eastAsia="PMingLiU"/>
                <w:sz w:val="20"/>
                <w:vertAlign w:val="superscript"/>
                <w:lang w:eastAsia="zh-HK"/>
              </w:rPr>
              <w:t>o</w:t>
            </w:r>
            <w:r w:rsidRPr="00BA579E">
              <w:rPr>
                <w:rFonts w:eastAsia="PMingLiU"/>
                <w:sz w:val="20"/>
                <w:lang w:eastAsia="zh-HK"/>
              </w:rPr>
              <w:t>C/ 41</w:t>
            </w:r>
            <w:r w:rsidR="00642C0B" w:rsidRPr="00BA579E">
              <w:rPr>
                <w:rFonts w:eastAsia="PMingLiU"/>
                <w:sz w:val="20"/>
                <w:vertAlign w:val="superscript"/>
                <w:lang w:eastAsia="zh-HK"/>
              </w:rPr>
              <w:t>o</w:t>
            </w:r>
            <w:r w:rsidR="00642C0B" w:rsidRPr="00BA579E">
              <w:rPr>
                <w:rFonts w:eastAsia="PMingLiU"/>
                <w:sz w:val="20"/>
                <w:lang w:eastAsia="zh-HK"/>
              </w:rPr>
              <w:t>C</w:t>
            </w:r>
          </w:p>
        </w:tc>
      </w:tr>
      <w:tr w:rsidR="00A160C5" w:rsidRPr="00BA579E" w14:paraId="799F7EDE" w14:textId="77777777" w:rsidTr="00A15745">
        <w:tc>
          <w:tcPr>
            <w:tcW w:w="2047" w:type="dxa"/>
          </w:tcPr>
          <w:p w14:paraId="33D84D82" w14:textId="1A33B230" w:rsidR="00A160C5" w:rsidRPr="00BA579E" w:rsidRDefault="002A533D" w:rsidP="00A160C5">
            <w:pPr>
              <w:rPr>
                <w:sz w:val="20"/>
              </w:rPr>
            </w:pPr>
            <w:r w:rsidRPr="00BA579E">
              <w:rPr>
                <w:sz w:val="20"/>
              </w:rPr>
              <w:t>Total water flow rate* (m3/s)</w:t>
            </w:r>
          </w:p>
        </w:tc>
        <w:tc>
          <w:tcPr>
            <w:tcW w:w="2655" w:type="dxa"/>
            <w:vAlign w:val="bottom"/>
          </w:tcPr>
          <w:p w14:paraId="0C223F3C" w14:textId="641B9A86" w:rsidR="00A160C5" w:rsidRPr="00BA579E" w:rsidRDefault="00A160C5" w:rsidP="00A160C5">
            <w:pPr>
              <w:jc w:val="center"/>
              <w:rPr>
                <w:sz w:val="20"/>
              </w:rPr>
            </w:pPr>
            <w:r w:rsidRPr="00BA579E">
              <w:rPr>
                <w:sz w:val="20"/>
              </w:rPr>
              <w:t>0.0</w:t>
            </w:r>
            <w:r w:rsidR="004B0FA3" w:rsidRPr="00BA579E">
              <w:rPr>
                <w:sz w:val="20"/>
              </w:rPr>
              <w:t>106</w:t>
            </w:r>
          </w:p>
        </w:tc>
        <w:tc>
          <w:tcPr>
            <w:tcW w:w="3117" w:type="dxa"/>
            <w:vAlign w:val="bottom"/>
          </w:tcPr>
          <w:p w14:paraId="18E08D75" w14:textId="08CF66E3" w:rsidR="00A160C5" w:rsidRPr="00BA579E" w:rsidRDefault="00A160C5" w:rsidP="00A160C5">
            <w:pPr>
              <w:jc w:val="center"/>
              <w:rPr>
                <w:sz w:val="20"/>
              </w:rPr>
            </w:pPr>
            <w:r w:rsidRPr="00BA579E">
              <w:rPr>
                <w:sz w:val="20"/>
              </w:rPr>
              <w:t>0.0</w:t>
            </w:r>
            <w:r w:rsidR="004B0FA3" w:rsidRPr="00BA579E">
              <w:rPr>
                <w:sz w:val="20"/>
              </w:rPr>
              <w:t>106</w:t>
            </w:r>
          </w:p>
        </w:tc>
      </w:tr>
    </w:tbl>
    <w:p w14:paraId="04776E18" w14:textId="77777777" w:rsidR="00642C0B" w:rsidRPr="00BA579E" w:rsidRDefault="00FA3530" w:rsidP="003519D4">
      <w:pPr>
        <w:jc w:val="both"/>
        <w:rPr>
          <w:sz w:val="20"/>
          <w:szCs w:val="22"/>
        </w:rPr>
      </w:pPr>
      <w:r w:rsidRPr="00BA579E">
        <w:rPr>
          <w:sz w:val="20"/>
          <w:szCs w:val="22"/>
        </w:rPr>
        <w:t>*total shower hot water flow rate would reference to occupancy density for each tower</w:t>
      </w:r>
    </w:p>
    <w:p w14:paraId="309C4EB4" w14:textId="1A7FD2A2" w:rsidR="003519D4" w:rsidRPr="00BA579E" w:rsidRDefault="003519D4" w:rsidP="003519D4">
      <w:pPr>
        <w:jc w:val="both"/>
        <w:rPr>
          <w:sz w:val="20"/>
          <w:szCs w:val="22"/>
        </w:rPr>
      </w:pPr>
      <w:r w:rsidRPr="00BA579E">
        <w:rPr>
          <w:rFonts w:eastAsia="PMingLiU" w:hint="eastAsia"/>
          <w:b/>
          <w:lang w:eastAsia="zh-HK"/>
        </w:rPr>
        <w:t>Equipment</w:t>
      </w:r>
      <w:r w:rsidRPr="00BA579E">
        <w:rPr>
          <w:b/>
        </w:rPr>
        <w:t xml:space="preserve"> Loads Input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2631"/>
        <w:gridCol w:w="2628"/>
      </w:tblGrid>
      <w:tr w:rsidR="003519D4" w:rsidRPr="00BA579E" w14:paraId="10C480C2" w14:textId="77777777" w:rsidTr="0045567F">
        <w:tc>
          <w:tcPr>
            <w:tcW w:w="2560" w:type="dxa"/>
            <w:shd w:val="clear" w:color="auto" w:fill="E0E0E0"/>
          </w:tcPr>
          <w:p w14:paraId="7784172B" w14:textId="594D4F67" w:rsidR="003519D4" w:rsidRPr="00BA579E" w:rsidRDefault="003519D4" w:rsidP="003519D4">
            <w:pPr>
              <w:rPr>
                <w:sz w:val="20"/>
              </w:rPr>
            </w:pPr>
            <w:r w:rsidRPr="00BA579E">
              <w:rPr>
                <w:sz w:val="20"/>
              </w:rPr>
              <w:t>Small Power Equipment Density (W/m</w:t>
            </w:r>
            <w:r w:rsidRPr="00BA579E">
              <w:rPr>
                <w:sz w:val="20"/>
                <w:vertAlign w:val="superscript"/>
              </w:rPr>
              <w:t>2</w:t>
            </w:r>
            <w:r w:rsidRPr="00BA579E">
              <w:rPr>
                <w:sz w:val="20"/>
              </w:rPr>
              <w:t>)</w:t>
            </w:r>
          </w:p>
        </w:tc>
        <w:tc>
          <w:tcPr>
            <w:tcW w:w="2631" w:type="dxa"/>
            <w:shd w:val="clear" w:color="auto" w:fill="E0E0E0"/>
          </w:tcPr>
          <w:p w14:paraId="2179CD46" w14:textId="77777777" w:rsidR="003519D4" w:rsidRPr="00BA579E" w:rsidRDefault="003519D4" w:rsidP="003519D4">
            <w:pPr>
              <w:rPr>
                <w:sz w:val="20"/>
              </w:rPr>
            </w:pPr>
            <w:r w:rsidRPr="00BA579E">
              <w:rPr>
                <w:sz w:val="20"/>
              </w:rPr>
              <w:t>Proposed Design Input</w:t>
            </w:r>
          </w:p>
        </w:tc>
        <w:tc>
          <w:tcPr>
            <w:tcW w:w="2628" w:type="dxa"/>
            <w:shd w:val="clear" w:color="auto" w:fill="E0E0E0"/>
          </w:tcPr>
          <w:p w14:paraId="58C4CB9F" w14:textId="77777777" w:rsidR="003519D4" w:rsidRPr="00BA579E" w:rsidRDefault="003519D4" w:rsidP="003519D4">
            <w:pPr>
              <w:rPr>
                <w:sz w:val="20"/>
              </w:rPr>
            </w:pPr>
            <w:r w:rsidRPr="00BA579E">
              <w:rPr>
                <w:sz w:val="20"/>
              </w:rPr>
              <w:t>Baseline Design Input</w:t>
            </w:r>
          </w:p>
        </w:tc>
      </w:tr>
      <w:tr w:rsidR="0045567F" w:rsidRPr="00BA579E" w14:paraId="50F9F127" w14:textId="77777777" w:rsidTr="0045567F">
        <w:tc>
          <w:tcPr>
            <w:tcW w:w="2560" w:type="dxa"/>
          </w:tcPr>
          <w:p w14:paraId="5D8C5ED4" w14:textId="235414A2" w:rsidR="0045567F" w:rsidRPr="00BA579E" w:rsidRDefault="0045567F" w:rsidP="0045567F">
            <w:pPr>
              <w:jc w:val="both"/>
              <w:rPr>
                <w:rFonts w:eastAsia="PMingLiU"/>
                <w:sz w:val="20"/>
                <w:lang w:eastAsia="zh-HK"/>
              </w:rPr>
            </w:pPr>
            <w:r w:rsidRPr="00BA579E">
              <w:rPr>
                <w:rFonts w:eastAsia="PMingLiU"/>
                <w:sz w:val="20"/>
                <w:lang w:eastAsia="zh-HK"/>
              </w:rPr>
              <w:t>Staircases</w:t>
            </w:r>
          </w:p>
        </w:tc>
        <w:tc>
          <w:tcPr>
            <w:tcW w:w="5259" w:type="dxa"/>
            <w:gridSpan w:val="2"/>
            <w:vAlign w:val="center"/>
          </w:tcPr>
          <w:p w14:paraId="6D1EC860" w14:textId="25AF2974"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4E5516B9" w14:textId="77777777" w:rsidTr="0045567F">
        <w:tc>
          <w:tcPr>
            <w:tcW w:w="2560" w:type="dxa"/>
          </w:tcPr>
          <w:p w14:paraId="1FA53CC3" w14:textId="130443F1" w:rsidR="0045567F" w:rsidRPr="00BA579E" w:rsidRDefault="0045567F" w:rsidP="0045567F">
            <w:pPr>
              <w:rPr>
                <w:rFonts w:eastAsia="PMingLiU"/>
                <w:sz w:val="20"/>
                <w:lang w:eastAsia="zh-HK"/>
              </w:rPr>
            </w:pPr>
            <w:r w:rsidRPr="00BA579E">
              <w:rPr>
                <w:rFonts w:eastAsia="PMingLiU"/>
                <w:sz w:val="20"/>
                <w:lang w:eastAsia="zh-HK"/>
              </w:rPr>
              <w:t>Store Rooms</w:t>
            </w:r>
          </w:p>
        </w:tc>
        <w:tc>
          <w:tcPr>
            <w:tcW w:w="5259" w:type="dxa"/>
            <w:gridSpan w:val="2"/>
            <w:vAlign w:val="center"/>
          </w:tcPr>
          <w:p w14:paraId="2118C548" w14:textId="4BD603C2"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5CFCEAA9" w14:textId="77777777" w:rsidTr="0045567F">
        <w:tc>
          <w:tcPr>
            <w:tcW w:w="2560" w:type="dxa"/>
          </w:tcPr>
          <w:p w14:paraId="3155A08F" w14:textId="757E4EB4" w:rsidR="0045567F" w:rsidRPr="00BA579E" w:rsidRDefault="0045567F" w:rsidP="0045567F">
            <w:pPr>
              <w:jc w:val="both"/>
              <w:rPr>
                <w:rFonts w:eastAsia="PMingLiU"/>
                <w:sz w:val="20"/>
                <w:lang w:eastAsia="zh-HK"/>
              </w:rPr>
            </w:pPr>
            <w:r w:rsidRPr="00BA579E">
              <w:rPr>
                <w:rFonts w:eastAsia="PMingLiU"/>
                <w:sz w:val="20"/>
                <w:lang w:eastAsia="zh-HK"/>
              </w:rPr>
              <w:lastRenderedPageBreak/>
              <w:t>Bathroom</w:t>
            </w:r>
          </w:p>
        </w:tc>
        <w:tc>
          <w:tcPr>
            <w:tcW w:w="5259" w:type="dxa"/>
            <w:gridSpan w:val="2"/>
            <w:vAlign w:val="center"/>
          </w:tcPr>
          <w:p w14:paraId="3CFD5043" w14:textId="704C7A23" w:rsidR="0045567F" w:rsidRPr="00BA579E" w:rsidRDefault="00FC1EFF" w:rsidP="0045567F">
            <w:pPr>
              <w:jc w:val="center"/>
              <w:rPr>
                <w:rFonts w:eastAsia="PMingLiU"/>
                <w:sz w:val="20"/>
                <w:lang w:eastAsia="zh-HK"/>
              </w:rPr>
            </w:pPr>
            <w:r w:rsidRPr="00BA579E">
              <w:rPr>
                <w:rFonts w:eastAsia="PMingLiU"/>
                <w:sz w:val="20"/>
                <w:lang w:eastAsia="zh-HK"/>
              </w:rPr>
              <w:t>10</w:t>
            </w:r>
          </w:p>
        </w:tc>
      </w:tr>
      <w:tr w:rsidR="0045567F" w:rsidRPr="00BA579E" w14:paraId="0CF026E7" w14:textId="77777777" w:rsidTr="0045567F">
        <w:tc>
          <w:tcPr>
            <w:tcW w:w="2560" w:type="dxa"/>
          </w:tcPr>
          <w:p w14:paraId="6DC34ACE" w14:textId="1829D9EF" w:rsidR="0045567F" w:rsidRPr="00BA579E" w:rsidRDefault="0045567F" w:rsidP="0045567F">
            <w:pPr>
              <w:jc w:val="both"/>
              <w:rPr>
                <w:rFonts w:eastAsia="PMingLiU"/>
                <w:sz w:val="20"/>
                <w:lang w:eastAsia="zh-HK"/>
              </w:rPr>
            </w:pPr>
            <w:r w:rsidRPr="00BA579E">
              <w:rPr>
                <w:rFonts w:eastAsia="PMingLiU"/>
                <w:sz w:val="20"/>
                <w:lang w:eastAsia="zh-HK"/>
              </w:rPr>
              <w:t>Lift Lobby</w:t>
            </w:r>
          </w:p>
        </w:tc>
        <w:tc>
          <w:tcPr>
            <w:tcW w:w="5259" w:type="dxa"/>
            <w:gridSpan w:val="2"/>
            <w:vAlign w:val="center"/>
          </w:tcPr>
          <w:p w14:paraId="7819B2E0" w14:textId="7A4D6F96"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3065F792" w14:textId="77777777" w:rsidTr="0045567F">
        <w:tc>
          <w:tcPr>
            <w:tcW w:w="2560" w:type="dxa"/>
          </w:tcPr>
          <w:p w14:paraId="74111234" w14:textId="55CEE5BF" w:rsidR="0045567F" w:rsidRPr="00BA579E" w:rsidRDefault="0045567F" w:rsidP="0045567F">
            <w:pPr>
              <w:jc w:val="both"/>
              <w:rPr>
                <w:rFonts w:eastAsia="PMingLiU"/>
                <w:sz w:val="20"/>
                <w:lang w:eastAsia="zh-HK"/>
              </w:rPr>
            </w:pPr>
            <w:r w:rsidRPr="00BA579E">
              <w:rPr>
                <w:rFonts w:eastAsia="PMingLiU"/>
                <w:sz w:val="20"/>
                <w:lang w:eastAsia="zh-HK"/>
              </w:rPr>
              <w:t>Bedroom</w:t>
            </w:r>
          </w:p>
        </w:tc>
        <w:tc>
          <w:tcPr>
            <w:tcW w:w="5259" w:type="dxa"/>
            <w:gridSpan w:val="2"/>
            <w:vAlign w:val="center"/>
          </w:tcPr>
          <w:p w14:paraId="4DF44E20" w14:textId="6948B5A5" w:rsidR="0045567F" w:rsidRPr="00BA579E" w:rsidRDefault="008F20C2" w:rsidP="0045567F">
            <w:pPr>
              <w:jc w:val="center"/>
              <w:rPr>
                <w:rFonts w:eastAsia="PMingLiU"/>
                <w:sz w:val="20"/>
                <w:lang w:eastAsia="zh-HK"/>
              </w:rPr>
            </w:pPr>
            <w:r w:rsidRPr="00BA579E">
              <w:rPr>
                <w:rFonts w:eastAsia="PMingLiU"/>
                <w:sz w:val="20"/>
                <w:lang w:eastAsia="zh-HK"/>
              </w:rPr>
              <w:t>10</w:t>
            </w:r>
          </w:p>
        </w:tc>
      </w:tr>
      <w:tr w:rsidR="0045567F" w:rsidRPr="00BA579E" w14:paraId="2034D262" w14:textId="77777777" w:rsidTr="0045567F">
        <w:tc>
          <w:tcPr>
            <w:tcW w:w="2560" w:type="dxa"/>
          </w:tcPr>
          <w:p w14:paraId="52D75CA0" w14:textId="342BE233" w:rsidR="0045567F" w:rsidRPr="00BA579E" w:rsidRDefault="0045567F" w:rsidP="0045567F">
            <w:pPr>
              <w:jc w:val="both"/>
              <w:rPr>
                <w:rFonts w:eastAsia="PMingLiU"/>
                <w:sz w:val="20"/>
                <w:lang w:eastAsia="zh-HK"/>
              </w:rPr>
            </w:pPr>
            <w:r w:rsidRPr="00BA579E">
              <w:rPr>
                <w:rFonts w:eastAsia="PMingLiU"/>
                <w:sz w:val="20"/>
                <w:lang w:eastAsia="zh-HK"/>
              </w:rPr>
              <w:t>Corridor</w:t>
            </w:r>
          </w:p>
        </w:tc>
        <w:tc>
          <w:tcPr>
            <w:tcW w:w="5259" w:type="dxa"/>
            <w:gridSpan w:val="2"/>
            <w:vAlign w:val="center"/>
          </w:tcPr>
          <w:p w14:paraId="2B0955FF" w14:textId="07BEC981"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6936A6F3" w14:textId="77777777" w:rsidTr="0045567F">
        <w:tc>
          <w:tcPr>
            <w:tcW w:w="2560" w:type="dxa"/>
          </w:tcPr>
          <w:p w14:paraId="5638673D" w14:textId="4CD81459" w:rsidR="0045567F" w:rsidRPr="00BA579E" w:rsidRDefault="0045567F" w:rsidP="0045567F">
            <w:pPr>
              <w:jc w:val="both"/>
              <w:rPr>
                <w:rFonts w:eastAsia="PMingLiU"/>
                <w:sz w:val="20"/>
                <w:lang w:eastAsia="zh-HK"/>
              </w:rPr>
            </w:pPr>
            <w:r w:rsidRPr="00BA579E">
              <w:rPr>
                <w:rFonts w:eastAsia="PMingLiU"/>
                <w:sz w:val="20"/>
                <w:lang w:eastAsia="zh-HK"/>
              </w:rPr>
              <w:t>Dining Room</w:t>
            </w:r>
          </w:p>
        </w:tc>
        <w:tc>
          <w:tcPr>
            <w:tcW w:w="5259" w:type="dxa"/>
            <w:gridSpan w:val="2"/>
            <w:vAlign w:val="center"/>
          </w:tcPr>
          <w:p w14:paraId="4CDD84A6" w14:textId="7259A049" w:rsidR="0045567F" w:rsidRPr="00BA579E" w:rsidRDefault="008F20C2" w:rsidP="0045567F">
            <w:pPr>
              <w:jc w:val="center"/>
              <w:rPr>
                <w:rFonts w:eastAsia="PMingLiU"/>
                <w:sz w:val="20"/>
                <w:lang w:eastAsia="zh-HK"/>
              </w:rPr>
            </w:pPr>
            <w:r w:rsidRPr="00BA579E">
              <w:rPr>
                <w:rFonts w:eastAsia="PMingLiU"/>
                <w:sz w:val="20"/>
                <w:lang w:eastAsia="zh-HK"/>
              </w:rPr>
              <w:t>10</w:t>
            </w:r>
          </w:p>
        </w:tc>
      </w:tr>
      <w:tr w:rsidR="0045567F" w:rsidRPr="00BA579E" w14:paraId="30655B3C" w14:textId="77777777" w:rsidTr="0045567F">
        <w:tc>
          <w:tcPr>
            <w:tcW w:w="2560" w:type="dxa"/>
          </w:tcPr>
          <w:p w14:paraId="58DB7A5A" w14:textId="6C3EDACC" w:rsidR="0045567F" w:rsidRPr="00BA579E" w:rsidRDefault="0045567F" w:rsidP="0045567F">
            <w:pPr>
              <w:rPr>
                <w:rFonts w:eastAsia="PMingLiU"/>
                <w:sz w:val="20"/>
                <w:lang w:eastAsia="zh-HK"/>
              </w:rPr>
            </w:pPr>
            <w:r w:rsidRPr="00BA579E">
              <w:rPr>
                <w:rFonts w:eastAsia="PMingLiU"/>
                <w:sz w:val="20"/>
                <w:lang w:eastAsia="zh-HK"/>
              </w:rPr>
              <w:t>Offices</w:t>
            </w:r>
          </w:p>
        </w:tc>
        <w:tc>
          <w:tcPr>
            <w:tcW w:w="5259" w:type="dxa"/>
            <w:gridSpan w:val="2"/>
            <w:vAlign w:val="center"/>
          </w:tcPr>
          <w:p w14:paraId="76F1AC21" w14:textId="542A69DB" w:rsidR="0045567F" w:rsidRPr="00BA579E" w:rsidRDefault="00FC1EFF" w:rsidP="0045567F">
            <w:pPr>
              <w:jc w:val="center"/>
              <w:rPr>
                <w:rFonts w:eastAsia="PMingLiU"/>
                <w:sz w:val="20"/>
                <w:lang w:eastAsia="zh-HK"/>
              </w:rPr>
            </w:pPr>
            <w:r w:rsidRPr="00BA579E">
              <w:rPr>
                <w:rFonts w:eastAsia="PMingLiU"/>
                <w:sz w:val="20"/>
                <w:lang w:eastAsia="zh-HK"/>
              </w:rPr>
              <w:t>25</w:t>
            </w:r>
          </w:p>
        </w:tc>
      </w:tr>
      <w:tr w:rsidR="0045567F" w:rsidRPr="00BA579E" w14:paraId="3EC33B0A" w14:textId="77777777" w:rsidTr="0045567F">
        <w:tc>
          <w:tcPr>
            <w:tcW w:w="2560" w:type="dxa"/>
          </w:tcPr>
          <w:p w14:paraId="3B69E058" w14:textId="7B9C261D" w:rsidR="0045567F" w:rsidRPr="00BA579E" w:rsidRDefault="0045567F" w:rsidP="0045567F">
            <w:pPr>
              <w:tabs>
                <w:tab w:val="left" w:pos="2110"/>
              </w:tabs>
              <w:rPr>
                <w:rFonts w:eastAsia="PMingLiU"/>
                <w:sz w:val="20"/>
                <w:lang w:eastAsia="zh-HK"/>
              </w:rPr>
            </w:pPr>
            <w:r w:rsidRPr="00BA579E">
              <w:rPr>
                <w:rFonts w:eastAsia="PMingLiU"/>
                <w:sz w:val="20"/>
                <w:lang w:eastAsia="zh-HK"/>
              </w:rPr>
              <w:t>Plant Room</w:t>
            </w:r>
          </w:p>
        </w:tc>
        <w:tc>
          <w:tcPr>
            <w:tcW w:w="5259" w:type="dxa"/>
            <w:gridSpan w:val="2"/>
            <w:vAlign w:val="center"/>
          </w:tcPr>
          <w:p w14:paraId="67D057BF" w14:textId="24E52E9D" w:rsidR="0045567F" w:rsidRPr="00BA579E" w:rsidRDefault="0045567F" w:rsidP="0045567F">
            <w:pPr>
              <w:jc w:val="center"/>
              <w:rPr>
                <w:rFonts w:eastAsia="PMingLiU"/>
                <w:sz w:val="20"/>
                <w:lang w:eastAsia="zh-HK"/>
              </w:rPr>
            </w:pPr>
            <w:r w:rsidRPr="00BA579E">
              <w:rPr>
                <w:rFonts w:eastAsia="PMingLiU"/>
                <w:sz w:val="20"/>
                <w:lang w:eastAsia="zh-HK"/>
              </w:rPr>
              <w:t>0</w:t>
            </w:r>
          </w:p>
        </w:tc>
      </w:tr>
      <w:tr w:rsidR="0045567F" w:rsidRPr="00BA579E" w14:paraId="3FE99EB8" w14:textId="77777777" w:rsidTr="0045567F">
        <w:tc>
          <w:tcPr>
            <w:tcW w:w="2560" w:type="dxa"/>
          </w:tcPr>
          <w:p w14:paraId="1282D7AD" w14:textId="306F282A" w:rsidR="0045567F" w:rsidRPr="00BA579E" w:rsidRDefault="0045567F" w:rsidP="0045567F">
            <w:pPr>
              <w:tabs>
                <w:tab w:val="left" w:pos="2110"/>
              </w:tabs>
              <w:rPr>
                <w:rFonts w:eastAsia="PMingLiU"/>
                <w:sz w:val="20"/>
                <w:lang w:eastAsia="zh-HK"/>
              </w:rPr>
            </w:pPr>
            <w:r w:rsidRPr="00BA579E">
              <w:rPr>
                <w:rFonts w:eastAsia="PMingLiU"/>
                <w:sz w:val="20"/>
                <w:lang w:eastAsia="zh-HK"/>
              </w:rPr>
              <w:t>Refuse Rooms</w:t>
            </w:r>
          </w:p>
        </w:tc>
        <w:tc>
          <w:tcPr>
            <w:tcW w:w="5259" w:type="dxa"/>
            <w:gridSpan w:val="2"/>
            <w:vAlign w:val="center"/>
          </w:tcPr>
          <w:p w14:paraId="4098C5D0" w14:textId="073A0E90" w:rsidR="0045567F" w:rsidRPr="00BA579E" w:rsidRDefault="0045567F" w:rsidP="0045567F">
            <w:pPr>
              <w:jc w:val="center"/>
              <w:rPr>
                <w:rFonts w:eastAsia="PMingLiU"/>
                <w:sz w:val="20"/>
                <w:lang w:eastAsia="zh-HK"/>
              </w:rPr>
            </w:pPr>
            <w:r w:rsidRPr="00BA579E">
              <w:rPr>
                <w:rFonts w:eastAsia="PMingLiU"/>
                <w:sz w:val="20"/>
                <w:lang w:eastAsia="zh-HK"/>
              </w:rPr>
              <w:t>0</w:t>
            </w:r>
          </w:p>
        </w:tc>
      </w:tr>
    </w:tbl>
    <w:p w14:paraId="3E294C34" w14:textId="77777777" w:rsidR="003519D4" w:rsidRPr="00BA579E" w:rsidRDefault="003519D4" w:rsidP="003519D4">
      <w:pPr>
        <w:jc w:val="both"/>
        <w:rPr>
          <w:szCs w:val="22"/>
          <w:highlight w:val="yellow"/>
        </w:rPr>
      </w:pPr>
    </w:p>
    <w:p w14:paraId="5237B99D" w14:textId="3ED89FC4" w:rsidR="0045567F" w:rsidRPr="00BA579E" w:rsidRDefault="0045567F" w:rsidP="003519D4">
      <w:pPr>
        <w:jc w:val="both"/>
        <w:rPr>
          <w:b/>
          <w:szCs w:val="22"/>
        </w:rPr>
      </w:pPr>
      <w:r w:rsidRPr="00BA579E">
        <w:rPr>
          <w:b/>
          <w:szCs w:val="22"/>
        </w:rPr>
        <w:t>Indoor Set Points</w:t>
      </w:r>
    </w:p>
    <w:tbl>
      <w:tblPr>
        <w:tblW w:w="8037" w:type="dxa"/>
        <w:tblInd w:w="108" w:type="dxa"/>
        <w:tblLook w:val="04A0" w:firstRow="1" w:lastRow="0" w:firstColumn="1" w:lastColumn="0" w:noHBand="0" w:noVBand="1"/>
      </w:tblPr>
      <w:tblGrid>
        <w:gridCol w:w="2610"/>
        <w:gridCol w:w="2718"/>
        <w:gridCol w:w="2709"/>
      </w:tblGrid>
      <w:tr w:rsidR="003519D4" w:rsidRPr="00BA579E" w14:paraId="5F452F95" w14:textId="77777777" w:rsidTr="003519D4">
        <w:trPr>
          <w:trHeight w:val="67"/>
        </w:trPr>
        <w:tc>
          <w:tcPr>
            <w:tcW w:w="2610" w:type="dxa"/>
            <w:tcBorders>
              <w:top w:val="single" w:sz="8" w:space="0" w:color="auto"/>
              <w:left w:val="single" w:sz="8" w:space="0" w:color="auto"/>
              <w:bottom w:val="single" w:sz="8" w:space="0" w:color="auto"/>
              <w:right w:val="single" w:sz="8" w:space="0" w:color="auto"/>
            </w:tcBorders>
            <w:shd w:val="clear" w:color="auto" w:fill="D9D9D9"/>
            <w:noWrap/>
            <w:vAlign w:val="center"/>
            <w:hideMark/>
          </w:tcPr>
          <w:p w14:paraId="515D320B" w14:textId="77777777" w:rsidR="003519D4" w:rsidRPr="00BA579E" w:rsidRDefault="003519D4" w:rsidP="003519D4">
            <w:pPr>
              <w:jc w:val="center"/>
              <w:rPr>
                <w:bCs/>
                <w:sz w:val="20"/>
              </w:rPr>
            </w:pPr>
            <w:r w:rsidRPr="00BA579E">
              <w:rPr>
                <w:bCs/>
                <w:sz w:val="20"/>
              </w:rPr>
              <w:t>Temperature &amp; Humidity Design (*)</w:t>
            </w:r>
          </w:p>
        </w:tc>
        <w:tc>
          <w:tcPr>
            <w:tcW w:w="2718" w:type="dxa"/>
            <w:tcBorders>
              <w:top w:val="single" w:sz="8" w:space="0" w:color="auto"/>
              <w:left w:val="nil"/>
              <w:bottom w:val="single" w:sz="8" w:space="0" w:color="auto"/>
              <w:right w:val="single" w:sz="8" w:space="0" w:color="auto"/>
            </w:tcBorders>
            <w:shd w:val="clear" w:color="auto" w:fill="D9D9D9"/>
            <w:vAlign w:val="center"/>
            <w:hideMark/>
          </w:tcPr>
          <w:p w14:paraId="7F55B0F3" w14:textId="77777777" w:rsidR="003519D4" w:rsidRPr="00BA579E" w:rsidRDefault="003519D4" w:rsidP="003519D4">
            <w:pPr>
              <w:jc w:val="center"/>
              <w:rPr>
                <w:sz w:val="20"/>
              </w:rPr>
            </w:pPr>
            <w:r w:rsidRPr="00BA579E">
              <w:rPr>
                <w:sz w:val="20"/>
              </w:rPr>
              <w:t>Proposed Design Input</w:t>
            </w:r>
          </w:p>
        </w:tc>
        <w:tc>
          <w:tcPr>
            <w:tcW w:w="2709" w:type="dxa"/>
            <w:tcBorders>
              <w:top w:val="single" w:sz="8" w:space="0" w:color="auto"/>
              <w:left w:val="nil"/>
              <w:bottom w:val="single" w:sz="8" w:space="0" w:color="auto"/>
              <w:right w:val="single" w:sz="8" w:space="0" w:color="auto"/>
            </w:tcBorders>
            <w:shd w:val="clear" w:color="auto" w:fill="D9D9D9"/>
            <w:vAlign w:val="center"/>
            <w:hideMark/>
          </w:tcPr>
          <w:p w14:paraId="15725C22" w14:textId="77777777" w:rsidR="003519D4" w:rsidRPr="00BA579E" w:rsidRDefault="003519D4" w:rsidP="003519D4">
            <w:pPr>
              <w:jc w:val="center"/>
              <w:rPr>
                <w:sz w:val="20"/>
              </w:rPr>
            </w:pPr>
            <w:r w:rsidRPr="00BA579E">
              <w:rPr>
                <w:sz w:val="20"/>
              </w:rPr>
              <w:t>Baseline Design Input</w:t>
            </w:r>
          </w:p>
        </w:tc>
      </w:tr>
      <w:tr w:rsidR="003519D4" w:rsidRPr="00BA579E" w14:paraId="2CB3840F" w14:textId="77777777" w:rsidTr="003519D4">
        <w:trPr>
          <w:trHeight w:val="67"/>
        </w:trPr>
        <w:tc>
          <w:tcPr>
            <w:tcW w:w="2610" w:type="dxa"/>
            <w:tcBorders>
              <w:top w:val="nil"/>
              <w:left w:val="single" w:sz="8" w:space="0" w:color="auto"/>
              <w:bottom w:val="single" w:sz="8" w:space="0" w:color="auto"/>
              <w:right w:val="single" w:sz="8" w:space="0" w:color="auto"/>
            </w:tcBorders>
            <w:noWrap/>
          </w:tcPr>
          <w:p w14:paraId="7C3F5FE9" w14:textId="77777777" w:rsidR="003519D4" w:rsidRPr="00BA579E" w:rsidRDefault="003519D4" w:rsidP="003519D4">
            <w:pPr>
              <w:jc w:val="both"/>
              <w:rPr>
                <w:rFonts w:eastAsia="PMingLiU"/>
                <w:sz w:val="20"/>
                <w:lang w:eastAsia="zh-HK"/>
              </w:rPr>
            </w:pPr>
            <w:r w:rsidRPr="00BA579E">
              <w:rPr>
                <w:rFonts w:eastAsia="PMingLiU" w:hint="eastAsia"/>
                <w:sz w:val="20"/>
                <w:lang w:eastAsia="zh-HK"/>
              </w:rPr>
              <w:t>Summer Time</w:t>
            </w:r>
          </w:p>
        </w:tc>
        <w:tc>
          <w:tcPr>
            <w:tcW w:w="5427" w:type="dxa"/>
            <w:gridSpan w:val="2"/>
            <w:tcBorders>
              <w:top w:val="nil"/>
              <w:left w:val="nil"/>
              <w:bottom w:val="single" w:sz="8" w:space="0" w:color="auto"/>
              <w:right w:val="single" w:sz="8" w:space="0" w:color="auto"/>
            </w:tcBorders>
            <w:noWrap/>
            <w:vAlign w:val="center"/>
            <w:hideMark/>
          </w:tcPr>
          <w:p w14:paraId="4F167C83" w14:textId="204E9A14" w:rsidR="003519D4" w:rsidRPr="00BA579E" w:rsidRDefault="003519D4" w:rsidP="002A533D">
            <w:pPr>
              <w:jc w:val="center"/>
              <w:rPr>
                <w:rFonts w:eastAsia="PMingLiU"/>
                <w:sz w:val="20"/>
                <w:lang w:eastAsia="zh-HK"/>
              </w:rPr>
            </w:pPr>
            <w:r w:rsidRPr="00BA579E">
              <w:rPr>
                <w:rFonts w:eastAsia="PMingLiU" w:hint="eastAsia"/>
                <w:sz w:val="20"/>
                <w:lang w:eastAsia="zh-HK"/>
              </w:rPr>
              <w:t xml:space="preserve">For all conditioned areas: </w:t>
            </w:r>
            <w:r w:rsidRPr="00BA579E">
              <w:rPr>
                <w:sz w:val="20"/>
              </w:rPr>
              <w:t>2</w:t>
            </w:r>
            <w:r w:rsidR="002A533D" w:rsidRPr="00BA579E">
              <w:rPr>
                <w:rFonts w:eastAsia="PMingLiU"/>
                <w:sz w:val="20"/>
                <w:lang w:eastAsia="zh-HK"/>
              </w:rPr>
              <w:t xml:space="preserve">2 </w:t>
            </w:r>
            <w:r w:rsidRPr="00BA579E">
              <w:rPr>
                <w:sz w:val="20"/>
                <w:vertAlign w:val="superscript"/>
              </w:rPr>
              <w:t>o</w:t>
            </w:r>
            <w:r w:rsidRPr="00BA579E">
              <w:rPr>
                <w:sz w:val="20"/>
              </w:rPr>
              <w:t>C</w:t>
            </w:r>
          </w:p>
        </w:tc>
      </w:tr>
      <w:tr w:rsidR="003519D4" w:rsidRPr="00BA579E" w14:paraId="2ABCB7A0" w14:textId="77777777" w:rsidTr="003519D4">
        <w:trPr>
          <w:trHeight w:val="67"/>
        </w:trPr>
        <w:tc>
          <w:tcPr>
            <w:tcW w:w="2610" w:type="dxa"/>
            <w:tcBorders>
              <w:top w:val="nil"/>
              <w:left w:val="single" w:sz="8" w:space="0" w:color="auto"/>
              <w:bottom w:val="single" w:sz="8" w:space="0" w:color="auto"/>
              <w:right w:val="single" w:sz="8" w:space="0" w:color="auto"/>
            </w:tcBorders>
            <w:noWrap/>
          </w:tcPr>
          <w:p w14:paraId="7DDDFE73" w14:textId="77777777" w:rsidR="003519D4" w:rsidRPr="00BA579E" w:rsidRDefault="003519D4" w:rsidP="003519D4">
            <w:pPr>
              <w:tabs>
                <w:tab w:val="left" w:pos="2110"/>
              </w:tabs>
              <w:jc w:val="both"/>
              <w:rPr>
                <w:rFonts w:eastAsia="PMingLiU"/>
                <w:sz w:val="20"/>
                <w:lang w:eastAsia="zh-HK"/>
              </w:rPr>
            </w:pPr>
            <w:r w:rsidRPr="00BA579E">
              <w:rPr>
                <w:rFonts w:eastAsia="PMingLiU" w:hint="eastAsia"/>
                <w:sz w:val="20"/>
                <w:lang w:eastAsia="zh-HK"/>
              </w:rPr>
              <w:t>Winter Time</w:t>
            </w:r>
          </w:p>
        </w:tc>
        <w:tc>
          <w:tcPr>
            <w:tcW w:w="5427" w:type="dxa"/>
            <w:gridSpan w:val="2"/>
            <w:tcBorders>
              <w:top w:val="nil"/>
              <w:left w:val="nil"/>
              <w:bottom w:val="single" w:sz="8" w:space="0" w:color="auto"/>
              <w:right w:val="single" w:sz="8" w:space="0" w:color="auto"/>
            </w:tcBorders>
            <w:noWrap/>
            <w:vAlign w:val="center"/>
          </w:tcPr>
          <w:p w14:paraId="48777B29" w14:textId="5DC2FEC7" w:rsidR="003519D4" w:rsidRPr="00BA579E" w:rsidRDefault="003519D4" w:rsidP="0045567F">
            <w:pPr>
              <w:jc w:val="center"/>
              <w:rPr>
                <w:rFonts w:eastAsia="PMingLiU"/>
                <w:sz w:val="20"/>
                <w:lang w:eastAsia="zh-HK"/>
              </w:rPr>
            </w:pPr>
            <w:r w:rsidRPr="00BA579E">
              <w:rPr>
                <w:rFonts w:eastAsia="PMingLiU" w:hint="eastAsia"/>
                <w:sz w:val="20"/>
                <w:lang w:eastAsia="zh-HK"/>
              </w:rPr>
              <w:t xml:space="preserve">For all conditioned areas: </w:t>
            </w:r>
            <w:r w:rsidR="0045567F" w:rsidRPr="00BA579E">
              <w:rPr>
                <w:sz w:val="20"/>
              </w:rPr>
              <w:t>18</w:t>
            </w:r>
            <w:r w:rsidR="0045567F" w:rsidRPr="00BA579E">
              <w:rPr>
                <w:sz w:val="20"/>
                <w:vertAlign w:val="superscript"/>
              </w:rPr>
              <w:t xml:space="preserve"> o</w:t>
            </w:r>
            <w:r w:rsidR="0045567F" w:rsidRPr="00BA579E">
              <w:rPr>
                <w:sz w:val="20"/>
              </w:rPr>
              <w:t>C</w:t>
            </w:r>
          </w:p>
        </w:tc>
      </w:tr>
      <w:tr w:rsidR="003519D4" w:rsidRPr="00BA579E" w14:paraId="48E4DB09" w14:textId="77777777" w:rsidTr="003519D4">
        <w:trPr>
          <w:trHeight w:val="67"/>
        </w:trPr>
        <w:tc>
          <w:tcPr>
            <w:tcW w:w="8037" w:type="dxa"/>
            <w:gridSpan w:val="3"/>
            <w:tcBorders>
              <w:top w:val="nil"/>
              <w:left w:val="single" w:sz="8" w:space="0" w:color="auto"/>
              <w:bottom w:val="single" w:sz="8" w:space="0" w:color="auto"/>
              <w:right w:val="single" w:sz="8" w:space="0" w:color="auto"/>
            </w:tcBorders>
            <w:noWrap/>
            <w:vAlign w:val="bottom"/>
          </w:tcPr>
          <w:p w14:paraId="24DD45E6" w14:textId="77777777" w:rsidR="003519D4" w:rsidRPr="00BA579E" w:rsidRDefault="003519D4" w:rsidP="003519D4">
            <w:pPr>
              <w:rPr>
                <w:sz w:val="20"/>
              </w:rPr>
            </w:pPr>
            <w:r w:rsidRPr="00BA579E">
              <w:rPr>
                <w:rFonts w:eastAsia="PMingLiU" w:hint="eastAsia"/>
                <w:sz w:val="20"/>
                <w:lang w:eastAsia="zh-HK"/>
              </w:rPr>
              <w:t>*</w:t>
            </w:r>
            <w:r w:rsidRPr="00BA579E">
              <w:rPr>
                <w:sz w:val="20"/>
              </w:rPr>
              <w:t>Remarks:</w:t>
            </w:r>
          </w:p>
          <w:p w14:paraId="57CF5B0D" w14:textId="1CB501D5" w:rsidR="003519D4" w:rsidRPr="00BA579E" w:rsidRDefault="003519D4" w:rsidP="0045567F">
            <w:pPr>
              <w:rPr>
                <w:sz w:val="20"/>
                <w:highlight w:val="yellow"/>
              </w:rPr>
            </w:pPr>
            <w:r w:rsidRPr="00BA579E">
              <w:rPr>
                <w:rFonts w:eastAsia="PMingLiU" w:hint="eastAsia"/>
                <w:sz w:val="20"/>
                <w:lang w:eastAsia="zh-HK"/>
              </w:rPr>
              <w:t xml:space="preserve">The outdoor and indoor design conditions are based on Technical Schedule </w:t>
            </w:r>
          </w:p>
        </w:tc>
      </w:tr>
    </w:tbl>
    <w:p w14:paraId="686A3DC8" w14:textId="1E32A850" w:rsidR="0045567F" w:rsidRPr="00BA579E" w:rsidRDefault="0045567F" w:rsidP="003519D4">
      <w:pPr>
        <w:jc w:val="both"/>
        <w:rPr>
          <w:rFonts w:eastAsia="PMingLiU"/>
          <w:szCs w:val="22"/>
          <w:highlight w:val="yellow"/>
          <w:lang w:eastAsia="zh-HK"/>
        </w:rPr>
      </w:pPr>
    </w:p>
    <w:p w14:paraId="186FD025" w14:textId="1490CF12" w:rsidR="0045567F" w:rsidRPr="00BA579E" w:rsidRDefault="0045567F" w:rsidP="003519D4">
      <w:pPr>
        <w:jc w:val="both"/>
        <w:rPr>
          <w:rFonts w:eastAsia="PMingLiU"/>
          <w:b/>
          <w:szCs w:val="22"/>
          <w:lang w:eastAsia="zh-HK"/>
        </w:rPr>
      </w:pPr>
      <w:r w:rsidRPr="00BA579E">
        <w:rPr>
          <w:rFonts w:eastAsia="PMingLiU"/>
          <w:b/>
          <w:szCs w:val="22"/>
          <w:lang w:eastAsia="zh-HK"/>
        </w:rPr>
        <w:t>Occupancy Density</w:t>
      </w:r>
    </w:p>
    <w:tbl>
      <w:tblPr>
        <w:tblW w:w="8037" w:type="dxa"/>
        <w:tblInd w:w="108" w:type="dxa"/>
        <w:tblLook w:val="04A0" w:firstRow="1" w:lastRow="0" w:firstColumn="1" w:lastColumn="0" w:noHBand="0" w:noVBand="1"/>
      </w:tblPr>
      <w:tblGrid>
        <w:gridCol w:w="2610"/>
        <w:gridCol w:w="2718"/>
        <w:gridCol w:w="2709"/>
      </w:tblGrid>
      <w:tr w:rsidR="0045567F" w:rsidRPr="00BA579E" w14:paraId="5A35DED6"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shd w:val="clear" w:color="auto" w:fill="D9D9D9"/>
            <w:noWrap/>
            <w:vAlign w:val="center"/>
            <w:hideMark/>
          </w:tcPr>
          <w:p w14:paraId="38BE7019" w14:textId="5195A524" w:rsidR="0045567F" w:rsidRPr="00BA579E" w:rsidRDefault="0045567F" w:rsidP="00A32E43">
            <w:pPr>
              <w:jc w:val="center"/>
              <w:rPr>
                <w:bCs/>
                <w:sz w:val="20"/>
              </w:rPr>
            </w:pPr>
            <w:r w:rsidRPr="00BA579E">
              <w:rPr>
                <w:bCs/>
                <w:sz w:val="20"/>
              </w:rPr>
              <w:t>Number of People (*)</w:t>
            </w:r>
          </w:p>
        </w:tc>
        <w:tc>
          <w:tcPr>
            <w:tcW w:w="2718" w:type="dxa"/>
            <w:tcBorders>
              <w:top w:val="single" w:sz="8" w:space="0" w:color="auto"/>
              <w:left w:val="nil"/>
              <w:bottom w:val="single" w:sz="8" w:space="0" w:color="auto"/>
              <w:right w:val="single" w:sz="8" w:space="0" w:color="auto"/>
            </w:tcBorders>
            <w:shd w:val="clear" w:color="auto" w:fill="D9D9D9"/>
            <w:vAlign w:val="center"/>
            <w:hideMark/>
          </w:tcPr>
          <w:p w14:paraId="7CDF31CD" w14:textId="77777777" w:rsidR="0045567F" w:rsidRPr="00BA579E" w:rsidRDefault="0045567F" w:rsidP="00A32E43">
            <w:pPr>
              <w:jc w:val="center"/>
              <w:rPr>
                <w:sz w:val="20"/>
              </w:rPr>
            </w:pPr>
            <w:r w:rsidRPr="00BA579E">
              <w:rPr>
                <w:sz w:val="20"/>
              </w:rPr>
              <w:t>Proposed Design Input</w:t>
            </w:r>
          </w:p>
        </w:tc>
        <w:tc>
          <w:tcPr>
            <w:tcW w:w="2709" w:type="dxa"/>
            <w:tcBorders>
              <w:top w:val="single" w:sz="8" w:space="0" w:color="auto"/>
              <w:left w:val="nil"/>
              <w:bottom w:val="single" w:sz="8" w:space="0" w:color="auto"/>
              <w:right w:val="single" w:sz="8" w:space="0" w:color="auto"/>
            </w:tcBorders>
            <w:shd w:val="clear" w:color="auto" w:fill="D9D9D9"/>
            <w:vAlign w:val="center"/>
            <w:hideMark/>
          </w:tcPr>
          <w:p w14:paraId="19868F58" w14:textId="77777777" w:rsidR="0045567F" w:rsidRPr="00BA579E" w:rsidRDefault="0045567F" w:rsidP="00A32E43">
            <w:pPr>
              <w:jc w:val="center"/>
              <w:rPr>
                <w:sz w:val="20"/>
              </w:rPr>
            </w:pPr>
            <w:r w:rsidRPr="00BA579E">
              <w:rPr>
                <w:sz w:val="20"/>
              </w:rPr>
              <w:t>Baseline Design Input</w:t>
            </w:r>
          </w:p>
        </w:tc>
      </w:tr>
      <w:tr w:rsidR="0045567F" w:rsidRPr="00BA579E" w14:paraId="321C928A"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5FB2969A" w14:textId="1249183D" w:rsidR="0045567F" w:rsidRPr="00BA579E" w:rsidRDefault="004F7950" w:rsidP="0045567F">
            <w:pPr>
              <w:jc w:val="center"/>
              <w:rPr>
                <w:rFonts w:eastAsia="PMingLiU"/>
                <w:sz w:val="20"/>
                <w:lang w:eastAsia="zh-HK"/>
              </w:rPr>
            </w:pPr>
            <w:r w:rsidRPr="00BA579E">
              <w:rPr>
                <w:rFonts w:eastAsia="PMingLiU"/>
                <w:sz w:val="20"/>
                <w:lang w:eastAsia="zh-HK"/>
              </w:rPr>
              <w:t>Tower</w:t>
            </w:r>
          </w:p>
        </w:tc>
        <w:tc>
          <w:tcPr>
            <w:tcW w:w="5427" w:type="dxa"/>
            <w:gridSpan w:val="2"/>
            <w:tcBorders>
              <w:top w:val="nil"/>
              <w:left w:val="nil"/>
              <w:bottom w:val="single" w:sz="8" w:space="0" w:color="auto"/>
              <w:right w:val="single" w:sz="8" w:space="0" w:color="auto"/>
            </w:tcBorders>
            <w:noWrap/>
            <w:vAlign w:val="bottom"/>
          </w:tcPr>
          <w:p w14:paraId="61486A22" w14:textId="076CB8CE" w:rsidR="0045567F" w:rsidRPr="00BA579E" w:rsidRDefault="004F7950" w:rsidP="0045567F">
            <w:pPr>
              <w:jc w:val="center"/>
              <w:rPr>
                <w:rFonts w:eastAsia="PMingLiU"/>
                <w:sz w:val="20"/>
                <w:lang w:eastAsia="zh-HK"/>
              </w:rPr>
            </w:pPr>
            <w:r w:rsidRPr="00BA579E">
              <w:rPr>
                <w:rFonts w:eastAsia="PMingLiU"/>
                <w:sz w:val="20"/>
                <w:lang w:eastAsia="zh-HK"/>
              </w:rPr>
              <w:t>1172</w:t>
            </w:r>
          </w:p>
        </w:tc>
      </w:tr>
      <w:tr w:rsidR="0045567F" w:rsidRPr="00BA579E" w14:paraId="504B2F96" w14:textId="77777777" w:rsidTr="00A32E43">
        <w:trPr>
          <w:trHeight w:val="67"/>
        </w:trPr>
        <w:tc>
          <w:tcPr>
            <w:tcW w:w="8037" w:type="dxa"/>
            <w:gridSpan w:val="3"/>
            <w:tcBorders>
              <w:top w:val="nil"/>
              <w:left w:val="single" w:sz="8" w:space="0" w:color="auto"/>
              <w:bottom w:val="single" w:sz="8" w:space="0" w:color="auto"/>
              <w:right w:val="single" w:sz="8" w:space="0" w:color="auto"/>
            </w:tcBorders>
            <w:noWrap/>
            <w:vAlign w:val="bottom"/>
          </w:tcPr>
          <w:p w14:paraId="2F639A25" w14:textId="77777777" w:rsidR="0045567F" w:rsidRPr="00BA579E" w:rsidRDefault="0045567F" w:rsidP="00A32E43">
            <w:pPr>
              <w:rPr>
                <w:sz w:val="20"/>
              </w:rPr>
            </w:pPr>
            <w:r w:rsidRPr="00BA579E">
              <w:rPr>
                <w:rFonts w:eastAsia="PMingLiU" w:hint="eastAsia"/>
                <w:sz w:val="20"/>
                <w:lang w:eastAsia="zh-HK"/>
              </w:rPr>
              <w:t>*</w:t>
            </w:r>
            <w:r w:rsidRPr="00BA579E">
              <w:rPr>
                <w:sz w:val="20"/>
              </w:rPr>
              <w:t>Remarks:</w:t>
            </w:r>
          </w:p>
          <w:p w14:paraId="1B1D5B7B" w14:textId="38B56215" w:rsidR="0045567F" w:rsidRPr="00BA579E" w:rsidRDefault="0045567F" w:rsidP="0045567F">
            <w:pPr>
              <w:rPr>
                <w:sz w:val="20"/>
                <w:highlight w:val="yellow"/>
              </w:rPr>
            </w:pPr>
            <w:r w:rsidRPr="00BA579E">
              <w:rPr>
                <w:rFonts w:eastAsia="PMingLiU" w:hint="eastAsia"/>
                <w:sz w:val="20"/>
                <w:lang w:eastAsia="zh-HK"/>
              </w:rPr>
              <w:t xml:space="preserve">The </w:t>
            </w:r>
            <w:r w:rsidRPr="00BA579E">
              <w:rPr>
                <w:rFonts w:eastAsia="PMingLiU"/>
                <w:sz w:val="20"/>
                <w:lang w:eastAsia="zh-HK"/>
              </w:rPr>
              <w:t>number of people in the simulation is based on GBP drawings</w:t>
            </w:r>
            <w:r w:rsidRPr="00BA579E">
              <w:rPr>
                <w:rFonts w:eastAsia="PMingLiU" w:hint="eastAsia"/>
                <w:sz w:val="20"/>
                <w:lang w:eastAsia="zh-HK"/>
              </w:rPr>
              <w:t xml:space="preserve"> </w:t>
            </w:r>
          </w:p>
        </w:tc>
      </w:tr>
    </w:tbl>
    <w:p w14:paraId="1EE69E74" w14:textId="77777777" w:rsidR="0045567F" w:rsidRPr="00BA579E" w:rsidRDefault="0045567F" w:rsidP="003519D4">
      <w:pPr>
        <w:jc w:val="both"/>
        <w:rPr>
          <w:rFonts w:eastAsia="PMingLiU"/>
          <w:b/>
          <w:szCs w:val="22"/>
          <w:lang w:eastAsia="zh-HK"/>
        </w:rPr>
      </w:pPr>
    </w:p>
    <w:tbl>
      <w:tblPr>
        <w:tblW w:w="8037" w:type="dxa"/>
        <w:tblInd w:w="108" w:type="dxa"/>
        <w:tblLook w:val="04A0" w:firstRow="1" w:lastRow="0" w:firstColumn="1" w:lastColumn="0" w:noHBand="0" w:noVBand="1"/>
      </w:tblPr>
      <w:tblGrid>
        <w:gridCol w:w="2610"/>
        <w:gridCol w:w="2718"/>
        <w:gridCol w:w="2709"/>
      </w:tblGrid>
      <w:tr w:rsidR="003519D4" w:rsidRPr="00BA579E" w14:paraId="3B8D24F9" w14:textId="77777777" w:rsidTr="00C243D7">
        <w:trPr>
          <w:trHeight w:val="60"/>
          <w:tblHeader/>
        </w:trPr>
        <w:tc>
          <w:tcPr>
            <w:tcW w:w="2610" w:type="dxa"/>
            <w:tcBorders>
              <w:top w:val="single" w:sz="8" w:space="0" w:color="auto"/>
              <w:left w:val="single" w:sz="8" w:space="0" w:color="auto"/>
              <w:bottom w:val="single" w:sz="8" w:space="0" w:color="auto"/>
              <w:right w:val="single" w:sz="8" w:space="0" w:color="auto"/>
            </w:tcBorders>
            <w:shd w:val="clear" w:color="auto" w:fill="D9D9D9"/>
            <w:noWrap/>
            <w:vAlign w:val="center"/>
            <w:hideMark/>
          </w:tcPr>
          <w:p w14:paraId="24215BB4" w14:textId="77777777" w:rsidR="003519D4" w:rsidRPr="00BA579E" w:rsidRDefault="003519D4" w:rsidP="003519D4">
            <w:pPr>
              <w:jc w:val="center"/>
              <w:rPr>
                <w:bCs/>
                <w:sz w:val="20"/>
              </w:rPr>
            </w:pPr>
            <w:r w:rsidRPr="00BA579E">
              <w:rPr>
                <w:sz w:val="20"/>
              </w:rPr>
              <w:br w:type="page"/>
            </w:r>
            <w:r w:rsidRPr="00BA579E">
              <w:rPr>
                <w:bCs/>
                <w:sz w:val="20"/>
              </w:rPr>
              <w:t>Occupancy Density (*)</w:t>
            </w:r>
          </w:p>
        </w:tc>
        <w:tc>
          <w:tcPr>
            <w:tcW w:w="2718" w:type="dxa"/>
            <w:tcBorders>
              <w:top w:val="single" w:sz="8" w:space="0" w:color="auto"/>
              <w:left w:val="nil"/>
              <w:bottom w:val="single" w:sz="8" w:space="0" w:color="auto"/>
              <w:right w:val="single" w:sz="8" w:space="0" w:color="auto"/>
            </w:tcBorders>
            <w:shd w:val="clear" w:color="auto" w:fill="D9D9D9"/>
            <w:vAlign w:val="center"/>
            <w:hideMark/>
          </w:tcPr>
          <w:p w14:paraId="2EC7D3FF" w14:textId="77777777" w:rsidR="003519D4" w:rsidRPr="00BA579E" w:rsidRDefault="003519D4" w:rsidP="003519D4">
            <w:pPr>
              <w:jc w:val="center"/>
              <w:rPr>
                <w:sz w:val="20"/>
              </w:rPr>
            </w:pPr>
            <w:r w:rsidRPr="00BA579E">
              <w:rPr>
                <w:sz w:val="20"/>
              </w:rPr>
              <w:t>Proposed Design Input</w:t>
            </w:r>
          </w:p>
        </w:tc>
        <w:tc>
          <w:tcPr>
            <w:tcW w:w="2709" w:type="dxa"/>
            <w:tcBorders>
              <w:top w:val="single" w:sz="8" w:space="0" w:color="auto"/>
              <w:left w:val="nil"/>
              <w:bottom w:val="single" w:sz="8" w:space="0" w:color="auto"/>
              <w:right w:val="single" w:sz="8" w:space="0" w:color="auto"/>
            </w:tcBorders>
            <w:shd w:val="clear" w:color="auto" w:fill="D9D9D9"/>
            <w:vAlign w:val="center"/>
            <w:hideMark/>
          </w:tcPr>
          <w:p w14:paraId="431C9BAD" w14:textId="77777777" w:rsidR="003519D4" w:rsidRPr="00BA579E" w:rsidRDefault="003519D4" w:rsidP="003519D4">
            <w:pPr>
              <w:jc w:val="center"/>
              <w:rPr>
                <w:sz w:val="20"/>
              </w:rPr>
            </w:pPr>
            <w:r w:rsidRPr="00BA579E">
              <w:rPr>
                <w:sz w:val="20"/>
              </w:rPr>
              <w:t>Baseline Design Input</w:t>
            </w:r>
          </w:p>
        </w:tc>
      </w:tr>
      <w:tr w:rsidR="0045567F" w:rsidRPr="00BA579E" w14:paraId="79C01166" w14:textId="77777777" w:rsidTr="003519D4">
        <w:trPr>
          <w:trHeight w:val="67"/>
        </w:trPr>
        <w:tc>
          <w:tcPr>
            <w:tcW w:w="2610" w:type="dxa"/>
            <w:tcBorders>
              <w:top w:val="nil"/>
              <w:left w:val="single" w:sz="8" w:space="0" w:color="auto"/>
              <w:bottom w:val="single" w:sz="8" w:space="0" w:color="auto"/>
              <w:right w:val="single" w:sz="8" w:space="0" w:color="auto"/>
            </w:tcBorders>
            <w:noWrap/>
          </w:tcPr>
          <w:p w14:paraId="30D0383A" w14:textId="24D1C90E" w:rsidR="0045567F" w:rsidRPr="00BA579E" w:rsidRDefault="0045567F" w:rsidP="0045567F">
            <w:pPr>
              <w:jc w:val="both"/>
              <w:rPr>
                <w:rFonts w:eastAsia="PMingLiU"/>
                <w:sz w:val="20"/>
                <w:lang w:eastAsia="zh-HK"/>
              </w:rPr>
            </w:pPr>
            <w:r w:rsidRPr="00BA579E">
              <w:rPr>
                <w:rFonts w:eastAsia="PMingLiU"/>
                <w:sz w:val="20"/>
                <w:lang w:eastAsia="zh-HK"/>
              </w:rPr>
              <w:t>Staircases</w:t>
            </w:r>
          </w:p>
        </w:tc>
        <w:tc>
          <w:tcPr>
            <w:tcW w:w="5427" w:type="dxa"/>
            <w:gridSpan w:val="2"/>
            <w:tcBorders>
              <w:top w:val="nil"/>
              <w:left w:val="nil"/>
              <w:bottom w:val="single" w:sz="8" w:space="0" w:color="auto"/>
              <w:right w:val="single" w:sz="8" w:space="0" w:color="auto"/>
            </w:tcBorders>
            <w:noWrap/>
            <w:vAlign w:val="center"/>
          </w:tcPr>
          <w:p w14:paraId="3F09E5C2" w14:textId="42811E62" w:rsidR="0045567F" w:rsidRPr="00BA579E" w:rsidRDefault="0045567F" w:rsidP="0045567F">
            <w:pPr>
              <w:spacing w:line="0" w:lineRule="atLeast"/>
              <w:jc w:val="center"/>
              <w:rPr>
                <w:rFonts w:eastAsia="PMingLiU"/>
                <w:sz w:val="20"/>
                <w:lang w:eastAsia="zh-HK"/>
              </w:rPr>
            </w:pPr>
            <w:r w:rsidRPr="00BA579E">
              <w:rPr>
                <w:rFonts w:eastAsia="PMingLiU"/>
                <w:sz w:val="20"/>
                <w:lang w:eastAsia="zh-HK"/>
              </w:rPr>
              <w:t>0</w:t>
            </w:r>
          </w:p>
        </w:tc>
      </w:tr>
      <w:tr w:rsidR="0045567F" w:rsidRPr="00BA579E" w14:paraId="373525D0"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586872A9" w14:textId="1F1AE4BF" w:rsidR="0045567F" w:rsidRPr="00BA579E" w:rsidRDefault="0045567F" w:rsidP="0045567F">
            <w:pPr>
              <w:rPr>
                <w:rFonts w:eastAsia="PMingLiU"/>
                <w:sz w:val="20"/>
                <w:lang w:eastAsia="zh-HK"/>
              </w:rPr>
            </w:pPr>
            <w:r w:rsidRPr="00BA579E">
              <w:rPr>
                <w:rFonts w:eastAsia="PMingLiU"/>
                <w:sz w:val="20"/>
                <w:lang w:eastAsia="zh-HK"/>
              </w:rPr>
              <w:t>Store Rooms</w:t>
            </w:r>
          </w:p>
        </w:tc>
        <w:tc>
          <w:tcPr>
            <w:tcW w:w="5427" w:type="dxa"/>
            <w:gridSpan w:val="2"/>
            <w:tcBorders>
              <w:top w:val="nil"/>
              <w:left w:val="nil"/>
              <w:bottom w:val="single" w:sz="8" w:space="0" w:color="auto"/>
              <w:right w:val="single" w:sz="8" w:space="0" w:color="auto"/>
            </w:tcBorders>
            <w:noWrap/>
          </w:tcPr>
          <w:p w14:paraId="3A0399EF" w14:textId="615804FF" w:rsidR="0045567F" w:rsidRPr="00BA579E" w:rsidRDefault="0045567F" w:rsidP="0045567F">
            <w:pPr>
              <w:spacing w:line="0" w:lineRule="atLeast"/>
              <w:jc w:val="center"/>
              <w:rPr>
                <w:rFonts w:eastAsia="PMingLiU"/>
                <w:sz w:val="20"/>
                <w:lang w:eastAsia="zh-TW"/>
              </w:rPr>
            </w:pPr>
            <w:r w:rsidRPr="00BA579E">
              <w:rPr>
                <w:rFonts w:eastAsia="PMingLiU"/>
                <w:sz w:val="20"/>
                <w:lang w:eastAsia="zh-HK"/>
              </w:rPr>
              <w:t>0</w:t>
            </w:r>
          </w:p>
        </w:tc>
      </w:tr>
      <w:tr w:rsidR="0045567F" w:rsidRPr="00BA579E" w14:paraId="033A33F8"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0CF87B0D" w14:textId="65C631E0" w:rsidR="0045567F" w:rsidRPr="00BA579E" w:rsidRDefault="0045567F" w:rsidP="0045567F">
            <w:pPr>
              <w:jc w:val="both"/>
              <w:rPr>
                <w:rFonts w:eastAsia="PMingLiU"/>
                <w:sz w:val="20"/>
                <w:lang w:eastAsia="zh-HK"/>
              </w:rPr>
            </w:pPr>
            <w:r w:rsidRPr="00BA579E">
              <w:rPr>
                <w:rFonts w:eastAsia="PMingLiU"/>
                <w:sz w:val="20"/>
                <w:lang w:eastAsia="zh-HK"/>
              </w:rPr>
              <w:t>Bathroom</w:t>
            </w:r>
          </w:p>
        </w:tc>
        <w:tc>
          <w:tcPr>
            <w:tcW w:w="5427" w:type="dxa"/>
            <w:gridSpan w:val="2"/>
            <w:tcBorders>
              <w:top w:val="nil"/>
              <w:left w:val="nil"/>
              <w:bottom w:val="single" w:sz="8" w:space="0" w:color="auto"/>
              <w:right w:val="single" w:sz="8" w:space="0" w:color="auto"/>
            </w:tcBorders>
            <w:noWrap/>
          </w:tcPr>
          <w:p w14:paraId="33955713" w14:textId="08C48D8C" w:rsidR="0045567F" w:rsidRPr="00BA579E" w:rsidRDefault="0045567F" w:rsidP="0045567F">
            <w:pPr>
              <w:spacing w:line="0" w:lineRule="atLeast"/>
              <w:jc w:val="center"/>
              <w:rPr>
                <w:rFonts w:eastAsia="PMingLiU"/>
                <w:sz w:val="20"/>
                <w:lang w:eastAsia="zh-TW"/>
              </w:rPr>
            </w:pPr>
            <w:r w:rsidRPr="00BA579E">
              <w:rPr>
                <w:rFonts w:eastAsia="PMingLiU"/>
                <w:sz w:val="20"/>
                <w:lang w:eastAsia="zh-HK"/>
              </w:rPr>
              <w:t>0</w:t>
            </w:r>
          </w:p>
        </w:tc>
      </w:tr>
      <w:tr w:rsidR="0045567F" w:rsidRPr="00BA579E" w14:paraId="3A464A41"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6AE8702E" w14:textId="7F744AF1" w:rsidR="0045567F" w:rsidRPr="00BA579E" w:rsidRDefault="0045567F" w:rsidP="0045567F">
            <w:pPr>
              <w:jc w:val="both"/>
              <w:rPr>
                <w:rFonts w:eastAsia="PMingLiU"/>
                <w:sz w:val="20"/>
                <w:lang w:eastAsia="zh-HK"/>
              </w:rPr>
            </w:pPr>
            <w:r w:rsidRPr="00BA579E">
              <w:rPr>
                <w:rFonts w:eastAsia="PMingLiU"/>
                <w:sz w:val="20"/>
                <w:lang w:eastAsia="zh-HK"/>
              </w:rPr>
              <w:t>Lift Lobby</w:t>
            </w:r>
          </w:p>
        </w:tc>
        <w:tc>
          <w:tcPr>
            <w:tcW w:w="5427" w:type="dxa"/>
            <w:gridSpan w:val="2"/>
            <w:tcBorders>
              <w:top w:val="nil"/>
              <w:left w:val="nil"/>
              <w:bottom w:val="single" w:sz="8" w:space="0" w:color="auto"/>
              <w:right w:val="single" w:sz="8" w:space="0" w:color="auto"/>
            </w:tcBorders>
            <w:noWrap/>
          </w:tcPr>
          <w:p w14:paraId="001B8191" w14:textId="7776DE57" w:rsidR="0045567F" w:rsidRPr="00BA579E" w:rsidRDefault="0045567F" w:rsidP="0045567F">
            <w:pPr>
              <w:spacing w:line="0" w:lineRule="atLeast"/>
              <w:jc w:val="center"/>
              <w:rPr>
                <w:rFonts w:eastAsia="PMingLiU"/>
                <w:sz w:val="20"/>
                <w:lang w:eastAsia="zh-HK"/>
              </w:rPr>
            </w:pPr>
            <w:r w:rsidRPr="00BA579E">
              <w:rPr>
                <w:rFonts w:eastAsia="PMingLiU"/>
                <w:sz w:val="20"/>
                <w:lang w:eastAsia="zh-HK"/>
              </w:rPr>
              <w:t>0</w:t>
            </w:r>
          </w:p>
        </w:tc>
      </w:tr>
      <w:tr w:rsidR="0045567F" w:rsidRPr="00BA579E" w14:paraId="03FC501A" w14:textId="77777777" w:rsidTr="00A32E43">
        <w:trPr>
          <w:trHeight w:val="67"/>
        </w:trPr>
        <w:tc>
          <w:tcPr>
            <w:tcW w:w="2610" w:type="dxa"/>
            <w:tcBorders>
              <w:top w:val="nil"/>
              <w:left w:val="single" w:sz="8" w:space="0" w:color="auto"/>
              <w:bottom w:val="single" w:sz="8" w:space="0" w:color="auto"/>
              <w:right w:val="single" w:sz="8" w:space="0" w:color="auto"/>
            </w:tcBorders>
            <w:noWrap/>
          </w:tcPr>
          <w:p w14:paraId="359B6A65" w14:textId="66810CBC" w:rsidR="0045567F" w:rsidRPr="00BA579E" w:rsidRDefault="0045567F" w:rsidP="0045567F">
            <w:pPr>
              <w:jc w:val="both"/>
              <w:rPr>
                <w:rFonts w:eastAsia="PMingLiU"/>
                <w:sz w:val="20"/>
                <w:lang w:eastAsia="zh-HK"/>
              </w:rPr>
            </w:pPr>
            <w:r w:rsidRPr="00BA579E">
              <w:rPr>
                <w:rFonts w:eastAsia="PMingLiU"/>
                <w:sz w:val="20"/>
                <w:lang w:eastAsia="zh-HK"/>
              </w:rPr>
              <w:t>Master Bedroom, Bedroom, Dining Room</w:t>
            </w:r>
          </w:p>
        </w:tc>
        <w:tc>
          <w:tcPr>
            <w:tcW w:w="5427" w:type="dxa"/>
            <w:gridSpan w:val="2"/>
            <w:tcBorders>
              <w:top w:val="nil"/>
              <w:left w:val="nil"/>
              <w:bottom w:val="single" w:sz="8" w:space="0" w:color="auto"/>
              <w:right w:val="single" w:sz="8" w:space="0" w:color="auto"/>
            </w:tcBorders>
            <w:noWrap/>
          </w:tcPr>
          <w:p w14:paraId="264D7132" w14:textId="1B975AE9" w:rsidR="0045567F" w:rsidRPr="00BA579E" w:rsidRDefault="0001494D" w:rsidP="004F7950">
            <w:pPr>
              <w:spacing w:line="0" w:lineRule="atLeast"/>
              <w:jc w:val="center"/>
              <w:rPr>
                <w:rFonts w:eastAsia="PMingLiU"/>
                <w:sz w:val="20"/>
                <w:lang w:eastAsia="zh-HK"/>
              </w:rPr>
            </w:pPr>
            <w:r w:rsidRPr="00BA579E">
              <w:rPr>
                <w:rFonts w:eastAsia="PMingLiU"/>
                <w:sz w:val="20"/>
                <w:lang w:eastAsia="zh-HK"/>
              </w:rPr>
              <w:t>0.2</w:t>
            </w:r>
            <w:r w:rsidR="004F7950" w:rsidRPr="00BA579E">
              <w:rPr>
                <w:rFonts w:eastAsia="PMingLiU"/>
                <w:sz w:val="20"/>
                <w:lang w:eastAsia="zh-HK"/>
              </w:rPr>
              <w:t>2</w:t>
            </w:r>
            <w:r w:rsidRPr="00BA579E">
              <w:rPr>
                <w:rFonts w:eastAsia="PMingLiU"/>
                <w:sz w:val="20"/>
                <w:lang w:eastAsia="zh-HK"/>
              </w:rPr>
              <w:t>2</w:t>
            </w:r>
            <w:r w:rsidR="0045567F" w:rsidRPr="00BA579E">
              <w:rPr>
                <w:rFonts w:eastAsia="PMingLiU"/>
                <w:sz w:val="20"/>
                <w:lang w:eastAsia="zh-HK"/>
              </w:rPr>
              <w:t xml:space="preserve"> </w:t>
            </w:r>
            <w:r w:rsidR="00A160C5" w:rsidRPr="00BA579E">
              <w:rPr>
                <w:rFonts w:eastAsia="PMingLiU"/>
                <w:sz w:val="20"/>
                <w:lang w:eastAsia="zh-HK"/>
              </w:rPr>
              <w:t>ppl/</w:t>
            </w:r>
            <w:r w:rsidR="0045567F" w:rsidRPr="00BA579E">
              <w:rPr>
                <w:rFonts w:eastAsia="PMingLiU"/>
                <w:sz w:val="20"/>
                <w:lang w:eastAsia="zh-HK"/>
              </w:rPr>
              <w:t>m</w:t>
            </w:r>
            <w:r w:rsidR="0045567F" w:rsidRPr="00BA579E">
              <w:rPr>
                <w:rFonts w:eastAsia="PMingLiU"/>
                <w:sz w:val="20"/>
                <w:vertAlign w:val="superscript"/>
                <w:lang w:eastAsia="zh-HK"/>
              </w:rPr>
              <w:t>2</w:t>
            </w:r>
          </w:p>
        </w:tc>
      </w:tr>
      <w:tr w:rsidR="0045567F" w:rsidRPr="00BA579E" w14:paraId="6D5B7F2D"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0199AD1F" w14:textId="7362913B" w:rsidR="0045567F" w:rsidRPr="00BA579E" w:rsidRDefault="0045567F" w:rsidP="0045567F">
            <w:pPr>
              <w:jc w:val="both"/>
              <w:rPr>
                <w:rFonts w:eastAsia="PMingLiU"/>
                <w:sz w:val="20"/>
                <w:lang w:eastAsia="zh-HK"/>
              </w:rPr>
            </w:pPr>
            <w:r w:rsidRPr="00BA579E">
              <w:rPr>
                <w:rFonts w:eastAsia="PMingLiU"/>
                <w:sz w:val="20"/>
                <w:lang w:eastAsia="zh-HK"/>
              </w:rPr>
              <w:t>Corridor</w:t>
            </w:r>
          </w:p>
        </w:tc>
        <w:tc>
          <w:tcPr>
            <w:tcW w:w="5427" w:type="dxa"/>
            <w:gridSpan w:val="2"/>
            <w:tcBorders>
              <w:top w:val="single" w:sz="8" w:space="0" w:color="auto"/>
              <w:left w:val="nil"/>
              <w:bottom w:val="single" w:sz="8" w:space="0" w:color="auto"/>
              <w:right w:val="single" w:sz="8" w:space="0" w:color="auto"/>
            </w:tcBorders>
            <w:noWrap/>
          </w:tcPr>
          <w:p w14:paraId="4CAB940C" w14:textId="01230AAC"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22CC482D"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44B49E1C" w14:textId="157BBA89" w:rsidR="0045567F" w:rsidRPr="00BA579E" w:rsidRDefault="0045567F" w:rsidP="0045567F">
            <w:pPr>
              <w:jc w:val="both"/>
              <w:rPr>
                <w:rFonts w:eastAsia="PMingLiU"/>
                <w:sz w:val="20"/>
                <w:lang w:eastAsia="zh-HK"/>
              </w:rPr>
            </w:pPr>
            <w:r w:rsidRPr="00BA579E">
              <w:rPr>
                <w:rFonts w:eastAsia="PMingLiU"/>
                <w:sz w:val="20"/>
                <w:lang w:eastAsia="zh-HK"/>
              </w:rPr>
              <w:t>Kitchen</w:t>
            </w:r>
          </w:p>
        </w:tc>
        <w:tc>
          <w:tcPr>
            <w:tcW w:w="5427" w:type="dxa"/>
            <w:gridSpan w:val="2"/>
            <w:tcBorders>
              <w:top w:val="single" w:sz="8" w:space="0" w:color="auto"/>
              <w:left w:val="nil"/>
              <w:bottom w:val="single" w:sz="8" w:space="0" w:color="auto"/>
              <w:right w:val="single" w:sz="8" w:space="0" w:color="auto"/>
            </w:tcBorders>
            <w:noWrap/>
          </w:tcPr>
          <w:p w14:paraId="26F51250" w14:textId="717096B7"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7136BC84"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11F9BA45" w14:textId="46AFDC3B" w:rsidR="0045567F" w:rsidRPr="00BA579E" w:rsidRDefault="0045567F" w:rsidP="0045567F">
            <w:pPr>
              <w:rPr>
                <w:rFonts w:eastAsia="PMingLiU"/>
                <w:sz w:val="20"/>
                <w:lang w:eastAsia="zh-HK"/>
              </w:rPr>
            </w:pPr>
            <w:r w:rsidRPr="00BA579E">
              <w:rPr>
                <w:rFonts w:eastAsia="PMingLiU"/>
                <w:sz w:val="20"/>
                <w:lang w:eastAsia="zh-HK"/>
              </w:rPr>
              <w:t>Offices</w:t>
            </w:r>
          </w:p>
        </w:tc>
        <w:tc>
          <w:tcPr>
            <w:tcW w:w="5427" w:type="dxa"/>
            <w:gridSpan w:val="2"/>
            <w:tcBorders>
              <w:top w:val="single" w:sz="8" w:space="0" w:color="auto"/>
              <w:left w:val="nil"/>
              <w:bottom w:val="single" w:sz="8" w:space="0" w:color="auto"/>
              <w:right w:val="single" w:sz="8" w:space="0" w:color="auto"/>
            </w:tcBorders>
            <w:noWrap/>
          </w:tcPr>
          <w:p w14:paraId="21E53533" w14:textId="0752E810"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03E5646C"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5BEB0FBC" w14:textId="63A0A1B1" w:rsidR="0045567F" w:rsidRPr="00BA579E" w:rsidRDefault="0045567F" w:rsidP="0045567F">
            <w:pPr>
              <w:tabs>
                <w:tab w:val="left" w:pos="2110"/>
              </w:tabs>
              <w:rPr>
                <w:rFonts w:eastAsia="PMingLiU"/>
                <w:sz w:val="20"/>
                <w:lang w:eastAsia="zh-HK"/>
              </w:rPr>
            </w:pPr>
            <w:r w:rsidRPr="00BA579E">
              <w:rPr>
                <w:rFonts w:eastAsia="PMingLiU"/>
                <w:sz w:val="20"/>
                <w:lang w:eastAsia="zh-HK"/>
              </w:rPr>
              <w:t>Plant Room</w:t>
            </w:r>
          </w:p>
        </w:tc>
        <w:tc>
          <w:tcPr>
            <w:tcW w:w="5427" w:type="dxa"/>
            <w:gridSpan w:val="2"/>
            <w:tcBorders>
              <w:top w:val="single" w:sz="8" w:space="0" w:color="auto"/>
              <w:left w:val="nil"/>
              <w:bottom w:val="single" w:sz="8" w:space="0" w:color="auto"/>
              <w:right w:val="single" w:sz="8" w:space="0" w:color="auto"/>
            </w:tcBorders>
            <w:noWrap/>
          </w:tcPr>
          <w:p w14:paraId="76E680BA" w14:textId="129D71C7"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2220A26E" w14:textId="77777777" w:rsidTr="00A32E43">
        <w:trPr>
          <w:trHeight w:val="67"/>
        </w:trPr>
        <w:tc>
          <w:tcPr>
            <w:tcW w:w="2610" w:type="dxa"/>
            <w:tcBorders>
              <w:top w:val="single" w:sz="8" w:space="0" w:color="auto"/>
              <w:left w:val="single" w:sz="8" w:space="0" w:color="auto"/>
              <w:bottom w:val="single" w:sz="8" w:space="0" w:color="auto"/>
              <w:right w:val="single" w:sz="8" w:space="0" w:color="auto"/>
            </w:tcBorders>
            <w:noWrap/>
          </w:tcPr>
          <w:p w14:paraId="124A38A9" w14:textId="2467F079" w:rsidR="0045567F" w:rsidRPr="00BA579E" w:rsidRDefault="0045567F" w:rsidP="0045567F">
            <w:pPr>
              <w:rPr>
                <w:rFonts w:eastAsia="PMingLiU"/>
                <w:sz w:val="20"/>
                <w:lang w:eastAsia="zh-HK"/>
              </w:rPr>
            </w:pPr>
            <w:r w:rsidRPr="00BA579E">
              <w:rPr>
                <w:rFonts w:eastAsia="PMingLiU"/>
                <w:sz w:val="20"/>
                <w:lang w:eastAsia="zh-HK"/>
              </w:rPr>
              <w:t>Refuse Rooms</w:t>
            </w:r>
          </w:p>
        </w:tc>
        <w:tc>
          <w:tcPr>
            <w:tcW w:w="5427" w:type="dxa"/>
            <w:gridSpan w:val="2"/>
            <w:tcBorders>
              <w:top w:val="single" w:sz="8" w:space="0" w:color="auto"/>
              <w:left w:val="nil"/>
              <w:bottom w:val="single" w:sz="8" w:space="0" w:color="auto"/>
              <w:right w:val="single" w:sz="8" w:space="0" w:color="auto"/>
            </w:tcBorders>
            <w:noWrap/>
          </w:tcPr>
          <w:p w14:paraId="0F6EA0EF" w14:textId="3D22891A" w:rsidR="0045567F" w:rsidRPr="00BA579E" w:rsidRDefault="0045567F" w:rsidP="0045567F">
            <w:pPr>
              <w:spacing w:line="0" w:lineRule="atLeast"/>
              <w:jc w:val="center"/>
              <w:rPr>
                <w:sz w:val="20"/>
              </w:rPr>
            </w:pPr>
            <w:r w:rsidRPr="00BA579E">
              <w:rPr>
                <w:rFonts w:eastAsia="PMingLiU"/>
                <w:sz w:val="20"/>
                <w:lang w:eastAsia="zh-HK"/>
              </w:rPr>
              <w:t>0</w:t>
            </w:r>
          </w:p>
        </w:tc>
      </w:tr>
      <w:tr w:rsidR="0045567F" w:rsidRPr="00BA579E" w14:paraId="48A90ED5" w14:textId="77777777" w:rsidTr="003519D4">
        <w:trPr>
          <w:trHeight w:val="67"/>
        </w:trPr>
        <w:tc>
          <w:tcPr>
            <w:tcW w:w="8037" w:type="dxa"/>
            <w:gridSpan w:val="3"/>
            <w:tcBorders>
              <w:top w:val="single" w:sz="8" w:space="0" w:color="auto"/>
              <w:left w:val="single" w:sz="8" w:space="0" w:color="auto"/>
              <w:bottom w:val="single" w:sz="8" w:space="0" w:color="auto"/>
              <w:right w:val="single" w:sz="8" w:space="0" w:color="auto"/>
            </w:tcBorders>
            <w:noWrap/>
            <w:vAlign w:val="bottom"/>
          </w:tcPr>
          <w:p w14:paraId="4FBD1719" w14:textId="77777777" w:rsidR="0045567F" w:rsidRPr="00BA579E" w:rsidRDefault="0045567F" w:rsidP="0045567F">
            <w:pPr>
              <w:rPr>
                <w:sz w:val="20"/>
              </w:rPr>
            </w:pPr>
            <w:r w:rsidRPr="00BA579E">
              <w:rPr>
                <w:rFonts w:eastAsia="PMingLiU" w:hint="eastAsia"/>
                <w:sz w:val="20"/>
                <w:lang w:eastAsia="zh-HK"/>
              </w:rPr>
              <w:t>*</w:t>
            </w:r>
            <w:r w:rsidRPr="00BA579E">
              <w:rPr>
                <w:sz w:val="20"/>
              </w:rPr>
              <w:t>Remarks:</w:t>
            </w:r>
          </w:p>
          <w:p w14:paraId="242C0ADA" w14:textId="74F27E98" w:rsidR="0045567F" w:rsidRPr="00BA579E" w:rsidRDefault="0045567F" w:rsidP="0045567F">
            <w:pPr>
              <w:spacing w:line="0" w:lineRule="atLeast"/>
              <w:rPr>
                <w:rFonts w:eastAsia="PMingLiU"/>
                <w:sz w:val="20"/>
                <w:lang w:eastAsia="zh-HK"/>
              </w:rPr>
            </w:pPr>
            <w:r w:rsidRPr="00BA579E">
              <w:rPr>
                <w:rFonts w:eastAsia="PMingLiU" w:hint="eastAsia"/>
                <w:sz w:val="20"/>
                <w:lang w:eastAsia="zh-HK"/>
              </w:rPr>
              <w:t xml:space="preserve">People density is based on </w:t>
            </w:r>
            <w:r w:rsidRPr="00BA579E">
              <w:rPr>
                <w:rFonts w:eastAsia="PMingLiU"/>
                <w:sz w:val="20"/>
                <w:lang w:eastAsia="zh-HK"/>
              </w:rPr>
              <w:t>number of people stated in the GBP drawings</w:t>
            </w:r>
          </w:p>
        </w:tc>
      </w:tr>
    </w:tbl>
    <w:p w14:paraId="268A0DB8" w14:textId="73C09D42" w:rsidR="00465CBE" w:rsidRPr="00BA579E" w:rsidRDefault="00465CBE" w:rsidP="00465CBE">
      <w:pPr>
        <w:jc w:val="both"/>
        <w:rPr>
          <w:rFonts w:eastAsia="PMingLiU"/>
          <w:b/>
          <w:lang w:eastAsia="zh-HK"/>
        </w:rPr>
      </w:pPr>
      <w:r w:rsidRPr="00BA579E">
        <w:rPr>
          <w:rFonts w:eastAsia="PMingLiU"/>
          <w:b/>
          <w:lang w:eastAsia="zh-HK"/>
        </w:rPr>
        <w:t>Schedule Summary</w:t>
      </w:r>
    </w:p>
    <w:p w14:paraId="59C19D69" w14:textId="48292356" w:rsidR="00465CBE" w:rsidRPr="00BA579E" w:rsidRDefault="00465CBE" w:rsidP="00465CBE">
      <w:pPr>
        <w:jc w:val="both"/>
        <w:rPr>
          <w:rFonts w:eastAsia="PMingLiU"/>
          <w:lang w:eastAsia="zh-HK"/>
        </w:rPr>
      </w:pPr>
      <w:r w:rsidRPr="00BA579E">
        <w:rPr>
          <w:rFonts w:eastAsia="PMingLiU"/>
          <w:lang w:eastAsia="zh-HK"/>
        </w:rPr>
        <w:t>With reference with the EMSD’s Performance-Based Building Energy Codes (2007), the following occupancy, lighting and equipment schedule is used in the simulation. For other load schedule, detailed explanation will be given in the “Exceptional Calculation Method” section.</w:t>
      </w:r>
    </w:p>
    <w:p w14:paraId="50BF0887" w14:textId="77777777" w:rsidR="00642C0B" w:rsidRPr="00BA579E" w:rsidRDefault="00642C0B" w:rsidP="00465CBE">
      <w:pPr>
        <w:jc w:val="both"/>
        <w:rPr>
          <w:rFonts w:eastAsia="PMingLiU"/>
          <w:lang w:eastAsia="zh-HK"/>
        </w:rPr>
      </w:pPr>
    </w:p>
    <w:p w14:paraId="756B437F" w14:textId="1408F076" w:rsidR="00465CBE" w:rsidRPr="00BA579E" w:rsidRDefault="00465CBE" w:rsidP="00465CBE">
      <w:pPr>
        <w:jc w:val="center"/>
        <w:rPr>
          <w:rFonts w:eastAsia="PMingLiU"/>
          <w:lang w:eastAsia="zh-HK"/>
        </w:rPr>
      </w:pPr>
      <w:r w:rsidRPr="00BA579E">
        <w:rPr>
          <w:rFonts w:eastAsia="PMingLiU"/>
          <w:noProof/>
        </w:rPr>
        <w:lastRenderedPageBreak/>
        <mc:AlternateContent>
          <mc:Choice Requires="wpc">
            <w:drawing>
              <wp:inline distT="0" distB="0" distL="0" distR="0" wp14:anchorId="35FD9A5C" wp14:editId="40609D58">
                <wp:extent cx="4181242" cy="3265714"/>
                <wp:effectExtent l="0" t="0" r="0" b="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5" name="Picture 85"/>
                          <pic:cNvPicPr>
                            <a:picLocks noChangeAspect="1"/>
                          </pic:cNvPicPr>
                        </pic:nvPicPr>
                        <pic:blipFill>
                          <a:blip r:embed="rId53"/>
                          <a:stretch>
                            <a:fillRect/>
                          </a:stretch>
                        </pic:blipFill>
                        <pic:spPr>
                          <a:xfrm>
                            <a:off x="3" y="0"/>
                            <a:ext cx="4066580" cy="3206336"/>
                          </a:xfrm>
                          <a:prstGeom prst="rect">
                            <a:avLst/>
                          </a:prstGeom>
                        </pic:spPr>
                      </pic:pic>
                    </wpc:wpc>
                  </a:graphicData>
                </a:graphic>
              </wp:inline>
            </w:drawing>
          </mc:Choice>
          <mc:Fallback>
            <w:pict>
              <v:group w14:anchorId="03DCE11F" id="Canvas 84" o:spid="_x0000_s1026" editas="canvas" style="width:329.25pt;height:257.15pt;mso-position-horizontal-relative:char;mso-position-vertical-relative:line" coordsize="41808,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">
                <v:shape id="_x0000_s1027" type="#_x0000_t75" style="position:absolute;width:41808;height:32651;visibility:visible;mso-wrap-style:square">
                  <v:fill o:detectmouseclick="t"/>
                  <v:path o:connecttype="none"/>
                </v:shape>
                <v:shape id="Picture 85" o:spid="_x0000_s1028" type="#_x0000_t75" style="position:absolute;width:40665;height:32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ewunFAAAA2wAAAA8AAABkcnMvZG93bnJldi54bWxEj0FrwkAUhO+F/oflFXrTTQpKmroGFQqW&#10;nowe7O2RfSZpsm9DdqOxv94VhB6HmW+GWWSjacWZeldbVhBPIxDEhdU1lwoO+89JAsJ5ZI2tZVJw&#10;JQfZ8vlpgam2F97ROfelCCXsUlRQed+lUrqiIoNuajvi4J1sb9AH2ZdS93gJ5aaVb1E0lwZrDgsV&#10;drSpqGjywShITuXxKx6O65/3oft2q6i5/v41Sr2+jKsPEJ5G/x9+0FsduBncv4Qf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sLpxQAAANsAAAAPAAAAAAAAAAAAAAAA&#10;AJ8CAABkcnMvZG93bnJldi54bWxQSwUGAAAAAAQABAD3AAAAkQMAAAAA&#10;">
                  <v:imagedata r:id="rId54" o:title=""/>
                  <v:path arrowok="t"/>
                </v:shape>
                <w10:anchorlock/>
              </v:group>
            </w:pict>
          </mc:Fallback>
        </mc:AlternateContent>
      </w:r>
    </w:p>
    <w:p w14:paraId="4BB71635" w14:textId="77777777" w:rsidR="00642C0B" w:rsidRPr="00BA579E" w:rsidRDefault="00642C0B" w:rsidP="00465CBE">
      <w:pPr>
        <w:jc w:val="center"/>
        <w:rPr>
          <w:rFonts w:eastAsia="PMingLiU"/>
          <w:lang w:eastAsia="zh-HK"/>
        </w:rPr>
      </w:pPr>
    </w:p>
    <w:p w14:paraId="0379027A" w14:textId="77777777" w:rsidR="003519D4" w:rsidRPr="00BA579E" w:rsidRDefault="003519D4" w:rsidP="00642C0B">
      <w:pPr>
        <w:rPr>
          <w:rFonts w:eastAsia="PMingLiU"/>
          <w:b/>
          <w:szCs w:val="28"/>
          <w:lang w:eastAsia="zh-HK"/>
        </w:rPr>
      </w:pPr>
      <w:r w:rsidRPr="00BA579E">
        <w:rPr>
          <w:rFonts w:eastAsia="PMingLiU" w:hint="eastAsia"/>
          <w:b/>
          <w:szCs w:val="28"/>
          <w:lang w:eastAsia="zh-HK"/>
        </w:rPr>
        <w:t>Equivalent Carbon Dioxide CO</w:t>
      </w:r>
      <w:r w:rsidRPr="00BA579E">
        <w:rPr>
          <w:rFonts w:eastAsia="PMingLiU" w:hint="eastAsia"/>
          <w:b/>
          <w:szCs w:val="28"/>
          <w:vertAlign w:val="subscript"/>
          <w:lang w:eastAsia="zh-HK"/>
        </w:rPr>
        <w:t>2</w:t>
      </w:r>
      <w:r w:rsidRPr="00BA579E">
        <w:rPr>
          <w:rFonts w:eastAsia="PMingLiU" w:hint="eastAsia"/>
          <w:b/>
          <w:szCs w:val="28"/>
          <w:lang w:eastAsia="zh-HK"/>
        </w:rPr>
        <w:t xml:space="preserve"> Emissions Factor</w:t>
      </w:r>
    </w:p>
    <w:tbl>
      <w:tblPr>
        <w:tblW w:w="0" w:type="auto"/>
        <w:tblInd w:w="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5720"/>
      </w:tblGrid>
      <w:tr w:rsidR="003519D4" w:rsidRPr="00BA579E" w14:paraId="1A3726CC" w14:textId="77777777" w:rsidTr="00A14221">
        <w:trPr>
          <w:trHeight w:val="1017"/>
        </w:trPr>
        <w:tc>
          <w:tcPr>
            <w:tcW w:w="7480" w:type="dxa"/>
            <w:gridSpan w:val="2"/>
            <w:shd w:val="clear" w:color="auto" w:fill="auto"/>
          </w:tcPr>
          <w:p w14:paraId="5460A217" w14:textId="77777777" w:rsidR="003519D4" w:rsidRPr="00BA579E" w:rsidRDefault="003519D4" w:rsidP="003519D4">
            <w:pPr>
              <w:jc w:val="both"/>
              <w:rPr>
                <w:rFonts w:eastAsia="PMingLiU"/>
                <w:lang w:eastAsia="zh-HK"/>
              </w:rPr>
            </w:pPr>
            <w:r w:rsidRPr="00BA579E">
              <w:rPr>
                <w:rFonts w:eastAsia="PMingLiU" w:hint="eastAsia"/>
                <w:lang w:eastAsia="zh-HK"/>
              </w:rPr>
              <w:t>Since there is a mix of fuel used in this building, the energy performance assessment will be based on the incurred carbon dioxide emission rather than the amount of energy used. The followings show the conversion factors to be used for this purpose:</w:t>
            </w:r>
          </w:p>
        </w:tc>
      </w:tr>
      <w:tr w:rsidR="003519D4" w:rsidRPr="00BA579E" w14:paraId="7BFF5677" w14:textId="77777777" w:rsidTr="00A14221">
        <w:trPr>
          <w:trHeight w:val="712"/>
        </w:trPr>
        <w:tc>
          <w:tcPr>
            <w:tcW w:w="1760" w:type="dxa"/>
            <w:shd w:val="clear" w:color="auto" w:fill="auto"/>
          </w:tcPr>
          <w:p w14:paraId="50D81CCD" w14:textId="77777777" w:rsidR="003519D4" w:rsidRPr="00BA579E" w:rsidRDefault="003519D4" w:rsidP="003519D4">
            <w:pPr>
              <w:jc w:val="both"/>
              <w:rPr>
                <w:rFonts w:eastAsia="PMingLiU"/>
                <w:lang w:eastAsia="zh-HK"/>
              </w:rPr>
            </w:pPr>
            <w:r w:rsidRPr="00BA579E">
              <w:rPr>
                <w:rFonts w:eastAsia="PMingLiU" w:hint="eastAsia"/>
                <w:lang w:eastAsia="zh-HK"/>
              </w:rPr>
              <w:t>Electricity</w:t>
            </w:r>
          </w:p>
        </w:tc>
        <w:tc>
          <w:tcPr>
            <w:tcW w:w="5720" w:type="dxa"/>
            <w:shd w:val="clear" w:color="auto" w:fill="auto"/>
          </w:tcPr>
          <w:p w14:paraId="0DD5C343" w14:textId="77777777" w:rsidR="003519D4" w:rsidRPr="00BA579E" w:rsidRDefault="003519D4" w:rsidP="003519D4">
            <w:pPr>
              <w:jc w:val="both"/>
              <w:rPr>
                <w:rFonts w:eastAsia="PMingLiU"/>
                <w:lang w:eastAsia="zh-HK"/>
              </w:rPr>
            </w:pPr>
            <w:r w:rsidRPr="00BA579E">
              <w:rPr>
                <w:rFonts w:eastAsia="PMingLiU" w:hint="eastAsia"/>
                <w:lang w:eastAsia="zh-HK"/>
              </w:rPr>
              <w:t>0.7kg CO</w:t>
            </w:r>
            <w:r w:rsidRPr="00BA579E">
              <w:rPr>
                <w:rFonts w:eastAsia="PMingLiU" w:hint="eastAsia"/>
                <w:vertAlign w:val="subscript"/>
                <w:lang w:eastAsia="zh-HK"/>
              </w:rPr>
              <w:t>2</w:t>
            </w:r>
            <w:r w:rsidRPr="00BA579E">
              <w:rPr>
                <w:rFonts w:eastAsia="PMingLiU" w:hint="eastAsia"/>
                <w:lang w:eastAsia="zh-HK"/>
              </w:rPr>
              <w:t xml:space="preserve"> per kWh electricity consumed</w:t>
            </w:r>
          </w:p>
          <w:p w14:paraId="5CB08C33" w14:textId="77777777" w:rsidR="003519D4" w:rsidRPr="00BA579E" w:rsidRDefault="003519D4" w:rsidP="003519D4">
            <w:pPr>
              <w:jc w:val="both"/>
              <w:rPr>
                <w:rFonts w:eastAsia="PMingLiU"/>
                <w:lang w:eastAsia="zh-HK"/>
              </w:rPr>
            </w:pPr>
            <w:r w:rsidRPr="00BA579E">
              <w:rPr>
                <w:rFonts w:eastAsia="PMingLiU" w:hint="eastAsia"/>
                <w:lang w:eastAsia="zh-HK"/>
              </w:rPr>
              <w:t>(From BEAM Plus NB v1.2 Appendix 8.3)</w:t>
            </w:r>
          </w:p>
        </w:tc>
      </w:tr>
      <w:tr w:rsidR="003519D4" w:rsidRPr="00BA579E" w14:paraId="4AD6AF60" w14:textId="77777777" w:rsidTr="00A14221">
        <w:trPr>
          <w:trHeight w:val="703"/>
        </w:trPr>
        <w:tc>
          <w:tcPr>
            <w:tcW w:w="1760" w:type="dxa"/>
            <w:shd w:val="clear" w:color="auto" w:fill="auto"/>
          </w:tcPr>
          <w:p w14:paraId="0DA5208C" w14:textId="77777777" w:rsidR="003519D4" w:rsidRPr="00BA579E" w:rsidRDefault="003519D4" w:rsidP="003519D4">
            <w:pPr>
              <w:jc w:val="both"/>
              <w:rPr>
                <w:rFonts w:eastAsia="PMingLiU"/>
                <w:lang w:eastAsia="zh-HK"/>
              </w:rPr>
            </w:pPr>
            <w:r w:rsidRPr="00BA579E">
              <w:rPr>
                <w:rFonts w:eastAsia="PMingLiU" w:hint="eastAsia"/>
                <w:lang w:eastAsia="zh-HK"/>
              </w:rPr>
              <w:t>Town Gas</w:t>
            </w:r>
          </w:p>
        </w:tc>
        <w:tc>
          <w:tcPr>
            <w:tcW w:w="5720" w:type="dxa"/>
            <w:shd w:val="clear" w:color="auto" w:fill="auto"/>
          </w:tcPr>
          <w:p w14:paraId="12DE6484" w14:textId="77777777" w:rsidR="003519D4" w:rsidRPr="00BA579E" w:rsidRDefault="003519D4" w:rsidP="003519D4">
            <w:pPr>
              <w:jc w:val="both"/>
              <w:rPr>
                <w:rFonts w:eastAsia="PMingLiU"/>
                <w:lang w:eastAsia="zh-HK"/>
              </w:rPr>
            </w:pPr>
            <w:r w:rsidRPr="00BA579E">
              <w:rPr>
                <w:rFonts w:eastAsia="PMingLiU" w:hint="eastAsia"/>
                <w:lang w:eastAsia="zh-HK"/>
              </w:rPr>
              <w:t>3.141 kg CO</w:t>
            </w:r>
            <w:r w:rsidRPr="00BA579E">
              <w:rPr>
                <w:rFonts w:eastAsia="PMingLiU" w:hint="eastAsia"/>
                <w:vertAlign w:val="subscript"/>
                <w:lang w:eastAsia="zh-HK"/>
              </w:rPr>
              <w:t>2</w:t>
            </w:r>
            <w:r w:rsidRPr="00BA579E">
              <w:rPr>
                <w:rFonts w:eastAsia="PMingLiU" w:hint="eastAsia"/>
                <w:lang w:eastAsia="zh-HK"/>
              </w:rPr>
              <w:t xml:space="preserve"> per unit of town gas consumed</w:t>
            </w:r>
          </w:p>
          <w:p w14:paraId="78C2E4A1" w14:textId="77777777" w:rsidR="003519D4" w:rsidRPr="00BA579E" w:rsidRDefault="003519D4" w:rsidP="003519D4">
            <w:pPr>
              <w:jc w:val="both"/>
              <w:rPr>
                <w:rFonts w:eastAsia="PMingLiU"/>
                <w:lang w:eastAsia="zh-HK"/>
              </w:rPr>
            </w:pPr>
            <w:r w:rsidRPr="00BA579E">
              <w:rPr>
                <w:rFonts w:eastAsia="PMingLiU" w:hint="eastAsia"/>
                <w:lang w:eastAsia="zh-HK"/>
              </w:rPr>
              <w:t>(1 unit of town gas = 48MJ)</w:t>
            </w:r>
          </w:p>
          <w:p w14:paraId="67C9FC08" w14:textId="77777777" w:rsidR="003519D4" w:rsidRPr="00BA579E" w:rsidRDefault="003519D4" w:rsidP="003519D4">
            <w:pPr>
              <w:jc w:val="both"/>
              <w:rPr>
                <w:rFonts w:eastAsia="PMingLiU"/>
                <w:lang w:eastAsia="zh-HK"/>
              </w:rPr>
            </w:pPr>
            <w:r w:rsidRPr="00BA579E">
              <w:rPr>
                <w:rFonts w:eastAsia="PMingLiU" w:hint="eastAsia"/>
                <w:lang w:eastAsia="zh-HK"/>
              </w:rPr>
              <w:t>(From BEAM Circular Letter 2013.115)</w:t>
            </w:r>
          </w:p>
        </w:tc>
      </w:tr>
    </w:tbl>
    <w:p w14:paraId="5F7E6293" w14:textId="77777777" w:rsidR="00C95D6D" w:rsidRPr="00BA579E" w:rsidRDefault="00C95D6D" w:rsidP="00C95D6D">
      <w:pPr>
        <w:jc w:val="center"/>
        <w:rPr>
          <w:rFonts w:eastAsia="PMingLiU"/>
          <w:lang w:eastAsia="zh-HK"/>
        </w:rPr>
      </w:pPr>
      <w:bookmarkStart w:id="106" w:name="_Toc422298026"/>
    </w:p>
    <w:p w14:paraId="0E987DF1" w14:textId="0B8AE724" w:rsidR="00C95D6D" w:rsidRPr="00BA579E" w:rsidRDefault="00C95D6D" w:rsidP="00C95D6D">
      <w:pPr>
        <w:rPr>
          <w:rFonts w:eastAsia="PMingLiU"/>
          <w:b/>
          <w:szCs w:val="28"/>
          <w:lang w:eastAsia="zh-HK"/>
        </w:rPr>
      </w:pPr>
      <w:r w:rsidRPr="00BA579E">
        <w:rPr>
          <w:rFonts w:eastAsia="PMingLiU"/>
          <w:b/>
          <w:szCs w:val="28"/>
          <w:lang w:eastAsia="zh-HK"/>
        </w:rPr>
        <w:t>Compliance of Building Energy Code</w:t>
      </w:r>
    </w:p>
    <w:p w14:paraId="6AD21310" w14:textId="24A8CC9D" w:rsidR="00C95D6D" w:rsidRPr="00BA579E" w:rsidRDefault="00C95D6D" w:rsidP="00C95D6D">
      <w:pPr>
        <w:jc w:val="both"/>
        <w:rPr>
          <w:rFonts w:eastAsia="PMingLiU"/>
          <w:szCs w:val="28"/>
          <w:lang w:eastAsia="zh-HK"/>
        </w:rPr>
      </w:pPr>
      <w:r w:rsidRPr="00BA579E">
        <w:rPr>
          <w:rFonts w:eastAsia="PMingLiU"/>
          <w:szCs w:val="28"/>
          <w:lang w:eastAsia="zh-HK"/>
        </w:rPr>
        <w:t>The Code of Practice for Energy Efficiency of Building Services Installation</w:t>
      </w:r>
      <w:r w:rsidR="00434B1B" w:rsidRPr="00BA579E">
        <w:rPr>
          <w:rFonts w:eastAsia="PMingLiU"/>
          <w:szCs w:val="28"/>
          <w:lang w:eastAsia="zh-HK"/>
        </w:rPr>
        <w:t xml:space="preserve"> Prescriptive Option</w:t>
      </w:r>
      <w:r w:rsidRPr="00BA579E">
        <w:rPr>
          <w:rFonts w:eastAsia="PMingLiU"/>
          <w:szCs w:val="28"/>
          <w:lang w:eastAsia="zh-HK"/>
        </w:rPr>
        <w:t>, which shall be strictly complied with as a pre-requisite for credits under the building energy performance assessment.</w:t>
      </w:r>
    </w:p>
    <w:p w14:paraId="3CBE946C" w14:textId="547410F1" w:rsidR="00A14221" w:rsidRPr="00BA579E" w:rsidRDefault="00A14221" w:rsidP="00A14221">
      <w:pPr>
        <w:pStyle w:val="ReportLevel2"/>
        <w:numPr>
          <w:ilvl w:val="0"/>
          <w:numId w:val="0"/>
        </w:numPr>
        <w:spacing w:line="320" w:lineRule="exact"/>
        <w:jc w:val="both"/>
      </w:pPr>
    </w:p>
    <w:p w14:paraId="03BAE1B2" w14:textId="33710B9C" w:rsidR="00A14221" w:rsidRPr="00BA579E" w:rsidRDefault="00A14221"/>
    <w:p w14:paraId="12D71E04" w14:textId="61A737B9" w:rsidR="00A14221" w:rsidRPr="00BA579E" w:rsidRDefault="00A14221">
      <w:r w:rsidRPr="00BA579E">
        <w:br w:type="page"/>
      </w:r>
    </w:p>
    <w:p w14:paraId="775E3A09" w14:textId="77777777" w:rsidR="00A14221" w:rsidRPr="00BA579E" w:rsidRDefault="00A14221" w:rsidP="001402F2">
      <w:pPr>
        <w:pStyle w:val="ReportLevel2"/>
      </w:pPr>
      <w:bookmarkStart w:id="107" w:name="_Toc531335585"/>
      <w:r w:rsidRPr="00BA579E">
        <w:lastRenderedPageBreak/>
        <w:t>Exceptional Calculation Method</w:t>
      </w:r>
      <w:bookmarkEnd w:id="106"/>
      <w:bookmarkEnd w:id="107"/>
    </w:p>
    <w:p w14:paraId="0FBF5084" w14:textId="072AAA60" w:rsidR="00A32E43" w:rsidRPr="00BA579E" w:rsidRDefault="00A14221" w:rsidP="00643683">
      <w:pPr>
        <w:jc w:val="both"/>
        <w:rPr>
          <w:rFonts w:eastAsia="PMingLiU"/>
          <w:lang w:eastAsia="zh-TW"/>
        </w:rPr>
      </w:pPr>
      <w:r w:rsidRPr="00BA579E">
        <w:rPr>
          <w:rFonts w:eastAsia="PMingLiU"/>
          <w:szCs w:val="22"/>
          <w:lang w:eastAsia="zh-TW"/>
        </w:rPr>
        <w:t xml:space="preserve">Exceptional Calculation approaches are adopted for the </w:t>
      </w:r>
      <w:r w:rsidRPr="00BA579E">
        <w:rPr>
          <w:rFonts w:eastAsia="PMingLiU" w:hint="eastAsia"/>
          <w:szCs w:val="22"/>
          <w:lang w:eastAsia="zh-TW"/>
        </w:rPr>
        <w:t xml:space="preserve">energy </w:t>
      </w:r>
      <w:r w:rsidRPr="00BA579E">
        <w:rPr>
          <w:rFonts w:eastAsia="PMingLiU"/>
          <w:szCs w:val="22"/>
          <w:lang w:eastAsia="zh-TW"/>
        </w:rPr>
        <w:t>estimation of</w:t>
      </w:r>
      <w:r w:rsidRPr="00BA579E">
        <w:rPr>
          <w:rFonts w:eastAsia="PMingLiU" w:hint="eastAsia"/>
          <w:szCs w:val="22"/>
          <w:lang w:eastAsia="zh-TW"/>
        </w:rPr>
        <w:t xml:space="preserve"> </w:t>
      </w:r>
      <w:r w:rsidR="00A32E43" w:rsidRPr="00BA579E">
        <w:rPr>
          <w:rFonts w:eastAsia="PMingLiU"/>
          <w:lang w:eastAsia="zh-TW"/>
        </w:rPr>
        <w:t>all kitchen appliances such as electric cooking, was</w:t>
      </w:r>
      <w:r w:rsidR="003D6931" w:rsidRPr="00BA579E">
        <w:rPr>
          <w:rFonts w:eastAsia="PMingLiU"/>
          <w:lang w:eastAsia="zh-TW"/>
        </w:rPr>
        <w:t>hing machine and refrigeration, Car Park, Plumbing</w:t>
      </w:r>
      <w:r w:rsidR="00865002" w:rsidRPr="00BA579E">
        <w:rPr>
          <w:rFonts w:eastAsia="PMingLiU"/>
          <w:lang w:eastAsia="zh-TW"/>
        </w:rPr>
        <w:t xml:space="preserve"> </w:t>
      </w:r>
      <w:r w:rsidR="003D6931" w:rsidRPr="00BA579E">
        <w:rPr>
          <w:rFonts w:eastAsia="PMingLiU"/>
          <w:lang w:eastAsia="zh-TW"/>
        </w:rPr>
        <w:t>&amp;</w:t>
      </w:r>
      <w:r w:rsidR="00865002" w:rsidRPr="00BA579E">
        <w:rPr>
          <w:rFonts w:eastAsia="PMingLiU"/>
          <w:lang w:eastAsia="zh-TW"/>
        </w:rPr>
        <w:t xml:space="preserve"> </w:t>
      </w:r>
      <w:r w:rsidR="003D6931" w:rsidRPr="00BA579E">
        <w:rPr>
          <w:rFonts w:eastAsia="PMingLiU"/>
          <w:lang w:eastAsia="zh-TW"/>
        </w:rPr>
        <w:t xml:space="preserve">Drainage. </w:t>
      </w:r>
      <w:r w:rsidR="00A32E43" w:rsidRPr="00BA579E">
        <w:rPr>
          <w:rFonts w:eastAsia="PMingLiU"/>
          <w:lang w:eastAsia="zh-TW"/>
        </w:rPr>
        <w:t xml:space="preserve">The above mentioned items are independent of cooling load, heating load and the weather. The energy consumption of these items is non-dynamic and independent of other factors. </w:t>
      </w:r>
      <w:r w:rsidR="002F02A4" w:rsidRPr="00BA579E">
        <w:rPr>
          <w:rFonts w:eastAsia="PMingLiU"/>
          <w:lang w:eastAsia="zh-TW"/>
        </w:rPr>
        <w:t>In addition, they will become part of the total energy consumption and no savings are claimed of these items.</w:t>
      </w:r>
    </w:p>
    <w:p w14:paraId="72F25FBC" w14:textId="36D06A53" w:rsidR="002F02A4" w:rsidRPr="00BA579E" w:rsidRDefault="002F02A4" w:rsidP="002F02A4">
      <w:pPr>
        <w:pStyle w:val="ReportLevel3"/>
      </w:pPr>
      <w:r w:rsidRPr="00BA579E">
        <w:t>Kitchen Appliances</w:t>
      </w:r>
    </w:p>
    <w:p w14:paraId="65A34621" w14:textId="1173FC58" w:rsidR="00C17CF0" w:rsidRPr="00BA579E" w:rsidRDefault="004F7950" w:rsidP="00C17CF0">
      <w:pPr>
        <w:pStyle w:val="ReportText"/>
        <w:jc w:val="both"/>
      </w:pPr>
      <w:r w:rsidRPr="00BA579E">
        <w:t xml:space="preserve">It is assumed all flat types would have same provision of kitchen appliances including electric cooking, washing machine and refrigerator. The equipment power for each equipment are listed in </w:t>
      </w:r>
      <w:r w:rsidR="006D1D4D" w:rsidRPr="00BA579E">
        <w:fldChar w:fldCharType="begin"/>
      </w:r>
      <w:r w:rsidR="006D1D4D" w:rsidRPr="00BA579E">
        <w:instrText xml:space="preserve"> REF _Ref516237024 \h </w:instrText>
      </w:r>
      <w:r w:rsidR="006D1D4D" w:rsidRPr="00BA579E">
        <w:fldChar w:fldCharType="separate"/>
      </w:r>
      <w:r w:rsidR="005E0E78" w:rsidRPr="00BA579E">
        <w:t xml:space="preserve">Table </w:t>
      </w:r>
      <w:r w:rsidR="005E0E78">
        <w:rPr>
          <w:noProof/>
        </w:rPr>
        <w:t>5</w:t>
      </w:r>
      <w:r w:rsidR="006D1D4D" w:rsidRPr="00BA579E">
        <w:fldChar w:fldCharType="end"/>
      </w:r>
      <w:r w:rsidR="006D1D4D" w:rsidRPr="00BA579E">
        <w:t>.</w:t>
      </w:r>
    </w:p>
    <w:p w14:paraId="7A566FB8" w14:textId="6D0B59DF" w:rsidR="00C17CF0" w:rsidRPr="00BA579E" w:rsidRDefault="00C17CF0" w:rsidP="00C17CF0">
      <w:pPr>
        <w:pStyle w:val="Caption"/>
        <w:rPr>
          <w:szCs w:val="22"/>
          <w:highlight w:val="yellow"/>
        </w:rPr>
      </w:pPr>
      <w:bookmarkStart w:id="108" w:name="_Ref516237024"/>
      <w:r w:rsidRPr="00BA579E">
        <w:t xml:space="preserve">Table </w:t>
      </w:r>
      <w:r w:rsidR="00760710">
        <w:fldChar w:fldCharType="begin"/>
      </w:r>
      <w:r w:rsidR="00760710">
        <w:instrText xml:space="preserve"> SEQ Table \* ARABIC </w:instrText>
      </w:r>
      <w:r w:rsidR="00760710">
        <w:fldChar w:fldCharType="separate"/>
      </w:r>
      <w:r w:rsidR="005E0E78">
        <w:rPr>
          <w:noProof/>
        </w:rPr>
        <w:t>5</w:t>
      </w:r>
      <w:r w:rsidR="00760710">
        <w:rPr>
          <w:noProof/>
        </w:rPr>
        <w:fldChar w:fldCharType="end"/>
      </w:r>
      <w:bookmarkEnd w:id="108"/>
      <w:r w:rsidRPr="00BA579E">
        <w:t xml:space="preserve"> Total kitchen equipment power for different flat types</w:t>
      </w:r>
    </w:p>
    <w:tbl>
      <w:tblPr>
        <w:tblStyle w:val="ReportTable"/>
        <w:tblW w:w="5000" w:type="pct"/>
        <w:tblLook w:val="04A0" w:firstRow="1" w:lastRow="0" w:firstColumn="1" w:lastColumn="0" w:noHBand="0" w:noVBand="1"/>
      </w:tblPr>
      <w:tblGrid>
        <w:gridCol w:w="4893"/>
        <w:gridCol w:w="3034"/>
      </w:tblGrid>
      <w:tr w:rsidR="004F7950" w:rsidRPr="00BA579E" w14:paraId="262FE640" w14:textId="77777777" w:rsidTr="004F7950">
        <w:trPr>
          <w:cnfStyle w:val="100000000000" w:firstRow="1" w:lastRow="0" w:firstColumn="0" w:lastColumn="0" w:oddVBand="0" w:evenVBand="0" w:oddHBand="0" w:evenHBand="0" w:firstRowFirstColumn="0" w:firstRowLastColumn="0" w:lastRowFirstColumn="0" w:lastRowLastColumn="0"/>
          <w:trHeight w:val="300"/>
        </w:trPr>
        <w:tc>
          <w:tcPr>
            <w:tcW w:w="3086" w:type="pct"/>
            <w:noWrap/>
            <w:hideMark/>
          </w:tcPr>
          <w:p w14:paraId="1233B6A5" w14:textId="06980F8F" w:rsidR="004F7950" w:rsidRPr="00BA579E" w:rsidRDefault="004F7950" w:rsidP="00C17CF0">
            <w:pPr>
              <w:jc w:val="center"/>
              <w:rPr>
                <w:rFonts w:ascii="Calibri" w:hAnsi="Calibri" w:cs="Calibri"/>
                <w:color w:val="000000"/>
                <w:sz w:val="22"/>
                <w:szCs w:val="22"/>
              </w:rPr>
            </w:pPr>
          </w:p>
        </w:tc>
        <w:tc>
          <w:tcPr>
            <w:tcW w:w="1914" w:type="pct"/>
            <w:noWrap/>
            <w:hideMark/>
          </w:tcPr>
          <w:p w14:paraId="64F2A50A" w14:textId="41E155EE" w:rsidR="004F7950" w:rsidRPr="00BA579E" w:rsidRDefault="004F7950" w:rsidP="00C17CF0">
            <w:pPr>
              <w:jc w:val="center"/>
              <w:rPr>
                <w:rFonts w:ascii="Calibri" w:hAnsi="Calibri" w:cs="Calibri"/>
                <w:b w:val="0"/>
                <w:color w:val="000000"/>
                <w:sz w:val="22"/>
                <w:szCs w:val="22"/>
              </w:rPr>
            </w:pPr>
            <w:r w:rsidRPr="00BA579E">
              <w:rPr>
                <w:rFonts w:ascii="Calibri" w:hAnsi="Calibri" w:cs="Calibri"/>
                <w:b w:val="0"/>
                <w:color w:val="000000"/>
                <w:sz w:val="22"/>
                <w:szCs w:val="22"/>
              </w:rPr>
              <w:t>All Flat Types</w:t>
            </w:r>
          </w:p>
        </w:tc>
      </w:tr>
      <w:tr w:rsidR="004F7950" w:rsidRPr="00BA579E" w14:paraId="2195F2D3" w14:textId="77777777" w:rsidTr="004F7950">
        <w:trPr>
          <w:trHeight w:val="300"/>
        </w:trPr>
        <w:tc>
          <w:tcPr>
            <w:tcW w:w="3086" w:type="pct"/>
            <w:noWrap/>
            <w:hideMark/>
          </w:tcPr>
          <w:p w14:paraId="16A0FD12" w14:textId="44AA5E24" w:rsidR="004F7950" w:rsidRPr="00BA579E" w:rsidRDefault="004F7950" w:rsidP="00C17CF0">
            <w:pPr>
              <w:jc w:val="center"/>
              <w:rPr>
                <w:rFonts w:ascii="Calibri" w:hAnsi="Calibri" w:cs="Calibri"/>
                <w:color w:val="000000"/>
                <w:sz w:val="22"/>
                <w:szCs w:val="22"/>
              </w:rPr>
            </w:pPr>
            <w:r w:rsidRPr="00BA579E">
              <w:rPr>
                <w:rFonts w:ascii="Calibri" w:hAnsi="Calibri" w:cs="Calibri"/>
                <w:color w:val="000000"/>
                <w:sz w:val="22"/>
                <w:szCs w:val="22"/>
              </w:rPr>
              <w:t>Electric Cooking (kW)</w:t>
            </w:r>
          </w:p>
        </w:tc>
        <w:tc>
          <w:tcPr>
            <w:tcW w:w="1914" w:type="pct"/>
            <w:noWrap/>
          </w:tcPr>
          <w:p w14:paraId="39194A85" w14:textId="3C79BF07" w:rsidR="004F7950" w:rsidRPr="00BA579E" w:rsidRDefault="00D57A32" w:rsidP="00C17CF0">
            <w:pPr>
              <w:jc w:val="center"/>
              <w:rPr>
                <w:rFonts w:ascii="Calibri" w:hAnsi="Calibri" w:cs="Calibri"/>
                <w:color w:val="000000"/>
                <w:sz w:val="22"/>
                <w:szCs w:val="22"/>
              </w:rPr>
            </w:pPr>
            <w:r w:rsidRPr="00BA579E">
              <w:rPr>
                <w:rFonts w:ascii="Calibri" w:hAnsi="Calibri" w:cs="Calibri"/>
                <w:color w:val="000000"/>
                <w:sz w:val="22"/>
                <w:szCs w:val="22"/>
              </w:rPr>
              <w:t>3.1</w:t>
            </w:r>
          </w:p>
        </w:tc>
      </w:tr>
      <w:tr w:rsidR="004F7950" w:rsidRPr="00BA579E" w14:paraId="36B5BEDA" w14:textId="77777777" w:rsidTr="004F7950">
        <w:trPr>
          <w:trHeight w:val="300"/>
        </w:trPr>
        <w:tc>
          <w:tcPr>
            <w:tcW w:w="3086" w:type="pct"/>
            <w:noWrap/>
            <w:hideMark/>
          </w:tcPr>
          <w:p w14:paraId="50EFFBA2" w14:textId="76D5294E" w:rsidR="004F7950" w:rsidRPr="00BA579E" w:rsidRDefault="004F7950" w:rsidP="00C17CF0">
            <w:pPr>
              <w:jc w:val="center"/>
              <w:rPr>
                <w:rFonts w:ascii="Calibri" w:hAnsi="Calibri" w:cs="Calibri"/>
                <w:color w:val="000000"/>
                <w:sz w:val="22"/>
                <w:szCs w:val="22"/>
              </w:rPr>
            </w:pPr>
            <w:r w:rsidRPr="00BA579E">
              <w:rPr>
                <w:rFonts w:ascii="Calibri" w:hAnsi="Calibri" w:cs="Calibri"/>
                <w:color w:val="000000"/>
                <w:sz w:val="22"/>
                <w:szCs w:val="22"/>
              </w:rPr>
              <w:t>Washing Machine (kW)</w:t>
            </w:r>
          </w:p>
        </w:tc>
        <w:tc>
          <w:tcPr>
            <w:tcW w:w="1914" w:type="pct"/>
            <w:noWrap/>
          </w:tcPr>
          <w:p w14:paraId="21955BD5" w14:textId="690D638C" w:rsidR="004F7950" w:rsidRPr="00BA579E" w:rsidRDefault="00D57A32" w:rsidP="00C17CF0">
            <w:pPr>
              <w:jc w:val="center"/>
              <w:rPr>
                <w:rFonts w:ascii="Calibri" w:hAnsi="Calibri" w:cs="Calibri"/>
                <w:color w:val="000000"/>
                <w:sz w:val="22"/>
                <w:szCs w:val="22"/>
              </w:rPr>
            </w:pPr>
            <w:r w:rsidRPr="00BA579E">
              <w:rPr>
                <w:rFonts w:ascii="Calibri" w:hAnsi="Calibri" w:cs="Calibri"/>
                <w:color w:val="000000"/>
                <w:sz w:val="22"/>
                <w:szCs w:val="22"/>
              </w:rPr>
              <w:t>2.2</w:t>
            </w:r>
          </w:p>
        </w:tc>
      </w:tr>
      <w:tr w:rsidR="004F7950" w:rsidRPr="00BA579E" w14:paraId="4F2BFD5A" w14:textId="77777777" w:rsidTr="004F7950">
        <w:trPr>
          <w:trHeight w:val="300"/>
        </w:trPr>
        <w:tc>
          <w:tcPr>
            <w:tcW w:w="3086" w:type="pct"/>
            <w:noWrap/>
            <w:hideMark/>
          </w:tcPr>
          <w:p w14:paraId="75677899" w14:textId="02E610F3" w:rsidR="004F7950" w:rsidRPr="00BA579E" w:rsidRDefault="004F7950" w:rsidP="00C17CF0">
            <w:pPr>
              <w:jc w:val="center"/>
              <w:rPr>
                <w:rFonts w:ascii="Calibri" w:hAnsi="Calibri" w:cs="Calibri"/>
                <w:color w:val="000000"/>
                <w:sz w:val="22"/>
                <w:szCs w:val="22"/>
              </w:rPr>
            </w:pPr>
            <w:r w:rsidRPr="00BA579E">
              <w:rPr>
                <w:rFonts w:ascii="Calibri" w:hAnsi="Calibri" w:cs="Calibri"/>
                <w:color w:val="000000"/>
                <w:sz w:val="22"/>
                <w:szCs w:val="22"/>
              </w:rPr>
              <w:t>Refrigeration (kWh/yr)</w:t>
            </w:r>
          </w:p>
        </w:tc>
        <w:tc>
          <w:tcPr>
            <w:tcW w:w="1914" w:type="pct"/>
            <w:noWrap/>
          </w:tcPr>
          <w:p w14:paraId="1D8A89C2" w14:textId="58011A22" w:rsidR="004F7950" w:rsidRPr="00BA579E" w:rsidRDefault="00D57A32" w:rsidP="00C17CF0">
            <w:pPr>
              <w:jc w:val="center"/>
              <w:rPr>
                <w:rFonts w:ascii="Calibri" w:hAnsi="Calibri" w:cs="Calibri"/>
                <w:color w:val="000000"/>
                <w:sz w:val="22"/>
                <w:szCs w:val="22"/>
              </w:rPr>
            </w:pPr>
            <w:r w:rsidRPr="00BA579E">
              <w:rPr>
                <w:rFonts w:ascii="Calibri" w:hAnsi="Calibri" w:cs="Calibri"/>
                <w:color w:val="000000"/>
                <w:sz w:val="22"/>
                <w:szCs w:val="22"/>
              </w:rPr>
              <w:t>281</w:t>
            </w:r>
          </w:p>
        </w:tc>
      </w:tr>
    </w:tbl>
    <w:p w14:paraId="085DC226" w14:textId="26D626C9" w:rsidR="00DE63C4" w:rsidRPr="00BA579E" w:rsidRDefault="003660EE" w:rsidP="00C17CF0">
      <w:pPr>
        <w:pStyle w:val="ReportText"/>
        <w:jc w:val="both"/>
      </w:pPr>
      <w:r w:rsidRPr="00BA579E">
        <w:t xml:space="preserve">Based on the information above, </w:t>
      </w:r>
      <w:r w:rsidR="00DE63C4" w:rsidRPr="00BA579E">
        <w:t>the total equipment power of each tower is calculated and summarized below:</w:t>
      </w:r>
    </w:p>
    <w:p w14:paraId="1FBAAD56" w14:textId="4E5E9870" w:rsidR="00DE63C4" w:rsidRPr="00BA579E" w:rsidRDefault="00DE63C4" w:rsidP="00DE63C4">
      <w:pPr>
        <w:pStyle w:val="Caption"/>
      </w:pPr>
      <w:r w:rsidRPr="00BA579E">
        <w:t xml:space="preserve">Table </w:t>
      </w:r>
      <w:r w:rsidR="00760710">
        <w:fldChar w:fldCharType="begin"/>
      </w:r>
      <w:r w:rsidR="00760710">
        <w:instrText xml:space="preserve"> SEQ Table \* ARABIC </w:instrText>
      </w:r>
      <w:r w:rsidR="00760710">
        <w:fldChar w:fldCharType="separate"/>
      </w:r>
      <w:r w:rsidR="005E0E78">
        <w:rPr>
          <w:noProof/>
        </w:rPr>
        <w:t>6</w:t>
      </w:r>
      <w:r w:rsidR="00760710">
        <w:rPr>
          <w:noProof/>
        </w:rPr>
        <w:fldChar w:fldCharType="end"/>
      </w:r>
      <w:r w:rsidRPr="00BA579E">
        <w:t xml:space="preserve"> Total kitchen equipment power in each tower</w:t>
      </w:r>
    </w:p>
    <w:tbl>
      <w:tblPr>
        <w:tblStyle w:val="ReportTable"/>
        <w:tblW w:w="5000" w:type="pct"/>
        <w:tblLook w:val="04A0" w:firstRow="1" w:lastRow="0" w:firstColumn="1" w:lastColumn="0" w:noHBand="0" w:noVBand="1"/>
      </w:tblPr>
      <w:tblGrid>
        <w:gridCol w:w="4893"/>
        <w:gridCol w:w="3034"/>
      </w:tblGrid>
      <w:tr w:rsidR="005F54A7" w:rsidRPr="00BA579E" w14:paraId="3E61DE05" w14:textId="77777777" w:rsidTr="008F20C2">
        <w:trPr>
          <w:cnfStyle w:val="100000000000" w:firstRow="1" w:lastRow="0" w:firstColumn="0" w:lastColumn="0" w:oddVBand="0" w:evenVBand="0" w:oddHBand="0" w:evenHBand="0" w:firstRowFirstColumn="0" w:firstRowLastColumn="0" w:lastRowFirstColumn="0" w:lastRowLastColumn="0"/>
          <w:trHeight w:val="300"/>
        </w:trPr>
        <w:tc>
          <w:tcPr>
            <w:tcW w:w="3086" w:type="pct"/>
            <w:noWrap/>
            <w:hideMark/>
          </w:tcPr>
          <w:p w14:paraId="0FDAB009" w14:textId="77777777" w:rsidR="005F54A7" w:rsidRPr="00BA579E" w:rsidRDefault="005F54A7" w:rsidP="008F20C2">
            <w:pPr>
              <w:jc w:val="center"/>
              <w:rPr>
                <w:rFonts w:ascii="Calibri" w:hAnsi="Calibri" w:cs="Calibri"/>
                <w:color w:val="000000"/>
                <w:sz w:val="22"/>
                <w:szCs w:val="22"/>
              </w:rPr>
            </w:pPr>
          </w:p>
        </w:tc>
        <w:tc>
          <w:tcPr>
            <w:tcW w:w="1914" w:type="pct"/>
            <w:noWrap/>
            <w:hideMark/>
          </w:tcPr>
          <w:p w14:paraId="53A00EBA" w14:textId="12426053" w:rsidR="005F54A7" w:rsidRPr="00BA579E" w:rsidRDefault="005F54A7" w:rsidP="008F20C2">
            <w:pPr>
              <w:jc w:val="center"/>
              <w:rPr>
                <w:rFonts w:ascii="Calibri" w:hAnsi="Calibri" w:cs="Calibri"/>
                <w:b w:val="0"/>
                <w:color w:val="000000"/>
                <w:sz w:val="22"/>
                <w:szCs w:val="22"/>
              </w:rPr>
            </w:pPr>
            <w:r w:rsidRPr="00BA579E">
              <w:rPr>
                <w:rFonts w:ascii="Calibri" w:hAnsi="Calibri" w:cs="Calibri"/>
                <w:b w:val="0"/>
                <w:color w:val="000000"/>
                <w:sz w:val="22"/>
                <w:szCs w:val="22"/>
              </w:rPr>
              <w:t>Power (kW)</w:t>
            </w:r>
          </w:p>
        </w:tc>
      </w:tr>
      <w:tr w:rsidR="005F54A7" w:rsidRPr="00BA579E" w14:paraId="5ACC6830" w14:textId="77777777" w:rsidTr="008F20C2">
        <w:trPr>
          <w:trHeight w:val="300"/>
        </w:trPr>
        <w:tc>
          <w:tcPr>
            <w:tcW w:w="3086" w:type="pct"/>
            <w:noWrap/>
            <w:hideMark/>
          </w:tcPr>
          <w:p w14:paraId="4B8F4799" w14:textId="16CFEC5A" w:rsidR="005F54A7" w:rsidRPr="00BA579E" w:rsidRDefault="005F54A7" w:rsidP="008F20C2">
            <w:pPr>
              <w:jc w:val="center"/>
              <w:rPr>
                <w:rFonts w:ascii="Calibri" w:hAnsi="Calibri" w:cs="Calibri"/>
                <w:color w:val="000000"/>
                <w:sz w:val="22"/>
                <w:szCs w:val="22"/>
              </w:rPr>
            </w:pPr>
            <w:r w:rsidRPr="00BA579E">
              <w:rPr>
                <w:rFonts w:ascii="Calibri" w:hAnsi="Calibri" w:cs="Calibri"/>
                <w:color w:val="000000"/>
                <w:sz w:val="22"/>
                <w:szCs w:val="22"/>
              </w:rPr>
              <w:t xml:space="preserve">Electric Cooking </w:t>
            </w:r>
          </w:p>
        </w:tc>
        <w:tc>
          <w:tcPr>
            <w:tcW w:w="1914" w:type="pct"/>
            <w:noWrap/>
          </w:tcPr>
          <w:p w14:paraId="52BA93FE" w14:textId="7FA1EEBD" w:rsidR="005F54A7" w:rsidRPr="00BA579E" w:rsidRDefault="00D57A32" w:rsidP="008F20C2">
            <w:pPr>
              <w:jc w:val="center"/>
              <w:rPr>
                <w:rFonts w:ascii="Calibri" w:hAnsi="Calibri" w:cs="Calibri"/>
                <w:color w:val="000000"/>
                <w:sz w:val="22"/>
                <w:szCs w:val="22"/>
              </w:rPr>
            </w:pPr>
            <w:r w:rsidRPr="00BA579E">
              <w:rPr>
                <w:rFonts w:ascii="Calibri" w:hAnsi="Calibri" w:cs="Calibri"/>
                <w:color w:val="000000"/>
                <w:sz w:val="22"/>
                <w:szCs w:val="22"/>
              </w:rPr>
              <w:t>957.8</w:t>
            </w:r>
          </w:p>
        </w:tc>
      </w:tr>
      <w:tr w:rsidR="005F54A7" w:rsidRPr="00BA579E" w14:paraId="6A40F7B1" w14:textId="77777777" w:rsidTr="008F20C2">
        <w:trPr>
          <w:trHeight w:val="300"/>
        </w:trPr>
        <w:tc>
          <w:tcPr>
            <w:tcW w:w="3086" w:type="pct"/>
            <w:noWrap/>
            <w:hideMark/>
          </w:tcPr>
          <w:p w14:paraId="6EC5EF5F" w14:textId="28E3FF08" w:rsidR="005F54A7" w:rsidRPr="00BA579E" w:rsidRDefault="005F54A7" w:rsidP="008F20C2">
            <w:pPr>
              <w:jc w:val="center"/>
              <w:rPr>
                <w:rFonts w:ascii="Calibri" w:hAnsi="Calibri" w:cs="Calibri"/>
                <w:color w:val="000000"/>
                <w:sz w:val="22"/>
                <w:szCs w:val="22"/>
              </w:rPr>
            </w:pPr>
            <w:r w:rsidRPr="00BA579E">
              <w:rPr>
                <w:rFonts w:ascii="Calibri" w:hAnsi="Calibri" w:cs="Calibri"/>
                <w:color w:val="000000"/>
                <w:sz w:val="22"/>
                <w:szCs w:val="22"/>
              </w:rPr>
              <w:t xml:space="preserve">Washing Machine </w:t>
            </w:r>
          </w:p>
        </w:tc>
        <w:tc>
          <w:tcPr>
            <w:tcW w:w="1914" w:type="pct"/>
            <w:noWrap/>
          </w:tcPr>
          <w:p w14:paraId="3A7D0BF8" w14:textId="2B377123" w:rsidR="005F54A7" w:rsidRPr="00BA579E" w:rsidRDefault="00D57A32" w:rsidP="008F20C2">
            <w:pPr>
              <w:jc w:val="center"/>
              <w:rPr>
                <w:rFonts w:ascii="Calibri" w:hAnsi="Calibri" w:cs="Calibri"/>
                <w:color w:val="000000"/>
                <w:sz w:val="22"/>
                <w:szCs w:val="22"/>
              </w:rPr>
            </w:pPr>
            <w:r w:rsidRPr="00BA579E">
              <w:rPr>
                <w:rFonts w:ascii="Calibri" w:hAnsi="Calibri" w:cs="Calibri"/>
                <w:color w:val="000000"/>
                <w:sz w:val="22"/>
                <w:szCs w:val="22"/>
              </w:rPr>
              <w:t>688.6</w:t>
            </w:r>
          </w:p>
        </w:tc>
      </w:tr>
      <w:tr w:rsidR="005F54A7" w:rsidRPr="00BA579E" w14:paraId="640303DA" w14:textId="77777777" w:rsidTr="008F20C2">
        <w:trPr>
          <w:trHeight w:val="300"/>
        </w:trPr>
        <w:tc>
          <w:tcPr>
            <w:tcW w:w="3086" w:type="pct"/>
            <w:noWrap/>
            <w:hideMark/>
          </w:tcPr>
          <w:p w14:paraId="596B2FE5" w14:textId="113D73AD" w:rsidR="005F54A7" w:rsidRPr="00BA579E" w:rsidRDefault="005F54A7" w:rsidP="008F20C2">
            <w:pPr>
              <w:jc w:val="center"/>
              <w:rPr>
                <w:rFonts w:ascii="Calibri" w:hAnsi="Calibri" w:cs="Calibri"/>
                <w:color w:val="000000"/>
                <w:sz w:val="22"/>
                <w:szCs w:val="22"/>
              </w:rPr>
            </w:pPr>
            <w:r w:rsidRPr="00BA579E">
              <w:rPr>
                <w:rFonts w:ascii="Calibri" w:hAnsi="Calibri" w:cs="Calibri"/>
                <w:color w:val="000000"/>
                <w:sz w:val="22"/>
                <w:szCs w:val="22"/>
              </w:rPr>
              <w:t xml:space="preserve">Refrigeration </w:t>
            </w:r>
          </w:p>
        </w:tc>
        <w:tc>
          <w:tcPr>
            <w:tcW w:w="1914" w:type="pct"/>
            <w:noWrap/>
          </w:tcPr>
          <w:p w14:paraId="001941EE" w14:textId="6B023454" w:rsidR="005F54A7" w:rsidRPr="00BA579E" w:rsidRDefault="00D57A32" w:rsidP="008F20C2">
            <w:pPr>
              <w:jc w:val="center"/>
              <w:rPr>
                <w:rFonts w:ascii="Calibri" w:hAnsi="Calibri" w:cs="Calibri"/>
                <w:color w:val="000000"/>
                <w:sz w:val="22"/>
                <w:szCs w:val="22"/>
              </w:rPr>
            </w:pPr>
            <w:r w:rsidRPr="00BA579E">
              <w:rPr>
                <w:rFonts w:ascii="Calibri" w:hAnsi="Calibri" w:cs="Calibri"/>
                <w:color w:val="000000"/>
                <w:sz w:val="22"/>
                <w:szCs w:val="22"/>
              </w:rPr>
              <w:t>31.3</w:t>
            </w:r>
          </w:p>
        </w:tc>
      </w:tr>
    </w:tbl>
    <w:p w14:paraId="334E0252" w14:textId="5907A2D1" w:rsidR="00793F13" w:rsidRPr="00BA579E" w:rsidRDefault="00DE63C4" w:rsidP="00C17CF0">
      <w:pPr>
        <w:pStyle w:val="ReportText"/>
        <w:jc w:val="both"/>
      </w:pPr>
      <w:r w:rsidRPr="00BA579E">
        <w:t>For refrigeration</w:t>
      </w:r>
      <w:r w:rsidR="009F3E87" w:rsidRPr="00BA579E">
        <w:t xml:space="preserve"> use</w:t>
      </w:r>
      <w:r w:rsidRPr="00BA579E">
        <w:t xml:space="preserve">, it is assumed the appliance will operate all the time throughout the entire year. For </w:t>
      </w:r>
      <w:r w:rsidR="006E7634" w:rsidRPr="00BA579E">
        <w:t xml:space="preserve">electric cooking </w:t>
      </w:r>
      <w:r w:rsidRPr="00BA579E">
        <w:t>and washing machine, many times they will not operate at full capacity</w:t>
      </w:r>
      <w:r w:rsidR="00147AF7" w:rsidRPr="00BA579E">
        <w:t xml:space="preserve"> because its diversity of use. </w:t>
      </w:r>
      <w:r w:rsidR="00CC7DF4" w:rsidRPr="00BA579E">
        <w:t>In order to model them in the energy simulation, i</w:t>
      </w:r>
      <w:r w:rsidR="00147AF7" w:rsidRPr="00BA579E">
        <w:t xml:space="preserve">t is assumed that the equivalent operational hours is 0.5 hour of full capacity throughout the day for electric </w:t>
      </w:r>
      <w:r w:rsidR="006E7634" w:rsidRPr="00BA579E">
        <w:t xml:space="preserve">cooking </w:t>
      </w:r>
      <w:r w:rsidR="00CC7DF4" w:rsidRPr="00BA579E">
        <w:t xml:space="preserve">and washing machine. </w:t>
      </w:r>
    </w:p>
    <w:p w14:paraId="0EF58CC8" w14:textId="77777777" w:rsidR="00793F13" w:rsidRPr="00BA579E" w:rsidRDefault="00793F13">
      <w:pPr>
        <w:rPr>
          <w:rFonts w:cs="Times New Roman"/>
          <w:szCs w:val="20"/>
          <w:lang w:eastAsia="en-US"/>
        </w:rPr>
      </w:pPr>
      <w:r w:rsidRPr="00BA579E">
        <w:br w:type="page"/>
      </w:r>
    </w:p>
    <w:p w14:paraId="4208F533" w14:textId="6EB06CDE" w:rsidR="00C243D7" w:rsidRPr="00BA579E" w:rsidRDefault="00C518D0" w:rsidP="00C243D7">
      <w:pPr>
        <w:pStyle w:val="ReportLevel3"/>
      </w:pPr>
      <w:r w:rsidRPr="00BA579E">
        <w:lastRenderedPageBreak/>
        <w:t>Lift System</w:t>
      </w:r>
    </w:p>
    <w:p w14:paraId="49020F25" w14:textId="4EA15087" w:rsidR="00C518D0" w:rsidRPr="00BA579E" w:rsidRDefault="00C518D0" w:rsidP="00C518D0">
      <w:pPr>
        <w:pStyle w:val="ReportText"/>
        <w:jc w:val="both"/>
      </w:pPr>
      <w:r w:rsidRPr="00BA579E">
        <w:t>The lift system in the energy model calculation should include the residential lifts. The building services design would provide the total number of lifts in each tower, rated capacity and rated speed. Based on these information, the baseline motor power consumption can be reference to the BEC 201</w:t>
      </w:r>
      <w:r w:rsidR="006E7634" w:rsidRPr="00BA579E">
        <w:t>5</w:t>
      </w:r>
      <w:r w:rsidRPr="00BA579E">
        <w:t xml:space="preserve"> code of practice for lift and escalator installation Section 8.4.1.2. </w:t>
      </w:r>
    </w:p>
    <w:p w14:paraId="041E7EA0" w14:textId="500E3F33" w:rsidR="00C518D0" w:rsidRPr="00BA579E" w:rsidRDefault="00C518D0" w:rsidP="00C518D0">
      <w:pPr>
        <w:pStyle w:val="ReportText"/>
        <w:jc w:val="both"/>
      </w:pPr>
      <w:r w:rsidRPr="00BA579E">
        <w:t xml:space="preserve">The proposed lift system will contribute to energy saving by using a </w:t>
      </w:r>
      <w:r w:rsidR="00793F13" w:rsidRPr="00BA579E">
        <w:t>motor with less rated power. By calculating the total power consumption from each tower for baseline and proposed case, energy saving can be achieved.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6"/>
        <w:gridCol w:w="1528"/>
        <w:gridCol w:w="1711"/>
        <w:gridCol w:w="1172"/>
        <w:gridCol w:w="902"/>
        <w:gridCol w:w="90"/>
        <w:gridCol w:w="1078"/>
        <w:gridCol w:w="994"/>
        <w:gridCol w:w="6"/>
      </w:tblGrid>
      <w:tr w:rsidR="006E7634" w:rsidRPr="00BA579E" w14:paraId="12788C97" w14:textId="77777777" w:rsidTr="006E7634">
        <w:trPr>
          <w:trHeight w:val="300"/>
          <w:tblHeader/>
        </w:trPr>
        <w:tc>
          <w:tcPr>
            <w:tcW w:w="281" w:type="pct"/>
            <w:vMerge w:val="restart"/>
            <w:shd w:val="clear" w:color="auto" w:fill="D9D9D9" w:themeFill="background1" w:themeFillShade="D9"/>
            <w:vAlign w:val="bottom"/>
          </w:tcPr>
          <w:p w14:paraId="7F3D6DB7" w14:textId="7FC77088" w:rsidR="006E7634" w:rsidRPr="00BA579E" w:rsidRDefault="006E7634">
            <w:pPr>
              <w:jc w:val="center"/>
              <w:rPr>
                <w:rFonts w:ascii="Calibri" w:hAnsi="Calibri" w:cs="Calibri"/>
                <w:b/>
                <w:bCs/>
                <w:color w:val="000000"/>
                <w:sz w:val="22"/>
                <w:szCs w:val="22"/>
              </w:rPr>
            </w:pPr>
          </w:p>
        </w:tc>
        <w:tc>
          <w:tcPr>
            <w:tcW w:w="964" w:type="pct"/>
            <w:shd w:val="clear" w:color="auto" w:fill="D9D9D9" w:themeFill="background1" w:themeFillShade="D9"/>
            <w:noWrap/>
            <w:tcMar>
              <w:top w:w="15" w:type="dxa"/>
              <w:left w:w="15" w:type="dxa"/>
              <w:bottom w:w="0" w:type="dxa"/>
              <w:right w:w="15" w:type="dxa"/>
            </w:tcMar>
            <w:vAlign w:val="bottom"/>
            <w:hideMark/>
          </w:tcPr>
          <w:p w14:paraId="72A70023"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1079" w:type="pct"/>
            <w:shd w:val="clear" w:color="auto" w:fill="D9D9D9" w:themeFill="background1" w:themeFillShade="D9"/>
            <w:noWrap/>
            <w:tcMar>
              <w:top w:w="15" w:type="dxa"/>
              <w:left w:w="15" w:type="dxa"/>
              <w:bottom w:w="0" w:type="dxa"/>
              <w:right w:w="15" w:type="dxa"/>
            </w:tcMar>
            <w:vAlign w:val="bottom"/>
            <w:hideMark/>
          </w:tcPr>
          <w:p w14:paraId="0BBD25E5"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1308" w:type="pct"/>
            <w:gridSpan w:val="2"/>
            <w:shd w:val="clear" w:color="auto" w:fill="D9D9D9" w:themeFill="background1" w:themeFillShade="D9"/>
            <w:noWrap/>
            <w:tcMar>
              <w:top w:w="15" w:type="dxa"/>
              <w:left w:w="15" w:type="dxa"/>
              <w:bottom w:w="0" w:type="dxa"/>
              <w:right w:w="15" w:type="dxa"/>
            </w:tcMar>
            <w:vAlign w:val="bottom"/>
            <w:hideMark/>
          </w:tcPr>
          <w:p w14:paraId="72637A4F" w14:textId="49FC5521"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BASELINE</w:t>
            </w:r>
          </w:p>
        </w:tc>
        <w:tc>
          <w:tcPr>
            <w:tcW w:w="57" w:type="pct"/>
            <w:shd w:val="clear" w:color="auto" w:fill="D9D9D9" w:themeFill="background1" w:themeFillShade="D9"/>
            <w:noWrap/>
            <w:tcMar>
              <w:top w:w="15" w:type="dxa"/>
              <w:left w:w="15" w:type="dxa"/>
              <w:bottom w:w="0" w:type="dxa"/>
              <w:right w:w="15" w:type="dxa"/>
            </w:tcMar>
            <w:vAlign w:val="bottom"/>
            <w:hideMark/>
          </w:tcPr>
          <w:p w14:paraId="6D582AC6"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1312" w:type="pct"/>
            <w:gridSpan w:val="3"/>
            <w:shd w:val="clear" w:color="auto" w:fill="D9D9D9" w:themeFill="background1" w:themeFillShade="D9"/>
            <w:noWrap/>
            <w:tcMar>
              <w:top w:w="15" w:type="dxa"/>
              <w:left w:w="15" w:type="dxa"/>
              <w:bottom w:w="0" w:type="dxa"/>
              <w:right w:w="15" w:type="dxa"/>
            </w:tcMar>
            <w:vAlign w:val="bottom"/>
            <w:hideMark/>
          </w:tcPr>
          <w:p w14:paraId="6A6DD45B"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PROPOSED</w:t>
            </w:r>
          </w:p>
        </w:tc>
      </w:tr>
      <w:tr w:rsidR="006E7634" w:rsidRPr="00BA579E" w14:paraId="05D06F26" w14:textId="77777777" w:rsidTr="006E7634">
        <w:trPr>
          <w:trHeight w:val="315"/>
          <w:tblHeader/>
        </w:trPr>
        <w:tc>
          <w:tcPr>
            <w:tcW w:w="281" w:type="pct"/>
            <w:vMerge/>
            <w:shd w:val="clear" w:color="auto" w:fill="D9D9D9" w:themeFill="background1" w:themeFillShade="D9"/>
            <w:vAlign w:val="center"/>
          </w:tcPr>
          <w:p w14:paraId="35B6350D" w14:textId="4FAC27F1" w:rsidR="006E7634" w:rsidRPr="00BA579E" w:rsidRDefault="006E7634">
            <w:pPr>
              <w:rPr>
                <w:rFonts w:ascii="Calibri" w:hAnsi="Calibri" w:cs="Calibri"/>
                <w:b/>
                <w:bCs/>
                <w:color w:val="000000"/>
                <w:sz w:val="22"/>
                <w:szCs w:val="22"/>
              </w:rPr>
            </w:pPr>
          </w:p>
        </w:tc>
        <w:tc>
          <w:tcPr>
            <w:tcW w:w="964" w:type="pct"/>
            <w:shd w:val="clear" w:color="auto" w:fill="D9D9D9" w:themeFill="background1" w:themeFillShade="D9"/>
            <w:noWrap/>
            <w:tcMar>
              <w:top w:w="15" w:type="dxa"/>
              <w:left w:w="15" w:type="dxa"/>
              <w:bottom w:w="0" w:type="dxa"/>
              <w:right w:w="15" w:type="dxa"/>
            </w:tcMar>
            <w:vAlign w:val="bottom"/>
            <w:hideMark/>
          </w:tcPr>
          <w:p w14:paraId="2A1E1668" w14:textId="115BAD94" w:rsidR="006E7634" w:rsidRPr="00BA579E" w:rsidRDefault="006E7634" w:rsidP="00C518D0">
            <w:pPr>
              <w:jc w:val="center"/>
              <w:rPr>
                <w:rFonts w:ascii="Calibri" w:hAnsi="Calibri" w:cs="Calibri"/>
                <w:b/>
                <w:bCs/>
                <w:color w:val="000000"/>
                <w:sz w:val="22"/>
                <w:szCs w:val="22"/>
              </w:rPr>
            </w:pPr>
            <w:r w:rsidRPr="00BA579E">
              <w:rPr>
                <w:rFonts w:ascii="Calibri" w:hAnsi="Calibri" w:cs="Calibri"/>
                <w:b/>
                <w:bCs/>
                <w:color w:val="000000"/>
                <w:sz w:val="22"/>
                <w:szCs w:val="22"/>
              </w:rPr>
              <w:t>Rated Capacity (kg)</w:t>
            </w:r>
          </w:p>
        </w:tc>
        <w:tc>
          <w:tcPr>
            <w:tcW w:w="1079" w:type="pct"/>
            <w:shd w:val="clear" w:color="auto" w:fill="D9D9D9" w:themeFill="background1" w:themeFillShade="D9"/>
            <w:noWrap/>
            <w:tcMar>
              <w:top w:w="15" w:type="dxa"/>
              <w:left w:w="15" w:type="dxa"/>
              <w:bottom w:w="0" w:type="dxa"/>
              <w:right w:w="15" w:type="dxa"/>
            </w:tcMar>
            <w:vAlign w:val="bottom"/>
            <w:hideMark/>
          </w:tcPr>
          <w:p w14:paraId="5F4E4FB9" w14:textId="3ED49368" w:rsidR="006E7634" w:rsidRPr="00BA579E" w:rsidRDefault="006E7634" w:rsidP="00C518D0">
            <w:pPr>
              <w:jc w:val="center"/>
              <w:rPr>
                <w:rFonts w:ascii="Calibri" w:hAnsi="Calibri" w:cs="Calibri"/>
                <w:b/>
                <w:bCs/>
                <w:color w:val="000000"/>
                <w:sz w:val="22"/>
                <w:szCs w:val="22"/>
              </w:rPr>
            </w:pPr>
            <w:r w:rsidRPr="00BA579E">
              <w:rPr>
                <w:rFonts w:ascii="Calibri" w:hAnsi="Calibri" w:cs="Calibri"/>
                <w:b/>
                <w:bCs/>
                <w:color w:val="000000"/>
                <w:sz w:val="22"/>
                <w:szCs w:val="22"/>
              </w:rPr>
              <w:t>Rated Speed (m/s)</w:t>
            </w:r>
          </w:p>
        </w:tc>
        <w:tc>
          <w:tcPr>
            <w:tcW w:w="739" w:type="pct"/>
            <w:shd w:val="clear" w:color="auto" w:fill="D9D9D9" w:themeFill="background1" w:themeFillShade="D9"/>
            <w:noWrap/>
            <w:tcMar>
              <w:top w:w="15" w:type="dxa"/>
              <w:left w:w="15" w:type="dxa"/>
              <w:bottom w:w="0" w:type="dxa"/>
              <w:right w:w="15" w:type="dxa"/>
            </w:tcMar>
            <w:vAlign w:val="bottom"/>
            <w:hideMark/>
          </w:tcPr>
          <w:p w14:paraId="5A555209"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Power (kW)</w:t>
            </w:r>
          </w:p>
        </w:tc>
        <w:tc>
          <w:tcPr>
            <w:tcW w:w="568" w:type="pct"/>
            <w:shd w:val="clear" w:color="auto" w:fill="D9D9D9" w:themeFill="background1" w:themeFillShade="D9"/>
            <w:noWrap/>
            <w:tcMar>
              <w:top w:w="15" w:type="dxa"/>
              <w:left w:w="15" w:type="dxa"/>
              <w:bottom w:w="0" w:type="dxa"/>
              <w:right w:w="15" w:type="dxa"/>
            </w:tcMar>
            <w:vAlign w:val="bottom"/>
            <w:hideMark/>
          </w:tcPr>
          <w:p w14:paraId="1638F758"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Total (kW)</w:t>
            </w:r>
          </w:p>
        </w:tc>
        <w:tc>
          <w:tcPr>
            <w:tcW w:w="57" w:type="pct"/>
            <w:shd w:val="clear" w:color="auto" w:fill="D9D9D9" w:themeFill="background1" w:themeFillShade="D9"/>
            <w:noWrap/>
            <w:tcMar>
              <w:top w:w="15" w:type="dxa"/>
              <w:left w:w="15" w:type="dxa"/>
              <w:bottom w:w="0" w:type="dxa"/>
              <w:right w:w="15" w:type="dxa"/>
            </w:tcMar>
            <w:vAlign w:val="bottom"/>
            <w:hideMark/>
          </w:tcPr>
          <w:p w14:paraId="227596CE"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 </w:t>
            </w:r>
          </w:p>
        </w:tc>
        <w:tc>
          <w:tcPr>
            <w:tcW w:w="680" w:type="pct"/>
            <w:shd w:val="clear" w:color="auto" w:fill="D9D9D9" w:themeFill="background1" w:themeFillShade="D9"/>
            <w:noWrap/>
            <w:tcMar>
              <w:top w:w="15" w:type="dxa"/>
              <w:left w:w="15" w:type="dxa"/>
              <w:bottom w:w="0" w:type="dxa"/>
              <w:right w:w="15" w:type="dxa"/>
            </w:tcMar>
            <w:vAlign w:val="bottom"/>
            <w:hideMark/>
          </w:tcPr>
          <w:p w14:paraId="14271A48"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Power (kW)</w:t>
            </w:r>
          </w:p>
        </w:tc>
        <w:tc>
          <w:tcPr>
            <w:tcW w:w="632" w:type="pct"/>
            <w:gridSpan w:val="2"/>
            <w:shd w:val="clear" w:color="auto" w:fill="D9D9D9" w:themeFill="background1" w:themeFillShade="D9"/>
            <w:noWrap/>
            <w:tcMar>
              <w:top w:w="15" w:type="dxa"/>
              <w:left w:w="15" w:type="dxa"/>
              <w:bottom w:w="0" w:type="dxa"/>
              <w:right w:w="15" w:type="dxa"/>
            </w:tcMar>
            <w:vAlign w:val="bottom"/>
            <w:hideMark/>
          </w:tcPr>
          <w:p w14:paraId="3B27ED89" w14:textId="77777777" w:rsidR="006E7634" w:rsidRPr="00BA579E" w:rsidRDefault="006E7634">
            <w:pPr>
              <w:jc w:val="center"/>
              <w:rPr>
                <w:rFonts w:ascii="Calibri" w:hAnsi="Calibri" w:cs="Calibri"/>
                <w:b/>
                <w:bCs/>
                <w:color w:val="000000"/>
                <w:sz w:val="22"/>
                <w:szCs w:val="22"/>
              </w:rPr>
            </w:pPr>
            <w:r w:rsidRPr="00BA579E">
              <w:rPr>
                <w:rFonts w:ascii="Calibri" w:hAnsi="Calibri" w:cs="Calibri"/>
                <w:b/>
                <w:bCs/>
                <w:color w:val="000000"/>
                <w:sz w:val="22"/>
                <w:szCs w:val="22"/>
              </w:rPr>
              <w:t>Total (kW)</w:t>
            </w:r>
          </w:p>
        </w:tc>
      </w:tr>
      <w:tr w:rsidR="006E7634" w:rsidRPr="00BA579E" w14:paraId="04FEAF69"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6F58B416" w14:textId="0A465A8C"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L1</w:t>
            </w:r>
          </w:p>
        </w:tc>
        <w:tc>
          <w:tcPr>
            <w:tcW w:w="964" w:type="pct"/>
            <w:shd w:val="clear" w:color="auto" w:fill="auto"/>
            <w:noWrap/>
            <w:tcMar>
              <w:top w:w="15" w:type="dxa"/>
              <w:left w:w="15" w:type="dxa"/>
              <w:bottom w:w="0" w:type="dxa"/>
              <w:right w:w="15" w:type="dxa"/>
            </w:tcMar>
            <w:vAlign w:val="bottom"/>
            <w:hideMark/>
          </w:tcPr>
          <w:p w14:paraId="390191A0"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0C3C74AE" w14:textId="69CA1158"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0654EA9E" w14:textId="477F500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restart"/>
            <w:shd w:val="clear" w:color="auto" w:fill="auto"/>
            <w:noWrap/>
            <w:tcMar>
              <w:top w:w="15" w:type="dxa"/>
              <w:left w:w="15" w:type="dxa"/>
              <w:bottom w:w="0" w:type="dxa"/>
              <w:right w:w="15" w:type="dxa"/>
            </w:tcMar>
            <w:vAlign w:val="center"/>
            <w:hideMark/>
          </w:tcPr>
          <w:p w14:paraId="02B953BE" w14:textId="3D11C2EF"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77.6</w:t>
            </w:r>
          </w:p>
        </w:tc>
        <w:tc>
          <w:tcPr>
            <w:tcW w:w="57" w:type="pct"/>
            <w:shd w:val="clear" w:color="auto" w:fill="auto"/>
            <w:noWrap/>
            <w:tcMar>
              <w:top w:w="15" w:type="dxa"/>
              <w:left w:w="15" w:type="dxa"/>
              <w:bottom w:w="0" w:type="dxa"/>
              <w:right w:w="15" w:type="dxa"/>
            </w:tcMar>
            <w:vAlign w:val="bottom"/>
            <w:hideMark/>
          </w:tcPr>
          <w:p w14:paraId="1ACE572C"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78F300D6" w14:textId="74D02748"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restart"/>
            <w:shd w:val="clear" w:color="auto" w:fill="auto"/>
            <w:noWrap/>
            <w:tcMar>
              <w:top w:w="15" w:type="dxa"/>
              <w:left w:w="15" w:type="dxa"/>
              <w:bottom w:w="0" w:type="dxa"/>
              <w:right w:w="15" w:type="dxa"/>
            </w:tcMar>
            <w:vAlign w:val="center"/>
            <w:hideMark/>
          </w:tcPr>
          <w:p w14:paraId="1D73F806" w14:textId="155BEDB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66.0</w:t>
            </w:r>
          </w:p>
        </w:tc>
      </w:tr>
      <w:tr w:rsidR="006E7634" w:rsidRPr="00BA579E" w14:paraId="2AC482C3"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330EA910" w14:textId="466D9D36"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L2</w:t>
            </w:r>
          </w:p>
        </w:tc>
        <w:tc>
          <w:tcPr>
            <w:tcW w:w="964" w:type="pct"/>
            <w:shd w:val="clear" w:color="auto" w:fill="auto"/>
            <w:noWrap/>
            <w:tcMar>
              <w:top w:w="15" w:type="dxa"/>
              <w:left w:w="15" w:type="dxa"/>
              <w:bottom w:w="0" w:type="dxa"/>
              <w:right w:w="15" w:type="dxa"/>
            </w:tcMar>
            <w:vAlign w:val="bottom"/>
            <w:hideMark/>
          </w:tcPr>
          <w:p w14:paraId="54788DCC"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2FE4B3C9" w14:textId="353F6E7B"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73D1F657" w14:textId="52D7075D"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ign w:val="center"/>
            <w:hideMark/>
          </w:tcPr>
          <w:p w14:paraId="58E45D04" w14:textId="77777777" w:rsidR="006E7634" w:rsidRPr="00BA579E" w:rsidRDefault="006E7634">
            <w:pPr>
              <w:rPr>
                <w:rFonts w:ascii="Calibri" w:hAnsi="Calibri" w:cs="Calibri"/>
                <w:color w:val="000000"/>
                <w:sz w:val="22"/>
                <w:szCs w:val="22"/>
              </w:rPr>
            </w:pPr>
          </w:p>
        </w:tc>
        <w:tc>
          <w:tcPr>
            <w:tcW w:w="57" w:type="pct"/>
            <w:shd w:val="clear" w:color="auto" w:fill="auto"/>
            <w:noWrap/>
            <w:tcMar>
              <w:top w:w="15" w:type="dxa"/>
              <w:left w:w="15" w:type="dxa"/>
              <w:bottom w:w="0" w:type="dxa"/>
              <w:right w:w="15" w:type="dxa"/>
            </w:tcMar>
            <w:vAlign w:val="bottom"/>
            <w:hideMark/>
          </w:tcPr>
          <w:p w14:paraId="4BD15492"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38A63104" w14:textId="4796F1B2"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ign w:val="center"/>
            <w:hideMark/>
          </w:tcPr>
          <w:p w14:paraId="5AB34756" w14:textId="77777777" w:rsidR="006E7634" w:rsidRPr="00BA579E" w:rsidRDefault="006E7634">
            <w:pPr>
              <w:rPr>
                <w:rFonts w:ascii="Calibri" w:hAnsi="Calibri" w:cs="Calibri"/>
                <w:color w:val="000000"/>
                <w:sz w:val="22"/>
                <w:szCs w:val="22"/>
              </w:rPr>
            </w:pPr>
          </w:p>
        </w:tc>
      </w:tr>
      <w:tr w:rsidR="006E7634" w:rsidRPr="00BA579E" w14:paraId="64A55B03"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5DBE8820" w14:textId="3001CFCD"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L3</w:t>
            </w:r>
          </w:p>
        </w:tc>
        <w:tc>
          <w:tcPr>
            <w:tcW w:w="964" w:type="pct"/>
            <w:shd w:val="clear" w:color="auto" w:fill="auto"/>
            <w:noWrap/>
            <w:tcMar>
              <w:top w:w="15" w:type="dxa"/>
              <w:left w:w="15" w:type="dxa"/>
              <w:bottom w:w="0" w:type="dxa"/>
              <w:right w:w="15" w:type="dxa"/>
            </w:tcMar>
            <w:vAlign w:val="bottom"/>
            <w:hideMark/>
          </w:tcPr>
          <w:p w14:paraId="71790D9C"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4C0C1FA5" w14:textId="646C115F"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0826CE18" w14:textId="021E1C2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ign w:val="center"/>
            <w:hideMark/>
          </w:tcPr>
          <w:p w14:paraId="53BD1754" w14:textId="77777777" w:rsidR="006E7634" w:rsidRPr="00BA579E" w:rsidRDefault="006E7634">
            <w:pPr>
              <w:rPr>
                <w:rFonts w:ascii="Calibri" w:hAnsi="Calibri" w:cs="Calibri"/>
                <w:color w:val="000000"/>
                <w:sz w:val="22"/>
                <w:szCs w:val="22"/>
              </w:rPr>
            </w:pPr>
          </w:p>
        </w:tc>
        <w:tc>
          <w:tcPr>
            <w:tcW w:w="57" w:type="pct"/>
            <w:shd w:val="clear" w:color="auto" w:fill="auto"/>
            <w:noWrap/>
            <w:tcMar>
              <w:top w:w="15" w:type="dxa"/>
              <w:left w:w="15" w:type="dxa"/>
              <w:bottom w:w="0" w:type="dxa"/>
              <w:right w:w="15" w:type="dxa"/>
            </w:tcMar>
            <w:vAlign w:val="bottom"/>
            <w:hideMark/>
          </w:tcPr>
          <w:p w14:paraId="1834DC97"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3EFF55FC" w14:textId="07D9F332"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ign w:val="center"/>
            <w:hideMark/>
          </w:tcPr>
          <w:p w14:paraId="6492892C" w14:textId="77777777" w:rsidR="006E7634" w:rsidRPr="00BA579E" w:rsidRDefault="006E7634">
            <w:pPr>
              <w:rPr>
                <w:rFonts w:ascii="Calibri" w:hAnsi="Calibri" w:cs="Calibri"/>
                <w:color w:val="000000"/>
                <w:sz w:val="22"/>
                <w:szCs w:val="22"/>
              </w:rPr>
            </w:pPr>
          </w:p>
        </w:tc>
      </w:tr>
      <w:tr w:rsidR="006E7634" w:rsidRPr="00BA579E" w14:paraId="4F99FE58" w14:textId="77777777" w:rsidTr="006E7634">
        <w:trPr>
          <w:gridAfter w:val="1"/>
          <w:wAfter w:w="5" w:type="pct"/>
          <w:trHeight w:val="300"/>
        </w:trPr>
        <w:tc>
          <w:tcPr>
            <w:tcW w:w="281" w:type="pct"/>
            <w:shd w:val="clear" w:color="auto" w:fill="auto"/>
            <w:noWrap/>
            <w:tcMar>
              <w:top w:w="15" w:type="dxa"/>
              <w:left w:w="15" w:type="dxa"/>
              <w:bottom w:w="0" w:type="dxa"/>
              <w:right w:w="15" w:type="dxa"/>
            </w:tcMar>
            <w:vAlign w:val="bottom"/>
            <w:hideMark/>
          </w:tcPr>
          <w:p w14:paraId="6A4D28BB" w14:textId="784CC0F2"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L4</w:t>
            </w:r>
          </w:p>
        </w:tc>
        <w:tc>
          <w:tcPr>
            <w:tcW w:w="964" w:type="pct"/>
            <w:shd w:val="clear" w:color="auto" w:fill="auto"/>
            <w:noWrap/>
            <w:tcMar>
              <w:top w:w="15" w:type="dxa"/>
              <w:left w:w="15" w:type="dxa"/>
              <w:bottom w:w="0" w:type="dxa"/>
              <w:right w:w="15" w:type="dxa"/>
            </w:tcMar>
            <w:vAlign w:val="bottom"/>
            <w:hideMark/>
          </w:tcPr>
          <w:p w14:paraId="2D2077A9" w14:textId="178D138B"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900</w:t>
            </w:r>
          </w:p>
        </w:tc>
        <w:tc>
          <w:tcPr>
            <w:tcW w:w="1079" w:type="pct"/>
            <w:shd w:val="clear" w:color="auto" w:fill="auto"/>
            <w:noWrap/>
            <w:tcMar>
              <w:top w:w="15" w:type="dxa"/>
              <w:left w:w="15" w:type="dxa"/>
              <w:bottom w:w="0" w:type="dxa"/>
              <w:right w:w="15" w:type="dxa"/>
            </w:tcMar>
            <w:vAlign w:val="bottom"/>
          </w:tcPr>
          <w:p w14:paraId="519B4D2F" w14:textId="5F6C485E"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2</w:t>
            </w:r>
          </w:p>
        </w:tc>
        <w:tc>
          <w:tcPr>
            <w:tcW w:w="739" w:type="pct"/>
            <w:shd w:val="clear" w:color="auto" w:fill="auto"/>
            <w:noWrap/>
            <w:tcMar>
              <w:top w:w="15" w:type="dxa"/>
              <w:left w:w="15" w:type="dxa"/>
              <w:bottom w:w="0" w:type="dxa"/>
              <w:right w:w="15" w:type="dxa"/>
            </w:tcMar>
            <w:vAlign w:val="bottom"/>
          </w:tcPr>
          <w:p w14:paraId="4DECE628" w14:textId="2B5ACDE3"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19.4</w:t>
            </w:r>
          </w:p>
        </w:tc>
        <w:tc>
          <w:tcPr>
            <w:tcW w:w="568" w:type="pct"/>
            <w:vMerge/>
            <w:vAlign w:val="center"/>
            <w:hideMark/>
          </w:tcPr>
          <w:p w14:paraId="14465D75" w14:textId="77777777" w:rsidR="006E7634" w:rsidRPr="00BA579E" w:rsidRDefault="006E7634">
            <w:pPr>
              <w:rPr>
                <w:rFonts w:ascii="Calibri" w:hAnsi="Calibri" w:cs="Calibri"/>
                <w:color w:val="000000"/>
                <w:sz w:val="22"/>
                <w:szCs w:val="22"/>
              </w:rPr>
            </w:pPr>
          </w:p>
        </w:tc>
        <w:tc>
          <w:tcPr>
            <w:tcW w:w="57" w:type="pct"/>
            <w:shd w:val="clear" w:color="auto" w:fill="auto"/>
            <w:noWrap/>
            <w:tcMar>
              <w:top w:w="15" w:type="dxa"/>
              <w:left w:w="15" w:type="dxa"/>
              <w:bottom w:w="0" w:type="dxa"/>
              <w:right w:w="15" w:type="dxa"/>
            </w:tcMar>
            <w:vAlign w:val="bottom"/>
            <w:hideMark/>
          </w:tcPr>
          <w:p w14:paraId="6A7C0B92" w14:textId="77777777"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 </w:t>
            </w:r>
          </w:p>
        </w:tc>
        <w:tc>
          <w:tcPr>
            <w:tcW w:w="680" w:type="pct"/>
            <w:shd w:val="clear" w:color="auto" w:fill="auto"/>
            <w:noWrap/>
            <w:tcMar>
              <w:top w:w="15" w:type="dxa"/>
              <w:left w:w="15" w:type="dxa"/>
              <w:bottom w:w="0" w:type="dxa"/>
              <w:right w:w="15" w:type="dxa"/>
            </w:tcMar>
            <w:vAlign w:val="bottom"/>
          </w:tcPr>
          <w:p w14:paraId="33D4D77A" w14:textId="6BC47F80" w:rsidR="006E7634" w:rsidRPr="00BA579E" w:rsidRDefault="006E7634">
            <w:pPr>
              <w:jc w:val="center"/>
              <w:rPr>
                <w:rFonts w:ascii="Calibri" w:hAnsi="Calibri" w:cs="Calibri"/>
                <w:color w:val="000000"/>
                <w:sz w:val="22"/>
                <w:szCs w:val="22"/>
              </w:rPr>
            </w:pPr>
            <w:r w:rsidRPr="00BA579E">
              <w:rPr>
                <w:rFonts w:ascii="Calibri" w:hAnsi="Calibri" w:cs="Calibri"/>
                <w:color w:val="000000"/>
                <w:sz w:val="22"/>
                <w:szCs w:val="22"/>
              </w:rPr>
              <w:t>16.5</w:t>
            </w:r>
          </w:p>
        </w:tc>
        <w:tc>
          <w:tcPr>
            <w:tcW w:w="627" w:type="pct"/>
            <w:vMerge/>
            <w:vAlign w:val="center"/>
            <w:hideMark/>
          </w:tcPr>
          <w:p w14:paraId="075B2B55" w14:textId="77777777" w:rsidR="006E7634" w:rsidRPr="00BA579E" w:rsidRDefault="006E7634">
            <w:pPr>
              <w:rPr>
                <w:rFonts w:ascii="Calibri" w:hAnsi="Calibri" w:cs="Calibri"/>
                <w:color w:val="000000"/>
                <w:sz w:val="22"/>
                <w:szCs w:val="22"/>
              </w:rPr>
            </w:pPr>
          </w:p>
        </w:tc>
      </w:tr>
    </w:tbl>
    <w:p w14:paraId="123623D2" w14:textId="52E12270" w:rsidR="00C243D7" w:rsidRPr="00BA579E" w:rsidRDefault="00F06203" w:rsidP="00F06203">
      <w:pPr>
        <w:pStyle w:val="ReportLevel3"/>
      </w:pPr>
      <w:r w:rsidRPr="00BA579E">
        <w:t>Car Park (Lighting &amp; Fan)</w:t>
      </w:r>
    </w:p>
    <w:p w14:paraId="6A903E62" w14:textId="2E035CD1" w:rsidR="003D6931" w:rsidRPr="00BA579E" w:rsidRDefault="003D6931" w:rsidP="00B209A6">
      <w:pPr>
        <w:pStyle w:val="ReportText"/>
        <w:jc w:val="both"/>
      </w:pPr>
      <w:r w:rsidRPr="00BA579E">
        <w:t>Energy consumption for car park related to lighting and fan is calculated as exceptional calculation. energy consumption is calculated and added to energy consumption and peak demand calculation. Please refer to supporting document “</w:t>
      </w:r>
      <w:r w:rsidR="00B209A6" w:rsidRPr="00BA579E">
        <w:t>20-</w:t>
      </w:r>
      <w:r w:rsidRPr="00BA579E">
        <w:t>ExceptionalCalc/ 01 CarPark_ExcepCalc.pdf” for calculation detail.</w:t>
      </w:r>
    </w:p>
    <w:p w14:paraId="3FD11360" w14:textId="34B6F98C" w:rsidR="00F06203" w:rsidRPr="00BA579E" w:rsidRDefault="00F06203" w:rsidP="00B209A6">
      <w:pPr>
        <w:pStyle w:val="ReportText"/>
        <w:jc w:val="both"/>
      </w:pPr>
    </w:p>
    <w:p w14:paraId="3AB61D3A" w14:textId="3828B9DC" w:rsidR="003D6931" w:rsidRPr="00BA579E" w:rsidRDefault="003D6931" w:rsidP="00B209A6">
      <w:pPr>
        <w:pStyle w:val="ReportLevel3"/>
        <w:jc w:val="both"/>
      </w:pPr>
      <w:r w:rsidRPr="00BA579E">
        <w:t>Plumbing &amp; Drainage Pump</w:t>
      </w:r>
    </w:p>
    <w:p w14:paraId="753E3136" w14:textId="2E1EDA05" w:rsidR="003D6931" w:rsidRPr="00BA579E" w:rsidRDefault="003D6931" w:rsidP="00B209A6">
      <w:pPr>
        <w:pStyle w:val="ReportText"/>
        <w:jc w:val="both"/>
      </w:pPr>
      <w:r w:rsidRPr="00BA579E">
        <w:t xml:space="preserve">Energy consumption for all the pump related to P&amp;D is calculated as exceptional calculation. According to the water usage estimation submitted in “WU1/Supporting Document/Water Use Estimation_v2.pdf”,” WU6/Supporting Document/05-WU6-Flush Water Use Estimation_v2.pdf”, energy consumption is calculated and added to energy consumption and peak demand calculation. Please refer to supporting document “10-Plumbing&amp;Drainage/ </w:t>
      </w:r>
      <w:r w:rsidR="00B209A6" w:rsidRPr="00BA579E">
        <w:t>EU1_Energy_Saving_ Calculation_Plumbing</w:t>
      </w:r>
      <w:r w:rsidRPr="00BA579E">
        <w:t>.pdf” for substantiation.</w:t>
      </w:r>
    </w:p>
    <w:p w14:paraId="6CAFF25E" w14:textId="77777777" w:rsidR="00F06203" w:rsidRPr="00BA579E" w:rsidRDefault="00F06203" w:rsidP="00F06203">
      <w:pPr>
        <w:pStyle w:val="ReportText"/>
      </w:pPr>
    </w:p>
    <w:p w14:paraId="67BCE9D9" w14:textId="37307395" w:rsidR="002F02A4" w:rsidRPr="00BA579E" w:rsidRDefault="002F02A4" w:rsidP="00C15E37">
      <w:pPr>
        <w:pStyle w:val="ReportLevel3"/>
        <w:numPr>
          <w:ilvl w:val="0"/>
          <w:numId w:val="0"/>
        </w:numPr>
      </w:pPr>
      <w:r w:rsidRPr="00BA579E">
        <w:br w:type="page"/>
      </w:r>
    </w:p>
    <w:p w14:paraId="745C7954" w14:textId="1AA78B32" w:rsidR="003519D4" w:rsidRPr="00BA579E" w:rsidRDefault="003519D4" w:rsidP="00970D1A">
      <w:pPr>
        <w:pStyle w:val="ReportLevel1"/>
      </w:pPr>
      <w:bookmarkStart w:id="109" w:name="_Toc422298024"/>
      <w:bookmarkStart w:id="110" w:name="_Toc531335586"/>
      <w:r w:rsidRPr="00BA579E">
        <w:lastRenderedPageBreak/>
        <w:t>Result</w:t>
      </w:r>
      <w:r w:rsidRPr="00BA579E">
        <w:rPr>
          <w:rFonts w:hint="eastAsia"/>
        </w:rPr>
        <w:t>s and discussion</w:t>
      </w:r>
      <w:bookmarkEnd w:id="109"/>
      <w:bookmarkEnd w:id="110"/>
    </w:p>
    <w:p w14:paraId="31270C91" w14:textId="53459FD6" w:rsidR="003519D4" w:rsidRPr="00BA579E" w:rsidRDefault="003519D4" w:rsidP="00A14221">
      <w:pPr>
        <w:jc w:val="both"/>
        <w:rPr>
          <w:rFonts w:eastAsia="PMingLiU"/>
          <w:szCs w:val="22"/>
          <w:lang w:eastAsia="zh-HK"/>
        </w:rPr>
      </w:pPr>
      <w:r w:rsidRPr="00BA579E">
        <w:rPr>
          <w:szCs w:val="22"/>
        </w:rPr>
        <w:t xml:space="preserve">The energy simulation results of </w:t>
      </w:r>
      <w:r w:rsidR="00970D1A" w:rsidRPr="00BA579E">
        <w:rPr>
          <w:szCs w:val="22"/>
        </w:rPr>
        <w:t>P</w:t>
      </w:r>
      <w:r w:rsidRPr="00BA579E">
        <w:rPr>
          <w:szCs w:val="22"/>
        </w:rPr>
        <w:t xml:space="preserve">roposed </w:t>
      </w:r>
      <w:r w:rsidR="00970D1A" w:rsidRPr="00BA579E">
        <w:rPr>
          <w:szCs w:val="22"/>
        </w:rPr>
        <w:t>C</w:t>
      </w:r>
      <w:r w:rsidRPr="00BA579E">
        <w:rPr>
          <w:szCs w:val="22"/>
        </w:rPr>
        <w:t xml:space="preserve">ase and </w:t>
      </w:r>
      <w:r w:rsidR="00970D1A" w:rsidRPr="00BA579E">
        <w:rPr>
          <w:szCs w:val="22"/>
        </w:rPr>
        <w:t>B</w:t>
      </w:r>
      <w:r w:rsidRPr="00BA579E">
        <w:rPr>
          <w:szCs w:val="22"/>
        </w:rPr>
        <w:t xml:space="preserve">aseline </w:t>
      </w:r>
      <w:r w:rsidR="00970D1A" w:rsidRPr="00BA579E">
        <w:rPr>
          <w:szCs w:val="22"/>
        </w:rPr>
        <w:t>C</w:t>
      </w:r>
      <w:r w:rsidRPr="00BA579E">
        <w:rPr>
          <w:szCs w:val="22"/>
        </w:rPr>
        <w:t>ase in terms of CO</w:t>
      </w:r>
      <w:r w:rsidRPr="00BA579E">
        <w:rPr>
          <w:szCs w:val="22"/>
          <w:vertAlign w:val="subscript"/>
        </w:rPr>
        <w:t>2</w:t>
      </w:r>
      <w:r w:rsidRPr="00BA579E">
        <w:rPr>
          <w:szCs w:val="22"/>
        </w:rPr>
        <w:t xml:space="preserve"> emission reduction</w:t>
      </w:r>
      <w:r w:rsidRPr="00BA579E">
        <w:rPr>
          <w:rFonts w:eastAsia="PMingLiU" w:hint="eastAsia"/>
          <w:szCs w:val="22"/>
          <w:lang w:eastAsia="zh-HK"/>
        </w:rPr>
        <w:t xml:space="preserve"> &amp;</w:t>
      </w:r>
      <w:r w:rsidRPr="00BA579E">
        <w:rPr>
          <w:szCs w:val="22"/>
        </w:rPr>
        <w:t xml:space="preserve"> </w:t>
      </w:r>
      <w:r w:rsidRPr="00BA579E">
        <w:rPr>
          <w:rFonts w:eastAsia="PMingLiU" w:hint="eastAsia"/>
          <w:szCs w:val="22"/>
          <w:lang w:eastAsia="zh-HK"/>
        </w:rPr>
        <w:t xml:space="preserve">peak </w:t>
      </w:r>
      <w:r w:rsidRPr="00BA579E">
        <w:rPr>
          <w:szCs w:val="22"/>
        </w:rPr>
        <w:t>electricity demand reduction will be summarized in this section.</w:t>
      </w:r>
    </w:p>
    <w:p w14:paraId="059EF368" w14:textId="77777777" w:rsidR="003519D4" w:rsidRPr="00BA579E" w:rsidRDefault="003519D4" w:rsidP="00970D1A">
      <w:pPr>
        <w:pStyle w:val="ReportLevel2"/>
      </w:pPr>
      <w:bookmarkStart w:id="111" w:name="_Toc422298025"/>
      <w:bookmarkStart w:id="112" w:name="_Toc531335587"/>
      <w:r w:rsidRPr="00BA579E">
        <w:t>EU 1 Reduction of CO2 Emissions</w:t>
      </w:r>
      <w:bookmarkEnd w:id="111"/>
      <w:bookmarkEnd w:id="112"/>
    </w:p>
    <w:p w14:paraId="64E35FA5" w14:textId="0B44D0DC" w:rsidR="003519D4" w:rsidRPr="00BA579E" w:rsidRDefault="003519D4" w:rsidP="00970D1A">
      <w:pPr>
        <w:pStyle w:val="ReportText"/>
        <w:jc w:val="both"/>
      </w:pPr>
      <w:r w:rsidRPr="00BA579E">
        <w:t>Whole Building Energy Performance Assessment</w:t>
      </w:r>
      <w:r w:rsidR="00FE7D91" w:rsidRPr="00BA579E">
        <w:rPr>
          <w:rFonts w:hint="eastAsia"/>
        </w:rPr>
        <w:t xml:space="preserve"> is performed to estimate the </w:t>
      </w:r>
      <w:r w:rsidRPr="00BA579E">
        <w:rPr>
          <w:rFonts w:hint="eastAsia"/>
        </w:rPr>
        <w:t>percentage of energy saving of a whole building load.</w:t>
      </w:r>
      <w:r w:rsidR="00FE7D91" w:rsidRPr="00BA579E">
        <w:t xml:space="preserve"> </w:t>
      </w:r>
      <w:r w:rsidRPr="00BA579E">
        <w:t>The objective of EU 1 is to reduce the consumption of non-renewable energy resources and the consequent harmful emissions of Carbon Dioxide (CO2</w:t>
      </w:r>
      <w:r w:rsidR="00A14221" w:rsidRPr="00BA579E">
        <w:t>) to the atmosphere.</w:t>
      </w:r>
    </w:p>
    <w:p w14:paraId="02C9EB9F" w14:textId="4FA18291" w:rsidR="003519D4" w:rsidRPr="00BA579E" w:rsidRDefault="003519D4" w:rsidP="00970D1A">
      <w:pPr>
        <w:pStyle w:val="ReportText"/>
        <w:jc w:val="both"/>
      </w:pPr>
      <w:r w:rsidRPr="00BA579E">
        <w:t xml:space="preserve">Since the project building belongs to </w:t>
      </w:r>
      <w:r w:rsidR="00970D1A" w:rsidRPr="00BA579E">
        <w:t>residential</w:t>
      </w:r>
      <w:r w:rsidRPr="00BA579E">
        <w:t xml:space="preserve"> building, the category </w:t>
      </w:r>
      <w:r w:rsidR="00970D1A" w:rsidRPr="00BA579E">
        <w:t>f</w:t>
      </w:r>
      <w:r w:rsidRPr="00BA579E">
        <w:rPr>
          <w:rFonts w:hint="eastAsia"/>
        </w:rPr>
        <w:t xml:space="preserve">or </w:t>
      </w:r>
      <w:r w:rsidR="00970D1A" w:rsidRPr="00BA579E">
        <w:t>Residential Building</w:t>
      </w:r>
      <w:r w:rsidRPr="00BA579E">
        <w:rPr>
          <w:rFonts w:hint="eastAsia"/>
        </w:rPr>
        <w:t xml:space="preserve"> Types </w:t>
      </w:r>
      <w:r w:rsidRPr="00BA579E">
        <w:t>(</w:t>
      </w:r>
      <w:r w:rsidR="00970D1A" w:rsidRPr="00BA579E">
        <w:t>c</w:t>
      </w:r>
      <w:r w:rsidRPr="00BA579E">
        <w:t>) under EU 1 can be c</w:t>
      </w:r>
      <w:r w:rsidR="00A14221" w:rsidRPr="00BA579E">
        <w:t>hosen as the credit assessment.</w:t>
      </w:r>
    </w:p>
    <w:p w14:paraId="1760EBA3" w14:textId="1267C35F" w:rsidR="003519D4" w:rsidRPr="00BA579E" w:rsidRDefault="003519D4" w:rsidP="00970D1A">
      <w:pPr>
        <w:pStyle w:val="ReportText"/>
        <w:jc w:val="both"/>
      </w:pPr>
      <w:r w:rsidRPr="00BA579E">
        <w:t xml:space="preserve">From the energy simulation </w:t>
      </w:r>
      <w:r w:rsidRPr="00BA579E">
        <w:rPr>
          <w:rFonts w:hint="eastAsia"/>
        </w:rPr>
        <w:t xml:space="preserve">and calculation </w:t>
      </w:r>
      <w:r w:rsidRPr="00BA579E">
        <w:t xml:space="preserve">result, </w:t>
      </w:r>
      <w:r w:rsidR="007765BA" w:rsidRPr="00BA579E">
        <w:t>1</w:t>
      </w:r>
      <w:r w:rsidR="00B04627">
        <w:t>3</w:t>
      </w:r>
      <w:r w:rsidR="007765BA" w:rsidRPr="00BA579E">
        <w:t>.</w:t>
      </w:r>
      <w:r w:rsidR="00B04627">
        <w:t>9</w:t>
      </w:r>
      <w:r w:rsidRPr="00BA579E">
        <w:t>%</w:t>
      </w:r>
      <w:r w:rsidR="00ED05F5" w:rsidRPr="00BA579E">
        <w:t>, 31.4%</w:t>
      </w:r>
      <w:r w:rsidRPr="00BA579E">
        <w:t xml:space="preserve"> of the CO2 emissions reduction can be achieved </w:t>
      </w:r>
      <w:r w:rsidR="00ED05F5" w:rsidRPr="00BA579E">
        <w:t xml:space="preserve">for residential tower and car park respectively </w:t>
      </w:r>
      <w:r w:rsidRPr="00BA579E">
        <w:t>which contributes to 1</w:t>
      </w:r>
      <w:r w:rsidR="00865002" w:rsidRPr="00BA579E">
        <w:t>2</w:t>
      </w:r>
      <w:r w:rsidRPr="00BA579E">
        <w:t xml:space="preserve"> points</w:t>
      </w:r>
      <w:r w:rsidR="00ED05F5" w:rsidRPr="00BA579E">
        <w:t xml:space="preserve"> and 15 points respectively</w:t>
      </w:r>
      <w:r w:rsidRPr="00BA579E">
        <w:t xml:space="preserve"> out of 15 points in EU 1.</w:t>
      </w:r>
    </w:p>
    <w:p w14:paraId="72760570" w14:textId="3FD3D243" w:rsidR="003519D4" w:rsidRPr="00BA579E" w:rsidRDefault="003519D4" w:rsidP="00970D1A">
      <w:pPr>
        <w:pStyle w:val="ReportLevel2"/>
      </w:pPr>
      <w:bookmarkStart w:id="113" w:name="_Toc422298027"/>
      <w:bookmarkStart w:id="114" w:name="_Toc531335588"/>
      <w:r w:rsidRPr="00BA579E">
        <w:rPr>
          <w:rFonts w:hint="eastAsia"/>
        </w:rPr>
        <w:t>Simulation Results</w:t>
      </w:r>
      <w:bookmarkEnd w:id="113"/>
      <w:bookmarkEnd w:id="114"/>
    </w:p>
    <w:p w14:paraId="72842DD3" w14:textId="60D34967" w:rsidR="00970D1A" w:rsidRPr="00BA579E" w:rsidRDefault="00970D1A" w:rsidP="00A14221">
      <w:pPr>
        <w:pStyle w:val="ReportText"/>
        <w:jc w:val="both"/>
      </w:pPr>
      <w:r w:rsidRPr="00BA579E">
        <w:t xml:space="preserve">The result of the whole building energy simulation showed that the Baseline Case had a total CO2 emission of </w:t>
      </w:r>
      <w:r w:rsidR="00AA6EE0" w:rsidRPr="00BA579E">
        <w:t>1,275</w:t>
      </w:r>
      <w:r w:rsidR="00865002" w:rsidRPr="00BA579E">
        <w:t>.7</w:t>
      </w:r>
      <w:r w:rsidR="004617F5" w:rsidRPr="00BA579E">
        <w:t xml:space="preserve"> </w:t>
      </w:r>
      <w:r w:rsidRPr="00BA579E">
        <w:t xml:space="preserve">Tonnes of CO2, while the Design case building had </w:t>
      </w:r>
      <w:r w:rsidR="00B04627">
        <w:t>1,098.0</w:t>
      </w:r>
      <w:r w:rsidRPr="00BA579E">
        <w:t xml:space="preserve"> Tonnes of CO2 emission</w:t>
      </w:r>
      <w:r w:rsidR="00ED23E4" w:rsidRPr="00BA579E">
        <w:t xml:space="preserve"> for residential tower</w:t>
      </w:r>
      <w:r w:rsidRPr="00BA579E">
        <w:t xml:space="preserve">. </w:t>
      </w:r>
      <w:r w:rsidR="00ED23E4" w:rsidRPr="00BA579E">
        <w:t xml:space="preserve">For car park, Baseline Case had a total CO2 emission of 51.5 Tonnes of CO2, while the Design case building had 35.3 Tonnes of CO2 emission for residential tower. </w:t>
      </w:r>
      <w:r w:rsidRPr="00BA579E">
        <w:t xml:space="preserve">This is an overall reduction of </w:t>
      </w:r>
      <w:r w:rsidR="007765BA" w:rsidRPr="00BA579E">
        <w:t>1</w:t>
      </w:r>
      <w:r w:rsidR="00553D36">
        <w:t>3</w:t>
      </w:r>
      <w:r w:rsidR="007765BA" w:rsidRPr="00BA579E">
        <w:t>.</w:t>
      </w:r>
      <w:r w:rsidR="00553D36">
        <w:t>9</w:t>
      </w:r>
      <w:r w:rsidRPr="00BA579E">
        <w:t>%</w:t>
      </w:r>
      <w:r w:rsidR="00ED23E4" w:rsidRPr="00BA579E">
        <w:t>,</w:t>
      </w:r>
      <w:r w:rsidR="00673E7E" w:rsidRPr="00BA579E">
        <w:t xml:space="preserve"> </w:t>
      </w:r>
      <w:r w:rsidR="00ED23E4" w:rsidRPr="00BA579E">
        <w:t>31.4%</w:t>
      </w:r>
      <w:r w:rsidRPr="00BA579E">
        <w:t xml:space="preserve"> in CO2 emissions</w:t>
      </w:r>
      <w:r w:rsidR="00ED23E4" w:rsidRPr="00BA579E">
        <w:t xml:space="preserve"> for residential tower and car park respectively</w:t>
      </w:r>
      <w:r w:rsidRPr="00BA579E">
        <w:t>.</w:t>
      </w:r>
      <w:r w:rsidR="00ED23E4" w:rsidRPr="00BA579E">
        <w:t xml:space="preserve"> </w:t>
      </w:r>
    </w:p>
    <w:p w14:paraId="1ACA2B5D" w14:textId="32568D34" w:rsidR="003519D4" w:rsidRPr="00BA579E" w:rsidRDefault="003519D4" w:rsidP="00A14221">
      <w:pPr>
        <w:pStyle w:val="ReportText"/>
        <w:jc w:val="both"/>
      </w:pPr>
      <w:r w:rsidRPr="00BA579E">
        <w:t xml:space="preserve">All the results below are already accounted for the exceptional calculation </w:t>
      </w:r>
      <w:r w:rsidR="00970D1A" w:rsidRPr="00BA579E">
        <w:t xml:space="preserve">for </w:t>
      </w:r>
      <w:r w:rsidR="00673E7E" w:rsidRPr="00BA579E">
        <w:t>electric cooking, refrigeration, plumbing &amp; Drainage and car park</w:t>
      </w:r>
      <w:r w:rsidR="00970D1A" w:rsidRPr="00BA579E">
        <w:t>.</w:t>
      </w:r>
    </w:p>
    <w:p w14:paraId="58EE41CF" w14:textId="14D4D30B" w:rsidR="003519D4" w:rsidRPr="00BA579E" w:rsidRDefault="00FE7D91" w:rsidP="00FE7D91">
      <w:pPr>
        <w:pStyle w:val="Caption"/>
        <w:rPr>
          <w:szCs w:val="22"/>
          <w:highlight w:val="yellow"/>
        </w:rPr>
      </w:pPr>
      <w:r w:rsidRPr="00BA579E">
        <w:t xml:space="preserve">Table </w:t>
      </w:r>
      <w:r w:rsidR="00760710">
        <w:fldChar w:fldCharType="begin"/>
      </w:r>
      <w:r w:rsidR="00760710">
        <w:instrText xml:space="preserve"> SEQ Table \* ARABIC </w:instrText>
      </w:r>
      <w:r w:rsidR="00760710">
        <w:fldChar w:fldCharType="separate"/>
      </w:r>
      <w:r w:rsidR="005E0E78">
        <w:rPr>
          <w:noProof/>
        </w:rPr>
        <w:t>7</w:t>
      </w:r>
      <w:r w:rsidR="00760710">
        <w:rPr>
          <w:noProof/>
        </w:rPr>
        <w:fldChar w:fldCharType="end"/>
      </w:r>
      <w:r w:rsidRPr="00BA579E">
        <w:t xml:space="preserve"> Total CO2 emission breakdown of Baseline and Proposed Case</w:t>
      </w:r>
      <w:r w:rsidR="00D57A32" w:rsidRPr="00BA579E">
        <w:t xml:space="preserve"> for residential tower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94"/>
        <w:gridCol w:w="1476"/>
        <w:gridCol w:w="1476"/>
        <w:gridCol w:w="881"/>
      </w:tblGrid>
      <w:tr w:rsidR="003E0031" w:rsidRPr="00BA579E" w14:paraId="7BECD59A" w14:textId="77777777" w:rsidTr="00353688">
        <w:trPr>
          <w:trHeight w:val="282"/>
        </w:trPr>
        <w:tc>
          <w:tcPr>
            <w:tcW w:w="5000" w:type="pct"/>
            <w:gridSpan w:val="4"/>
            <w:shd w:val="clear" w:color="auto" w:fill="BFBFBF"/>
            <w:noWrap/>
            <w:vAlign w:val="center"/>
          </w:tcPr>
          <w:p w14:paraId="159B2526" w14:textId="77777777" w:rsidR="003E0031" w:rsidRPr="00BA579E" w:rsidRDefault="003E0031" w:rsidP="00353688">
            <w:pPr>
              <w:rPr>
                <w:rFonts w:eastAsia="PMingLiU"/>
                <w:b/>
                <w:bCs/>
                <w:sz w:val="22"/>
                <w:szCs w:val="22"/>
                <w:lang w:eastAsia="zh-HK"/>
              </w:rPr>
            </w:pPr>
            <w:r w:rsidRPr="00BA579E">
              <w:rPr>
                <w:b/>
                <w:bCs/>
                <w:sz w:val="22"/>
                <w:szCs w:val="22"/>
              </w:rPr>
              <w:t>Residential Tower</w:t>
            </w:r>
          </w:p>
        </w:tc>
      </w:tr>
      <w:tr w:rsidR="003E0031" w:rsidRPr="00BA579E" w14:paraId="699F2BB4" w14:textId="77777777" w:rsidTr="00A14D6A">
        <w:trPr>
          <w:trHeight w:val="282"/>
        </w:trPr>
        <w:tc>
          <w:tcPr>
            <w:tcW w:w="2582" w:type="pct"/>
            <w:shd w:val="clear" w:color="auto" w:fill="BFBFBF"/>
            <w:noWrap/>
            <w:vAlign w:val="center"/>
          </w:tcPr>
          <w:p w14:paraId="47CB7AFE" w14:textId="77777777" w:rsidR="003E0031" w:rsidRPr="00BA579E" w:rsidRDefault="003E0031" w:rsidP="00353688">
            <w:pPr>
              <w:ind w:left="-54"/>
              <w:jc w:val="center"/>
              <w:rPr>
                <w:b/>
                <w:bCs/>
                <w:sz w:val="22"/>
                <w:szCs w:val="22"/>
              </w:rPr>
            </w:pPr>
            <w:r w:rsidRPr="00BA579E">
              <w:rPr>
                <w:b/>
                <w:bCs/>
                <w:sz w:val="22"/>
                <w:szCs w:val="22"/>
              </w:rPr>
              <w:t>Categories</w:t>
            </w:r>
          </w:p>
        </w:tc>
        <w:tc>
          <w:tcPr>
            <w:tcW w:w="931" w:type="pct"/>
            <w:shd w:val="clear" w:color="auto" w:fill="BFBFBF"/>
            <w:vAlign w:val="center"/>
          </w:tcPr>
          <w:p w14:paraId="643A3A76" w14:textId="1708D903" w:rsidR="003E0031" w:rsidRPr="00BA579E" w:rsidRDefault="003E0031" w:rsidP="00970D1A">
            <w:pPr>
              <w:ind w:left="-54" w:firstLine="54"/>
              <w:jc w:val="center"/>
              <w:rPr>
                <w:b/>
                <w:bCs/>
                <w:sz w:val="22"/>
                <w:szCs w:val="22"/>
              </w:rPr>
            </w:pPr>
            <w:r w:rsidRPr="00BA579E">
              <w:rPr>
                <w:b/>
                <w:bCs/>
                <w:sz w:val="22"/>
                <w:szCs w:val="22"/>
              </w:rPr>
              <w:t xml:space="preserve">Baseline </w:t>
            </w:r>
            <w:r w:rsidR="00970D1A" w:rsidRPr="00BA579E">
              <w:rPr>
                <w:b/>
                <w:bCs/>
                <w:sz w:val="22"/>
                <w:szCs w:val="22"/>
              </w:rPr>
              <w:t>Case</w:t>
            </w:r>
          </w:p>
        </w:tc>
        <w:tc>
          <w:tcPr>
            <w:tcW w:w="931" w:type="pct"/>
            <w:shd w:val="clear" w:color="auto" w:fill="BFBFBF"/>
            <w:vAlign w:val="center"/>
          </w:tcPr>
          <w:p w14:paraId="28E1B90E" w14:textId="3ED82DD5" w:rsidR="003E0031" w:rsidRPr="00BA579E" w:rsidRDefault="003E0031" w:rsidP="00970D1A">
            <w:pPr>
              <w:jc w:val="center"/>
              <w:rPr>
                <w:b/>
                <w:bCs/>
                <w:sz w:val="22"/>
                <w:szCs w:val="22"/>
              </w:rPr>
            </w:pPr>
            <w:r w:rsidRPr="00BA579E">
              <w:rPr>
                <w:b/>
                <w:bCs/>
                <w:sz w:val="22"/>
                <w:szCs w:val="22"/>
              </w:rPr>
              <w:t xml:space="preserve">Proposed </w:t>
            </w:r>
            <w:r w:rsidR="00970D1A" w:rsidRPr="00BA579E">
              <w:rPr>
                <w:b/>
                <w:bCs/>
                <w:sz w:val="22"/>
                <w:szCs w:val="22"/>
              </w:rPr>
              <w:t>Case</w:t>
            </w:r>
          </w:p>
        </w:tc>
        <w:tc>
          <w:tcPr>
            <w:tcW w:w="556" w:type="pct"/>
            <w:shd w:val="clear" w:color="auto" w:fill="BFBFBF"/>
            <w:vAlign w:val="center"/>
          </w:tcPr>
          <w:p w14:paraId="76850F0C" w14:textId="77777777" w:rsidR="003E0031" w:rsidRPr="00BA579E" w:rsidRDefault="003E0031" w:rsidP="00353688">
            <w:pPr>
              <w:jc w:val="center"/>
              <w:rPr>
                <w:rFonts w:eastAsia="PMingLiU"/>
                <w:b/>
                <w:bCs/>
                <w:sz w:val="22"/>
                <w:szCs w:val="22"/>
                <w:lang w:eastAsia="zh-HK"/>
              </w:rPr>
            </w:pPr>
            <w:r w:rsidRPr="00BA579E">
              <w:rPr>
                <w:rFonts w:eastAsia="PMingLiU" w:hint="eastAsia"/>
                <w:b/>
                <w:bCs/>
                <w:sz w:val="22"/>
                <w:szCs w:val="22"/>
                <w:lang w:eastAsia="zh-HK"/>
              </w:rPr>
              <w:t>% Saving</w:t>
            </w:r>
          </w:p>
        </w:tc>
      </w:tr>
      <w:tr w:rsidR="003E0031" w:rsidRPr="00BA579E" w14:paraId="77C0D9B7" w14:textId="77777777" w:rsidTr="00A14D6A">
        <w:trPr>
          <w:trHeight w:val="359"/>
        </w:trPr>
        <w:tc>
          <w:tcPr>
            <w:tcW w:w="2582" w:type="pct"/>
            <w:shd w:val="clear" w:color="auto" w:fill="FFFFFF"/>
            <w:noWrap/>
            <w:vAlign w:val="center"/>
          </w:tcPr>
          <w:p w14:paraId="1A5C8B68" w14:textId="77777777" w:rsidR="003E0031" w:rsidRPr="00BA579E" w:rsidRDefault="003E0031" w:rsidP="00353688">
            <w:pPr>
              <w:ind w:left="-54"/>
              <w:rPr>
                <w:b/>
                <w:bCs/>
                <w:color w:val="FFFFFF"/>
                <w:sz w:val="22"/>
                <w:szCs w:val="22"/>
              </w:rPr>
            </w:pPr>
          </w:p>
        </w:tc>
        <w:tc>
          <w:tcPr>
            <w:tcW w:w="931" w:type="pct"/>
            <w:shd w:val="clear" w:color="auto" w:fill="FFFFFF"/>
            <w:vAlign w:val="center"/>
          </w:tcPr>
          <w:p w14:paraId="6B5CE7A6" w14:textId="77777777" w:rsidR="003E0031" w:rsidRPr="00BA579E" w:rsidRDefault="003E0031" w:rsidP="00353688">
            <w:pPr>
              <w:ind w:left="-54" w:firstLine="54"/>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31" w:type="pct"/>
            <w:shd w:val="clear" w:color="auto" w:fill="FFFFFF"/>
            <w:vAlign w:val="center"/>
          </w:tcPr>
          <w:p w14:paraId="662FC775" w14:textId="77777777" w:rsidR="003E0031" w:rsidRPr="00BA579E" w:rsidRDefault="003E0031" w:rsidP="00353688">
            <w:pP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556" w:type="pct"/>
            <w:shd w:val="clear" w:color="auto" w:fill="FFFFFF"/>
            <w:vAlign w:val="center"/>
          </w:tcPr>
          <w:p w14:paraId="5203D2F5" w14:textId="77777777" w:rsidR="003E0031" w:rsidRPr="00BA579E" w:rsidRDefault="003E0031" w:rsidP="00353688">
            <w:pPr>
              <w:jc w:val="center"/>
              <w:rPr>
                <w:rFonts w:eastAsia="PMingLiU"/>
                <w:b/>
                <w:sz w:val="22"/>
                <w:szCs w:val="22"/>
                <w:lang w:eastAsia="zh-HK"/>
              </w:rPr>
            </w:pPr>
          </w:p>
        </w:tc>
      </w:tr>
      <w:tr w:rsidR="007765BA" w:rsidRPr="00BA579E" w14:paraId="37BB9395" w14:textId="77777777" w:rsidTr="008F20C2">
        <w:trPr>
          <w:trHeight w:val="282"/>
        </w:trPr>
        <w:tc>
          <w:tcPr>
            <w:tcW w:w="2582" w:type="pct"/>
            <w:noWrap/>
            <w:vAlign w:val="bottom"/>
          </w:tcPr>
          <w:p w14:paraId="3C6D4415"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Cooling</w:t>
            </w:r>
          </w:p>
        </w:tc>
        <w:tc>
          <w:tcPr>
            <w:tcW w:w="931" w:type="pct"/>
            <w:shd w:val="clear" w:color="auto" w:fill="auto"/>
          </w:tcPr>
          <w:p w14:paraId="46D9A42F" w14:textId="541022CF" w:rsidR="007765BA" w:rsidRPr="00BA579E" w:rsidRDefault="00D12414" w:rsidP="007765BA">
            <w:pPr>
              <w:jc w:val="center"/>
              <w:rPr>
                <w:rFonts w:asciiTheme="majorHAnsi" w:hAnsiTheme="majorHAnsi" w:cstheme="majorHAnsi"/>
                <w:sz w:val="22"/>
                <w:szCs w:val="22"/>
              </w:rPr>
            </w:pPr>
            <w:r w:rsidRPr="00BA579E">
              <w:t xml:space="preserve"> 377,90</w:t>
            </w:r>
            <w:r w:rsidR="00C15E37" w:rsidRPr="00BA579E">
              <w:t>5</w:t>
            </w:r>
            <w:r w:rsidR="007765BA" w:rsidRPr="00BA579E">
              <w:t xml:space="preserve"> </w:t>
            </w:r>
          </w:p>
        </w:tc>
        <w:tc>
          <w:tcPr>
            <w:tcW w:w="931" w:type="pct"/>
            <w:shd w:val="clear" w:color="auto" w:fill="auto"/>
          </w:tcPr>
          <w:p w14:paraId="267C6EA6" w14:textId="01CC6DD8" w:rsidR="007765BA" w:rsidRPr="00BA579E" w:rsidRDefault="007765BA" w:rsidP="00270BC0">
            <w:pPr>
              <w:jc w:val="center"/>
              <w:rPr>
                <w:rFonts w:asciiTheme="majorHAnsi" w:hAnsiTheme="majorHAnsi" w:cstheme="majorHAnsi"/>
                <w:sz w:val="22"/>
                <w:szCs w:val="22"/>
              </w:rPr>
            </w:pPr>
            <w:r w:rsidRPr="00BA579E">
              <w:t xml:space="preserve"> 2</w:t>
            </w:r>
            <w:r w:rsidR="00461C05">
              <w:t>40,502</w:t>
            </w:r>
            <w:r w:rsidRPr="00BA579E">
              <w:t xml:space="preserve"> </w:t>
            </w:r>
          </w:p>
        </w:tc>
        <w:tc>
          <w:tcPr>
            <w:tcW w:w="556" w:type="pct"/>
            <w:shd w:val="clear" w:color="auto" w:fill="auto"/>
          </w:tcPr>
          <w:p w14:paraId="0EADAC67" w14:textId="55F9819A" w:rsidR="007765BA" w:rsidRPr="00BA579E" w:rsidRDefault="007765BA" w:rsidP="007765BA">
            <w:pPr>
              <w:jc w:val="center"/>
              <w:rPr>
                <w:rFonts w:asciiTheme="majorHAnsi" w:hAnsiTheme="majorHAnsi" w:cstheme="majorHAnsi"/>
                <w:sz w:val="22"/>
                <w:szCs w:val="22"/>
              </w:rPr>
            </w:pPr>
            <w:r w:rsidRPr="00BA579E">
              <w:rPr>
                <w:sz w:val="22"/>
              </w:rPr>
              <w:t>3</w:t>
            </w:r>
            <w:r w:rsidR="00461C05">
              <w:rPr>
                <w:sz w:val="22"/>
              </w:rPr>
              <w:t>6</w:t>
            </w:r>
            <w:r w:rsidRPr="00BA579E">
              <w:rPr>
                <w:sz w:val="22"/>
              </w:rPr>
              <w:t>%</w:t>
            </w:r>
          </w:p>
        </w:tc>
      </w:tr>
      <w:tr w:rsidR="007765BA" w:rsidRPr="00BA579E" w14:paraId="2F12C423" w14:textId="77777777" w:rsidTr="008F20C2">
        <w:trPr>
          <w:trHeight w:val="282"/>
        </w:trPr>
        <w:tc>
          <w:tcPr>
            <w:tcW w:w="2582" w:type="pct"/>
            <w:noWrap/>
            <w:vAlign w:val="bottom"/>
          </w:tcPr>
          <w:p w14:paraId="32197C65"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931" w:type="pct"/>
            <w:shd w:val="clear" w:color="auto" w:fill="auto"/>
          </w:tcPr>
          <w:p w14:paraId="16C5EA30" w14:textId="60E44397" w:rsidR="007765BA" w:rsidRPr="00BA579E" w:rsidRDefault="00C15E37" w:rsidP="007765BA">
            <w:pPr>
              <w:jc w:val="center"/>
              <w:rPr>
                <w:rFonts w:asciiTheme="majorHAnsi" w:hAnsiTheme="majorHAnsi" w:cstheme="majorHAnsi"/>
                <w:sz w:val="22"/>
                <w:szCs w:val="22"/>
              </w:rPr>
            </w:pPr>
            <w:r w:rsidRPr="00BA579E">
              <w:t xml:space="preserve"> 229,368</w:t>
            </w:r>
            <w:r w:rsidR="007765BA" w:rsidRPr="00BA579E">
              <w:t xml:space="preserve"> </w:t>
            </w:r>
          </w:p>
        </w:tc>
        <w:tc>
          <w:tcPr>
            <w:tcW w:w="931" w:type="pct"/>
            <w:shd w:val="clear" w:color="auto" w:fill="auto"/>
          </w:tcPr>
          <w:p w14:paraId="41B5EF75" w14:textId="57C440AB" w:rsidR="007765BA" w:rsidRPr="00BA579E" w:rsidRDefault="00270BC0" w:rsidP="007765BA">
            <w:pPr>
              <w:jc w:val="center"/>
              <w:rPr>
                <w:rFonts w:asciiTheme="majorHAnsi" w:hAnsiTheme="majorHAnsi" w:cstheme="majorHAnsi"/>
                <w:sz w:val="22"/>
                <w:szCs w:val="22"/>
              </w:rPr>
            </w:pPr>
            <w:r w:rsidRPr="00BA579E">
              <w:t xml:space="preserve"> 217,859</w:t>
            </w:r>
            <w:r w:rsidR="007765BA" w:rsidRPr="00BA579E">
              <w:t xml:space="preserve"> </w:t>
            </w:r>
          </w:p>
        </w:tc>
        <w:tc>
          <w:tcPr>
            <w:tcW w:w="556" w:type="pct"/>
            <w:shd w:val="clear" w:color="auto" w:fill="auto"/>
          </w:tcPr>
          <w:p w14:paraId="7BB021EF" w14:textId="699D8A3D" w:rsidR="007765BA" w:rsidRPr="00BA579E" w:rsidRDefault="00270BC0" w:rsidP="007765BA">
            <w:pPr>
              <w:jc w:val="center"/>
              <w:rPr>
                <w:rFonts w:asciiTheme="majorHAnsi" w:hAnsiTheme="majorHAnsi" w:cstheme="majorHAnsi"/>
                <w:sz w:val="22"/>
                <w:szCs w:val="22"/>
              </w:rPr>
            </w:pPr>
            <w:r w:rsidRPr="00BA579E">
              <w:rPr>
                <w:sz w:val="22"/>
              </w:rPr>
              <w:t>5</w:t>
            </w:r>
            <w:r w:rsidR="007765BA" w:rsidRPr="00BA579E">
              <w:rPr>
                <w:sz w:val="22"/>
              </w:rPr>
              <w:t>%</w:t>
            </w:r>
          </w:p>
        </w:tc>
      </w:tr>
      <w:tr w:rsidR="007765BA" w:rsidRPr="00BA579E" w14:paraId="1F4700FD" w14:textId="77777777" w:rsidTr="008F20C2">
        <w:trPr>
          <w:trHeight w:val="270"/>
        </w:trPr>
        <w:tc>
          <w:tcPr>
            <w:tcW w:w="2582" w:type="pct"/>
            <w:noWrap/>
            <w:vAlign w:val="bottom"/>
          </w:tcPr>
          <w:p w14:paraId="7DFB455B"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Equipment</w:t>
            </w:r>
          </w:p>
        </w:tc>
        <w:tc>
          <w:tcPr>
            <w:tcW w:w="931" w:type="pct"/>
            <w:shd w:val="clear" w:color="auto" w:fill="auto"/>
          </w:tcPr>
          <w:p w14:paraId="2BA0C1AD" w14:textId="7DA36BBD" w:rsidR="007765BA" w:rsidRPr="00BA579E" w:rsidRDefault="00C15E37" w:rsidP="007765BA">
            <w:pPr>
              <w:jc w:val="center"/>
              <w:rPr>
                <w:rFonts w:asciiTheme="majorHAnsi" w:hAnsiTheme="majorHAnsi" w:cstheme="majorHAnsi"/>
                <w:sz w:val="22"/>
                <w:szCs w:val="22"/>
              </w:rPr>
            </w:pPr>
            <w:r w:rsidRPr="00BA579E">
              <w:t xml:space="preserve"> 103,152</w:t>
            </w:r>
            <w:r w:rsidR="007765BA" w:rsidRPr="00BA579E">
              <w:t xml:space="preserve"> </w:t>
            </w:r>
          </w:p>
        </w:tc>
        <w:tc>
          <w:tcPr>
            <w:tcW w:w="931" w:type="pct"/>
            <w:shd w:val="clear" w:color="auto" w:fill="auto"/>
          </w:tcPr>
          <w:p w14:paraId="5132C903" w14:textId="40EF7851" w:rsidR="007765BA" w:rsidRPr="00BA579E" w:rsidRDefault="007765BA" w:rsidP="007765BA">
            <w:pPr>
              <w:jc w:val="center"/>
              <w:rPr>
                <w:rFonts w:asciiTheme="majorHAnsi" w:hAnsiTheme="majorHAnsi" w:cstheme="majorHAnsi"/>
                <w:sz w:val="22"/>
                <w:szCs w:val="22"/>
              </w:rPr>
            </w:pPr>
            <w:r w:rsidRPr="00BA579E">
              <w:t xml:space="preserve"> </w:t>
            </w:r>
            <w:r w:rsidR="00270BC0" w:rsidRPr="00BA579E">
              <w:t xml:space="preserve"> 103,152</w:t>
            </w:r>
          </w:p>
        </w:tc>
        <w:tc>
          <w:tcPr>
            <w:tcW w:w="556" w:type="pct"/>
            <w:shd w:val="clear" w:color="auto" w:fill="auto"/>
          </w:tcPr>
          <w:p w14:paraId="245656A7" w14:textId="15B58D74" w:rsidR="007765BA" w:rsidRPr="00BA579E" w:rsidRDefault="007765BA" w:rsidP="007765BA">
            <w:pPr>
              <w:jc w:val="center"/>
              <w:rPr>
                <w:rFonts w:asciiTheme="majorHAnsi" w:hAnsiTheme="majorHAnsi" w:cstheme="majorHAnsi"/>
                <w:sz w:val="22"/>
                <w:szCs w:val="22"/>
              </w:rPr>
            </w:pPr>
            <w:r w:rsidRPr="00BA579E">
              <w:rPr>
                <w:sz w:val="22"/>
              </w:rPr>
              <w:t>0%</w:t>
            </w:r>
          </w:p>
        </w:tc>
      </w:tr>
      <w:tr w:rsidR="007765BA" w:rsidRPr="00BA579E" w14:paraId="61090A62" w14:textId="77777777" w:rsidTr="008F20C2">
        <w:trPr>
          <w:trHeight w:val="282"/>
        </w:trPr>
        <w:tc>
          <w:tcPr>
            <w:tcW w:w="2582" w:type="pct"/>
            <w:shd w:val="clear" w:color="auto" w:fill="auto"/>
            <w:noWrap/>
            <w:vAlign w:val="bottom"/>
          </w:tcPr>
          <w:p w14:paraId="01FDA5DB"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Lift</w:t>
            </w:r>
          </w:p>
        </w:tc>
        <w:tc>
          <w:tcPr>
            <w:tcW w:w="931" w:type="pct"/>
            <w:shd w:val="clear" w:color="auto" w:fill="auto"/>
          </w:tcPr>
          <w:p w14:paraId="7AD08205" w14:textId="3A68CB84" w:rsidR="007765BA" w:rsidRPr="00BA579E" w:rsidRDefault="00C15E37" w:rsidP="007765BA">
            <w:pPr>
              <w:jc w:val="center"/>
              <w:rPr>
                <w:rFonts w:asciiTheme="majorHAnsi" w:hAnsiTheme="majorHAnsi" w:cstheme="majorHAnsi"/>
                <w:sz w:val="22"/>
                <w:szCs w:val="22"/>
              </w:rPr>
            </w:pPr>
            <w:r w:rsidRPr="00BA579E">
              <w:t xml:space="preserve"> 193,034</w:t>
            </w:r>
            <w:r w:rsidR="007765BA" w:rsidRPr="00BA579E">
              <w:t xml:space="preserve"> </w:t>
            </w:r>
          </w:p>
        </w:tc>
        <w:tc>
          <w:tcPr>
            <w:tcW w:w="931" w:type="pct"/>
            <w:shd w:val="clear" w:color="auto" w:fill="auto"/>
          </w:tcPr>
          <w:p w14:paraId="2C18F441" w14:textId="795E9779" w:rsidR="007765BA" w:rsidRPr="00BA579E" w:rsidRDefault="00270BC0" w:rsidP="007765BA">
            <w:pPr>
              <w:jc w:val="center"/>
              <w:rPr>
                <w:rFonts w:asciiTheme="majorHAnsi" w:hAnsiTheme="majorHAnsi" w:cstheme="majorHAnsi"/>
                <w:sz w:val="22"/>
                <w:szCs w:val="22"/>
              </w:rPr>
            </w:pPr>
            <w:r w:rsidRPr="00BA579E">
              <w:t xml:space="preserve"> 164,079</w:t>
            </w:r>
          </w:p>
        </w:tc>
        <w:tc>
          <w:tcPr>
            <w:tcW w:w="556" w:type="pct"/>
            <w:shd w:val="clear" w:color="auto" w:fill="auto"/>
          </w:tcPr>
          <w:p w14:paraId="545F2486" w14:textId="447A33E8" w:rsidR="007765BA" w:rsidRPr="00BA579E" w:rsidRDefault="007765BA" w:rsidP="007765BA">
            <w:pPr>
              <w:jc w:val="center"/>
              <w:rPr>
                <w:rFonts w:asciiTheme="majorHAnsi" w:hAnsiTheme="majorHAnsi" w:cstheme="majorHAnsi"/>
                <w:sz w:val="22"/>
                <w:szCs w:val="22"/>
              </w:rPr>
            </w:pPr>
            <w:r w:rsidRPr="00BA579E">
              <w:rPr>
                <w:sz w:val="22"/>
              </w:rPr>
              <w:t>15%</w:t>
            </w:r>
          </w:p>
        </w:tc>
      </w:tr>
      <w:tr w:rsidR="00270BC0" w:rsidRPr="00BA579E" w14:paraId="7DE4674E" w14:textId="77777777" w:rsidTr="008F20C2">
        <w:trPr>
          <w:trHeight w:val="282"/>
        </w:trPr>
        <w:tc>
          <w:tcPr>
            <w:tcW w:w="2582" w:type="pct"/>
            <w:shd w:val="clear" w:color="auto" w:fill="auto"/>
            <w:noWrap/>
            <w:vAlign w:val="bottom"/>
          </w:tcPr>
          <w:p w14:paraId="32E04C69" w14:textId="77777777" w:rsidR="00270BC0" w:rsidRPr="00BA579E" w:rsidRDefault="00270BC0" w:rsidP="00270BC0">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Electric Cooking</w:t>
            </w:r>
          </w:p>
        </w:tc>
        <w:tc>
          <w:tcPr>
            <w:tcW w:w="931" w:type="pct"/>
            <w:shd w:val="clear" w:color="auto" w:fill="auto"/>
          </w:tcPr>
          <w:p w14:paraId="61E026D1" w14:textId="4A14B1A6" w:rsidR="00270BC0" w:rsidRPr="00BA579E" w:rsidRDefault="00270BC0" w:rsidP="00270BC0">
            <w:pPr>
              <w:jc w:val="center"/>
              <w:rPr>
                <w:rFonts w:asciiTheme="majorHAnsi" w:hAnsiTheme="majorHAnsi" w:cstheme="majorHAnsi"/>
                <w:sz w:val="22"/>
                <w:szCs w:val="22"/>
              </w:rPr>
            </w:pPr>
            <w:r w:rsidRPr="00BA579E">
              <w:t xml:space="preserve"> 73,414 </w:t>
            </w:r>
          </w:p>
        </w:tc>
        <w:tc>
          <w:tcPr>
            <w:tcW w:w="931" w:type="pct"/>
            <w:shd w:val="clear" w:color="auto" w:fill="auto"/>
          </w:tcPr>
          <w:p w14:paraId="6F3E157C" w14:textId="02E0511E" w:rsidR="00270BC0" w:rsidRPr="00BA579E" w:rsidRDefault="00270BC0" w:rsidP="00270BC0">
            <w:pPr>
              <w:jc w:val="center"/>
              <w:rPr>
                <w:rFonts w:asciiTheme="majorHAnsi" w:hAnsiTheme="majorHAnsi" w:cstheme="majorHAnsi"/>
                <w:sz w:val="22"/>
                <w:szCs w:val="22"/>
              </w:rPr>
            </w:pPr>
            <w:r w:rsidRPr="00BA579E">
              <w:t xml:space="preserve"> 73,414 </w:t>
            </w:r>
          </w:p>
        </w:tc>
        <w:tc>
          <w:tcPr>
            <w:tcW w:w="556" w:type="pct"/>
            <w:shd w:val="clear" w:color="auto" w:fill="auto"/>
          </w:tcPr>
          <w:p w14:paraId="3BCB3606" w14:textId="67CFA365" w:rsidR="00270BC0" w:rsidRPr="00BA579E" w:rsidRDefault="00270BC0" w:rsidP="00270BC0">
            <w:pPr>
              <w:jc w:val="center"/>
              <w:rPr>
                <w:rFonts w:asciiTheme="majorHAnsi" w:hAnsiTheme="majorHAnsi" w:cstheme="majorHAnsi"/>
                <w:sz w:val="22"/>
                <w:szCs w:val="22"/>
              </w:rPr>
            </w:pPr>
            <w:r w:rsidRPr="00BA579E">
              <w:rPr>
                <w:sz w:val="22"/>
              </w:rPr>
              <w:t>0%</w:t>
            </w:r>
          </w:p>
        </w:tc>
      </w:tr>
      <w:tr w:rsidR="00270BC0" w:rsidRPr="00BA579E" w14:paraId="4E47028E" w14:textId="77777777" w:rsidTr="008F20C2">
        <w:trPr>
          <w:trHeight w:val="282"/>
        </w:trPr>
        <w:tc>
          <w:tcPr>
            <w:tcW w:w="2582" w:type="pct"/>
            <w:shd w:val="clear" w:color="auto" w:fill="auto"/>
            <w:noWrap/>
            <w:vAlign w:val="bottom"/>
          </w:tcPr>
          <w:p w14:paraId="5FF8DC67" w14:textId="77777777" w:rsidR="00270BC0" w:rsidRPr="00BA579E" w:rsidRDefault="00270BC0" w:rsidP="00270BC0">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Washing Machine</w:t>
            </w:r>
          </w:p>
        </w:tc>
        <w:tc>
          <w:tcPr>
            <w:tcW w:w="931" w:type="pct"/>
            <w:shd w:val="clear" w:color="auto" w:fill="auto"/>
          </w:tcPr>
          <w:p w14:paraId="692C577F" w14:textId="39CC7BFD" w:rsidR="00270BC0" w:rsidRPr="00BA579E" w:rsidRDefault="00270BC0" w:rsidP="00270BC0">
            <w:pPr>
              <w:jc w:val="center"/>
              <w:rPr>
                <w:rFonts w:asciiTheme="majorHAnsi" w:hAnsiTheme="majorHAnsi" w:cstheme="majorHAnsi"/>
                <w:sz w:val="22"/>
                <w:szCs w:val="22"/>
              </w:rPr>
            </w:pPr>
            <w:r w:rsidRPr="00BA579E">
              <w:t xml:space="preserve"> 52,781 </w:t>
            </w:r>
          </w:p>
        </w:tc>
        <w:tc>
          <w:tcPr>
            <w:tcW w:w="931" w:type="pct"/>
            <w:shd w:val="clear" w:color="auto" w:fill="auto"/>
          </w:tcPr>
          <w:p w14:paraId="65259B8B" w14:textId="49B602EE" w:rsidR="00270BC0" w:rsidRPr="00BA579E" w:rsidRDefault="00270BC0" w:rsidP="00270BC0">
            <w:pPr>
              <w:jc w:val="center"/>
              <w:rPr>
                <w:rFonts w:asciiTheme="majorHAnsi" w:hAnsiTheme="majorHAnsi" w:cstheme="majorHAnsi"/>
                <w:sz w:val="22"/>
                <w:szCs w:val="22"/>
              </w:rPr>
            </w:pPr>
            <w:r w:rsidRPr="00BA579E">
              <w:t xml:space="preserve"> 52,781 </w:t>
            </w:r>
          </w:p>
        </w:tc>
        <w:tc>
          <w:tcPr>
            <w:tcW w:w="556" w:type="pct"/>
            <w:shd w:val="clear" w:color="auto" w:fill="auto"/>
          </w:tcPr>
          <w:p w14:paraId="6ECD1FBA" w14:textId="43E12AA4" w:rsidR="00270BC0" w:rsidRPr="00BA579E" w:rsidRDefault="00270BC0" w:rsidP="00270BC0">
            <w:pPr>
              <w:jc w:val="center"/>
              <w:rPr>
                <w:rFonts w:asciiTheme="majorHAnsi" w:hAnsiTheme="majorHAnsi" w:cstheme="majorHAnsi"/>
                <w:sz w:val="22"/>
                <w:szCs w:val="22"/>
              </w:rPr>
            </w:pPr>
            <w:r w:rsidRPr="00BA579E">
              <w:rPr>
                <w:sz w:val="22"/>
              </w:rPr>
              <w:t>0%</w:t>
            </w:r>
          </w:p>
        </w:tc>
      </w:tr>
      <w:tr w:rsidR="00270BC0" w:rsidRPr="00BA579E" w14:paraId="663103E8" w14:textId="77777777" w:rsidTr="008F20C2">
        <w:trPr>
          <w:trHeight w:val="197"/>
        </w:trPr>
        <w:tc>
          <w:tcPr>
            <w:tcW w:w="2582" w:type="pct"/>
            <w:shd w:val="clear" w:color="auto" w:fill="auto"/>
            <w:noWrap/>
            <w:vAlign w:val="bottom"/>
          </w:tcPr>
          <w:p w14:paraId="1539CF4A" w14:textId="77777777" w:rsidR="00270BC0" w:rsidRPr="00BA579E" w:rsidRDefault="00270BC0" w:rsidP="00270BC0">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Refrigeration</w:t>
            </w:r>
          </w:p>
        </w:tc>
        <w:tc>
          <w:tcPr>
            <w:tcW w:w="931" w:type="pct"/>
            <w:shd w:val="clear" w:color="auto" w:fill="auto"/>
          </w:tcPr>
          <w:p w14:paraId="65D20B38" w14:textId="15C0E17E" w:rsidR="00270BC0" w:rsidRPr="00BA579E" w:rsidRDefault="00270BC0" w:rsidP="00270BC0">
            <w:pPr>
              <w:jc w:val="center"/>
              <w:rPr>
                <w:rFonts w:asciiTheme="majorHAnsi" w:hAnsiTheme="majorHAnsi" w:cstheme="majorHAnsi"/>
                <w:sz w:val="22"/>
                <w:szCs w:val="22"/>
              </w:rPr>
            </w:pPr>
            <w:r w:rsidRPr="00BA579E">
              <w:t xml:space="preserve"> 191,932 </w:t>
            </w:r>
          </w:p>
        </w:tc>
        <w:tc>
          <w:tcPr>
            <w:tcW w:w="931" w:type="pct"/>
            <w:shd w:val="clear" w:color="auto" w:fill="auto"/>
          </w:tcPr>
          <w:p w14:paraId="46054C2B" w14:textId="6CF11ECC" w:rsidR="00270BC0" w:rsidRPr="00BA579E" w:rsidRDefault="00270BC0" w:rsidP="00270BC0">
            <w:pPr>
              <w:jc w:val="center"/>
              <w:rPr>
                <w:rFonts w:asciiTheme="majorHAnsi" w:hAnsiTheme="majorHAnsi" w:cstheme="majorHAnsi"/>
                <w:sz w:val="22"/>
                <w:szCs w:val="22"/>
              </w:rPr>
            </w:pPr>
            <w:r w:rsidRPr="00BA579E">
              <w:t xml:space="preserve"> 191,932 </w:t>
            </w:r>
          </w:p>
        </w:tc>
        <w:tc>
          <w:tcPr>
            <w:tcW w:w="556" w:type="pct"/>
            <w:shd w:val="clear" w:color="auto" w:fill="auto"/>
          </w:tcPr>
          <w:p w14:paraId="5447EBE1" w14:textId="613CC9BC" w:rsidR="00270BC0" w:rsidRPr="00BA579E" w:rsidRDefault="00270BC0" w:rsidP="00270BC0">
            <w:pPr>
              <w:jc w:val="center"/>
              <w:rPr>
                <w:rFonts w:asciiTheme="majorHAnsi" w:hAnsiTheme="majorHAnsi" w:cstheme="majorHAnsi"/>
                <w:sz w:val="22"/>
                <w:szCs w:val="22"/>
              </w:rPr>
            </w:pPr>
            <w:r w:rsidRPr="00BA579E">
              <w:rPr>
                <w:sz w:val="22"/>
              </w:rPr>
              <w:t>0%</w:t>
            </w:r>
          </w:p>
        </w:tc>
      </w:tr>
      <w:tr w:rsidR="007765BA" w:rsidRPr="00BA579E" w14:paraId="7AB69818" w14:textId="77777777" w:rsidTr="008F20C2">
        <w:trPr>
          <w:trHeight w:val="282"/>
        </w:trPr>
        <w:tc>
          <w:tcPr>
            <w:tcW w:w="2582" w:type="pct"/>
            <w:shd w:val="clear" w:color="auto" w:fill="auto"/>
            <w:noWrap/>
            <w:vAlign w:val="bottom"/>
          </w:tcPr>
          <w:p w14:paraId="016FCE13"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931" w:type="pct"/>
            <w:shd w:val="clear" w:color="auto" w:fill="auto"/>
          </w:tcPr>
          <w:p w14:paraId="39416CDE" w14:textId="151888A1" w:rsidR="007765BA" w:rsidRPr="00BA579E" w:rsidRDefault="007765BA" w:rsidP="00270BC0">
            <w:pPr>
              <w:jc w:val="center"/>
              <w:rPr>
                <w:rFonts w:asciiTheme="majorHAnsi" w:hAnsiTheme="majorHAnsi" w:cstheme="majorHAnsi"/>
                <w:sz w:val="22"/>
                <w:szCs w:val="22"/>
              </w:rPr>
            </w:pPr>
            <w:r w:rsidRPr="00BA579E">
              <w:t xml:space="preserve"> </w:t>
            </w:r>
            <w:r w:rsidR="00270BC0" w:rsidRPr="00BA579E">
              <w:t>1,447</w:t>
            </w:r>
            <w:r w:rsidRPr="00BA579E">
              <w:t xml:space="preserve"> </w:t>
            </w:r>
          </w:p>
        </w:tc>
        <w:tc>
          <w:tcPr>
            <w:tcW w:w="931" w:type="pct"/>
            <w:shd w:val="clear" w:color="auto" w:fill="auto"/>
          </w:tcPr>
          <w:p w14:paraId="1DFA62CF" w14:textId="25AC109B" w:rsidR="007765BA" w:rsidRPr="00BA579E" w:rsidRDefault="00270BC0" w:rsidP="007765BA">
            <w:pPr>
              <w:jc w:val="center"/>
              <w:rPr>
                <w:rFonts w:asciiTheme="majorHAnsi" w:hAnsiTheme="majorHAnsi" w:cstheme="majorHAnsi"/>
                <w:sz w:val="22"/>
                <w:szCs w:val="22"/>
              </w:rPr>
            </w:pPr>
            <w:r w:rsidRPr="00BA579E">
              <w:t>1,447</w:t>
            </w:r>
          </w:p>
        </w:tc>
        <w:tc>
          <w:tcPr>
            <w:tcW w:w="556" w:type="pct"/>
            <w:shd w:val="clear" w:color="auto" w:fill="auto"/>
          </w:tcPr>
          <w:p w14:paraId="29AD5C31" w14:textId="4251F47D" w:rsidR="007765BA" w:rsidRPr="00BA579E" w:rsidRDefault="007765BA" w:rsidP="007765BA">
            <w:pPr>
              <w:jc w:val="center"/>
              <w:rPr>
                <w:rFonts w:asciiTheme="majorHAnsi" w:hAnsiTheme="majorHAnsi" w:cstheme="majorHAnsi"/>
                <w:sz w:val="22"/>
                <w:szCs w:val="22"/>
              </w:rPr>
            </w:pPr>
            <w:r w:rsidRPr="00BA579E">
              <w:rPr>
                <w:sz w:val="22"/>
              </w:rPr>
              <w:t>0%</w:t>
            </w:r>
          </w:p>
        </w:tc>
      </w:tr>
      <w:tr w:rsidR="007765BA" w:rsidRPr="00BA579E" w14:paraId="701EBE7F" w14:textId="77777777" w:rsidTr="008F20C2">
        <w:trPr>
          <w:trHeight w:val="282"/>
        </w:trPr>
        <w:tc>
          <w:tcPr>
            <w:tcW w:w="2582" w:type="pct"/>
            <w:shd w:val="clear" w:color="auto" w:fill="auto"/>
            <w:noWrap/>
            <w:vAlign w:val="bottom"/>
          </w:tcPr>
          <w:p w14:paraId="49F5B7D2" w14:textId="77777777" w:rsidR="007765BA" w:rsidRPr="00BA579E" w:rsidRDefault="007765BA" w:rsidP="007765BA">
            <w:pPr>
              <w:jc w:val="center"/>
              <w:rPr>
                <w:rFonts w:asciiTheme="majorHAnsi" w:eastAsia="PMingLiU" w:hAnsiTheme="majorHAnsi" w:cstheme="majorHAnsi"/>
                <w:sz w:val="22"/>
                <w:szCs w:val="22"/>
                <w:lang w:eastAsia="zh-HK"/>
              </w:rPr>
            </w:pPr>
            <w:r w:rsidRPr="00BA579E">
              <w:rPr>
                <w:rFonts w:asciiTheme="majorHAnsi" w:hAnsiTheme="majorHAnsi" w:cstheme="majorHAnsi"/>
                <w:sz w:val="22"/>
                <w:szCs w:val="22"/>
              </w:rPr>
              <w:t>Hot water</w:t>
            </w:r>
          </w:p>
        </w:tc>
        <w:tc>
          <w:tcPr>
            <w:tcW w:w="931" w:type="pct"/>
            <w:shd w:val="clear" w:color="auto" w:fill="auto"/>
          </w:tcPr>
          <w:p w14:paraId="7299CABA" w14:textId="576A4F7A" w:rsidR="007765BA" w:rsidRPr="00BA579E" w:rsidRDefault="007765BA" w:rsidP="00270BC0">
            <w:pPr>
              <w:jc w:val="center"/>
              <w:rPr>
                <w:rFonts w:asciiTheme="majorHAnsi" w:hAnsiTheme="majorHAnsi" w:cstheme="majorHAnsi"/>
                <w:sz w:val="22"/>
                <w:szCs w:val="22"/>
              </w:rPr>
            </w:pPr>
            <w:r w:rsidRPr="00BA579E">
              <w:t xml:space="preserve"> </w:t>
            </w:r>
            <w:r w:rsidR="00270BC0" w:rsidRPr="00BA579E">
              <w:t>34</w:t>
            </w:r>
            <w:r w:rsidRPr="00BA579E">
              <w:t>,</w:t>
            </w:r>
            <w:r w:rsidR="00270BC0" w:rsidRPr="00BA579E">
              <w:t>285</w:t>
            </w:r>
            <w:r w:rsidRPr="00BA579E">
              <w:t xml:space="preserve"> </w:t>
            </w:r>
          </w:p>
        </w:tc>
        <w:tc>
          <w:tcPr>
            <w:tcW w:w="931" w:type="pct"/>
            <w:shd w:val="clear" w:color="auto" w:fill="auto"/>
          </w:tcPr>
          <w:p w14:paraId="110340CD" w14:textId="3CFBD38F" w:rsidR="007765BA" w:rsidRPr="00BA579E" w:rsidRDefault="007765BA" w:rsidP="007765BA">
            <w:pPr>
              <w:jc w:val="center"/>
              <w:rPr>
                <w:rFonts w:asciiTheme="majorHAnsi" w:hAnsiTheme="majorHAnsi" w:cstheme="majorHAnsi"/>
                <w:sz w:val="22"/>
                <w:szCs w:val="22"/>
              </w:rPr>
            </w:pPr>
            <w:r w:rsidRPr="00BA579E">
              <w:t xml:space="preserve"> </w:t>
            </w:r>
            <w:r w:rsidR="00270BC0" w:rsidRPr="00BA579E">
              <w:t xml:space="preserve"> 34,285</w:t>
            </w:r>
          </w:p>
        </w:tc>
        <w:tc>
          <w:tcPr>
            <w:tcW w:w="556" w:type="pct"/>
            <w:shd w:val="clear" w:color="auto" w:fill="auto"/>
          </w:tcPr>
          <w:p w14:paraId="44D9BC6F" w14:textId="4324B533" w:rsidR="007765BA" w:rsidRPr="00BA579E" w:rsidRDefault="007765BA" w:rsidP="007765BA">
            <w:pPr>
              <w:jc w:val="center"/>
              <w:rPr>
                <w:rFonts w:asciiTheme="majorHAnsi" w:hAnsiTheme="majorHAnsi" w:cstheme="majorHAnsi"/>
                <w:sz w:val="22"/>
                <w:szCs w:val="22"/>
              </w:rPr>
            </w:pPr>
            <w:r w:rsidRPr="00BA579E">
              <w:rPr>
                <w:sz w:val="22"/>
              </w:rPr>
              <w:t>0%</w:t>
            </w:r>
          </w:p>
        </w:tc>
      </w:tr>
      <w:tr w:rsidR="00270BC0" w:rsidRPr="00BA579E" w14:paraId="4B0BE5D5" w14:textId="77777777" w:rsidTr="008F20C2">
        <w:trPr>
          <w:trHeight w:val="282"/>
        </w:trPr>
        <w:tc>
          <w:tcPr>
            <w:tcW w:w="2582" w:type="pct"/>
            <w:shd w:val="clear" w:color="auto" w:fill="auto"/>
            <w:noWrap/>
            <w:vAlign w:val="bottom"/>
          </w:tcPr>
          <w:p w14:paraId="3132B94B" w14:textId="3D581A43" w:rsidR="00270BC0" w:rsidRPr="00BA579E" w:rsidRDefault="00270BC0" w:rsidP="007765BA">
            <w:pPr>
              <w:jc w:val="center"/>
              <w:rPr>
                <w:rFonts w:asciiTheme="majorHAnsi" w:hAnsiTheme="majorHAnsi" w:cstheme="majorHAnsi"/>
                <w:sz w:val="22"/>
                <w:szCs w:val="22"/>
              </w:rPr>
            </w:pPr>
            <w:r w:rsidRPr="00BA579E">
              <w:rPr>
                <w:rFonts w:asciiTheme="majorHAnsi" w:hAnsiTheme="majorHAnsi" w:cstheme="majorHAnsi"/>
                <w:sz w:val="22"/>
                <w:szCs w:val="22"/>
              </w:rPr>
              <w:t>Plumbing &amp; Drainage</w:t>
            </w:r>
          </w:p>
        </w:tc>
        <w:tc>
          <w:tcPr>
            <w:tcW w:w="931" w:type="pct"/>
            <w:shd w:val="clear" w:color="auto" w:fill="auto"/>
          </w:tcPr>
          <w:p w14:paraId="01FB310A" w14:textId="3ACFA241" w:rsidR="00270BC0" w:rsidRPr="00BA579E" w:rsidRDefault="00270BC0" w:rsidP="00270BC0">
            <w:pPr>
              <w:jc w:val="center"/>
            </w:pPr>
            <w:r w:rsidRPr="00BA579E">
              <w:t>18,425</w:t>
            </w:r>
          </w:p>
        </w:tc>
        <w:tc>
          <w:tcPr>
            <w:tcW w:w="931" w:type="pct"/>
            <w:shd w:val="clear" w:color="auto" w:fill="auto"/>
          </w:tcPr>
          <w:p w14:paraId="1C95085A" w14:textId="35EF11D1" w:rsidR="00270BC0" w:rsidRPr="00BA579E" w:rsidRDefault="00270BC0" w:rsidP="007765BA">
            <w:pPr>
              <w:jc w:val="center"/>
            </w:pPr>
            <w:r w:rsidRPr="00BA579E">
              <w:t>18,425</w:t>
            </w:r>
          </w:p>
        </w:tc>
        <w:tc>
          <w:tcPr>
            <w:tcW w:w="556" w:type="pct"/>
            <w:shd w:val="clear" w:color="auto" w:fill="auto"/>
          </w:tcPr>
          <w:p w14:paraId="1C6E359F" w14:textId="5FC92E18" w:rsidR="00270BC0" w:rsidRPr="00BA579E" w:rsidRDefault="00270BC0" w:rsidP="007765BA">
            <w:pPr>
              <w:jc w:val="center"/>
              <w:rPr>
                <w:sz w:val="22"/>
              </w:rPr>
            </w:pPr>
            <w:r w:rsidRPr="00BA579E">
              <w:rPr>
                <w:sz w:val="22"/>
              </w:rPr>
              <w:t>0%</w:t>
            </w:r>
          </w:p>
        </w:tc>
      </w:tr>
      <w:tr w:rsidR="007765BA" w:rsidRPr="00BA579E" w14:paraId="032AB52A" w14:textId="77777777" w:rsidTr="007765BA">
        <w:trPr>
          <w:trHeight w:val="491"/>
        </w:trPr>
        <w:tc>
          <w:tcPr>
            <w:tcW w:w="2582" w:type="pct"/>
            <w:noWrap/>
            <w:vAlign w:val="center"/>
          </w:tcPr>
          <w:p w14:paraId="667EF59C" w14:textId="77777777" w:rsidR="007765BA" w:rsidRPr="00BA579E" w:rsidRDefault="007765BA" w:rsidP="007765BA">
            <w:pPr>
              <w:jc w:val="center"/>
              <w:rPr>
                <w:b/>
                <w:sz w:val="22"/>
                <w:szCs w:val="22"/>
              </w:rPr>
            </w:pPr>
            <w:r w:rsidRPr="00BA579E">
              <w:rPr>
                <w:rFonts w:eastAsia="PMingLiU"/>
                <w:b/>
                <w:sz w:val="22"/>
                <w:szCs w:val="22"/>
              </w:rPr>
              <w:lastRenderedPageBreak/>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931" w:type="pct"/>
            <w:shd w:val="clear" w:color="auto" w:fill="auto"/>
            <w:vAlign w:val="center"/>
          </w:tcPr>
          <w:p w14:paraId="2FA15C08" w14:textId="3E01F00F" w:rsidR="007765BA" w:rsidRPr="00BA579E" w:rsidRDefault="00D12414" w:rsidP="007765BA">
            <w:pPr>
              <w:rPr>
                <w:rFonts w:asciiTheme="majorHAnsi" w:eastAsia="PMingLiU" w:hAnsiTheme="majorHAnsi" w:cstheme="majorHAnsi"/>
                <w:b/>
                <w:color w:val="000000"/>
                <w:sz w:val="22"/>
                <w:szCs w:val="22"/>
                <w:lang w:eastAsia="zh-HK"/>
              </w:rPr>
            </w:pPr>
            <w:r w:rsidRPr="00BA579E">
              <w:rPr>
                <w:b/>
              </w:rPr>
              <w:t xml:space="preserve"> 1,275,741</w:t>
            </w:r>
            <w:r w:rsidR="007765BA" w:rsidRPr="00BA579E">
              <w:rPr>
                <w:b/>
              </w:rPr>
              <w:t xml:space="preserve"> </w:t>
            </w:r>
          </w:p>
        </w:tc>
        <w:tc>
          <w:tcPr>
            <w:tcW w:w="931" w:type="pct"/>
            <w:shd w:val="clear" w:color="auto" w:fill="auto"/>
            <w:vAlign w:val="center"/>
          </w:tcPr>
          <w:p w14:paraId="5C546A22" w14:textId="32B28B64" w:rsidR="007765BA" w:rsidRPr="00BA579E" w:rsidRDefault="00461C05" w:rsidP="007765BA">
            <w:pPr>
              <w:rPr>
                <w:rFonts w:asciiTheme="majorHAnsi" w:eastAsia="PMingLiU" w:hAnsiTheme="majorHAnsi" w:cstheme="majorHAnsi"/>
                <w:b/>
                <w:color w:val="000000"/>
                <w:sz w:val="22"/>
                <w:szCs w:val="22"/>
                <w:lang w:eastAsia="zh-HK"/>
              </w:rPr>
            </w:pPr>
            <w:r>
              <w:rPr>
                <w:b/>
              </w:rPr>
              <w:t xml:space="preserve"> 1,097,950</w:t>
            </w:r>
            <w:r w:rsidR="007765BA" w:rsidRPr="00BA579E">
              <w:rPr>
                <w:b/>
              </w:rPr>
              <w:t xml:space="preserve"> </w:t>
            </w:r>
          </w:p>
        </w:tc>
        <w:tc>
          <w:tcPr>
            <w:tcW w:w="556" w:type="pct"/>
            <w:shd w:val="clear" w:color="auto" w:fill="auto"/>
            <w:vAlign w:val="center"/>
          </w:tcPr>
          <w:p w14:paraId="2D788247" w14:textId="26BFA50E" w:rsidR="007765BA" w:rsidRPr="00BA579E" w:rsidRDefault="00461C05" w:rsidP="007765BA">
            <w:pPr>
              <w:jc w:val="center"/>
              <w:rPr>
                <w:rFonts w:asciiTheme="majorHAnsi" w:eastAsia="PMingLiU" w:hAnsiTheme="majorHAnsi" w:cstheme="majorHAnsi"/>
                <w:b/>
                <w:color w:val="000000"/>
                <w:sz w:val="22"/>
                <w:szCs w:val="22"/>
                <w:lang w:eastAsia="zh-HK"/>
              </w:rPr>
            </w:pPr>
            <w:r>
              <w:rPr>
                <w:rFonts w:asciiTheme="majorHAnsi" w:hAnsiTheme="majorHAnsi" w:cstheme="majorHAnsi"/>
                <w:b/>
                <w:color w:val="000000"/>
                <w:sz w:val="22"/>
                <w:szCs w:val="22"/>
              </w:rPr>
              <w:t>13.9</w:t>
            </w:r>
            <w:r w:rsidR="007765BA" w:rsidRPr="00BA579E">
              <w:rPr>
                <w:rFonts w:asciiTheme="majorHAnsi" w:hAnsiTheme="majorHAnsi" w:cstheme="majorHAnsi"/>
                <w:b/>
                <w:color w:val="000000"/>
                <w:sz w:val="22"/>
                <w:szCs w:val="22"/>
              </w:rPr>
              <w:t>%</w:t>
            </w:r>
          </w:p>
        </w:tc>
      </w:tr>
      <w:tr w:rsidR="003E0031" w:rsidRPr="00BA579E" w14:paraId="4B292213" w14:textId="77777777" w:rsidTr="00A14D6A">
        <w:trPr>
          <w:trHeight w:val="491"/>
        </w:trPr>
        <w:tc>
          <w:tcPr>
            <w:tcW w:w="2582" w:type="pct"/>
            <w:noWrap/>
            <w:vAlign w:val="center"/>
          </w:tcPr>
          <w:p w14:paraId="1874B7CB" w14:textId="77777777" w:rsidR="003E0031" w:rsidRPr="00BA579E" w:rsidRDefault="003E0031" w:rsidP="00353688">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2418" w:type="pct"/>
            <w:gridSpan w:val="3"/>
            <w:shd w:val="clear" w:color="auto" w:fill="auto"/>
            <w:vAlign w:val="center"/>
          </w:tcPr>
          <w:p w14:paraId="50BBAEAE" w14:textId="6EE7C8AA" w:rsidR="003E0031" w:rsidRPr="00BA579E" w:rsidRDefault="007765BA" w:rsidP="0093052A">
            <w:pPr>
              <w:jc w:val="center"/>
              <w:rPr>
                <w:rFonts w:eastAsia="PMingLiU"/>
                <w:b/>
                <w:color w:val="FF0000"/>
                <w:sz w:val="22"/>
                <w:szCs w:val="22"/>
                <w:lang w:eastAsia="zh-HK"/>
              </w:rPr>
            </w:pPr>
            <w:r w:rsidRPr="00BA579E">
              <w:rPr>
                <w:rFonts w:eastAsia="PMingLiU"/>
                <w:b/>
                <w:color w:val="FF0000"/>
                <w:sz w:val="22"/>
                <w:szCs w:val="22"/>
                <w:lang w:eastAsia="zh-HK"/>
              </w:rPr>
              <w:t>1</w:t>
            </w:r>
            <w:r w:rsidR="0093052A" w:rsidRPr="00BA579E">
              <w:rPr>
                <w:rFonts w:eastAsia="PMingLiU"/>
                <w:b/>
                <w:color w:val="FF0000"/>
                <w:sz w:val="22"/>
                <w:szCs w:val="22"/>
                <w:lang w:eastAsia="zh-HK"/>
              </w:rPr>
              <w:t>2</w:t>
            </w:r>
          </w:p>
        </w:tc>
      </w:tr>
    </w:tbl>
    <w:p w14:paraId="786C6202" w14:textId="1485A742" w:rsidR="00C15E37" w:rsidRPr="00BA579E" w:rsidRDefault="00C15E37" w:rsidP="00C15E37">
      <w:pPr>
        <w:pStyle w:val="Caption"/>
      </w:pPr>
      <w:r w:rsidRPr="00BA579E">
        <w:t xml:space="preserve">Table </w:t>
      </w:r>
      <w:r w:rsidR="00760710">
        <w:fldChar w:fldCharType="begin"/>
      </w:r>
      <w:r w:rsidR="00760710">
        <w:instrText xml:space="preserve"> SEQ Table \* ARABIC </w:instrText>
      </w:r>
      <w:r w:rsidR="00760710">
        <w:fldChar w:fldCharType="separate"/>
      </w:r>
      <w:r w:rsidR="005E0E78">
        <w:rPr>
          <w:noProof/>
        </w:rPr>
        <w:t>8</w:t>
      </w:r>
      <w:r w:rsidR="00760710">
        <w:rPr>
          <w:noProof/>
        </w:rPr>
        <w:fldChar w:fldCharType="end"/>
      </w:r>
      <w:r w:rsidRPr="00BA579E">
        <w:t xml:space="preserve"> Average CO2 emission breakdown of </w:t>
      </w:r>
      <w:r w:rsidR="00593BBE" w:rsidRPr="00BA579E">
        <w:t>Baseline</w:t>
      </w:r>
      <w:r w:rsidRPr="00BA579E">
        <w:t xml:space="preserve"> Case for residential tower with rotation</w:t>
      </w:r>
    </w:p>
    <w:p w14:paraId="196C56DE" w14:textId="43599B77" w:rsidR="00C15E37" w:rsidRPr="00BA579E" w:rsidRDefault="00C15E37" w:rsidP="00BB59D3">
      <w:pPr>
        <w:pStyle w:val="ReportText"/>
        <w:rPr>
          <w:lang w:eastAsia="zh-CN"/>
        </w:rPr>
      </w:pPr>
      <w:r w:rsidRPr="00BA579E">
        <w:rPr>
          <w:noProof/>
          <w:lang w:eastAsia="zh-CN"/>
        </w:rPr>
        <mc:AlternateContent>
          <mc:Choice Requires="wpc">
            <w:drawing>
              <wp:inline distT="0" distB="0" distL="0" distR="0" wp14:anchorId="0CA2F302" wp14:editId="7174B7BA">
                <wp:extent cx="5039995" cy="1574358"/>
                <wp:effectExtent l="0" t="0" r="825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6" name="Picture 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1530618"/>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4C6D494" id="Canvas 6" o:spid="_x0000_s1026" editas="canvas" style="width:396.85pt;height:123.95pt;mso-position-horizontal-relative:char;mso-position-vertical-relative:line" coordsize="50399,157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">
                <v:shape id="_x0000_s1027" type="#_x0000_t75" style="position:absolute;width:50399;height:15741;visibility:visible;mso-wrap-style:square">
                  <v:fill o:detectmouseclick="t"/>
                  <v:path o:connecttype="none"/>
                </v:shape>
                <v:shape id="Picture 126" o:spid="_x0000_s1028" type="#_x0000_t75" style="position:absolute;width:50399;height:15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sm8rBAAAA3AAAAA8AAABkcnMvZG93bnJldi54bWxET01rg0AQvRf6H5Yp9FKaNR6SYlzFNpU0&#10;x5qS8+BOVerOiruJ5t9nA4Xc5vE+J81n04szja6zrGC5iEAQ11Z33Cj4OZSvbyCcR9bYWyYFF3KQ&#10;Z48PKSbaTvxN58o3IoSwS1BB6/2QSOnqlgy6hR2IA/drR4M+wLGResQphJtexlG0kgY7Dg0tDvTR&#10;Uv1XnYyCQ0n7Yb97l5X53Ja4Pp6Qihelnp/mYgPC0+zv4n/3lw7z4xXcngkXyOw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sm8rBAAAA3AAAAA8AAAAAAAAAAAAAAAAAnwIA&#10;AGRycy9kb3ducmV2LnhtbFBLBQYAAAAABAAEAPcAAACNAwAAAAA=&#10;">
                  <v:imagedata r:id="rId56" o:title=""/>
                </v:shape>
                <w10:anchorlock/>
              </v:group>
            </w:pict>
          </mc:Fallback>
        </mc:AlternateContent>
      </w:r>
    </w:p>
    <w:p w14:paraId="6C4D3586" w14:textId="77777777" w:rsidR="00C15E37" w:rsidRPr="00BA579E" w:rsidRDefault="00C15E37" w:rsidP="00D57A32">
      <w:pPr>
        <w:pStyle w:val="Caption"/>
      </w:pPr>
    </w:p>
    <w:p w14:paraId="14AB8B5D" w14:textId="7065C370" w:rsidR="00D57A32" w:rsidRPr="00BA579E" w:rsidRDefault="00D57A32" w:rsidP="00D57A32">
      <w:pPr>
        <w:pStyle w:val="Caption"/>
        <w:rPr>
          <w:rFonts w:eastAsia="PMingLiU"/>
          <w:szCs w:val="22"/>
          <w:lang w:eastAsia="zh-TW"/>
        </w:rPr>
      </w:pPr>
      <w:r w:rsidRPr="00BA579E">
        <w:t xml:space="preserve">Table </w:t>
      </w:r>
      <w:r w:rsidR="00760710">
        <w:fldChar w:fldCharType="begin"/>
      </w:r>
      <w:r w:rsidR="00760710">
        <w:instrText xml:space="preserve"> SEQ Table \* ARABIC </w:instrText>
      </w:r>
      <w:r w:rsidR="00760710">
        <w:fldChar w:fldCharType="separate"/>
      </w:r>
      <w:r w:rsidR="005E0E78">
        <w:rPr>
          <w:noProof/>
        </w:rPr>
        <w:t>9</w:t>
      </w:r>
      <w:r w:rsidR="00760710">
        <w:rPr>
          <w:noProof/>
        </w:rPr>
        <w:fldChar w:fldCharType="end"/>
      </w:r>
      <w:r w:rsidRPr="00BA579E">
        <w:t xml:space="preserve"> Total CO2 emission breakdown of Baseline and Proposed Case for car park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9"/>
        <w:gridCol w:w="1676"/>
        <w:gridCol w:w="1685"/>
        <w:gridCol w:w="1427"/>
      </w:tblGrid>
      <w:tr w:rsidR="00D57A32" w:rsidRPr="00BA579E" w14:paraId="5849CDB4" w14:textId="77777777" w:rsidTr="00F06203">
        <w:trPr>
          <w:trHeight w:val="282"/>
        </w:trPr>
        <w:tc>
          <w:tcPr>
            <w:tcW w:w="5000" w:type="pct"/>
            <w:gridSpan w:val="4"/>
            <w:shd w:val="clear" w:color="auto" w:fill="BFBFBF"/>
            <w:noWrap/>
            <w:vAlign w:val="center"/>
          </w:tcPr>
          <w:p w14:paraId="57B866BA" w14:textId="77777777" w:rsidR="00D57A32" w:rsidRPr="00BA579E" w:rsidRDefault="00D57A32" w:rsidP="00F06203">
            <w:pPr>
              <w:rPr>
                <w:rFonts w:eastAsia="PMingLiU"/>
                <w:b/>
                <w:bCs/>
                <w:sz w:val="22"/>
                <w:szCs w:val="22"/>
                <w:lang w:eastAsia="zh-HK"/>
              </w:rPr>
            </w:pPr>
            <w:r w:rsidRPr="00BA579E">
              <w:rPr>
                <w:b/>
                <w:bCs/>
                <w:sz w:val="22"/>
                <w:szCs w:val="22"/>
              </w:rPr>
              <w:t>Car Park</w:t>
            </w:r>
          </w:p>
        </w:tc>
      </w:tr>
      <w:tr w:rsidR="00D57A32" w:rsidRPr="00BA579E" w14:paraId="3C06A15A" w14:textId="77777777" w:rsidTr="00F06203">
        <w:trPr>
          <w:trHeight w:val="282"/>
        </w:trPr>
        <w:tc>
          <w:tcPr>
            <w:tcW w:w="1980" w:type="pct"/>
            <w:shd w:val="clear" w:color="auto" w:fill="BFBFBF"/>
            <w:noWrap/>
            <w:vAlign w:val="center"/>
          </w:tcPr>
          <w:p w14:paraId="22654DF5" w14:textId="77777777" w:rsidR="00D57A32" w:rsidRPr="00BA579E" w:rsidRDefault="00D57A32" w:rsidP="00F06203">
            <w:pPr>
              <w:ind w:left="-54"/>
              <w:rPr>
                <w:b/>
                <w:bCs/>
                <w:sz w:val="22"/>
                <w:szCs w:val="22"/>
              </w:rPr>
            </w:pPr>
            <w:r w:rsidRPr="00BA579E">
              <w:rPr>
                <w:b/>
                <w:bCs/>
                <w:sz w:val="22"/>
                <w:szCs w:val="22"/>
              </w:rPr>
              <w:t>Categories</w:t>
            </w:r>
          </w:p>
        </w:tc>
        <w:tc>
          <w:tcPr>
            <w:tcW w:w="1057" w:type="pct"/>
            <w:shd w:val="clear" w:color="auto" w:fill="BFBFBF"/>
            <w:vAlign w:val="center"/>
          </w:tcPr>
          <w:p w14:paraId="236C6222" w14:textId="77777777" w:rsidR="00D57A32" w:rsidRPr="00BA579E" w:rsidRDefault="00D57A32" w:rsidP="00F06203">
            <w:pPr>
              <w:ind w:left="-54" w:firstLine="54"/>
              <w:jc w:val="center"/>
              <w:rPr>
                <w:b/>
                <w:bCs/>
                <w:sz w:val="22"/>
                <w:szCs w:val="22"/>
              </w:rPr>
            </w:pPr>
            <w:r w:rsidRPr="00BA579E">
              <w:rPr>
                <w:b/>
                <w:bCs/>
                <w:sz w:val="22"/>
                <w:szCs w:val="22"/>
              </w:rPr>
              <w:t>Baseline Case</w:t>
            </w:r>
          </w:p>
        </w:tc>
        <w:tc>
          <w:tcPr>
            <w:tcW w:w="1063" w:type="pct"/>
            <w:shd w:val="clear" w:color="auto" w:fill="BFBFBF"/>
            <w:vAlign w:val="center"/>
          </w:tcPr>
          <w:p w14:paraId="0FFD79B0" w14:textId="77777777" w:rsidR="00D57A32" w:rsidRPr="00BA579E" w:rsidRDefault="00D57A32" w:rsidP="00F06203">
            <w:pPr>
              <w:jc w:val="center"/>
              <w:rPr>
                <w:b/>
                <w:bCs/>
                <w:sz w:val="22"/>
                <w:szCs w:val="22"/>
              </w:rPr>
            </w:pPr>
            <w:r w:rsidRPr="00BA579E">
              <w:rPr>
                <w:b/>
                <w:bCs/>
                <w:sz w:val="22"/>
                <w:szCs w:val="22"/>
              </w:rPr>
              <w:t>Proposed Case</w:t>
            </w:r>
          </w:p>
        </w:tc>
        <w:tc>
          <w:tcPr>
            <w:tcW w:w="900" w:type="pct"/>
            <w:shd w:val="clear" w:color="auto" w:fill="BFBFBF"/>
            <w:vAlign w:val="center"/>
          </w:tcPr>
          <w:p w14:paraId="0A32056B" w14:textId="77777777" w:rsidR="00D57A32" w:rsidRPr="00BA579E" w:rsidRDefault="00D57A32" w:rsidP="00F06203">
            <w:pPr>
              <w:jc w:val="center"/>
              <w:rPr>
                <w:rFonts w:eastAsia="PMingLiU"/>
                <w:b/>
                <w:bCs/>
                <w:sz w:val="22"/>
                <w:szCs w:val="22"/>
                <w:lang w:eastAsia="zh-HK"/>
              </w:rPr>
            </w:pPr>
            <w:r w:rsidRPr="00BA579E">
              <w:rPr>
                <w:rFonts w:eastAsia="PMingLiU" w:hint="eastAsia"/>
                <w:b/>
                <w:bCs/>
                <w:sz w:val="22"/>
                <w:szCs w:val="22"/>
                <w:lang w:eastAsia="zh-HK"/>
              </w:rPr>
              <w:t>% Saving</w:t>
            </w:r>
          </w:p>
        </w:tc>
      </w:tr>
      <w:tr w:rsidR="00D57A32" w:rsidRPr="00BA579E" w14:paraId="6D600B6B" w14:textId="77777777" w:rsidTr="00F06203">
        <w:trPr>
          <w:trHeight w:val="341"/>
        </w:trPr>
        <w:tc>
          <w:tcPr>
            <w:tcW w:w="1980" w:type="pct"/>
            <w:shd w:val="clear" w:color="auto" w:fill="FFFFFF"/>
            <w:noWrap/>
            <w:vAlign w:val="center"/>
          </w:tcPr>
          <w:p w14:paraId="6568DE79" w14:textId="77777777" w:rsidR="00D57A32" w:rsidRPr="00BA579E" w:rsidRDefault="00D57A32" w:rsidP="00F06203">
            <w:pPr>
              <w:ind w:left="-54"/>
              <w:rPr>
                <w:b/>
                <w:bCs/>
                <w:color w:val="FFFFFF"/>
                <w:sz w:val="22"/>
                <w:szCs w:val="22"/>
              </w:rPr>
            </w:pPr>
          </w:p>
        </w:tc>
        <w:tc>
          <w:tcPr>
            <w:tcW w:w="1057" w:type="pct"/>
            <w:shd w:val="clear" w:color="auto" w:fill="FFFFFF"/>
            <w:vAlign w:val="center"/>
          </w:tcPr>
          <w:p w14:paraId="032BAD90" w14:textId="77777777" w:rsidR="00D57A32" w:rsidRPr="00BA579E" w:rsidRDefault="00D57A32" w:rsidP="00F06203">
            <w:pPr>
              <w:ind w:left="-54" w:firstLine="54"/>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1063" w:type="pct"/>
            <w:shd w:val="clear" w:color="auto" w:fill="FFFFFF"/>
            <w:vAlign w:val="center"/>
          </w:tcPr>
          <w:p w14:paraId="3DAE2C7A" w14:textId="77777777" w:rsidR="00D57A32" w:rsidRPr="00BA579E" w:rsidRDefault="00D57A32" w:rsidP="00F06203">
            <w:pPr>
              <w:jc w:val="center"/>
              <w:rPr>
                <w:rFonts w:eastAsia="PMingLiU"/>
                <w:b/>
                <w:bCs/>
                <w:color w:val="000000"/>
                <w:sz w:val="22"/>
                <w:szCs w:val="22"/>
                <w:lang w:eastAsia="zh-HK"/>
              </w:rPr>
            </w:pPr>
            <w:r w:rsidRPr="00BA579E">
              <w:rPr>
                <w:b/>
                <w:bCs/>
                <w:color w:val="000000"/>
                <w:sz w:val="22"/>
                <w:szCs w:val="22"/>
              </w:rPr>
              <w:t>(</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r w:rsidRPr="00BA579E">
              <w:rPr>
                <w:rFonts w:eastAsia="PMingLiU" w:hint="eastAsia"/>
                <w:b/>
                <w:bCs/>
                <w:color w:val="000000"/>
                <w:sz w:val="22"/>
                <w:szCs w:val="22"/>
                <w:lang w:eastAsia="zh-HK"/>
              </w:rPr>
              <w:t>/year</w:t>
            </w:r>
          </w:p>
        </w:tc>
        <w:tc>
          <w:tcPr>
            <w:tcW w:w="900" w:type="pct"/>
            <w:shd w:val="clear" w:color="auto" w:fill="FFFFFF"/>
            <w:vAlign w:val="center"/>
          </w:tcPr>
          <w:p w14:paraId="5DED22E1" w14:textId="77777777" w:rsidR="00D57A32" w:rsidRPr="00BA579E" w:rsidRDefault="00D57A32" w:rsidP="00F06203">
            <w:pPr>
              <w:jc w:val="center"/>
              <w:rPr>
                <w:rFonts w:eastAsia="PMingLiU"/>
                <w:b/>
                <w:sz w:val="22"/>
                <w:szCs w:val="22"/>
                <w:lang w:eastAsia="zh-HK"/>
              </w:rPr>
            </w:pPr>
          </w:p>
        </w:tc>
      </w:tr>
      <w:tr w:rsidR="00D57A32" w:rsidRPr="00BA579E" w14:paraId="77D32088" w14:textId="77777777" w:rsidTr="00F06203">
        <w:trPr>
          <w:trHeight w:val="282"/>
        </w:trPr>
        <w:tc>
          <w:tcPr>
            <w:tcW w:w="1980" w:type="pct"/>
            <w:noWrap/>
            <w:vAlign w:val="bottom"/>
          </w:tcPr>
          <w:p w14:paraId="18A3077A" w14:textId="77777777" w:rsidR="00D57A32" w:rsidRPr="00BA579E" w:rsidRDefault="00D57A32"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Lighting</w:t>
            </w:r>
          </w:p>
        </w:tc>
        <w:tc>
          <w:tcPr>
            <w:tcW w:w="1057" w:type="pct"/>
            <w:shd w:val="clear" w:color="auto" w:fill="auto"/>
          </w:tcPr>
          <w:p w14:paraId="416293AF" w14:textId="77777777" w:rsidR="00D57A32" w:rsidRPr="00BA579E" w:rsidRDefault="00D57A32" w:rsidP="00F06203">
            <w:pPr>
              <w:jc w:val="center"/>
              <w:rPr>
                <w:sz w:val="22"/>
              </w:rPr>
            </w:pPr>
            <w:r w:rsidRPr="00BA579E">
              <w:rPr>
                <w:sz w:val="22"/>
              </w:rPr>
              <w:t xml:space="preserve"> 26,538</w:t>
            </w:r>
          </w:p>
        </w:tc>
        <w:tc>
          <w:tcPr>
            <w:tcW w:w="1063" w:type="pct"/>
            <w:shd w:val="clear" w:color="auto" w:fill="auto"/>
          </w:tcPr>
          <w:p w14:paraId="7DC87B89" w14:textId="77777777" w:rsidR="00D57A32" w:rsidRPr="00BA579E" w:rsidRDefault="00D57A32" w:rsidP="00F06203">
            <w:pPr>
              <w:jc w:val="center"/>
              <w:rPr>
                <w:sz w:val="22"/>
              </w:rPr>
            </w:pPr>
            <w:r w:rsidRPr="00BA579E">
              <w:rPr>
                <w:sz w:val="22"/>
              </w:rPr>
              <w:t xml:space="preserve"> 10,297 </w:t>
            </w:r>
          </w:p>
        </w:tc>
        <w:tc>
          <w:tcPr>
            <w:tcW w:w="900" w:type="pct"/>
            <w:shd w:val="clear" w:color="auto" w:fill="auto"/>
            <w:vAlign w:val="center"/>
          </w:tcPr>
          <w:p w14:paraId="0F38243E" w14:textId="77777777" w:rsidR="00D57A32" w:rsidRPr="00BA579E" w:rsidRDefault="00D57A32" w:rsidP="00F06203">
            <w:pPr>
              <w:jc w:val="center"/>
              <w:rPr>
                <w:rFonts w:asciiTheme="majorHAnsi" w:eastAsia="PMingLiU" w:hAnsiTheme="majorHAnsi" w:cstheme="majorHAnsi"/>
                <w:sz w:val="20"/>
                <w:szCs w:val="22"/>
                <w:lang w:eastAsia="zh-HK"/>
              </w:rPr>
            </w:pPr>
            <w:r w:rsidRPr="00BA579E">
              <w:rPr>
                <w:sz w:val="20"/>
              </w:rPr>
              <w:t>61.2%</w:t>
            </w:r>
          </w:p>
        </w:tc>
      </w:tr>
      <w:tr w:rsidR="00D57A32" w:rsidRPr="00BA579E" w14:paraId="54C0BCBE" w14:textId="77777777" w:rsidTr="00F06203">
        <w:trPr>
          <w:trHeight w:val="282"/>
        </w:trPr>
        <w:tc>
          <w:tcPr>
            <w:tcW w:w="1980" w:type="pct"/>
            <w:shd w:val="clear" w:color="auto" w:fill="auto"/>
            <w:noWrap/>
            <w:vAlign w:val="bottom"/>
          </w:tcPr>
          <w:p w14:paraId="79940294" w14:textId="77777777" w:rsidR="00D57A32" w:rsidRPr="00BA579E" w:rsidRDefault="00D57A32" w:rsidP="00F06203">
            <w:pPr>
              <w:rPr>
                <w:rFonts w:asciiTheme="majorHAnsi" w:eastAsia="PMingLiU" w:hAnsiTheme="majorHAnsi" w:cstheme="majorHAnsi"/>
                <w:sz w:val="22"/>
                <w:szCs w:val="22"/>
                <w:lang w:eastAsia="zh-HK"/>
              </w:rPr>
            </w:pPr>
            <w:r w:rsidRPr="00BA579E">
              <w:rPr>
                <w:rFonts w:asciiTheme="majorHAnsi" w:hAnsiTheme="majorHAnsi" w:cstheme="majorHAnsi"/>
                <w:sz w:val="22"/>
                <w:szCs w:val="22"/>
              </w:rPr>
              <w:t>Mechanical Ventilation</w:t>
            </w:r>
          </w:p>
        </w:tc>
        <w:tc>
          <w:tcPr>
            <w:tcW w:w="1057" w:type="pct"/>
            <w:shd w:val="clear" w:color="auto" w:fill="auto"/>
          </w:tcPr>
          <w:p w14:paraId="3E33EDAA" w14:textId="77777777" w:rsidR="00D57A32" w:rsidRPr="00BA579E" w:rsidRDefault="00D57A32" w:rsidP="00F06203">
            <w:pPr>
              <w:jc w:val="center"/>
              <w:rPr>
                <w:sz w:val="22"/>
              </w:rPr>
            </w:pPr>
            <w:r w:rsidRPr="00BA579E">
              <w:rPr>
                <w:sz w:val="22"/>
              </w:rPr>
              <w:t xml:space="preserve"> 24,957 </w:t>
            </w:r>
          </w:p>
        </w:tc>
        <w:tc>
          <w:tcPr>
            <w:tcW w:w="1063" w:type="pct"/>
            <w:shd w:val="clear" w:color="auto" w:fill="auto"/>
          </w:tcPr>
          <w:p w14:paraId="69315D02" w14:textId="77777777" w:rsidR="00D57A32" w:rsidRPr="00BA579E" w:rsidRDefault="00D57A32" w:rsidP="00F06203">
            <w:pPr>
              <w:jc w:val="center"/>
              <w:rPr>
                <w:sz w:val="22"/>
              </w:rPr>
            </w:pPr>
            <w:r w:rsidRPr="00BA579E">
              <w:rPr>
                <w:sz w:val="22"/>
              </w:rPr>
              <w:t xml:space="preserve"> 25,019 </w:t>
            </w:r>
          </w:p>
        </w:tc>
        <w:tc>
          <w:tcPr>
            <w:tcW w:w="900" w:type="pct"/>
            <w:shd w:val="clear" w:color="auto" w:fill="auto"/>
            <w:vAlign w:val="center"/>
          </w:tcPr>
          <w:p w14:paraId="25CA1628" w14:textId="77777777" w:rsidR="00D57A32" w:rsidRPr="00BA579E" w:rsidRDefault="00D57A32" w:rsidP="00F06203">
            <w:pPr>
              <w:jc w:val="center"/>
              <w:rPr>
                <w:rFonts w:asciiTheme="majorHAnsi" w:eastAsia="PMingLiU" w:hAnsiTheme="majorHAnsi" w:cstheme="majorHAnsi"/>
                <w:sz w:val="20"/>
                <w:szCs w:val="22"/>
                <w:lang w:eastAsia="zh-HK"/>
              </w:rPr>
            </w:pPr>
            <w:r w:rsidRPr="00BA579E">
              <w:rPr>
                <w:sz w:val="20"/>
              </w:rPr>
              <w:t>-0.2%</w:t>
            </w:r>
          </w:p>
        </w:tc>
      </w:tr>
      <w:tr w:rsidR="00D57A32" w:rsidRPr="00BA579E" w14:paraId="0DFC992B" w14:textId="77777777" w:rsidTr="00F06203">
        <w:trPr>
          <w:trHeight w:val="491"/>
        </w:trPr>
        <w:tc>
          <w:tcPr>
            <w:tcW w:w="1980" w:type="pct"/>
            <w:noWrap/>
            <w:vAlign w:val="center"/>
          </w:tcPr>
          <w:p w14:paraId="0115B86B" w14:textId="77777777" w:rsidR="00D57A32" w:rsidRPr="00BA579E" w:rsidRDefault="00D57A32" w:rsidP="00F06203">
            <w:pPr>
              <w:jc w:val="center"/>
              <w:rPr>
                <w:b/>
                <w:sz w:val="22"/>
                <w:szCs w:val="22"/>
              </w:rPr>
            </w:pPr>
            <w:r w:rsidRPr="00BA579E">
              <w:rPr>
                <w:rFonts w:eastAsia="PMingLiU"/>
                <w:b/>
                <w:sz w:val="22"/>
                <w:szCs w:val="22"/>
              </w:rPr>
              <w:t xml:space="preserve">Total </w:t>
            </w:r>
            <w:r w:rsidRPr="00BA579E">
              <w:rPr>
                <w:rFonts w:eastAsia="PMingLiU" w:hint="eastAsia"/>
                <w:b/>
                <w:sz w:val="22"/>
                <w:szCs w:val="22"/>
                <w:lang w:eastAsia="zh-HK"/>
              </w:rPr>
              <w:t>CO</w:t>
            </w:r>
            <w:r w:rsidRPr="00BA579E">
              <w:rPr>
                <w:rFonts w:eastAsia="PMingLiU" w:hint="eastAsia"/>
                <w:b/>
                <w:sz w:val="22"/>
                <w:szCs w:val="22"/>
                <w:vertAlign w:val="subscript"/>
                <w:lang w:eastAsia="zh-HK"/>
              </w:rPr>
              <w:t>2</w:t>
            </w:r>
            <w:r w:rsidRPr="00BA579E">
              <w:rPr>
                <w:rFonts w:eastAsia="PMingLiU" w:hint="eastAsia"/>
                <w:b/>
                <w:sz w:val="22"/>
                <w:szCs w:val="22"/>
                <w:lang w:eastAsia="zh-HK"/>
              </w:rPr>
              <w:t xml:space="preserve"> Emission</w:t>
            </w:r>
            <w:r w:rsidRPr="00BA579E">
              <w:rPr>
                <w:b/>
                <w:bCs/>
                <w:color w:val="000000"/>
                <w:sz w:val="22"/>
                <w:szCs w:val="22"/>
              </w:rPr>
              <w:t xml:space="preserve"> (</w:t>
            </w:r>
            <w:r w:rsidRPr="00BA579E">
              <w:rPr>
                <w:rFonts w:eastAsia="PMingLiU" w:hint="eastAsia"/>
                <w:b/>
                <w:sz w:val="22"/>
                <w:szCs w:val="22"/>
                <w:lang w:eastAsia="zh-TW"/>
              </w:rPr>
              <w:t>kg</w:t>
            </w:r>
            <w:r w:rsidRPr="00BA579E">
              <w:rPr>
                <w:b/>
                <w:sz w:val="22"/>
                <w:szCs w:val="22"/>
              </w:rPr>
              <w:t>CO</w:t>
            </w:r>
            <w:r w:rsidRPr="00BA579E">
              <w:rPr>
                <w:b/>
                <w:sz w:val="22"/>
                <w:szCs w:val="22"/>
                <w:vertAlign w:val="subscript"/>
              </w:rPr>
              <w:t>2</w:t>
            </w:r>
            <w:r w:rsidRPr="00BA579E">
              <w:rPr>
                <w:b/>
                <w:bCs/>
                <w:color w:val="000000"/>
                <w:sz w:val="22"/>
                <w:szCs w:val="22"/>
              </w:rPr>
              <w:t>)</w:t>
            </w:r>
          </w:p>
        </w:tc>
        <w:tc>
          <w:tcPr>
            <w:tcW w:w="1057" w:type="pct"/>
            <w:shd w:val="clear" w:color="auto" w:fill="auto"/>
            <w:vAlign w:val="center"/>
          </w:tcPr>
          <w:p w14:paraId="395089DC" w14:textId="77777777" w:rsidR="00D57A32" w:rsidRPr="00BA579E" w:rsidRDefault="00D57A32" w:rsidP="00F06203">
            <w:pPr>
              <w:jc w:val="center"/>
              <w:rPr>
                <w:rFonts w:asciiTheme="majorHAnsi" w:eastAsia="PMingLiU" w:hAnsiTheme="majorHAnsi" w:cstheme="majorHAnsi"/>
                <w:b/>
                <w:color w:val="000000"/>
                <w:sz w:val="22"/>
                <w:szCs w:val="22"/>
                <w:lang w:eastAsia="zh-HK"/>
              </w:rPr>
            </w:pPr>
            <w:r w:rsidRPr="00BA579E">
              <w:rPr>
                <w:b/>
              </w:rPr>
              <w:t xml:space="preserve"> 51,496 </w:t>
            </w:r>
          </w:p>
        </w:tc>
        <w:tc>
          <w:tcPr>
            <w:tcW w:w="1063" w:type="pct"/>
            <w:shd w:val="clear" w:color="auto" w:fill="auto"/>
            <w:vAlign w:val="center"/>
          </w:tcPr>
          <w:p w14:paraId="61C57E1C" w14:textId="77777777" w:rsidR="00D57A32" w:rsidRPr="00BA579E" w:rsidRDefault="00D57A32" w:rsidP="00F06203">
            <w:pPr>
              <w:jc w:val="center"/>
              <w:rPr>
                <w:rFonts w:asciiTheme="majorHAnsi" w:eastAsia="PMingLiU" w:hAnsiTheme="majorHAnsi" w:cstheme="majorHAnsi"/>
                <w:b/>
                <w:color w:val="000000"/>
                <w:sz w:val="22"/>
                <w:szCs w:val="22"/>
                <w:lang w:eastAsia="zh-HK"/>
              </w:rPr>
            </w:pPr>
            <w:r w:rsidRPr="00BA579E">
              <w:rPr>
                <w:b/>
              </w:rPr>
              <w:t xml:space="preserve">35,316 </w:t>
            </w:r>
          </w:p>
        </w:tc>
        <w:tc>
          <w:tcPr>
            <w:tcW w:w="900" w:type="pct"/>
            <w:shd w:val="clear" w:color="auto" w:fill="auto"/>
            <w:vAlign w:val="center"/>
          </w:tcPr>
          <w:p w14:paraId="7083DE85" w14:textId="77777777" w:rsidR="00D57A32" w:rsidRPr="00BA579E" w:rsidRDefault="00D57A32" w:rsidP="00F06203">
            <w:pPr>
              <w:jc w:val="center"/>
              <w:rPr>
                <w:rFonts w:asciiTheme="majorHAnsi" w:eastAsia="PMingLiU" w:hAnsiTheme="majorHAnsi" w:cstheme="majorHAnsi"/>
                <w:b/>
                <w:color w:val="000000"/>
                <w:sz w:val="20"/>
                <w:szCs w:val="22"/>
                <w:lang w:eastAsia="zh-HK"/>
              </w:rPr>
            </w:pPr>
            <w:r w:rsidRPr="00BA579E">
              <w:rPr>
                <w:b/>
                <w:sz w:val="22"/>
              </w:rPr>
              <w:t>31.4%</w:t>
            </w:r>
          </w:p>
        </w:tc>
      </w:tr>
      <w:tr w:rsidR="00D57A32" w:rsidRPr="00BA579E" w14:paraId="5084E0A9" w14:textId="77777777" w:rsidTr="00F06203">
        <w:trPr>
          <w:cantSplit/>
          <w:trHeight w:val="491"/>
        </w:trPr>
        <w:tc>
          <w:tcPr>
            <w:tcW w:w="1980" w:type="pct"/>
            <w:noWrap/>
            <w:vAlign w:val="center"/>
          </w:tcPr>
          <w:p w14:paraId="2E8CBC0C" w14:textId="77777777" w:rsidR="00D57A32" w:rsidRPr="00BA579E" w:rsidRDefault="00D57A32" w:rsidP="00F06203">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020" w:type="pct"/>
            <w:gridSpan w:val="3"/>
            <w:shd w:val="clear" w:color="auto" w:fill="auto"/>
            <w:vAlign w:val="center"/>
          </w:tcPr>
          <w:p w14:paraId="6816DF64" w14:textId="77777777" w:rsidR="00D57A32" w:rsidRPr="00BA579E" w:rsidRDefault="00D57A32" w:rsidP="00F06203">
            <w:pPr>
              <w:jc w:val="center"/>
              <w:rPr>
                <w:rFonts w:eastAsia="PMingLiU"/>
                <w:b/>
                <w:color w:val="FF0000"/>
                <w:sz w:val="22"/>
                <w:szCs w:val="22"/>
                <w:lang w:eastAsia="zh-HK"/>
              </w:rPr>
            </w:pPr>
            <w:r w:rsidRPr="00BA579E">
              <w:rPr>
                <w:rFonts w:eastAsia="PMingLiU"/>
                <w:b/>
                <w:color w:val="FF0000"/>
                <w:sz w:val="22"/>
                <w:szCs w:val="22"/>
                <w:lang w:eastAsia="zh-HK"/>
              </w:rPr>
              <w:t>15</w:t>
            </w:r>
          </w:p>
        </w:tc>
      </w:tr>
    </w:tbl>
    <w:p w14:paraId="5D3B86E7" w14:textId="77777777" w:rsidR="00D57A32" w:rsidRPr="00BA579E" w:rsidRDefault="00D57A32" w:rsidP="003E0031">
      <w:pPr>
        <w:rPr>
          <w:rFonts w:eastAsia="PMingLiU"/>
          <w:szCs w:val="22"/>
          <w:lang w:eastAsia="zh-TW"/>
        </w:rPr>
      </w:pPr>
    </w:p>
    <w:p w14:paraId="7565C42D" w14:textId="16DBAB5B" w:rsidR="003519D4" w:rsidRPr="00BA579E" w:rsidRDefault="003E0031" w:rsidP="003E0031">
      <w:pPr>
        <w:rPr>
          <w:rFonts w:eastAsia="PMingLiU"/>
          <w:szCs w:val="22"/>
          <w:highlight w:val="yellow"/>
          <w:lang w:eastAsia="zh-TW"/>
        </w:rPr>
      </w:pPr>
      <w:r w:rsidRPr="00BA579E">
        <w:rPr>
          <w:rFonts w:eastAsia="PMingLiU"/>
          <w:noProof/>
          <w:szCs w:val="22"/>
        </w:rPr>
        <w:lastRenderedPageBreak/>
        <mc:AlternateContent>
          <mc:Choice Requires="wpc">
            <w:drawing>
              <wp:inline distT="0" distB="0" distL="0" distR="0" wp14:anchorId="5E15FCBE" wp14:editId="245D26A5">
                <wp:extent cx="5039995" cy="4149150"/>
                <wp:effectExtent l="0" t="0" r="8255" b="381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 name="Picture 104"/>
                          <pic:cNvPicPr>
                            <a:picLocks noChangeAspect="1"/>
                          </pic:cNvPicPr>
                        </pic:nvPicPr>
                        <pic:blipFill>
                          <a:blip r:embed="rId57"/>
                          <a:stretch>
                            <a:fillRect/>
                          </a:stretch>
                        </pic:blipFill>
                        <pic:spPr>
                          <a:xfrm>
                            <a:off x="0" y="0"/>
                            <a:ext cx="5039995" cy="4112713"/>
                          </a:xfrm>
                          <a:prstGeom prst="rect">
                            <a:avLst/>
                          </a:prstGeom>
                        </pic:spPr>
                      </pic:pic>
                      <wps:wsp>
                        <wps:cNvPr id="448" name="Straight Connector 448"/>
                        <wps:cNvCnPr/>
                        <wps:spPr>
                          <a:xfrm>
                            <a:off x="1050828" y="449125"/>
                            <a:ext cx="2328477"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11" name="Down Arrow 111"/>
                        <wps:cNvSpPr/>
                        <wps:spPr>
                          <a:xfrm>
                            <a:off x="2884287" y="449124"/>
                            <a:ext cx="258751" cy="457325"/>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8"/>
                        <wps:cNvSpPr txBox="1"/>
                        <wps:spPr>
                          <a:xfrm>
                            <a:off x="3206648" y="482727"/>
                            <a:ext cx="855980"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8BB1AB" w14:textId="3CAC4C23" w:rsidR="00020774" w:rsidRDefault="00020774" w:rsidP="00970D1A">
                              <w:pPr>
                                <w:pStyle w:val="NormalWeb"/>
                                <w:spacing w:before="0" w:beforeAutospacing="0"/>
                              </w:pPr>
                              <w:r>
                                <w:rPr>
                                  <w:rFonts w:eastAsia="SimSun"/>
                                  <w:b/>
                                  <w:bCs/>
                                  <w:sz w:val="22"/>
                                  <w:szCs w:val="22"/>
                                </w:rPr>
                                <w:t>13.9%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E15FCBE" id="Canvas 49" o:spid="_x0000_s1062" editas="canvas" style="width:396.85pt;height:326.7pt;mso-position-horizontal-relative:char;mso-position-vertical-relative:line" coordsize="5039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">
                <v:shape id="_x0000_s1063" type="#_x0000_t75" style="position:absolute;width:50399;height:41490;visibility:visible;mso-wrap-style:square">
                  <v:fill o:detectmouseclick="t"/>
                  <v:path o:connecttype="none"/>
                </v:shape>
                <v:shape id="Picture 104" o:spid="_x0000_s1064" type="#_x0000_t75" style="position:absolute;width:50399;height:4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">
                  <v:imagedata r:id="rId58" o:title=""/>
                </v:shape>
                <v:line id="Straight Connector 448" o:spid="_x0000_s1065" style="position:absolute;visibility:visible;mso-wrap-style:square" from="10508,4491" to="33793,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" strokecolor="black [3213]">
                  <v:stroke dashstyle="dash"/>
                </v:line>
                <v:shape id="Down Arrow 111" o:spid="_x0000_s1066" type="#_x0000_t67" style="position:absolute;left:28842;top:4491;width:2588;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" adj="15489" fillcolor="#f05023 [3206]" stroked="f" strokeweight=".5pt"/>
                <v:shape id="Text Box 38" o:spid="_x0000_s1067" type="#_x0000_t202" style="position:absolute;left:32066;top:4827;width:856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0E8BB1AB" w14:textId="3CAC4C23" w:rsidR="00020774" w:rsidRDefault="00020774" w:rsidP="00970D1A">
                        <w:pPr>
                          <w:pStyle w:val="NormalWeb"/>
                          <w:spacing w:before="0" w:beforeAutospacing="0"/>
                        </w:pPr>
                        <w:r>
                          <w:rPr>
                            <w:rFonts w:eastAsia="SimSun"/>
                            <w:b/>
                            <w:bCs/>
                            <w:sz w:val="22"/>
                            <w:szCs w:val="22"/>
                          </w:rPr>
                          <w:t>13.9% Reduction</w:t>
                        </w:r>
                      </w:p>
                    </w:txbxContent>
                  </v:textbox>
                </v:shape>
                <w10:anchorlock/>
              </v:group>
            </w:pict>
          </mc:Fallback>
        </mc:AlternateContent>
      </w:r>
    </w:p>
    <w:p w14:paraId="641853D5" w14:textId="6417B45A" w:rsidR="003E0031" w:rsidRPr="00BA579E" w:rsidRDefault="003E0031" w:rsidP="003E0031">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10</w:t>
      </w:r>
      <w:r w:rsidR="00760710">
        <w:rPr>
          <w:noProof/>
        </w:rPr>
        <w:fldChar w:fldCharType="end"/>
      </w:r>
      <w:r w:rsidRPr="00BA579E">
        <w:t xml:space="preserve"> CO2 emission for Baseline and Proposed Case</w:t>
      </w:r>
      <w:r w:rsidR="00D57A32" w:rsidRPr="00BA579E">
        <w:t xml:space="preserve"> for residential tower</w:t>
      </w:r>
    </w:p>
    <w:p w14:paraId="24214CF0" w14:textId="77777777" w:rsidR="00D57A32" w:rsidRPr="00BA579E" w:rsidRDefault="00D57A32" w:rsidP="00D57A32">
      <w:pPr>
        <w:pStyle w:val="ReportText"/>
        <w:rPr>
          <w:lang w:eastAsia="zh-CN"/>
        </w:rPr>
      </w:pPr>
    </w:p>
    <w:p w14:paraId="3DCCAE7E" w14:textId="77777777" w:rsidR="00721C60" w:rsidRPr="00BA579E" w:rsidRDefault="00721C60" w:rsidP="00D57A32">
      <w:pPr>
        <w:pStyle w:val="ReportText"/>
        <w:rPr>
          <w:lang w:eastAsia="zh-CN"/>
        </w:rPr>
      </w:pPr>
    </w:p>
    <w:p w14:paraId="62C4109A" w14:textId="77777777" w:rsidR="00721C60" w:rsidRPr="00BA579E" w:rsidRDefault="00721C60" w:rsidP="00D57A32">
      <w:pPr>
        <w:pStyle w:val="ReportText"/>
        <w:rPr>
          <w:lang w:eastAsia="zh-CN"/>
        </w:rPr>
      </w:pPr>
    </w:p>
    <w:p w14:paraId="16BDCA9A" w14:textId="4FF41E79" w:rsidR="00721C60" w:rsidRPr="00BA579E" w:rsidRDefault="00721C60" w:rsidP="00D57A32">
      <w:pPr>
        <w:pStyle w:val="ReportText"/>
        <w:rPr>
          <w:lang w:eastAsia="zh-CN"/>
        </w:rPr>
      </w:pPr>
      <w:r w:rsidRPr="00BA579E">
        <w:rPr>
          <w:rFonts w:eastAsia="PMingLiU"/>
          <w:noProof/>
          <w:szCs w:val="22"/>
          <w:lang w:eastAsia="zh-CN"/>
        </w:rPr>
        <w:lastRenderedPageBreak/>
        <mc:AlternateContent>
          <mc:Choice Requires="wpc">
            <w:drawing>
              <wp:inline distT="0" distB="0" distL="0" distR="0" wp14:anchorId="6341EA56" wp14:editId="5E198241">
                <wp:extent cx="5039995" cy="3744595"/>
                <wp:effectExtent l="0" t="0" r="8255"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2" name="Picture 102"/>
                          <pic:cNvPicPr>
                            <a:picLocks noChangeAspect="1"/>
                          </pic:cNvPicPr>
                        </pic:nvPicPr>
                        <pic:blipFill>
                          <a:blip r:embed="rId59"/>
                          <a:stretch>
                            <a:fillRect/>
                          </a:stretch>
                        </pic:blipFill>
                        <pic:spPr>
                          <a:xfrm>
                            <a:off x="0" y="0"/>
                            <a:ext cx="5039995" cy="3550800"/>
                          </a:xfrm>
                          <a:prstGeom prst="rect">
                            <a:avLst/>
                          </a:prstGeom>
                        </pic:spPr>
                      </pic:pic>
                      <wps:wsp>
                        <wps:cNvPr id="464" name="Straight Connector 464"/>
                        <wps:cNvCnPr/>
                        <wps:spPr>
                          <a:xfrm>
                            <a:off x="852045" y="560453"/>
                            <a:ext cx="268628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2" name="Down Arrow 472"/>
                        <wps:cNvSpPr/>
                        <wps:spPr>
                          <a:xfrm>
                            <a:off x="2900189" y="560399"/>
                            <a:ext cx="258751" cy="870836"/>
                          </a:xfrm>
                          <a:prstGeom prst="downArrow">
                            <a:avLst/>
                          </a:prstGeom>
                          <a:solidFill>
                            <a:schemeClr val="accent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Text Box 38"/>
                        <wps:cNvSpPr txBox="1"/>
                        <wps:spPr>
                          <a:xfrm>
                            <a:off x="3135086" y="753071"/>
                            <a:ext cx="855980"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F6936" w14:textId="77777777" w:rsidR="00020774" w:rsidRDefault="00020774" w:rsidP="00721C60">
                              <w:pPr>
                                <w:pStyle w:val="NormalWeb"/>
                                <w:spacing w:before="0" w:beforeAutospacing="0"/>
                              </w:pPr>
                              <w:r>
                                <w:rPr>
                                  <w:rFonts w:eastAsia="SimSun"/>
                                  <w:b/>
                                  <w:bCs/>
                                  <w:sz w:val="22"/>
                                  <w:szCs w:val="22"/>
                                </w:rPr>
                                <w:t>31.4%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41EA56" id="Canvas 474" o:spid="_x0000_s1068" editas="canvas" style="width:396.85pt;height:294.85pt;mso-position-horizontal-relative:char;mso-position-vertical-relative:line" coordsize="50399,3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">
                <v:shape id="_x0000_s1069" type="#_x0000_t75" style="position:absolute;width:50399;height:37445;visibility:visible;mso-wrap-style:square">
                  <v:fill o:detectmouseclick="t"/>
                  <v:path o:connecttype="none"/>
                </v:shape>
                <v:shape id="Picture 102" o:spid="_x0000_s1070" type="#_x0000_t75" style="position:absolute;width:50399;height:3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">
                  <v:imagedata r:id="rId60" o:title=""/>
                </v:shape>
                <v:line id="Straight Connector 464" o:spid="_x0000_s1071" style="position:absolute;visibility:visible;mso-wrap-style:square" from="8520,5604" to="35383,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" strokecolor="black [3213]">
                  <v:stroke dashstyle="dash"/>
                </v:line>
                <v:shape id="Down Arrow 472" o:spid="_x0000_s1072" type="#_x0000_t67" style="position:absolute;left:29001;top:5603;width:2588;height:8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" adj="18391" fillcolor="#f05023 [3206]" stroked="f" strokeweight=".5pt"/>
                <v:shape id="Text Box 38" o:spid="_x0000_s1073" type="#_x0000_t202" style="position:absolute;left:31350;top:7530;width:856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SN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RX+z4QjIGc3AAAA//8DAFBLAQItABQABgAIAAAAIQDb4fbL7gAAAIUBAAATAAAAAAAA&#10;AAAAAAAAAAAAAABbQ29udGVudF9UeXBlc10ueG1sUEsBAi0AFAAGAAgAAAAhAFr0LFu/AAAAFQEA&#10;AAsAAAAAAAAAAAAAAAAAHwEAAF9yZWxzLy5yZWxzUEsBAi0AFAAGAAgAAAAhAKwuRI3HAAAA3AAA&#10;AA8AAAAAAAAAAAAAAAAABwIAAGRycy9kb3ducmV2LnhtbFBLBQYAAAAAAwADALcAAAD7AgAAAAA=&#10;" filled="f" stroked="f" strokeweight=".5pt">
                  <v:textbox>
                    <w:txbxContent>
                      <w:p w14:paraId="417F6936" w14:textId="77777777" w:rsidR="00020774" w:rsidRDefault="00020774" w:rsidP="00721C60">
                        <w:pPr>
                          <w:pStyle w:val="NormalWeb"/>
                          <w:spacing w:before="0" w:beforeAutospacing="0"/>
                        </w:pPr>
                        <w:r>
                          <w:rPr>
                            <w:rFonts w:eastAsia="SimSun"/>
                            <w:b/>
                            <w:bCs/>
                            <w:sz w:val="22"/>
                            <w:szCs w:val="22"/>
                          </w:rPr>
                          <w:t>31.4% Reduction</w:t>
                        </w:r>
                      </w:p>
                    </w:txbxContent>
                  </v:textbox>
                </v:shape>
                <w10:anchorlock/>
              </v:group>
            </w:pict>
          </mc:Fallback>
        </mc:AlternateContent>
      </w:r>
    </w:p>
    <w:p w14:paraId="49F6D347" w14:textId="55A69D4A" w:rsidR="00215EE8" w:rsidRPr="00BA579E" w:rsidRDefault="00D57A32" w:rsidP="00215EE8">
      <w:pPr>
        <w:pStyle w:val="ReportText"/>
      </w:pPr>
      <w:r w:rsidRPr="00BA579E">
        <w:t xml:space="preserve">Figure </w:t>
      </w:r>
      <w:r w:rsidR="00760710">
        <w:fldChar w:fldCharType="begin"/>
      </w:r>
      <w:r w:rsidR="00760710">
        <w:instrText xml:space="preserve"> SEQ Figure \* ARABIC </w:instrText>
      </w:r>
      <w:r w:rsidR="00760710">
        <w:fldChar w:fldCharType="separate"/>
      </w:r>
      <w:r w:rsidR="005E0E78">
        <w:rPr>
          <w:noProof/>
        </w:rPr>
        <w:t>11</w:t>
      </w:r>
      <w:r w:rsidR="00760710">
        <w:rPr>
          <w:noProof/>
        </w:rPr>
        <w:fldChar w:fldCharType="end"/>
      </w:r>
      <w:r w:rsidRPr="00BA579E">
        <w:t xml:space="preserve"> CO2 emission for Baseline and Proposed Case for car park</w:t>
      </w:r>
    </w:p>
    <w:p w14:paraId="786FC606" w14:textId="7CA9A956" w:rsidR="003E0031" w:rsidRPr="00BA579E" w:rsidRDefault="003E0031" w:rsidP="00215EE8">
      <w:pPr>
        <w:pStyle w:val="ReportText"/>
        <w:rPr>
          <w:lang w:eastAsia="zh-CN"/>
        </w:rPr>
      </w:pPr>
    </w:p>
    <w:p w14:paraId="5C23DEC4" w14:textId="19573D5B" w:rsidR="003519D4" w:rsidRPr="00BA579E" w:rsidRDefault="003519D4" w:rsidP="00970D1A">
      <w:pPr>
        <w:pStyle w:val="ReportLevel3"/>
      </w:pPr>
      <w:r w:rsidRPr="00BA579E">
        <w:t xml:space="preserve">Baseline </w:t>
      </w:r>
      <w:r w:rsidRPr="00BA579E">
        <w:rPr>
          <w:rFonts w:hint="eastAsia"/>
        </w:rPr>
        <w:t>Case</w:t>
      </w:r>
      <w:r w:rsidRPr="00BA579E">
        <w:t xml:space="preserve"> </w:t>
      </w:r>
      <w:r w:rsidRPr="00BA579E">
        <w:rPr>
          <w:rFonts w:hint="eastAsia"/>
        </w:rPr>
        <w:t xml:space="preserve">and Proposed Design </w:t>
      </w:r>
      <w:r w:rsidR="0024743C" w:rsidRPr="00BA579E">
        <w:t>CO2</w:t>
      </w:r>
      <w:r w:rsidRPr="00BA579E">
        <w:rPr>
          <w:rFonts w:hint="eastAsia"/>
        </w:rPr>
        <w:t xml:space="preserve"> </w:t>
      </w:r>
      <w:r w:rsidRPr="00BA579E">
        <w:t>Breakdown</w:t>
      </w:r>
    </w:p>
    <w:p w14:paraId="2F2CD732" w14:textId="31EF40D4" w:rsidR="003E0031" w:rsidRPr="00BA579E" w:rsidRDefault="003E0031" w:rsidP="003E0031">
      <w:pPr>
        <w:pStyle w:val="ReportText"/>
        <w:rPr>
          <w:lang w:eastAsia="zh-CN"/>
        </w:rPr>
      </w:pPr>
      <w:r w:rsidRPr="00BA579E">
        <w:rPr>
          <w:rFonts w:hint="eastAsia"/>
          <w:noProof/>
          <w:lang w:eastAsia="zh-CN"/>
        </w:rPr>
        <mc:AlternateContent>
          <mc:Choice Requires="wpc">
            <w:drawing>
              <wp:inline distT="0" distB="0" distL="0" distR="0" wp14:anchorId="1BFBE154" wp14:editId="51F86B79">
                <wp:extent cx="5039995" cy="3419461"/>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Picture 136"/>
                          <pic:cNvPicPr>
                            <a:picLocks noChangeAspect="1"/>
                          </pic:cNvPicPr>
                        </pic:nvPicPr>
                        <pic:blipFill>
                          <a:blip r:embed="rId61"/>
                          <a:stretch>
                            <a:fillRect/>
                          </a:stretch>
                        </pic:blipFill>
                        <pic:spPr>
                          <a:xfrm>
                            <a:off x="294198" y="0"/>
                            <a:ext cx="4561766" cy="3418840"/>
                          </a:xfrm>
                          <a:prstGeom prst="rect">
                            <a:avLst/>
                          </a:prstGeom>
                        </pic:spPr>
                      </pic:pic>
                    </wpc:wpc>
                  </a:graphicData>
                </a:graphic>
              </wp:inline>
            </w:drawing>
          </mc:Choice>
          <mc:Fallback>
            <w:pict>
              <v:group w14:anchorId="38FA0AFC" id="Canvas 39" o:spid="_x0000_s1026" editas="canvas" style="width:396.85pt;height:269.25pt;mso-position-horizontal-relative:char;mso-position-vertical-relative:line" coordsize="50399,34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">
                <v:shape id="_x0000_s1027" type="#_x0000_t75" style="position:absolute;width:50399;height:34188;visibility:visible;mso-wrap-style:square">
                  <v:fill o:detectmouseclick="t"/>
                  <v:path o:connecttype="none"/>
                </v:shape>
                <v:shape id="Picture 136" o:spid="_x0000_s1028" type="#_x0000_t75" style="position:absolute;left:2941;width:45618;height:3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6quXCAAAA3AAAAA8AAABkcnMvZG93bnJldi54bWxET02LwjAQvQv+hzDC3tZUF2SpRhFBUBFk&#10;3RU8Ds3YVJtJbaKt/34jCN7m8T5nMmttKe5U+8KxgkE/AUGcOV1wruDvd/n5DcIHZI2lY1LwIA+z&#10;abczwVS7hn/ovg+5iCHsU1RgQqhSKX1myKLvu4o4cidXWwwR1rnUNTYx3JZymCQjabHg2GCwooWh&#10;7LK/WQWH3e24qvJ2fd7g7rpMmo3Znq9KffTa+RhEoDa8xS/3Ssf5XyN4PhMvkN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qrlwgAAANwAAAAPAAAAAAAAAAAAAAAAAJ8C&#10;AABkcnMvZG93bnJldi54bWxQSwUGAAAAAAQABAD3AAAAjgMAAAAA&#10;">
                  <v:imagedata r:id="rId62" o:title=""/>
                  <v:path arrowok="t"/>
                </v:shape>
                <w10:anchorlock/>
              </v:group>
            </w:pict>
          </mc:Fallback>
        </mc:AlternateContent>
      </w:r>
    </w:p>
    <w:p w14:paraId="0E35BE38" w14:textId="345D5B54" w:rsidR="003E0031" w:rsidRPr="00BA579E" w:rsidRDefault="003E0031" w:rsidP="003E0031">
      <w:pPr>
        <w:pStyle w:val="Caption"/>
      </w:pPr>
      <w:r w:rsidRPr="00BA579E">
        <w:lastRenderedPageBreak/>
        <w:t xml:space="preserve">Figure </w:t>
      </w:r>
      <w:r w:rsidR="00760710">
        <w:fldChar w:fldCharType="begin"/>
      </w:r>
      <w:r w:rsidR="00760710">
        <w:instrText xml:space="preserve"> SEQ Figure \* ARABIC </w:instrText>
      </w:r>
      <w:r w:rsidR="00760710">
        <w:fldChar w:fldCharType="separate"/>
      </w:r>
      <w:r w:rsidR="005E0E78">
        <w:rPr>
          <w:noProof/>
        </w:rPr>
        <w:t>12</w:t>
      </w:r>
      <w:r w:rsidR="00760710">
        <w:rPr>
          <w:noProof/>
        </w:rPr>
        <w:fldChar w:fldCharType="end"/>
      </w:r>
      <w:r w:rsidRPr="00BA579E">
        <w:t xml:space="preserve"> Building </w:t>
      </w:r>
      <w:r w:rsidR="0024743C" w:rsidRPr="00BA579E">
        <w:t>CO2</w:t>
      </w:r>
      <w:r w:rsidRPr="00BA579E">
        <w:t xml:space="preserve"> breakdown under Baseline Case</w:t>
      </w:r>
    </w:p>
    <w:p w14:paraId="6FE252EE" w14:textId="4307AE34" w:rsidR="003E0031" w:rsidRPr="00BA579E" w:rsidRDefault="003E0031" w:rsidP="003E0031">
      <w:pPr>
        <w:pStyle w:val="ReportText"/>
        <w:rPr>
          <w:lang w:eastAsia="zh-CN"/>
        </w:rPr>
      </w:pPr>
      <w:r w:rsidRPr="00BA579E">
        <w:rPr>
          <w:rFonts w:hint="eastAsia"/>
          <w:noProof/>
          <w:lang w:eastAsia="zh-CN"/>
        </w:rPr>
        <mc:AlternateContent>
          <mc:Choice Requires="wpc">
            <w:drawing>
              <wp:inline distT="0" distB="0" distL="0" distR="0" wp14:anchorId="18B2DF87" wp14:editId="0DFBE89F">
                <wp:extent cx="5039995" cy="3418840"/>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8" name="Picture 128"/>
                          <pic:cNvPicPr>
                            <a:picLocks noChangeAspect="1"/>
                          </pic:cNvPicPr>
                        </pic:nvPicPr>
                        <pic:blipFill>
                          <a:blip r:embed="rId63"/>
                          <a:stretch>
                            <a:fillRect/>
                          </a:stretch>
                        </pic:blipFill>
                        <pic:spPr>
                          <a:xfrm>
                            <a:off x="373711" y="0"/>
                            <a:ext cx="4561766" cy="3418840"/>
                          </a:xfrm>
                          <a:prstGeom prst="rect">
                            <a:avLst/>
                          </a:prstGeom>
                        </pic:spPr>
                      </pic:pic>
                    </wpc:wpc>
                  </a:graphicData>
                </a:graphic>
              </wp:inline>
            </w:drawing>
          </mc:Choice>
          <mc:Fallback>
            <w:pict>
              <v:group w14:anchorId="2B48AA92" id="Canvas 46" o:spid="_x0000_s1026" editas="canvas" style="width:396.85pt;height:269.2pt;mso-position-horizontal-relative:char;mso-position-vertical-relative:line" coordsize="50399,34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">
                <v:shape id="_x0000_s1027" type="#_x0000_t75" style="position:absolute;width:50399;height:34188;visibility:visible;mso-wrap-style:square">
                  <v:fill o:detectmouseclick="t"/>
                  <v:path o:connecttype="none"/>
                </v:shape>
                <v:shape id="Picture 128" o:spid="_x0000_s1028" type="#_x0000_t75" style="position:absolute;left:3737;width:45617;height:3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qKIXGAAAA3AAAAA8AAABkcnMvZG93bnJldi54bWxEj0FrwkAQhe9C/8MyghfRTQNtJbpKCC14&#10;rXqwtzE7JsHsbJrdxrS/vnMo9DbDe/PeN5vd6Fo1UB8azwYelwko4tLbhisDp+PbYgUqRGSLrWcy&#10;8E0BdtuHyQYz6+/8TsMhVkpCOGRooI6xy7QOZU0Ow9J3xKJdfe8wytpX2vZ4l3DX6jRJnrXDhqWh&#10;xo6Kmsrb4csZ+Ph5upxzeyxe0nnefA7n18LnN2Nm0zFfg4o0xn/z3/XeCn4qtPKMTKC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oohcYAAADcAAAADwAAAAAAAAAAAAAA&#10;AACfAgAAZHJzL2Rvd25yZXYueG1sUEsFBgAAAAAEAAQA9wAAAJIDAAAAAA==&#10;">
                  <v:imagedata r:id="rId64" o:title=""/>
                  <v:path arrowok="t"/>
                </v:shape>
                <w10:anchorlock/>
              </v:group>
            </w:pict>
          </mc:Fallback>
        </mc:AlternateContent>
      </w:r>
    </w:p>
    <w:p w14:paraId="738C370D" w14:textId="67EBC1D0" w:rsidR="003E0031" w:rsidRPr="00BA579E" w:rsidRDefault="003E0031" w:rsidP="003E0031">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13</w:t>
      </w:r>
      <w:r w:rsidR="00760710">
        <w:rPr>
          <w:noProof/>
        </w:rPr>
        <w:fldChar w:fldCharType="end"/>
      </w:r>
      <w:r w:rsidRPr="00BA579E">
        <w:t xml:space="preserve"> Building </w:t>
      </w:r>
      <w:r w:rsidR="0024743C" w:rsidRPr="00BA579E">
        <w:t>CO2</w:t>
      </w:r>
      <w:r w:rsidRPr="00BA579E">
        <w:t xml:space="preserve"> breakdown under Proposed Case</w:t>
      </w:r>
    </w:p>
    <w:p w14:paraId="5BFD37DC" w14:textId="77777777" w:rsidR="00970D1A" w:rsidRPr="00BA579E" w:rsidRDefault="00970D1A" w:rsidP="00970D1A">
      <w:pPr>
        <w:pStyle w:val="ReportText"/>
        <w:rPr>
          <w:lang w:eastAsia="zh-CN"/>
        </w:rPr>
      </w:pPr>
    </w:p>
    <w:p w14:paraId="71DC4E5A" w14:textId="230A1588" w:rsidR="00477271" w:rsidRPr="00BA579E" w:rsidRDefault="00970D1A" w:rsidP="00006EE8">
      <w:pPr>
        <w:pStyle w:val="ReportText"/>
        <w:rPr>
          <w:lang w:eastAsia="zh-CN"/>
        </w:rPr>
      </w:pPr>
      <w:r w:rsidRPr="00BA579E">
        <w:rPr>
          <w:noProof/>
          <w:lang w:eastAsia="zh-CN"/>
        </w:rPr>
        <mc:AlternateContent>
          <mc:Choice Requires="wpc">
            <w:drawing>
              <wp:inline distT="0" distB="0" distL="0" distR="0" wp14:anchorId="20F0ACAF" wp14:editId="443ACFE6">
                <wp:extent cx="5039995" cy="2871945"/>
                <wp:effectExtent l="0" t="0" r="8255" b="508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Picture 137"/>
                          <pic:cNvPicPr>
                            <a:picLocks noChangeAspect="1"/>
                          </pic:cNvPicPr>
                        </pic:nvPicPr>
                        <pic:blipFill>
                          <a:blip r:embed="rId65"/>
                          <a:stretch>
                            <a:fillRect/>
                          </a:stretch>
                        </pic:blipFill>
                        <pic:spPr>
                          <a:xfrm>
                            <a:off x="0" y="0"/>
                            <a:ext cx="5039995" cy="2836478"/>
                          </a:xfrm>
                          <a:prstGeom prst="rect">
                            <a:avLst/>
                          </a:prstGeom>
                        </pic:spPr>
                      </pic:pic>
                      <wps:wsp>
                        <wps:cNvPr id="449" name="Straight Connector 449"/>
                        <wps:cNvCnPr/>
                        <wps:spPr>
                          <a:xfrm>
                            <a:off x="764925" y="207721"/>
                            <a:ext cx="2743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195442" y="950945"/>
                            <a:ext cx="2743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17" name="Down Arrow 117"/>
                        <wps:cNvSpPr/>
                        <wps:spPr>
                          <a:xfrm>
                            <a:off x="901229" y="215901"/>
                            <a:ext cx="102071" cy="670304"/>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Down Arrow 118"/>
                        <wps:cNvSpPr/>
                        <wps:spPr>
                          <a:xfrm>
                            <a:off x="1314899" y="950818"/>
                            <a:ext cx="113665" cy="64559"/>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Down Arrow 119"/>
                        <wps:cNvSpPr/>
                        <wps:spPr>
                          <a:xfrm>
                            <a:off x="2167565" y="1142612"/>
                            <a:ext cx="113665" cy="136427"/>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42287" y="1131391"/>
                            <a:ext cx="2743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Text Box 38"/>
                        <wps:cNvSpPr txBox="1"/>
                        <wps:spPr>
                          <a:xfrm>
                            <a:off x="591751" y="9"/>
                            <a:ext cx="836813" cy="207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DEE7D" w14:textId="2C88B32C" w:rsidR="00020774" w:rsidRPr="005D4803" w:rsidRDefault="00020774" w:rsidP="005D4803">
                              <w:pPr>
                                <w:pStyle w:val="NormalWeb"/>
                                <w:spacing w:before="0" w:beforeAutospacing="0"/>
                                <w:rPr>
                                  <w:sz w:val="16"/>
                                </w:rPr>
                              </w:pPr>
                              <w:r>
                                <w:rPr>
                                  <w:rFonts w:eastAsia="SimSun"/>
                                  <w:b/>
                                  <w:bCs/>
                                  <w:sz w:val="14"/>
                                  <w:szCs w:val="22"/>
                                </w:rPr>
                                <w:t>36</w:t>
                              </w:r>
                              <w:r w:rsidRPr="005D4803">
                                <w:rPr>
                                  <w:rFonts w:eastAsia="SimSun"/>
                                  <w:b/>
                                  <w:bCs/>
                                  <w:sz w:val="14"/>
                                  <w:szCs w:val="22"/>
                                </w:rPr>
                                <w:t>%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Text Box 38"/>
                        <wps:cNvSpPr txBox="1"/>
                        <wps:spPr>
                          <a:xfrm>
                            <a:off x="1009766" y="743248"/>
                            <a:ext cx="83629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F3E19F" w14:textId="7F4B7F21" w:rsidR="00020774" w:rsidRDefault="00020774" w:rsidP="005D4803">
                              <w:pPr>
                                <w:pStyle w:val="NormalWeb"/>
                                <w:spacing w:before="0" w:beforeAutospacing="0"/>
                              </w:pPr>
                              <w:r>
                                <w:rPr>
                                  <w:rFonts w:eastAsia="SimSun"/>
                                  <w:b/>
                                  <w:bCs/>
                                  <w:sz w:val="14"/>
                                  <w:szCs w:val="14"/>
                                </w:rPr>
                                <w:t>5%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Text Box 38"/>
                        <wps:cNvSpPr txBox="1"/>
                        <wps:spPr>
                          <a:xfrm>
                            <a:off x="1815617" y="886405"/>
                            <a:ext cx="836295"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83C44E" w14:textId="0259A71E" w:rsidR="00020774" w:rsidRDefault="00020774" w:rsidP="005D4803">
                              <w:pPr>
                                <w:pStyle w:val="NormalWeb"/>
                                <w:spacing w:before="0" w:beforeAutospacing="0"/>
                              </w:pPr>
                              <w:r>
                                <w:rPr>
                                  <w:rFonts w:eastAsia="SimSun"/>
                                  <w:b/>
                                  <w:bCs/>
                                  <w:sz w:val="14"/>
                                  <w:szCs w:val="14"/>
                                </w:rPr>
                                <w:t>15%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F0ACAF" id="Canvas 90" o:spid="_x0000_s1074" editas="canvas" style="width:396.85pt;height:226.15pt;mso-position-horizontal-relative:char;mso-position-vertical-relative:line" coordsize="50399,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">
                <v:shape id="_x0000_s1075" type="#_x0000_t75" style="position:absolute;width:50399;height:28714;visibility:visible;mso-wrap-style:square">
                  <v:fill o:detectmouseclick="t"/>
                  <v:path o:connecttype="none"/>
                </v:shape>
                <v:shape id="Picture 137" o:spid="_x0000_s1076" type="#_x0000_t75" style="position:absolute;width:50399;height:2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">
                  <v:imagedata r:id="rId66" o:title=""/>
                </v:shape>
                <v:line id="Straight Connector 449" o:spid="_x0000_s1077" style="position:absolute;visibility:visible;mso-wrap-style:square" from="7649,2077" to="10392,2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" strokecolor="black [3213]">
                  <v:stroke dashstyle="dash"/>
                </v:line>
                <v:line id="Straight Connector 114" o:spid="_x0000_s1078" style="position:absolute;visibility:visible;mso-wrap-style:square" from="11954,9509" to="14697,9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" strokecolor="black [3213]">
                  <v:stroke dashstyle="dash"/>
                </v:line>
                <v:shape id="Down Arrow 117" o:spid="_x0000_s1079" type="#_x0000_t67" style="position:absolute;left:9012;top:2159;width:1021;height:6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" adj="19955" fillcolor="#92d050" stroked="f" strokeweight=".5pt"/>
                <v:shape id="Down Arrow 118" o:spid="_x0000_s1080" type="#_x0000_t67" style="position:absolute;left:13148;top:9508;width:1137;height: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" adj="10800" fillcolor="#92d050" stroked="f" strokeweight=".5pt"/>
                <v:shape id="Down Arrow 119" o:spid="_x0000_s1081" type="#_x0000_t67" style="position:absolute;left:21675;top:11426;width:1137;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" adj="12602" fillcolor="#92d050" stroked="f" strokeweight=".5pt"/>
                <v:line id="Straight Connector 116" o:spid="_x0000_s1082" style="position:absolute;visibility:visible;mso-wrap-style:square" from="20422,11313" to="23166,11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" strokecolor="black [3213]">
                  <v:stroke dashstyle="dash"/>
                </v:line>
                <v:shape id="Text Box 38" o:spid="_x0000_s1083" type="#_x0000_t202" style="position:absolute;left:5917;width:8368;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457DEE7D" w14:textId="2C88B32C" w:rsidR="00020774" w:rsidRPr="005D4803" w:rsidRDefault="00020774" w:rsidP="005D4803">
                        <w:pPr>
                          <w:pStyle w:val="NormalWeb"/>
                          <w:spacing w:before="0" w:beforeAutospacing="0"/>
                          <w:rPr>
                            <w:sz w:val="16"/>
                          </w:rPr>
                        </w:pPr>
                        <w:r>
                          <w:rPr>
                            <w:rFonts w:eastAsia="SimSun"/>
                            <w:b/>
                            <w:bCs/>
                            <w:sz w:val="14"/>
                            <w:szCs w:val="22"/>
                          </w:rPr>
                          <w:t>36</w:t>
                        </w:r>
                        <w:r w:rsidRPr="005D4803">
                          <w:rPr>
                            <w:rFonts w:eastAsia="SimSun"/>
                            <w:b/>
                            <w:bCs/>
                            <w:sz w:val="14"/>
                            <w:szCs w:val="22"/>
                          </w:rPr>
                          <w:t>% Reduction</w:t>
                        </w:r>
                      </w:p>
                    </w:txbxContent>
                  </v:textbox>
                </v:shape>
                <v:shape id="Text Box 38" o:spid="_x0000_s1084" type="#_x0000_t202" style="position:absolute;left:10097;top:7432;width:83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2F3E19F" w14:textId="7F4B7F21" w:rsidR="00020774" w:rsidRDefault="00020774" w:rsidP="005D4803">
                        <w:pPr>
                          <w:pStyle w:val="NormalWeb"/>
                          <w:spacing w:before="0" w:beforeAutospacing="0"/>
                        </w:pPr>
                        <w:r>
                          <w:rPr>
                            <w:rFonts w:eastAsia="SimSun"/>
                            <w:b/>
                            <w:bCs/>
                            <w:sz w:val="14"/>
                            <w:szCs w:val="14"/>
                          </w:rPr>
                          <w:t>5% Reduction</w:t>
                        </w:r>
                      </w:p>
                    </w:txbxContent>
                  </v:textbox>
                </v:shape>
                <v:shape id="Text Box 38" o:spid="_x0000_s1085" type="#_x0000_t202" style="position:absolute;left:18156;top:8864;width:83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5E83C44E" w14:textId="0259A71E" w:rsidR="00020774" w:rsidRDefault="00020774" w:rsidP="005D4803">
                        <w:pPr>
                          <w:pStyle w:val="NormalWeb"/>
                          <w:spacing w:before="0" w:beforeAutospacing="0"/>
                        </w:pPr>
                        <w:r>
                          <w:rPr>
                            <w:rFonts w:eastAsia="SimSun"/>
                            <w:b/>
                            <w:bCs/>
                            <w:sz w:val="14"/>
                            <w:szCs w:val="14"/>
                          </w:rPr>
                          <w:t>15% Reduction</w:t>
                        </w:r>
                      </w:p>
                    </w:txbxContent>
                  </v:textbox>
                </v:shape>
                <w10:anchorlock/>
              </v:group>
            </w:pict>
          </mc:Fallback>
        </mc:AlternateContent>
      </w:r>
      <w:r w:rsidRPr="00BA579E">
        <w:t xml:space="preserve">Figure </w:t>
      </w:r>
      <w:r w:rsidR="00760710">
        <w:fldChar w:fldCharType="begin"/>
      </w:r>
      <w:r w:rsidR="00760710">
        <w:instrText xml:space="preserve"> SEQ Figure \* ARABIC </w:instrText>
      </w:r>
      <w:r w:rsidR="00760710">
        <w:fldChar w:fldCharType="separate"/>
      </w:r>
      <w:r w:rsidR="005E0E78">
        <w:rPr>
          <w:noProof/>
        </w:rPr>
        <w:t>14</w:t>
      </w:r>
      <w:r w:rsidR="00760710">
        <w:rPr>
          <w:noProof/>
        </w:rPr>
        <w:fldChar w:fldCharType="end"/>
      </w:r>
      <w:r w:rsidRPr="00BA579E">
        <w:t xml:space="preserve"> Categorized </w:t>
      </w:r>
      <w:r w:rsidR="0024743C" w:rsidRPr="00BA579E">
        <w:t>CO2</w:t>
      </w:r>
      <w:r w:rsidRPr="00BA579E">
        <w:t xml:space="preserve"> saving between Baseline and Proposed Case</w:t>
      </w:r>
      <w:r w:rsidR="00292C8B" w:rsidRPr="00BA579E">
        <w:t xml:space="preserve"> for residential tower</w:t>
      </w:r>
    </w:p>
    <w:p w14:paraId="46E2240F" w14:textId="4DE85799" w:rsidR="00477271" w:rsidRPr="00BA579E" w:rsidRDefault="00477271" w:rsidP="00477271">
      <w:pPr>
        <w:pStyle w:val="ReportText"/>
        <w:rPr>
          <w:lang w:eastAsia="zh-CN"/>
        </w:rPr>
      </w:pPr>
      <w:r w:rsidRPr="00BA579E">
        <w:rPr>
          <w:noProof/>
          <w:lang w:eastAsia="zh-CN"/>
        </w:rPr>
        <w:lastRenderedPageBreak/>
        <mc:AlternateContent>
          <mc:Choice Requires="wpc">
            <w:drawing>
              <wp:inline distT="0" distB="0" distL="0" distR="0" wp14:anchorId="65756A23" wp14:editId="2568AE90">
                <wp:extent cx="5039995" cy="2469099"/>
                <wp:effectExtent l="0" t="0" r="8255" b="762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 name="Picture 120"/>
                          <pic:cNvPicPr>
                            <a:picLocks noChangeAspect="1"/>
                          </pic:cNvPicPr>
                        </pic:nvPicPr>
                        <pic:blipFill rotWithShape="1">
                          <a:blip r:embed="rId67"/>
                          <a:srcRect b="18250"/>
                          <a:stretch/>
                        </pic:blipFill>
                        <pic:spPr>
                          <a:xfrm>
                            <a:off x="0" y="0"/>
                            <a:ext cx="5029304" cy="2433099"/>
                          </a:xfrm>
                          <a:prstGeom prst="rect">
                            <a:avLst/>
                          </a:prstGeom>
                        </pic:spPr>
                      </pic:pic>
                      <wps:wsp>
                        <wps:cNvPr id="476" name="Straight Connector 476"/>
                        <wps:cNvCnPr/>
                        <wps:spPr>
                          <a:xfrm>
                            <a:off x="1291378" y="342340"/>
                            <a:ext cx="86342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8" name="Down Arrow 478"/>
                        <wps:cNvSpPr/>
                        <wps:spPr>
                          <a:xfrm>
                            <a:off x="1872215" y="342339"/>
                            <a:ext cx="179222" cy="1128651"/>
                          </a:xfrm>
                          <a:prstGeom prst="downArrow">
                            <a:avLst/>
                          </a:prstGeom>
                          <a:solidFill>
                            <a:srgbClr val="92D05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Text Box 38"/>
                        <wps:cNvSpPr txBox="1"/>
                        <wps:spPr>
                          <a:xfrm>
                            <a:off x="1329808" y="118733"/>
                            <a:ext cx="836813" cy="207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E372D" w14:textId="2FD32825" w:rsidR="00020774" w:rsidRPr="005D4803" w:rsidRDefault="00020774" w:rsidP="00477271">
                              <w:pPr>
                                <w:pStyle w:val="NormalWeb"/>
                                <w:spacing w:before="0" w:beforeAutospacing="0"/>
                                <w:rPr>
                                  <w:sz w:val="16"/>
                                </w:rPr>
                              </w:pPr>
                              <w:r>
                                <w:rPr>
                                  <w:rFonts w:eastAsia="SimSun"/>
                                  <w:b/>
                                  <w:bCs/>
                                  <w:sz w:val="14"/>
                                  <w:szCs w:val="22"/>
                                </w:rPr>
                                <w:t>61</w:t>
                              </w:r>
                              <w:r w:rsidRPr="005D4803">
                                <w:rPr>
                                  <w:rFonts w:eastAsia="SimSun"/>
                                  <w:b/>
                                  <w:bCs/>
                                  <w:sz w:val="14"/>
                                  <w:szCs w:val="22"/>
                                </w:rPr>
                                <w:t>% Reduction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756A23" id="Canvas 42" o:spid="_x0000_s1086" editas="canvas" style="width:396.85pt;height:194.4pt;mso-position-horizontal-relative:char;mso-position-vertical-relative:line" coordsize="50399,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">
                <v:shape id="_x0000_s1087" type="#_x0000_t75" style="position:absolute;width:50399;height:24688;visibility:visible;mso-wrap-style:square">
                  <v:fill o:detectmouseclick="t"/>
                  <v:path o:connecttype="none"/>
                </v:shape>
                <v:shape id="Picture 120" o:spid="_x0000_s1088" type="#_x0000_t75" style="position:absolute;width:50293;height:2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">
                  <v:imagedata r:id="rId68" o:title="" cropbottom="11960f"/>
                </v:shape>
                <v:line id="Straight Connector 476" o:spid="_x0000_s1089" style="position:absolute;visibility:visible;mso-wrap-style:square" from="12913,3423" to="21548,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" strokecolor="black [3213]">
                  <v:stroke dashstyle="dash"/>
                </v:line>
                <v:shape id="Down Arrow 478" o:spid="_x0000_s1090" type="#_x0000_t67" style="position:absolute;left:18722;top:3423;width:1792;height:11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" adj="19885" fillcolor="#92d050" stroked="f" strokeweight=".5pt"/>
                <v:shape id="Text Box 38" o:spid="_x0000_s1091" type="#_x0000_t202" style="position:absolute;left:13298;top:1187;width:8368;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C8E372D" w14:textId="2FD32825" w:rsidR="00020774" w:rsidRPr="005D4803" w:rsidRDefault="00020774" w:rsidP="00477271">
                        <w:pPr>
                          <w:pStyle w:val="NormalWeb"/>
                          <w:spacing w:before="0" w:beforeAutospacing="0"/>
                          <w:rPr>
                            <w:sz w:val="16"/>
                          </w:rPr>
                        </w:pPr>
                        <w:r>
                          <w:rPr>
                            <w:rFonts w:eastAsia="SimSun"/>
                            <w:b/>
                            <w:bCs/>
                            <w:sz w:val="14"/>
                            <w:szCs w:val="22"/>
                          </w:rPr>
                          <w:t>61</w:t>
                        </w:r>
                        <w:r w:rsidRPr="005D4803">
                          <w:rPr>
                            <w:rFonts w:eastAsia="SimSun"/>
                            <w:b/>
                            <w:bCs/>
                            <w:sz w:val="14"/>
                            <w:szCs w:val="22"/>
                          </w:rPr>
                          <w:t>% Reduction</w:t>
                        </w:r>
                      </w:p>
                    </w:txbxContent>
                  </v:textbox>
                </v:shape>
                <w10:anchorlock/>
              </v:group>
            </w:pict>
          </mc:Fallback>
        </mc:AlternateContent>
      </w:r>
    </w:p>
    <w:p w14:paraId="2BB6B4C7" w14:textId="205FF56C" w:rsidR="00477271" w:rsidRPr="00BA579E" w:rsidRDefault="00477271" w:rsidP="00477271">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15</w:t>
      </w:r>
      <w:r w:rsidR="00760710">
        <w:rPr>
          <w:noProof/>
        </w:rPr>
        <w:fldChar w:fldCharType="end"/>
      </w:r>
      <w:r w:rsidRPr="00BA579E">
        <w:t xml:space="preserve"> </w:t>
      </w:r>
      <w:r w:rsidR="00292C8B" w:rsidRPr="00BA579E">
        <w:t>Categorized CO2 saving between Baseline and Proposed Case for car park</w:t>
      </w:r>
    </w:p>
    <w:p w14:paraId="2BCD8D86" w14:textId="77777777" w:rsidR="00970D1A" w:rsidRPr="00BA579E" w:rsidRDefault="00970D1A" w:rsidP="00970D1A">
      <w:pPr>
        <w:pStyle w:val="ReportText"/>
        <w:rPr>
          <w:lang w:eastAsia="zh-CN"/>
        </w:rPr>
      </w:pPr>
    </w:p>
    <w:p w14:paraId="345BBFB5" w14:textId="77777777" w:rsidR="00970D1A" w:rsidRPr="00BA579E" w:rsidRDefault="00970D1A" w:rsidP="00970D1A">
      <w:pPr>
        <w:pStyle w:val="ReportText"/>
        <w:rPr>
          <w:lang w:eastAsia="zh-CN"/>
        </w:rPr>
      </w:pPr>
    </w:p>
    <w:p w14:paraId="71B90473" w14:textId="15735476" w:rsidR="003E0031" w:rsidRPr="00BA579E" w:rsidRDefault="003E0031">
      <w:pPr>
        <w:rPr>
          <w:rFonts w:cs="Times New Roman"/>
          <w:szCs w:val="20"/>
        </w:rPr>
      </w:pPr>
      <w:r w:rsidRPr="00BA579E">
        <w:br w:type="page"/>
      </w:r>
    </w:p>
    <w:p w14:paraId="29431965" w14:textId="242BC282" w:rsidR="003519D4" w:rsidRPr="00BA579E" w:rsidRDefault="003519D4" w:rsidP="006D2E09">
      <w:pPr>
        <w:pStyle w:val="ReportLevel2"/>
      </w:pPr>
      <w:bookmarkStart w:id="115" w:name="_Toc422298028"/>
      <w:bookmarkStart w:id="116" w:name="_Toc531335589"/>
      <w:r w:rsidRPr="00BA579E">
        <w:lastRenderedPageBreak/>
        <w:t>EU 2 Peak Electricity Demand Reduction</w:t>
      </w:r>
      <w:bookmarkEnd w:id="115"/>
      <w:bookmarkEnd w:id="116"/>
    </w:p>
    <w:p w14:paraId="311C887C" w14:textId="6007A408" w:rsidR="003519D4" w:rsidRPr="00BA579E" w:rsidRDefault="003519D4" w:rsidP="00970D1A">
      <w:pPr>
        <w:pStyle w:val="ReportText"/>
        <w:jc w:val="both"/>
      </w:pPr>
      <w:r w:rsidRPr="00BA579E">
        <w:t>The objective of this credit is to encourage energy conservation and methods to reduce peak electricity demand.</w:t>
      </w:r>
    </w:p>
    <w:p w14:paraId="37917614" w14:textId="7C259B5E" w:rsidR="003519D4" w:rsidRPr="00BA579E" w:rsidRDefault="003519D4" w:rsidP="00970D1A">
      <w:pPr>
        <w:pStyle w:val="ReportText"/>
        <w:jc w:val="both"/>
      </w:pPr>
      <w:r w:rsidRPr="00BA579E">
        <w:t>According to the Credit Requirement, (</w:t>
      </w:r>
      <w:r w:rsidR="00CF4811" w:rsidRPr="00BA579E">
        <w:t>c</w:t>
      </w:r>
      <w:r w:rsidRPr="00BA579E">
        <w:t>) “</w:t>
      </w:r>
      <w:r w:rsidR="004941E2" w:rsidRPr="00BA579E">
        <w:t>Residential Buildings</w:t>
      </w:r>
      <w:r w:rsidRPr="00BA579E">
        <w:t>”</w:t>
      </w:r>
      <w:r w:rsidRPr="00BA579E">
        <w:rPr>
          <w:rFonts w:hint="eastAsia"/>
        </w:rPr>
        <w:t xml:space="preserve"> credit scale should be used </w:t>
      </w:r>
      <w:r w:rsidR="003821D4" w:rsidRPr="00BA579E">
        <w:t>for residential tower part</w:t>
      </w:r>
      <w:r w:rsidRPr="00BA579E">
        <w:t>,</w:t>
      </w:r>
      <w:r w:rsidRPr="00BA579E">
        <w:rPr>
          <w:rFonts w:hint="eastAsia"/>
        </w:rPr>
        <w:t xml:space="preserve"> i.e.,</w:t>
      </w:r>
      <w:r w:rsidRPr="00BA579E">
        <w:t xml:space="preserve"> 1 to 3 credits for a reduction in the maximum electricity demand by </w:t>
      </w:r>
      <w:r w:rsidR="004941E2" w:rsidRPr="00BA579E">
        <w:t>2</w:t>
      </w:r>
      <w:r w:rsidRPr="00BA579E">
        <w:t xml:space="preserve">%, </w:t>
      </w:r>
      <w:r w:rsidR="004941E2" w:rsidRPr="00BA579E">
        <w:rPr>
          <w:rFonts w:hint="eastAsia"/>
        </w:rPr>
        <w:t>6</w:t>
      </w:r>
      <w:r w:rsidRPr="00BA579E">
        <w:t xml:space="preserve">% and </w:t>
      </w:r>
      <w:r w:rsidR="004941E2" w:rsidRPr="00BA579E">
        <w:rPr>
          <w:rFonts w:hint="eastAsia"/>
        </w:rPr>
        <w:t>9</w:t>
      </w:r>
      <w:r w:rsidR="00970D1A" w:rsidRPr="00BA579E">
        <w:t>% respectively.</w:t>
      </w:r>
      <w:r w:rsidR="003821D4" w:rsidRPr="00BA579E">
        <w:t xml:space="preserve"> Also, (d) “Other Building Type”</w:t>
      </w:r>
      <w:r w:rsidR="003821D4" w:rsidRPr="00BA579E">
        <w:rPr>
          <w:rFonts w:hint="eastAsia"/>
        </w:rPr>
        <w:t xml:space="preserve"> credit scale should be used </w:t>
      </w:r>
      <w:r w:rsidR="003821D4" w:rsidRPr="00BA579E">
        <w:t>for car park part,</w:t>
      </w:r>
      <w:r w:rsidR="003821D4" w:rsidRPr="00BA579E">
        <w:rPr>
          <w:rFonts w:hint="eastAsia"/>
        </w:rPr>
        <w:t xml:space="preserve"> i.e.,</w:t>
      </w:r>
      <w:r w:rsidR="003821D4" w:rsidRPr="00BA579E">
        <w:t xml:space="preserve"> 1 to 3 credits for a reduction in the maximum electricity demand by 7%, 11% and 14% respectively.</w:t>
      </w:r>
    </w:p>
    <w:p w14:paraId="574235F5" w14:textId="4A36F53B" w:rsidR="0047131E" w:rsidRPr="00BA579E" w:rsidRDefault="0047131E" w:rsidP="00970D1A">
      <w:pPr>
        <w:pStyle w:val="ReportText"/>
        <w:jc w:val="both"/>
      </w:pPr>
      <w:r w:rsidRPr="00BA579E">
        <w:t>T</w:t>
      </w:r>
      <w:r w:rsidR="003519D4" w:rsidRPr="00BA579E">
        <w:t xml:space="preserve">he Peak Electricity Demand Reduction </w:t>
      </w:r>
      <w:r w:rsidRPr="00BA579E">
        <w:t>is</w:t>
      </w:r>
      <w:r w:rsidR="003519D4" w:rsidRPr="00BA579E">
        <w:t xml:space="preserve"> summarized in the table as below. </w:t>
      </w:r>
    </w:p>
    <w:p w14:paraId="49431F44" w14:textId="78275ACF" w:rsidR="0047131E" w:rsidRPr="00BA579E" w:rsidRDefault="003519D4" w:rsidP="00970D1A">
      <w:pPr>
        <w:pStyle w:val="ReportText"/>
        <w:jc w:val="both"/>
      </w:pPr>
      <w:r w:rsidRPr="00BA579E">
        <w:rPr>
          <w:rFonts w:hint="eastAsia"/>
        </w:rPr>
        <w:t>Similar to section 6.</w:t>
      </w:r>
      <w:r w:rsidR="0047131E" w:rsidRPr="00BA579E">
        <w:t>2</w:t>
      </w:r>
      <w:r w:rsidRPr="00BA579E">
        <w:rPr>
          <w:rFonts w:hint="eastAsia"/>
        </w:rPr>
        <w:t xml:space="preserve">, the peak electricity demand reduction is mainly contributed by the high efficient </w:t>
      </w:r>
      <w:r w:rsidR="0047131E" w:rsidRPr="00BA579E">
        <w:t>cooling</w:t>
      </w:r>
      <w:r w:rsidRPr="00BA579E">
        <w:rPr>
          <w:rFonts w:hint="eastAsia"/>
        </w:rPr>
        <w:t xml:space="preserve"> system. </w:t>
      </w:r>
      <w:r w:rsidR="0047131E" w:rsidRPr="00BA579E">
        <w:t xml:space="preserve">The AC system will operate only from Apr to Oct. A high COP AC unit can reduce the overall electricity usage, as well as peak electricity consumption. </w:t>
      </w:r>
    </w:p>
    <w:p w14:paraId="59F9C659" w14:textId="7FE020FB" w:rsidR="0047131E" w:rsidRPr="00BA579E" w:rsidRDefault="0047131E" w:rsidP="00970D1A">
      <w:pPr>
        <w:pStyle w:val="ReportText"/>
        <w:jc w:val="both"/>
      </w:pPr>
      <w:r w:rsidRPr="00BA579E">
        <w:t xml:space="preserve">Owing to the energy saving strategies, adopted in the Proposed Case, the peak electricity demand is reduced by </w:t>
      </w:r>
      <w:r w:rsidR="005357E1" w:rsidRPr="00BA579E">
        <w:t>1</w:t>
      </w:r>
      <w:r w:rsidR="009F1FEA">
        <w:t>2</w:t>
      </w:r>
      <w:r w:rsidR="005357E1" w:rsidRPr="00BA579E">
        <w:t>.</w:t>
      </w:r>
      <w:r w:rsidR="009F1FEA">
        <w:t>2</w:t>
      </w:r>
      <w:r w:rsidRPr="00BA579E">
        <w:t>% for residential tower</w:t>
      </w:r>
      <w:r w:rsidR="00D34FBE" w:rsidRPr="00BA579E">
        <w:t>, 31.4% for car park respectively</w:t>
      </w:r>
      <w:r w:rsidRPr="00BA579E">
        <w:t xml:space="preserve">. Therefore, </w:t>
      </w:r>
      <w:r w:rsidR="004941E2" w:rsidRPr="00BA579E">
        <w:t>3</w:t>
      </w:r>
      <w:r w:rsidRPr="00BA579E">
        <w:t xml:space="preserve"> credits should be achieved </w:t>
      </w:r>
      <w:r w:rsidR="00D34FBE" w:rsidRPr="00BA579E">
        <w:t xml:space="preserve">for residential tower and car park </w:t>
      </w:r>
      <w:r w:rsidRPr="00BA579E">
        <w:t xml:space="preserve">according to BEAM Plus New Buildings v1.2. </w:t>
      </w:r>
    </w:p>
    <w:p w14:paraId="44ADCFF9" w14:textId="732CB420" w:rsidR="00FE7D91" w:rsidRPr="00BA579E" w:rsidRDefault="00FE7D91" w:rsidP="00FE7D91">
      <w:pPr>
        <w:pStyle w:val="Caption"/>
        <w:rPr>
          <w:szCs w:val="22"/>
          <w:highlight w:val="yellow"/>
        </w:rPr>
      </w:pPr>
      <w:r w:rsidRPr="00BA579E">
        <w:t xml:space="preserve">Table </w:t>
      </w:r>
      <w:r w:rsidR="00760710">
        <w:fldChar w:fldCharType="begin"/>
      </w:r>
      <w:r w:rsidR="00760710">
        <w:instrText xml:space="preserve"> SEQ Table \* ARABIC </w:instrText>
      </w:r>
      <w:r w:rsidR="00760710">
        <w:fldChar w:fldCharType="separate"/>
      </w:r>
      <w:r w:rsidR="005E0E78">
        <w:rPr>
          <w:noProof/>
        </w:rPr>
        <w:t>10</w:t>
      </w:r>
      <w:r w:rsidR="00760710">
        <w:rPr>
          <w:noProof/>
        </w:rPr>
        <w:fldChar w:fldCharType="end"/>
      </w:r>
      <w:r w:rsidRPr="00BA579E">
        <w:t xml:space="preserve"> Monthly Peak Electricity Demand of Baseline and Proposed Case</w:t>
      </w:r>
      <w:r w:rsidR="003821D4" w:rsidRPr="00BA579E">
        <w:t xml:space="preserve"> for residential tower </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9F1FEA" w:rsidRPr="00BA579E" w14:paraId="4535ECA5" w14:textId="77777777" w:rsidTr="00020774">
        <w:trPr>
          <w:trHeight w:val="282"/>
        </w:trPr>
        <w:tc>
          <w:tcPr>
            <w:tcW w:w="5000" w:type="pct"/>
            <w:gridSpan w:val="4"/>
            <w:shd w:val="clear" w:color="auto" w:fill="BFBFBF"/>
            <w:noWrap/>
            <w:vAlign w:val="center"/>
          </w:tcPr>
          <w:p w14:paraId="7800792F" w14:textId="77777777" w:rsidR="009F1FEA" w:rsidRPr="00BA579E" w:rsidRDefault="009F1FEA" w:rsidP="00020774">
            <w:pPr>
              <w:rPr>
                <w:rFonts w:eastAsia="PMingLiU"/>
                <w:b/>
                <w:bCs/>
                <w:sz w:val="22"/>
                <w:szCs w:val="22"/>
                <w:lang w:eastAsia="zh-HK"/>
              </w:rPr>
            </w:pPr>
            <w:r w:rsidRPr="00BA579E">
              <w:rPr>
                <w:b/>
                <w:bCs/>
                <w:sz w:val="22"/>
                <w:szCs w:val="22"/>
              </w:rPr>
              <w:t>Residential Tower</w:t>
            </w:r>
          </w:p>
        </w:tc>
      </w:tr>
      <w:tr w:rsidR="009F1FEA" w:rsidRPr="00BA579E" w14:paraId="3DC8B8C4" w14:textId="77777777" w:rsidTr="00020774">
        <w:trPr>
          <w:trHeight w:val="282"/>
        </w:trPr>
        <w:tc>
          <w:tcPr>
            <w:tcW w:w="1809" w:type="pct"/>
            <w:shd w:val="clear" w:color="auto" w:fill="BFBFBF"/>
            <w:noWrap/>
            <w:vAlign w:val="center"/>
          </w:tcPr>
          <w:p w14:paraId="40C4576C" w14:textId="77777777" w:rsidR="009F1FEA" w:rsidRPr="00BA579E" w:rsidRDefault="009F1FEA" w:rsidP="00020774">
            <w:pPr>
              <w:ind w:left="-54"/>
              <w:rPr>
                <w:b/>
                <w:bCs/>
                <w:sz w:val="22"/>
                <w:szCs w:val="22"/>
              </w:rPr>
            </w:pPr>
            <w:r w:rsidRPr="00BA579E">
              <w:rPr>
                <w:b/>
                <w:bCs/>
                <w:sz w:val="22"/>
                <w:szCs w:val="22"/>
              </w:rPr>
              <w:t>Month</w:t>
            </w:r>
          </w:p>
        </w:tc>
        <w:tc>
          <w:tcPr>
            <w:tcW w:w="1145" w:type="pct"/>
            <w:shd w:val="clear" w:color="auto" w:fill="BFBFBF"/>
            <w:vAlign w:val="center"/>
          </w:tcPr>
          <w:p w14:paraId="475AB023" w14:textId="77777777" w:rsidR="009F1FEA" w:rsidRPr="00BA579E" w:rsidRDefault="009F1FEA" w:rsidP="00020774">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7D2409C0" w14:textId="77777777" w:rsidR="009F1FEA" w:rsidRPr="00BA579E" w:rsidRDefault="009F1FEA" w:rsidP="00020774">
            <w:pPr>
              <w:jc w:val="center"/>
              <w:rPr>
                <w:b/>
                <w:bCs/>
                <w:sz w:val="22"/>
                <w:szCs w:val="22"/>
              </w:rPr>
            </w:pPr>
            <w:r w:rsidRPr="00BA579E">
              <w:rPr>
                <w:b/>
                <w:bCs/>
                <w:sz w:val="22"/>
                <w:szCs w:val="22"/>
              </w:rPr>
              <w:t>Proposed Case</w:t>
            </w:r>
          </w:p>
        </w:tc>
        <w:tc>
          <w:tcPr>
            <w:tcW w:w="956" w:type="pct"/>
            <w:shd w:val="clear" w:color="auto" w:fill="BFBFBF"/>
            <w:vAlign w:val="center"/>
          </w:tcPr>
          <w:p w14:paraId="6A96FF30" w14:textId="77777777" w:rsidR="009F1FEA" w:rsidRPr="00BA579E" w:rsidRDefault="009F1FEA" w:rsidP="00020774">
            <w:pPr>
              <w:jc w:val="center"/>
              <w:rPr>
                <w:rFonts w:eastAsia="PMingLiU"/>
                <w:b/>
                <w:bCs/>
                <w:sz w:val="22"/>
                <w:szCs w:val="22"/>
                <w:lang w:eastAsia="zh-HK"/>
              </w:rPr>
            </w:pPr>
            <w:r w:rsidRPr="00BA579E">
              <w:rPr>
                <w:rFonts w:eastAsia="PMingLiU" w:hint="eastAsia"/>
                <w:b/>
                <w:bCs/>
                <w:sz w:val="22"/>
                <w:szCs w:val="22"/>
                <w:lang w:eastAsia="zh-HK"/>
              </w:rPr>
              <w:t xml:space="preserve">% </w:t>
            </w:r>
            <w:r w:rsidRPr="00BA579E">
              <w:rPr>
                <w:rFonts w:eastAsia="PMingLiU"/>
                <w:b/>
                <w:bCs/>
                <w:sz w:val="22"/>
                <w:szCs w:val="22"/>
                <w:lang w:eastAsia="zh-HK"/>
              </w:rPr>
              <w:t>Reduction</w:t>
            </w:r>
          </w:p>
        </w:tc>
      </w:tr>
      <w:tr w:rsidR="009F1FEA" w:rsidRPr="00BA579E" w14:paraId="035007A4" w14:textId="77777777" w:rsidTr="00020774">
        <w:trPr>
          <w:trHeight w:val="278"/>
        </w:trPr>
        <w:tc>
          <w:tcPr>
            <w:tcW w:w="1809" w:type="pct"/>
            <w:shd w:val="clear" w:color="auto" w:fill="FFFFFF"/>
            <w:noWrap/>
            <w:vAlign w:val="center"/>
          </w:tcPr>
          <w:p w14:paraId="5865195C" w14:textId="77777777" w:rsidR="009F1FEA" w:rsidRPr="00BA579E" w:rsidRDefault="009F1FEA" w:rsidP="00020774">
            <w:pPr>
              <w:ind w:left="-54"/>
              <w:rPr>
                <w:b/>
                <w:bCs/>
                <w:color w:val="FFFFFF"/>
                <w:sz w:val="22"/>
                <w:szCs w:val="22"/>
              </w:rPr>
            </w:pPr>
          </w:p>
        </w:tc>
        <w:tc>
          <w:tcPr>
            <w:tcW w:w="1145" w:type="pct"/>
            <w:shd w:val="clear" w:color="auto" w:fill="FFFFFF"/>
            <w:vAlign w:val="center"/>
          </w:tcPr>
          <w:p w14:paraId="398AB650" w14:textId="77777777" w:rsidR="009F1FEA" w:rsidRPr="00BA579E" w:rsidRDefault="009F1FEA" w:rsidP="00020774">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1980F760" w14:textId="77777777" w:rsidR="009F1FEA" w:rsidRPr="00BA579E" w:rsidRDefault="009F1FEA" w:rsidP="00020774">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039EEF53" w14:textId="77777777" w:rsidR="009F1FEA" w:rsidRPr="00BA579E" w:rsidRDefault="009F1FEA" w:rsidP="00020774">
            <w:pPr>
              <w:jc w:val="center"/>
              <w:rPr>
                <w:rFonts w:eastAsia="PMingLiU"/>
                <w:b/>
                <w:sz w:val="22"/>
                <w:szCs w:val="22"/>
                <w:lang w:eastAsia="zh-HK"/>
              </w:rPr>
            </w:pPr>
          </w:p>
        </w:tc>
      </w:tr>
      <w:tr w:rsidR="009F1FEA" w:rsidRPr="00BA579E" w14:paraId="1B0DD441" w14:textId="77777777" w:rsidTr="00020774">
        <w:trPr>
          <w:trHeight w:val="282"/>
        </w:trPr>
        <w:tc>
          <w:tcPr>
            <w:tcW w:w="1809" w:type="pct"/>
            <w:noWrap/>
            <w:vAlign w:val="bottom"/>
          </w:tcPr>
          <w:p w14:paraId="3041D2CE"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vAlign w:val="bottom"/>
          </w:tcPr>
          <w:p w14:paraId="6840F377"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1EC909C7"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2188E03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49036571" w14:textId="77777777" w:rsidTr="00020774">
        <w:trPr>
          <w:trHeight w:val="282"/>
        </w:trPr>
        <w:tc>
          <w:tcPr>
            <w:tcW w:w="1809" w:type="pct"/>
            <w:noWrap/>
            <w:vAlign w:val="bottom"/>
          </w:tcPr>
          <w:p w14:paraId="7C947F47"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vAlign w:val="bottom"/>
          </w:tcPr>
          <w:p w14:paraId="67E3B370"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2567B837"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1712D85F"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43422369" w14:textId="77777777" w:rsidTr="00020774">
        <w:trPr>
          <w:trHeight w:val="270"/>
        </w:trPr>
        <w:tc>
          <w:tcPr>
            <w:tcW w:w="1809" w:type="pct"/>
            <w:noWrap/>
            <w:vAlign w:val="bottom"/>
          </w:tcPr>
          <w:p w14:paraId="22576AFB"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vAlign w:val="bottom"/>
          </w:tcPr>
          <w:p w14:paraId="0EAFEB3D"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0DE044A7"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6FB664B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6F272644" w14:textId="77777777" w:rsidTr="00020774">
        <w:trPr>
          <w:trHeight w:val="282"/>
        </w:trPr>
        <w:tc>
          <w:tcPr>
            <w:tcW w:w="1809" w:type="pct"/>
            <w:shd w:val="clear" w:color="auto" w:fill="auto"/>
            <w:noWrap/>
            <w:vAlign w:val="bottom"/>
          </w:tcPr>
          <w:p w14:paraId="5B553AB3"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vAlign w:val="bottom"/>
          </w:tcPr>
          <w:p w14:paraId="6FB9D0C6"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682.1</w:t>
            </w:r>
          </w:p>
        </w:tc>
        <w:tc>
          <w:tcPr>
            <w:tcW w:w="1090" w:type="pct"/>
            <w:shd w:val="clear" w:color="auto" w:fill="auto"/>
            <w:vAlign w:val="bottom"/>
          </w:tcPr>
          <w:p w14:paraId="468B1D69"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617.4</w:t>
            </w:r>
          </w:p>
        </w:tc>
        <w:tc>
          <w:tcPr>
            <w:tcW w:w="956" w:type="pct"/>
            <w:shd w:val="clear" w:color="auto" w:fill="auto"/>
            <w:vAlign w:val="bottom"/>
          </w:tcPr>
          <w:p w14:paraId="61F42B1F"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9.5%</w:t>
            </w:r>
          </w:p>
        </w:tc>
      </w:tr>
      <w:tr w:rsidR="009F1FEA" w:rsidRPr="00BA579E" w14:paraId="6530B814" w14:textId="77777777" w:rsidTr="00020774">
        <w:trPr>
          <w:trHeight w:val="282"/>
        </w:trPr>
        <w:tc>
          <w:tcPr>
            <w:tcW w:w="1809" w:type="pct"/>
            <w:shd w:val="clear" w:color="auto" w:fill="auto"/>
            <w:noWrap/>
            <w:vAlign w:val="bottom"/>
          </w:tcPr>
          <w:p w14:paraId="4BF3EF05"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vAlign w:val="bottom"/>
          </w:tcPr>
          <w:p w14:paraId="68257771"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707.9</w:t>
            </w:r>
          </w:p>
        </w:tc>
        <w:tc>
          <w:tcPr>
            <w:tcW w:w="1090" w:type="pct"/>
            <w:shd w:val="clear" w:color="auto" w:fill="auto"/>
            <w:vAlign w:val="bottom"/>
          </w:tcPr>
          <w:p w14:paraId="00642816"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635.7</w:t>
            </w:r>
          </w:p>
        </w:tc>
        <w:tc>
          <w:tcPr>
            <w:tcW w:w="956" w:type="pct"/>
            <w:shd w:val="clear" w:color="auto" w:fill="auto"/>
            <w:vAlign w:val="bottom"/>
          </w:tcPr>
          <w:p w14:paraId="1D62750A"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10.2%</w:t>
            </w:r>
          </w:p>
        </w:tc>
      </w:tr>
      <w:tr w:rsidR="009F1FEA" w:rsidRPr="00BA579E" w14:paraId="4C8CBACF" w14:textId="77777777" w:rsidTr="00020774">
        <w:trPr>
          <w:trHeight w:val="282"/>
        </w:trPr>
        <w:tc>
          <w:tcPr>
            <w:tcW w:w="1809" w:type="pct"/>
            <w:shd w:val="clear" w:color="auto" w:fill="FCC278" w:themeFill="accent5" w:themeFillTint="99"/>
            <w:noWrap/>
            <w:vAlign w:val="bottom"/>
          </w:tcPr>
          <w:p w14:paraId="1912CF61"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CC278" w:themeFill="accent5" w:themeFillTint="99"/>
            <w:vAlign w:val="bottom"/>
          </w:tcPr>
          <w:p w14:paraId="01AA763D"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741.3</w:t>
            </w:r>
          </w:p>
        </w:tc>
        <w:tc>
          <w:tcPr>
            <w:tcW w:w="1090" w:type="pct"/>
            <w:shd w:val="clear" w:color="auto" w:fill="FCC278" w:themeFill="accent5" w:themeFillTint="99"/>
            <w:vAlign w:val="bottom"/>
          </w:tcPr>
          <w:p w14:paraId="0386A5E8"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650.6</w:t>
            </w:r>
          </w:p>
        </w:tc>
        <w:tc>
          <w:tcPr>
            <w:tcW w:w="956" w:type="pct"/>
            <w:shd w:val="clear" w:color="auto" w:fill="FCC278" w:themeFill="accent5" w:themeFillTint="99"/>
            <w:vAlign w:val="bottom"/>
          </w:tcPr>
          <w:p w14:paraId="5F975B0C"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9F1FEA" w:rsidRPr="00BA579E" w14:paraId="16C7AA3B" w14:textId="77777777" w:rsidTr="00020774">
        <w:trPr>
          <w:trHeight w:val="282"/>
        </w:trPr>
        <w:tc>
          <w:tcPr>
            <w:tcW w:w="1809" w:type="pct"/>
            <w:shd w:val="clear" w:color="auto" w:fill="auto"/>
            <w:noWrap/>
            <w:vAlign w:val="bottom"/>
          </w:tcPr>
          <w:p w14:paraId="4DE7717D" w14:textId="77777777" w:rsidR="009F1FEA" w:rsidRPr="00BA579E" w:rsidRDefault="009F1FEA" w:rsidP="00020774">
            <w:pPr>
              <w:rPr>
                <w:rFonts w:asciiTheme="majorHAnsi" w:hAnsiTheme="majorHAnsi" w:cstheme="majorHAnsi"/>
                <w:color w:val="000000"/>
                <w:szCs w:val="22"/>
              </w:rPr>
            </w:pPr>
            <w:r w:rsidRPr="00BA579E">
              <w:rPr>
                <w:rFonts w:asciiTheme="majorHAnsi" w:hAnsiTheme="majorHAnsi" w:cstheme="majorHAnsi"/>
                <w:color w:val="000000"/>
                <w:szCs w:val="22"/>
              </w:rPr>
              <w:t>July</w:t>
            </w:r>
          </w:p>
        </w:tc>
        <w:tc>
          <w:tcPr>
            <w:tcW w:w="1145" w:type="pct"/>
            <w:shd w:val="clear" w:color="auto" w:fill="auto"/>
            <w:vAlign w:val="bottom"/>
          </w:tcPr>
          <w:p w14:paraId="42F99D87"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740.4</w:t>
            </w:r>
          </w:p>
        </w:tc>
        <w:tc>
          <w:tcPr>
            <w:tcW w:w="1090" w:type="pct"/>
            <w:shd w:val="clear" w:color="auto" w:fill="auto"/>
            <w:vAlign w:val="bottom"/>
          </w:tcPr>
          <w:p w14:paraId="7D1D2B11"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649.8</w:t>
            </w:r>
          </w:p>
        </w:tc>
        <w:tc>
          <w:tcPr>
            <w:tcW w:w="956" w:type="pct"/>
            <w:shd w:val="clear" w:color="auto" w:fill="auto"/>
            <w:vAlign w:val="bottom"/>
          </w:tcPr>
          <w:p w14:paraId="630A220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12.2%</w:t>
            </w:r>
          </w:p>
        </w:tc>
      </w:tr>
      <w:tr w:rsidR="009F1FEA" w:rsidRPr="00BA579E" w14:paraId="681FC739" w14:textId="77777777" w:rsidTr="00020774">
        <w:trPr>
          <w:trHeight w:val="197"/>
        </w:trPr>
        <w:tc>
          <w:tcPr>
            <w:tcW w:w="1809" w:type="pct"/>
            <w:shd w:val="clear" w:color="auto" w:fill="auto"/>
            <w:noWrap/>
            <w:vAlign w:val="bottom"/>
          </w:tcPr>
          <w:p w14:paraId="04DA4472"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vAlign w:val="bottom"/>
          </w:tcPr>
          <w:p w14:paraId="448086EE"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729.1</w:t>
            </w:r>
          </w:p>
        </w:tc>
        <w:tc>
          <w:tcPr>
            <w:tcW w:w="1090" w:type="pct"/>
            <w:shd w:val="clear" w:color="auto" w:fill="auto"/>
            <w:vAlign w:val="bottom"/>
          </w:tcPr>
          <w:p w14:paraId="11C5372C"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645.0</w:t>
            </w:r>
          </w:p>
        </w:tc>
        <w:tc>
          <w:tcPr>
            <w:tcW w:w="956" w:type="pct"/>
            <w:shd w:val="clear" w:color="auto" w:fill="auto"/>
            <w:vAlign w:val="bottom"/>
          </w:tcPr>
          <w:p w14:paraId="55E25D3D"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11.5%</w:t>
            </w:r>
          </w:p>
        </w:tc>
      </w:tr>
      <w:tr w:rsidR="009F1FEA" w:rsidRPr="00BA579E" w14:paraId="341DF8BA" w14:textId="77777777" w:rsidTr="00020774">
        <w:trPr>
          <w:trHeight w:val="282"/>
        </w:trPr>
        <w:tc>
          <w:tcPr>
            <w:tcW w:w="1809" w:type="pct"/>
            <w:shd w:val="clear" w:color="auto" w:fill="auto"/>
            <w:noWrap/>
            <w:vAlign w:val="bottom"/>
          </w:tcPr>
          <w:p w14:paraId="262ABC49"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vAlign w:val="bottom"/>
          </w:tcPr>
          <w:p w14:paraId="5086098C"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730.2</w:t>
            </w:r>
          </w:p>
        </w:tc>
        <w:tc>
          <w:tcPr>
            <w:tcW w:w="1090" w:type="pct"/>
            <w:shd w:val="clear" w:color="auto" w:fill="auto"/>
            <w:vAlign w:val="bottom"/>
          </w:tcPr>
          <w:p w14:paraId="41290F35"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645.6</w:t>
            </w:r>
          </w:p>
        </w:tc>
        <w:tc>
          <w:tcPr>
            <w:tcW w:w="956" w:type="pct"/>
            <w:shd w:val="clear" w:color="auto" w:fill="auto"/>
            <w:vAlign w:val="bottom"/>
          </w:tcPr>
          <w:p w14:paraId="5F394BCE"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11.6%</w:t>
            </w:r>
          </w:p>
        </w:tc>
      </w:tr>
      <w:tr w:rsidR="009F1FEA" w:rsidRPr="00BA579E" w14:paraId="47715EBF" w14:textId="77777777" w:rsidTr="00020774">
        <w:trPr>
          <w:trHeight w:val="282"/>
        </w:trPr>
        <w:tc>
          <w:tcPr>
            <w:tcW w:w="1809" w:type="pct"/>
            <w:shd w:val="clear" w:color="auto" w:fill="auto"/>
            <w:noWrap/>
            <w:vAlign w:val="bottom"/>
          </w:tcPr>
          <w:p w14:paraId="7CDBB7B5" w14:textId="77777777" w:rsidR="009F1FEA" w:rsidRPr="00BA579E" w:rsidRDefault="009F1FEA" w:rsidP="0002077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vAlign w:val="bottom"/>
          </w:tcPr>
          <w:p w14:paraId="1423872E"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702.6</w:t>
            </w:r>
          </w:p>
        </w:tc>
        <w:tc>
          <w:tcPr>
            <w:tcW w:w="1090" w:type="pct"/>
            <w:shd w:val="clear" w:color="auto" w:fill="auto"/>
            <w:vAlign w:val="bottom"/>
          </w:tcPr>
          <w:p w14:paraId="32059CE5"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628.4</w:t>
            </w:r>
          </w:p>
        </w:tc>
        <w:tc>
          <w:tcPr>
            <w:tcW w:w="956" w:type="pct"/>
            <w:shd w:val="clear" w:color="auto" w:fill="auto"/>
            <w:vAlign w:val="bottom"/>
          </w:tcPr>
          <w:p w14:paraId="1C60C4FA"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10.5%</w:t>
            </w:r>
          </w:p>
        </w:tc>
      </w:tr>
      <w:tr w:rsidR="009F1FEA" w:rsidRPr="00BA579E" w14:paraId="589DA2CD" w14:textId="77777777" w:rsidTr="00020774">
        <w:trPr>
          <w:trHeight w:val="282"/>
        </w:trPr>
        <w:tc>
          <w:tcPr>
            <w:tcW w:w="1809" w:type="pct"/>
            <w:shd w:val="clear" w:color="auto" w:fill="auto"/>
            <w:noWrap/>
            <w:vAlign w:val="bottom"/>
          </w:tcPr>
          <w:p w14:paraId="634C9A81" w14:textId="77777777" w:rsidR="009F1FEA" w:rsidRPr="00BA579E" w:rsidRDefault="009F1FEA" w:rsidP="0002077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vAlign w:val="bottom"/>
          </w:tcPr>
          <w:p w14:paraId="0CD02DE5"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297D544E"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4817EAF5"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02F9320D" w14:textId="77777777" w:rsidTr="00020774">
        <w:trPr>
          <w:trHeight w:val="282"/>
        </w:trPr>
        <w:tc>
          <w:tcPr>
            <w:tcW w:w="1809" w:type="pct"/>
            <w:shd w:val="clear" w:color="auto" w:fill="auto"/>
            <w:noWrap/>
            <w:vAlign w:val="bottom"/>
          </w:tcPr>
          <w:p w14:paraId="327B7E98" w14:textId="77777777" w:rsidR="009F1FEA" w:rsidRPr="00BA579E" w:rsidRDefault="009F1FEA" w:rsidP="0002077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vAlign w:val="bottom"/>
          </w:tcPr>
          <w:p w14:paraId="46B46B2E" w14:textId="77777777" w:rsidR="009F1FEA" w:rsidRPr="00BA579E" w:rsidRDefault="009F1FEA" w:rsidP="0002077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542.6</w:t>
            </w:r>
          </w:p>
        </w:tc>
        <w:tc>
          <w:tcPr>
            <w:tcW w:w="1090" w:type="pct"/>
            <w:shd w:val="clear" w:color="auto" w:fill="auto"/>
            <w:vAlign w:val="bottom"/>
          </w:tcPr>
          <w:p w14:paraId="1280950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531.5</w:t>
            </w:r>
          </w:p>
        </w:tc>
        <w:tc>
          <w:tcPr>
            <w:tcW w:w="956" w:type="pct"/>
            <w:shd w:val="clear" w:color="auto" w:fill="auto"/>
            <w:vAlign w:val="bottom"/>
          </w:tcPr>
          <w:p w14:paraId="69E14AA3" w14:textId="77777777" w:rsidR="009F1FEA" w:rsidRPr="00BA579E" w:rsidRDefault="009F1FEA" w:rsidP="00020774">
            <w:pPr>
              <w:jc w:val="center"/>
              <w:rPr>
                <w:rFonts w:asciiTheme="majorHAnsi" w:hAnsiTheme="majorHAnsi" w:cstheme="majorHAnsi"/>
                <w:color w:val="000000"/>
                <w:sz w:val="22"/>
                <w:szCs w:val="22"/>
              </w:rPr>
            </w:pPr>
            <w:r w:rsidRPr="00553D36">
              <w:rPr>
                <w:rFonts w:asciiTheme="majorHAnsi" w:hAnsiTheme="majorHAnsi" w:cstheme="majorHAnsi"/>
                <w:color w:val="000000"/>
                <w:sz w:val="22"/>
                <w:szCs w:val="22"/>
              </w:rPr>
              <w:t>2.0%</w:t>
            </w:r>
          </w:p>
        </w:tc>
      </w:tr>
      <w:tr w:rsidR="009F1FEA" w:rsidRPr="00BA579E" w14:paraId="176DA836" w14:textId="77777777" w:rsidTr="00020774">
        <w:trPr>
          <w:cantSplit/>
          <w:trHeight w:val="368"/>
        </w:trPr>
        <w:tc>
          <w:tcPr>
            <w:tcW w:w="4044" w:type="pct"/>
            <w:gridSpan w:val="3"/>
            <w:noWrap/>
            <w:vAlign w:val="center"/>
          </w:tcPr>
          <w:p w14:paraId="2D01C03D" w14:textId="77777777" w:rsidR="009F1FEA" w:rsidRPr="00BA579E" w:rsidRDefault="009F1FEA" w:rsidP="00020774">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3738C1C0" w14:textId="77777777" w:rsidR="009F1FEA" w:rsidRPr="00BA579E" w:rsidRDefault="009F1FEA" w:rsidP="00020774">
            <w:pPr>
              <w:jc w:val="center"/>
              <w:rPr>
                <w:rFonts w:eastAsia="PMingLiU"/>
                <w:b/>
                <w:color w:val="000000"/>
                <w:sz w:val="22"/>
                <w:szCs w:val="22"/>
                <w:lang w:eastAsia="zh-HK"/>
              </w:rPr>
            </w:pPr>
            <w:r w:rsidRPr="00BA579E">
              <w:rPr>
                <w:rFonts w:eastAsia="PMingLiU"/>
                <w:b/>
                <w:color w:val="000000"/>
                <w:sz w:val="22"/>
                <w:szCs w:val="22"/>
                <w:lang w:eastAsia="zh-HK"/>
              </w:rPr>
              <w:t>1</w:t>
            </w:r>
            <w:r>
              <w:rPr>
                <w:rFonts w:eastAsia="PMingLiU"/>
                <w:b/>
                <w:color w:val="000000"/>
                <w:sz w:val="22"/>
                <w:szCs w:val="22"/>
                <w:lang w:eastAsia="zh-HK"/>
              </w:rPr>
              <w:t>2</w:t>
            </w:r>
            <w:r w:rsidRPr="00BA579E">
              <w:rPr>
                <w:rFonts w:eastAsia="PMingLiU"/>
                <w:b/>
                <w:color w:val="000000"/>
                <w:sz w:val="22"/>
                <w:szCs w:val="22"/>
                <w:lang w:eastAsia="zh-HK"/>
              </w:rPr>
              <w:t>.</w:t>
            </w:r>
            <w:r>
              <w:rPr>
                <w:rFonts w:eastAsia="PMingLiU"/>
                <w:b/>
                <w:color w:val="000000"/>
                <w:sz w:val="22"/>
                <w:szCs w:val="22"/>
                <w:lang w:eastAsia="zh-HK"/>
              </w:rPr>
              <w:t>2</w:t>
            </w:r>
            <w:r w:rsidRPr="00BA579E">
              <w:rPr>
                <w:rFonts w:eastAsia="PMingLiU" w:hint="eastAsia"/>
                <w:b/>
                <w:color w:val="000000"/>
                <w:sz w:val="22"/>
                <w:szCs w:val="22"/>
                <w:lang w:eastAsia="zh-HK"/>
              </w:rPr>
              <w:t>%</w:t>
            </w:r>
          </w:p>
        </w:tc>
      </w:tr>
      <w:tr w:rsidR="009F1FEA" w:rsidRPr="00BA579E" w14:paraId="0A07AB67" w14:textId="77777777" w:rsidTr="00020774">
        <w:trPr>
          <w:cantSplit/>
          <w:trHeight w:val="359"/>
        </w:trPr>
        <w:tc>
          <w:tcPr>
            <w:tcW w:w="1809" w:type="pct"/>
            <w:noWrap/>
            <w:vAlign w:val="center"/>
          </w:tcPr>
          <w:p w14:paraId="64DAE1B4" w14:textId="77777777" w:rsidR="009F1FEA" w:rsidRPr="00BA579E" w:rsidRDefault="009F1FEA" w:rsidP="00020774">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3C11982C" w14:textId="77777777" w:rsidR="009F1FEA" w:rsidRPr="00BA579E" w:rsidRDefault="009F1FEA" w:rsidP="00020774">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64557021" w14:textId="77777777" w:rsidR="003519D4" w:rsidRPr="00BA579E" w:rsidRDefault="003519D4" w:rsidP="00FE7D91">
      <w:pPr>
        <w:jc w:val="both"/>
        <w:rPr>
          <w:rFonts w:eastAsia="PMingLiU"/>
          <w:szCs w:val="22"/>
          <w:highlight w:val="yellow"/>
          <w:lang w:eastAsia="zh-TW"/>
        </w:rPr>
      </w:pPr>
    </w:p>
    <w:p w14:paraId="1B9A18C0" w14:textId="77777777" w:rsidR="003821D4" w:rsidRPr="00BA579E" w:rsidRDefault="003821D4" w:rsidP="003821D4">
      <w:pPr>
        <w:pStyle w:val="Caption"/>
      </w:pPr>
    </w:p>
    <w:p w14:paraId="01B42F22" w14:textId="77777777" w:rsidR="003821D4" w:rsidRPr="00BA579E" w:rsidRDefault="003821D4" w:rsidP="003821D4">
      <w:pPr>
        <w:pStyle w:val="Caption"/>
      </w:pPr>
    </w:p>
    <w:p w14:paraId="7880D35C" w14:textId="77777777" w:rsidR="003821D4" w:rsidRPr="00BA579E" w:rsidRDefault="003821D4" w:rsidP="003821D4">
      <w:pPr>
        <w:pStyle w:val="ReportText"/>
        <w:rPr>
          <w:lang w:eastAsia="zh-CN"/>
        </w:rPr>
      </w:pPr>
    </w:p>
    <w:p w14:paraId="38628525" w14:textId="3E92D69F" w:rsidR="00E73CDC" w:rsidRPr="00BA579E" w:rsidRDefault="003821D4" w:rsidP="003821D4">
      <w:pPr>
        <w:pStyle w:val="Caption"/>
      </w:pPr>
      <w:r w:rsidRPr="00BA579E">
        <w:lastRenderedPageBreak/>
        <w:t xml:space="preserve">Table </w:t>
      </w:r>
      <w:r w:rsidR="00760710">
        <w:fldChar w:fldCharType="begin"/>
      </w:r>
      <w:r w:rsidR="00760710">
        <w:instrText xml:space="preserve"> SEQ Table \* ARABIC </w:instrText>
      </w:r>
      <w:r w:rsidR="00760710">
        <w:fldChar w:fldCharType="separate"/>
      </w:r>
      <w:r w:rsidR="005E0E78">
        <w:rPr>
          <w:noProof/>
        </w:rPr>
        <w:t>11</w:t>
      </w:r>
      <w:r w:rsidR="00760710">
        <w:rPr>
          <w:noProof/>
        </w:rPr>
        <w:fldChar w:fldCharType="end"/>
      </w:r>
      <w:r w:rsidRPr="00BA579E">
        <w:t xml:space="preserve"> Monthly Peak Electricity Demand of Baseline and Proposed Case for car park</w:t>
      </w:r>
    </w:p>
    <w:tbl>
      <w:tblP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1833"/>
        <w:gridCol w:w="1745"/>
        <w:gridCol w:w="1531"/>
      </w:tblGrid>
      <w:tr w:rsidR="003821D4" w:rsidRPr="00BA579E" w14:paraId="440CAE05" w14:textId="77777777" w:rsidTr="00157A79">
        <w:trPr>
          <w:trHeight w:val="282"/>
        </w:trPr>
        <w:tc>
          <w:tcPr>
            <w:tcW w:w="5000" w:type="pct"/>
            <w:gridSpan w:val="4"/>
            <w:shd w:val="clear" w:color="auto" w:fill="BFBFBF"/>
            <w:noWrap/>
            <w:vAlign w:val="center"/>
          </w:tcPr>
          <w:p w14:paraId="1AD04C52" w14:textId="77777777" w:rsidR="003821D4" w:rsidRPr="00BA579E" w:rsidRDefault="003821D4" w:rsidP="00157A79">
            <w:pPr>
              <w:rPr>
                <w:rFonts w:eastAsia="PMingLiU"/>
                <w:b/>
                <w:bCs/>
                <w:sz w:val="22"/>
                <w:szCs w:val="22"/>
                <w:lang w:eastAsia="zh-HK"/>
              </w:rPr>
            </w:pPr>
            <w:r w:rsidRPr="00BA579E">
              <w:rPr>
                <w:b/>
                <w:bCs/>
                <w:sz w:val="22"/>
                <w:szCs w:val="22"/>
              </w:rPr>
              <w:t>Residential Tower</w:t>
            </w:r>
          </w:p>
        </w:tc>
      </w:tr>
      <w:tr w:rsidR="003821D4" w:rsidRPr="00BA579E" w14:paraId="64722E0A" w14:textId="77777777" w:rsidTr="00157A79">
        <w:trPr>
          <w:trHeight w:val="282"/>
        </w:trPr>
        <w:tc>
          <w:tcPr>
            <w:tcW w:w="1809" w:type="pct"/>
            <w:shd w:val="clear" w:color="auto" w:fill="BFBFBF"/>
            <w:noWrap/>
            <w:vAlign w:val="center"/>
          </w:tcPr>
          <w:p w14:paraId="357CD38D" w14:textId="77777777" w:rsidR="003821D4" w:rsidRPr="00BA579E" w:rsidRDefault="003821D4" w:rsidP="00157A79">
            <w:pPr>
              <w:ind w:left="-54"/>
              <w:rPr>
                <w:b/>
                <w:bCs/>
                <w:sz w:val="22"/>
                <w:szCs w:val="22"/>
              </w:rPr>
            </w:pPr>
            <w:r w:rsidRPr="00BA579E">
              <w:rPr>
                <w:b/>
                <w:bCs/>
                <w:sz w:val="22"/>
                <w:szCs w:val="22"/>
              </w:rPr>
              <w:t>Month</w:t>
            </w:r>
          </w:p>
        </w:tc>
        <w:tc>
          <w:tcPr>
            <w:tcW w:w="1145" w:type="pct"/>
            <w:shd w:val="clear" w:color="auto" w:fill="BFBFBF"/>
            <w:vAlign w:val="center"/>
          </w:tcPr>
          <w:p w14:paraId="10CCAAFB" w14:textId="77777777" w:rsidR="003821D4" w:rsidRPr="00BA579E" w:rsidRDefault="003821D4" w:rsidP="00157A79">
            <w:pPr>
              <w:ind w:left="-54" w:firstLine="54"/>
              <w:jc w:val="center"/>
              <w:rPr>
                <w:b/>
                <w:bCs/>
                <w:sz w:val="22"/>
                <w:szCs w:val="22"/>
              </w:rPr>
            </w:pPr>
            <w:r w:rsidRPr="00BA579E">
              <w:rPr>
                <w:b/>
                <w:bCs/>
                <w:sz w:val="22"/>
                <w:szCs w:val="22"/>
              </w:rPr>
              <w:t>Baseline Case</w:t>
            </w:r>
          </w:p>
        </w:tc>
        <w:tc>
          <w:tcPr>
            <w:tcW w:w="1090" w:type="pct"/>
            <w:shd w:val="clear" w:color="auto" w:fill="BFBFBF"/>
            <w:vAlign w:val="center"/>
          </w:tcPr>
          <w:p w14:paraId="16C82219" w14:textId="77777777" w:rsidR="003821D4" w:rsidRPr="00BA579E" w:rsidRDefault="003821D4" w:rsidP="00157A79">
            <w:pPr>
              <w:jc w:val="center"/>
              <w:rPr>
                <w:b/>
                <w:bCs/>
                <w:sz w:val="22"/>
                <w:szCs w:val="22"/>
              </w:rPr>
            </w:pPr>
            <w:r w:rsidRPr="00BA579E">
              <w:rPr>
                <w:b/>
                <w:bCs/>
                <w:sz w:val="22"/>
                <w:szCs w:val="22"/>
              </w:rPr>
              <w:t>Proposed Case</w:t>
            </w:r>
          </w:p>
        </w:tc>
        <w:tc>
          <w:tcPr>
            <w:tcW w:w="956" w:type="pct"/>
            <w:shd w:val="clear" w:color="auto" w:fill="BFBFBF"/>
            <w:vAlign w:val="center"/>
          </w:tcPr>
          <w:p w14:paraId="16D0D46E" w14:textId="77777777" w:rsidR="003821D4" w:rsidRPr="00BA579E" w:rsidRDefault="003821D4" w:rsidP="00157A79">
            <w:pPr>
              <w:jc w:val="center"/>
              <w:rPr>
                <w:rFonts w:eastAsia="PMingLiU"/>
                <w:b/>
                <w:bCs/>
                <w:sz w:val="22"/>
                <w:szCs w:val="22"/>
                <w:lang w:eastAsia="zh-HK"/>
              </w:rPr>
            </w:pPr>
            <w:r w:rsidRPr="00BA579E">
              <w:rPr>
                <w:rFonts w:eastAsia="PMingLiU" w:hint="eastAsia"/>
                <w:b/>
                <w:bCs/>
                <w:sz w:val="22"/>
                <w:szCs w:val="22"/>
                <w:lang w:eastAsia="zh-HK"/>
              </w:rPr>
              <w:t xml:space="preserve">% </w:t>
            </w:r>
            <w:r w:rsidRPr="00BA579E">
              <w:rPr>
                <w:rFonts w:eastAsia="PMingLiU"/>
                <w:b/>
                <w:bCs/>
                <w:sz w:val="22"/>
                <w:szCs w:val="22"/>
                <w:lang w:eastAsia="zh-HK"/>
              </w:rPr>
              <w:t>Reduction</w:t>
            </w:r>
          </w:p>
        </w:tc>
      </w:tr>
      <w:tr w:rsidR="003821D4" w:rsidRPr="00BA579E" w14:paraId="4239026E" w14:textId="77777777" w:rsidTr="00157A79">
        <w:trPr>
          <w:trHeight w:val="278"/>
        </w:trPr>
        <w:tc>
          <w:tcPr>
            <w:tcW w:w="1809" w:type="pct"/>
            <w:shd w:val="clear" w:color="auto" w:fill="FFFFFF"/>
            <w:noWrap/>
            <w:vAlign w:val="center"/>
          </w:tcPr>
          <w:p w14:paraId="0B5D2AAD" w14:textId="77777777" w:rsidR="003821D4" w:rsidRPr="00BA579E" w:rsidRDefault="003821D4" w:rsidP="00157A79">
            <w:pPr>
              <w:ind w:left="-54"/>
              <w:rPr>
                <w:b/>
                <w:bCs/>
                <w:color w:val="FFFFFF"/>
                <w:sz w:val="22"/>
                <w:szCs w:val="22"/>
              </w:rPr>
            </w:pPr>
          </w:p>
        </w:tc>
        <w:tc>
          <w:tcPr>
            <w:tcW w:w="1145" w:type="pct"/>
            <w:shd w:val="clear" w:color="auto" w:fill="FFFFFF"/>
            <w:vAlign w:val="center"/>
          </w:tcPr>
          <w:p w14:paraId="103AD7B0" w14:textId="77777777" w:rsidR="003821D4" w:rsidRPr="00BA579E" w:rsidRDefault="003821D4" w:rsidP="00157A79">
            <w:pPr>
              <w:ind w:left="-54" w:firstLine="54"/>
              <w:jc w:val="center"/>
              <w:rPr>
                <w:rFonts w:eastAsia="PMingLiU"/>
                <w:b/>
                <w:bCs/>
                <w:color w:val="000000"/>
                <w:sz w:val="22"/>
                <w:szCs w:val="22"/>
                <w:lang w:eastAsia="zh-HK"/>
              </w:rPr>
            </w:pPr>
            <w:r w:rsidRPr="00BA579E">
              <w:rPr>
                <w:b/>
                <w:bCs/>
                <w:color w:val="000000"/>
                <w:sz w:val="22"/>
                <w:szCs w:val="22"/>
              </w:rPr>
              <w:t>kW</w:t>
            </w:r>
          </w:p>
        </w:tc>
        <w:tc>
          <w:tcPr>
            <w:tcW w:w="1090" w:type="pct"/>
            <w:shd w:val="clear" w:color="auto" w:fill="FFFFFF"/>
            <w:vAlign w:val="center"/>
          </w:tcPr>
          <w:p w14:paraId="3C712E30" w14:textId="77777777" w:rsidR="003821D4" w:rsidRPr="00BA579E" w:rsidRDefault="003821D4" w:rsidP="00157A79">
            <w:pPr>
              <w:jc w:val="center"/>
              <w:rPr>
                <w:rFonts w:eastAsia="PMingLiU"/>
                <w:b/>
                <w:bCs/>
                <w:color w:val="000000"/>
                <w:sz w:val="22"/>
                <w:szCs w:val="22"/>
                <w:lang w:eastAsia="zh-HK"/>
              </w:rPr>
            </w:pPr>
            <w:r w:rsidRPr="00BA579E">
              <w:rPr>
                <w:b/>
                <w:bCs/>
                <w:color w:val="000000"/>
                <w:sz w:val="22"/>
                <w:szCs w:val="22"/>
              </w:rPr>
              <w:t>kW</w:t>
            </w:r>
          </w:p>
        </w:tc>
        <w:tc>
          <w:tcPr>
            <w:tcW w:w="956" w:type="pct"/>
            <w:shd w:val="clear" w:color="auto" w:fill="FFFFFF"/>
            <w:vAlign w:val="center"/>
          </w:tcPr>
          <w:p w14:paraId="5D05CA91" w14:textId="77777777" w:rsidR="003821D4" w:rsidRPr="00BA579E" w:rsidRDefault="003821D4" w:rsidP="00157A79">
            <w:pPr>
              <w:jc w:val="center"/>
              <w:rPr>
                <w:rFonts w:eastAsia="PMingLiU"/>
                <w:b/>
                <w:sz w:val="22"/>
                <w:szCs w:val="22"/>
                <w:lang w:eastAsia="zh-HK"/>
              </w:rPr>
            </w:pPr>
          </w:p>
        </w:tc>
      </w:tr>
      <w:tr w:rsidR="003821D4" w:rsidRPr="00BA579E" w14:paraId="0A5CAB56" w14:textId="77777777" w:rsidTr="00157A79">
        <w:trPr>
          <w:trHeight w:val="282"/>
        </w:trPr>
        <w:tc>
          <w:tcPr>
            <w:tcW w:w="1809" w:type="pct"/>
            <w:noWrap/>
            <w:vAlign w:val="bottom"/>
          </w:tcPr>
          <w:p w14:paraId="201F0310"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January</w:t>
            </w:r>
          </w:p>
        </w:tc>
        <w:tc>
          <w:tcPr>
            <w:tcW w:w="1145" w:type="pct"/>
            <w:shd w:val="clear" w:color="auto" w:fill="auto"/>
            <w:vAlign w:val="bottom"/>
          </w:tcPr>
          <w:p w14:paraId="60C55321" w14:textId="3A9084B7"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0D12FC6C" w14:textId="18FC50A4"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2C6A7023" w14:textId="167F380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2B43FB08" w14:textId="77777777" w:rsidTr="00157A79">
        <w:trPr>
          <w:trHeight w:val="282"/>
        </w:trPr>
        <w:tc>
          <w:tcPr>
            <w:tcW w:w="1809" w:type="pct"/>
            <w:noWrap/>
            <w:vAlign w:val="bottom"/>
          </w:tcPr>
          <w:p w14:paraId="2025B3B2"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February</w:t>
            </w:r>
          </w:p>
        </w:tc>
        <w:tc>
          <w:tcPr>
            <w:tcW w:w="1145" w:type="pct"/>
            <w:shd w:val="clear" w:color="auto" w:fill="auto"/>
            <w:vAlign w:val="bottom"/>
          </w:tcPr>
          <w:p w14:paraId="616B8901" w14:textId="7DBB145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7573E74B" w14:textId="348C892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7A7D12B7" w14:textId="46DEA74B"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5C30B8E7" w14:textId="77777777" w:rsidTr="00157A79">
        <w:trPr>
          <w:trHeight w:val="270"/>
        </w:trPr>
        <w:tc>
          <w:tcPr>
            <w:tcW w:w="1809" w:type="pct"/>
            <w:noWrap/>
            <w:vAlign w:val="bottom"/>
          </w:tcPr>
          <w:p w14:paraId="6A0221D1"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March</w:t>
            </w:r>
          </w:p>
        </w:tc>
        <w:tc>
          <w:tcPr>
            <w:tcW w:w="1145" w:type="pct"/>
            <w:shd w:val="clear" w:color="auto" w:fill="auto"/>
            <w:vAlign w:val="bottom"/>
          </w:tcPr>
          <w:p w14:paraId="6ED84CCE" w14:textId="26ACA847"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7B075AAA" w14:textId="18417E29"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642E383F" w14:textId="2888E53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88C8F81" w14:textId="77777777" w:rsidTr="00157A79">
        <w:trPr>
          <w:trHeight w:val="282"/>
        </w:trPr>
        <w:tc>
          <w:tcPr>
            <w:tcW w:w="1809" w:type="pct"/>
            <w:shd w:val="clear" w:color="auto" w:fill="auto"/>
            <w:noWrap/>
            <w:vAlign w:val="bottom"/>
          </w:tcPr>
          <w:p w14:paraId="543264F6"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April</w:t>
            </w:r>
          </w:p>
        </w:tc>
        <w:tc>
          <w:tcPr>
            <w:tcW w:w="1145" w:type="pct"/>
            <w:shd w:val="clear" w:color="auto" w:fill="auto"/>
            <w:vAlign w:val="bottom"/>
          </w:tcPr>
          <w:p w14:paraId="2C58128D" w14:textId="7542450F"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49CC7540" w14:textId="280C3625"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43BB03C6" w14:textId="6708831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4227D126" w14:textId="77777777" w:rsidTr="00157A79">
        <w:trPr>
          <w:trHeight w:val="282"/>
        </w:trPr>
        <w:tc>
          <w:tcPr>
            <w:tcW w:w="1809" w:type="pct"/>
            <w:shd w:val="clear" w:color="auto" w:fill="auto"/>
            <w:noWrap/>
            <w:vAlign w:val="bottom"/>
          </w:tcPr>
          <w:p w14:paraId="436A3A21"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May</w:t>
            </w:r>
          </w:p>
        </w:tc>
        <w:tc>
          <w:tcPr>
            <w:tcW w:w="1145" w:type="pct"/>
            <w:shd w:val="clear" w:color="auto" w:fill="auto"/>
            <w:vAlign w:val="bottom"/>
          </w:tcPr>
          <w:p w14:paraId="5D44DDFA" w14:textId="2485903F"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36049F6E" w14:textId="7812B2C2"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6A65101B" w14:textId="1980F8FB"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2CF5D238" w14:textId="77777777" w:rsidTr="00157A79">
        <w:trPr>
          <w:trHeight w:val="282"/>
        </w:trPr>
        <w:tc>
          <w:tcPr>
            <w:tcW w:w="1809" w:type="pct"/>
            <w:shd w:val="clear" w:color="auto" w:fill="FFC000"/>
            <w:noWrap/>
            <w:vAlign w:val="bottom"/>
          </w:tcPr>
          <w:p w14:paraId="0C8F6384"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June</w:t>
            </w:r>
          </w:p>
        </w:tc>
        <w:tc>
          <w:tcPr>
            <w:tcW w:w="1145" w:type="pct"/>
            <w:shd w:val="clear" w:color="auto" w:fill="FFC000"/>
            <w:vAlign w:val="bottom"/>
          </w:tcPr>
          <w:p w14:paraId="73E98815" w14:textId="38ADE6B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FFC000"/>
            <w:vAlign w:val="bottom"/>
          </w:tcPr>
          <w:p w14:paraId="61167242" w14:textId="44D8DDD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FFC000"/>
            <w:vAlign w:val="bottom"/>
          </w:tcPr>
          <w:p w14:paraId="352A25B8" w14:textId="10ED3B16"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629AB754" w14:textId="77777777" w:rsidTr="00157A79">
        <w:trPr>
          <w:trHeight w:val="282"/>
        </w:trPr>
        <w:tc>
          <w:tcPr>
            <w:tcW w:w="1809" w:type="pct"/>
            <w:shd w:val="clear" w:color="auto" w:fill="auto"/>
            <w:noWrap/>
            <w:vAlign w:val="bottom"/>
          </w:tcPr>
          <w:p w14:paraId="6D8E8808"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July</w:t>
            </w:r>
          </w:p>
        </w:tc>
        <w:tc>
          <w:tcPr>
            <w:tcW w:w="1145" w:type="pct"/>
            <w:shd w:val="clear" w:color="auto" w:fill="auto"/>
            <w:vAlign w:val="bottom"/>
          </w:tcPr>
          <w:p w14:paraId="10058502" w14:textId="436145DA"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3ECC58FF" w14:textId="6F749FA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407EFC1D" w14:textId="330DC073"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A25E26A" w14:textId="77777777" w:rsidTr="00157A79">
        <w:trPr>
          <w:trHeight w:val="197"/>
        </w:trPr>
        <w:tc>
          <w:tcPr>
            <w:tcW w:w="1809" w:type="pct"/>
            <w:shd w:val="clear" w:color="auto" w:fill="auto"/>
            <w:noWrap/>
            <w:vAlign w:val="bottom"/>
          </w:tcPr>
          <w:p w14:paraId="647806B4"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August</w:t>
            </w:r>
          </w:p>
        </w:tc>
        <w:tc>
          <w:tcPr>
            <w:tcW w:w="1145" w:type="pct"/>
            <w:shd w:val="clear" w:color="auto" w:fill="auto"/>
            <w:vAlign w:val="bottom"/>
          </w:tcPr>
          <w:p w14:paraId="6BA60486" w14:textId="69E9B27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5B08806A" w14:textId="28A7BCFA"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70334689" w14:textId="79C33173"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BAD50E1" w14:textId="77777777" w:rsidTr="00157A79">
        <w:trPr>
          <w:trHeight w:val="282"/>
        </w:trPr>
        <w:tc>
          <w:tcPr>
            <w:tcW w:w="1809" w:type="pct"/>
            <w:shd w:val="clear" w:color="auto" w:fill="auto"/>
            <w:noWrap/>
            <w:vAlign w:val="bottom"/>
          </w:tcPr>
          <w:p w14:paraId="1A6BE509"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September</w:t>
            </w:r>
          </w:p>
        </w:tc>
        <w:tc>
          <w:tcPr>
            <w:tcW w:w="1145" w:type="pct"/>
            <w:shd w:val="clear" w:color="auto" w:fill="auto"/>
            <w:vAlign w:val="bottom"/>
          </w:tcPr>
          <w:p w14:paraId="383E4CBB" w14:textId="3827627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49128031" w14:textId="2A862486"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65CCC4F8" w14:textId="21A4D63D"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758F9950" w14:textId="77777777" w:rsidTr="00157A79">
        <w:trPr>
          <w:trHeight w:val="282"/>
        </w:trPr>
        <w:tc>
          <w:tcPr>
            <w:tcW w:w="1809" w:type="pct"/>
            <w:shd w:val="clear" w:color="auto" w:fill="auto"/>
            <w:noWrap/>
            <w:vAlign w:val="bottom"/>
          </w:tcPr>
          <w:p w14:paraId="4304D26E" w14:textId="77777777" w:rsidR="003821D4" w:rsidRPr="00BA579E" w:rsidRDefault="003821D4" w:rsidP="003821D4">
            <w:pPr>
              <w:rPr>
                <w:rFonts w:asciiTheme="majorHAnsi" w:eastAsia="PMingLiU" w:hAnsiTheme="majorHAnsi" w:cstheme="majorHAnsi"/>
                <w:sz w:val="22"/>
                <w:szCs w:val="22"/>
                <w:lang w:eastAsia="zh-HK"/>
              </w:rPr>
            </w:pPr>
            <w:r w:rsidRPr="00BA579E">
              <w:rPr>
                <w:rFonts w:asciiTheme="majorHAnsi" w:hAnsiTheme="majorHAnsi" w:cstheme="majorHAnsi"/>
                <w:color w:val="000000"/>
                <w:sz w:val="22"/>
                <w:szCs w:val="22"/>
              </w:rPr>
              <w:t>October</w:t>
            </w:r>
          </w:p>
        </w:tc>
        <w:tc>
          <w:tcPr>
            <w:tcW w:w="1145" w:type="pct"/>
            <w:shd w:val="clear" w:color="auto" w:fill="auto"/>
            <w:vAlign w:val="bottom"/>
          </w:tcPr>
          <w:p w14:paraId="2B09A832" w14:textId="7B7025F2"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2C863EA9" w14:textId="1CA3DAB3"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351EB196" w14:textId="74EEB0E1"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2B2315FC" w14:textId="77777777" w:rsidTr="00157A79">
        <w:trPr>
          <w:trHeight w:val="282"/>
        </w:trPr>
        <w:tc>
          <w:tcPr>
            <w:tcW w:w="1809" w:type="pct"/>
            <w:shd w:val="clear" w:color="auto" w:fill="auto"/>
            <w:noWrap/>
            <w:vAlign w:val="bottom"/>
          </w:tcPr>
          <w:p w14:paraId="20F97964" w14:textId="77777777" w:rsidR="003821D4" w:rsidRPr="00BA579E" w:rsidRDefault="003821D4" w:rsidP="003821D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November</w:t>
            </w:r>
          </w:p>
        </w:tc>
        <w:tc>
          <w:tcPr>
            <w:tcW w:w="1145" w:type="pct"/>
            <w:shd w:val="clear" w:color="auto" w:fill="auto"/>
            <w:vAlign w:val="bottom"/>
          </w:tcPr>
          <w:p w14:paraId="1DB2B763" w14:textId="421035D9"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6C32246F" w14:textId="15179630"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5AAC9D80" w14:textId="4B0B5695"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64BE6482" w14:textId="77777777" w:rsidTr="00157A79">
        <w:trPr>
          <w:trHeight w:val="282"/>
        </w:trPr>
        <w:tc>
          <w:tcPr>
            <w:tcW w:w="1809" w:type="pct"/>
            <w:shd w:val="clear" w:color="auto" w:fill="auto"/>
            <w:noWrap/>
            <w:vAlign w:val="bottom"/>
          </w:tcPr>
          <w:p w14:paraId="7C0F4041" w14:textId="77777777" w:rsidR="003821D4" w:rsidRPr="00BA579E" w:rsidRDefault="003821D4" w:rsidP="003821D4">
            <w:pPr>
              <w:rPr>
                <w:rFonts w:asciiTheme="majorHAnsi" w:hAnsiTheme="majorHAnsi" w:cstheme="majorHAnsi"/>
                <w:color w:val="000000"/>
                <w:sz w:val="22"/>
                <w:szCs w:val="22"/>
              </w:rPr>
            </w:pPr>
            <w:r w:rsidRPr="00BA579E">
              <w:rPr>
                <w:rFonts w:asciiTheme="majorHAnsi" w:hAnsiTheme="majorHAnsi" w:cstheme="majorHAnsi"/>
                <w:color w:val="000000"/>
                <w:sz w:val="22"/>
                <w:szCs w:val="22"/>
              </w:rPr>
              <w:t>December</w:t>
            </w:r>
          </w:p>
        </w:tc>
        <w:tc>
          <w:tcPr>
            <w:tcW w:w="1145" w:type="pct"/>
            <w:shd w:val="clear" w:color="auto" w:fill="auto"/>
            <w:vAlign w:val="bottom"/>
          </w:tcPr>
          <w:p w14:paraId="70210A67" w14:textId="2764743A"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8.4</w:t>
            </w:r>
          </w:p>
        </w:tc>
        <w:tc>
          <w:tcPr>
            <w:tcW w:w="1090" w:type="pct"/>
            <w:shd w:val="clear" w:color="auto" w:fill="auto"/>
            <w:vAlign w:val="bottom"/>
          </w:tcPr>
          <w:p w14:paraId="3E98F6F2" w14:textId="47DF73DE"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5.8</w:t>
            </w:r>
          </w:p>
        </w:tc>
        <w:tc>
          <w:tcPr>
            <w:tcW w:w="956" w:type="pct"/>
            <w:shd w:val="clear" w:color="auto" w:fill="auto"/>
            <w:vAlign w:val="bottom"/>
          </w:tcPr>
          <w:p w14:paraId="0D46808D" w14:textId="0844EBB9" w:rsidR="003821D4" w:rsidRPr="00BA579E" w:rsidRDefault="003821D4" w:rsidP="003821D4">
            <w:pPr>
              <w:jc w:val="center"/>
              <w:rPr>
                <w:rFonts w:asciiTheme="majorHAnsi" w:hAnsiTheme="majorHAnsi" w:cstheme="majorHAnsi"/>
                <w:color w:val="000000"/>
                <w:sz w:val="22"/>
                <w:szCs w:val="22"/>
              </w:rPr>
            </w:pPr>
            <w:r w:rsidRPr="00BA579E">
              <w:rPr>
                <w:rFonts w:asciiTheme="majorHAnsi" w:hAnsiTheme="majorHAnsi" w:cstheme="majorHAnsi"/>
                <w:color w:val="000000"/>
                <w:sz w:val="22"/>
                <w:szCs w:val="22"/>
              </w:rPr>
              <w:t>31.4%</w:t>
            </w:r>
          </w:p>
        </w:tc>
      </w:tr>
      <w:tr w:rsidR="003821D4" w:rsidRPr="00BA579E" w14:paraId="6B7FD5E1" w14:textId="77777777" w:rsidTr="00157A79">
        <w:trPr>
          <w:cantSplit/>
          <w:trHeight w:val="368"/>
        </w:trPr>
        <w:tc>
          <w:tcPr>
            <w:tcW w:w="4044" w:type="pct"/>
            <w:gridSpan w:val="3"/>
            <w:noWrap/>
            <w:vAlign w:val="center"/>
          </w:tcPr>
          <w:p w14:paraId="7722AD69" w14:textId="77777777" w:rsidR="003821D4" w:rsidRPr="00BA579E" w:rsidRDefault="003821D4" w:rsidP="00157A79">
            <w:pPr>
              <w:jc w:val="right"/>
              <w:rPr>
                <w:rFonts w:asciiTheme="majorHAnsi" w:eastAsia="PMingLiU" w:hAnsiTheme="majorHAnsi" w:cstheme="majorHAnsi"/>
                <w:b/>
                <w:color w:val="000000"/>
                <w:sz w:val="22"/>
                <w:szCs w:val="22"/>
                <w:lang w:eastAsia="zh-HK"/>
              </w:rPr>
            </w:pPr>
            <w:r w:rsidRPr="00BA579E">
              <w:rPr>
                <w:rFonts w:eastAsia="PMingLiU"/>
                <w:b/>
                <w:sz w:val="22"/>
                <w:szCs w:val="22"/>
              </w:rPr>
              <w:t>Peak Demand Reduction</w:t>
            </w:r>
          </w:p>
        </w:tc>
        <w:tc>
          <w:tcPr>
            <w:tcW w:w="956" w:type="pct"/>
            <w:shd w:val="clear" w:color="auto" w:fill="auto"/>
            <w:vAlign w:val="center"/>
          </w:tcPr>
          <w:p w14:paraId="08637B5A" w14:textId="25250755" w:rsidR="003821D4" w:rsidRPr="00BA579E" w:rsidRDefault="003821D4" w:rsidP="003821D4">
            <w:pPr>
              <w:jc w:val="center"/>
              <w:rPr>
                <w:rFonts w:eastAsia="PMingLiU"/>
                <w:b/>
                <w:color w:val="000000"/>
                <w:sz w:val="22"/>
                <w:szCs w:val="22"/>
                <w:lang w:eastAsia="zh-HK"/>
              </w:rPr>
            </w:pPr>
            <w:r w:rsidRPr="00BA579E">
              <w:rPr>
                <w:rFonts w:eastAsia="PMingLiU"/>
                <w:b/>
                <w:color w:val="000000"/>
                <w:sz w:val="22"/>
                <w:szCs w:val="22"/>
                <w:lang w:eastAsia="zh-HK"/>
              </w:rPr>
              <w:t>31.4</w:t>
            </w:r>
            <w:r w:rsidRPr="00BA579E">
              <w:rPr>
                <w:rFonts w:eastAsia="PMingLiU" w:hint="eastAsia"/>
                <w:b/>
                <w:color w:val="000000"/>
                <w:sz w:val="22"/>
                <w:szCs w:val="22"/>
                <w:lang w:eastAsia="zh-HK"/>
              </w:rPr>
              <w:t>%</w:t>
            </w:r>
          </w:p>
        </w:tc>
      </w:tr>
      <w:tr w:rsidR="003821D4" w:rsidRPr="00BA579E" w14:paraId="3E59DE0F" w14:textId="77777777" w:rsidTr="00157A79">
        <w:trPr>
          <w:cantSplit/>
          <w:trHeight w:val="359"/>
        </w:trPr>
        <w:tc>
          <w:tcPr>
            <w:tcW w:w="1809" w:type="pct"/>
            <w:noWrap/>
            <w:vAlign w:val="center"/>
          </w:tcPr>
          <w:p w14:paraId="223CFCB2" w14:textId="77777777" w:rsidR="003821D4" w:rsidRPr="00BA579E" w:rsidRDefault="003821D4" w:rsidP="00157A79">
            <w:pPr>
              <w:jc w:val="center"/>
              <w:rPr>
                <w:rFonts w:eastAsia="PMingLiU"/>
                <w:b/>
                <w:sz w:val="22"/>
                <w:szCs w:val="22"/>
              </w:rPr>
            </w:pPr>
            <w:r w:rsidRPr="00BA579E">
              <w:rPr>
                <w:rFonts w:eastAsia="PMingLiU"/>
                <w:b/>
                <w:sz w:val="22"/>
                <w:szCs w:val="22"/>
              </w:rPr>
              <w:t>No.</w:t>
            </w:r>
            <w:r w:rsidRPr="00BA579E">
              <w:rPr>
                <w:rFonts w:eastAsia="PMingLiU"/>
                <w:b/>
                <w:sz w:val="22"/>
                <w:szCs w:val="22"/>
                <w:lang w:eastAsia="zh-TW"/>
              </w:rPr>
              <w:t xml:space="preserve"> of credit attained</w:t>
            </w:r>
          </w:p>
        </w:tc>
        <w:tc>
          <w:tcPr>
            <w:tcW w:w="3191" w:type="pct"/>
            <w:gridSpan w:val="3"/>
            <w:shd w:val="clear" w:color="auto" w:fill="auto"/>
            <w:vAlign w:val="center"/>
          </w:tcPr>
          <w:p w14:paraId="18B6F822" w14:textId="77777777" w:rsidR="003821D4" w:rsidRPr="00BA579E" w:rsidRDefault="003821D4" w:rsidP="00157A79">
            <w:pPr>
              <w:jc w:val="center"/>
              <w:rPr>
                <w:rFonts w:eastAsia="PMingLiU"/>
                <w:b/>
                <w:color w:val="FF0000"/>
                <w:sz w:val="22"/>
                <w:szCs w:val="22"/>
                <w:lang w:eastAsia="zh-HK"/>
              </w:rPr>
            </w:pPr>
            <w:r w:rsidRPr="00BA579E">
              <w:rPr>
                <w:rFonts w:eastAsia="PMingLiU"/>
                <w:b/>
                <w:color w:val="FF0000"/>
                <w:sz w:val="22"/>
                <w:szCs w:val="22"/>
                <w:lang w:eastAsia="zh-HK"/>
              </w:rPr>
              <w:t>3</w:t>
            </w:r>
          </w:p>
        </w:tc>
      </w:tr>
    </w:tbl>
    <w:p w14:paraId="1B2DB5A9" w14:textId="77777777" w:rsidR="003821D4" w:rsidRPr="00BA579E" w:rsidRDefault="003821D4" w:rsidP="003821D4">
      <w:pPr>
        <w:pStyle w:val="ReportText"/>
        <w:rPr>
          <w:lang w:eastAsia="zh-CN"/>
        </w:rPr>
      </w:pPr>
    </w:p>
    <w:p w14:paraId="1F2A4CB2" w14:textId="2E36381C" w:rsidR="00232EC6" w:rsidRPr="00BA579E" w:rsidRDefault="00232EC6" w:rsidP="00232EC6">
      <w:pPr>
        <w:jc w:val="both"/>
      </w:pPr>
    </w:p>
    <w:p w14:paraId="28C0CA0C" w14:textId="3F4E4D55" w:rsidR="00FE7D91" w:rsidRPr="00BA579E" w:rsidRDefault="00FE7D91" w:rsidP="000C7AEF">
      <w:pPr>
        <w:jc w:val="both"/>
        <w:rPr>
          <w:rFonts w:eastAsia="PMingLiU"/>
          <w:szCs w:val="22"/>
          <w:highlight w:val="yellow"/>
          <w:lang w:eastAsia="zh-TW"/>
        </w:rPr>
      </w:pPr>
      <w:r w:rsidRPr="00BA579E">
        <w:rPr>
          <w:rFonts w:eastAsia="PMingLiU" w:hint="eastAsia"/>
          <w:noProof/>
          <w:szCs w:val="22"/>
        </w:rPr>
        <mc:AlternateContent>
          <mc:Choice Requires="wpc">
            <w:drawing>
              <wp:inline distT="0" distB="0" distL="0" distR="0" wp14:anchorId="76133430" wp14:editId="57E0D118">
                <wp:extent cx="5039995" cy="2808899"/>
                <wp:effectExtent l="0" t="0" r="0" b="0"/>
                <wp:docPr id="452" name="Canvas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 name="Picture 105"/>
                          <pic:cNvPicPr>
                            <a:picLocks noChangeAspect="1"/>
                          </pic:cNvPicPr>
                        </pic:nvPicPr>
                        <pic:blipFill>
                          <a:blip r:embed="rId69"/>
                          <a:stretch>
                            <a:fillRect/>
                          </a:stretch>
                        </pic:blipFill>
                        <pic:spPr>
                          <a:xfrm>
                            <a:off x="218364" y="0"/>
                            <a:ext cx="4749511" cy="2808605"/>
                          </a:xfrm>
                          <a:prstGeom prst="rect">
                            <a:avLst/>
                          </a:prstGeom>
                        </pic:spPr>
                      </pic:pic>
                      <wps:wsp>
                        <wps:cNvPr id="2" name="Rectangle 1"/>
                        <wps:cNvSpPr/>
                        <wps:spPr>
                          <a:xfrm>
                            <a:off x="2173185" y="443553"/>
                            <a:ext cx="332509" cy="1883524"/>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931950" y="216578"/>
                            <a:ext cx="914400" cy="284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23556" w14:textId="1F8B91E4" w:rsidR="00020774" w:rsidRPr="003E671F" w:rsidRDefault="00020774">
                              <w:pPr>
                                <w:rPr>
                                  <w:sz w:val="20"/>
                                  <w:lang w:val="en-US"/>
                                </w:rPr>
                              </w:pPr>
                              <w:r w:rsidRPr="003E671F">
                                <w:rPr>
                                  <w:sz w:val="20"/>
                                  <w:lang w:val="en-US"/>
                                </w:rPr>
                                <w:t>Peak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133430" id="Canvas 452" o:spid="_x0000_s1092" editas="canvas" style="width:396.85pt;height:221.15pt;mso-position-horizontal-relative:char;mso-position-vertical-relative:line" coordsize="50399,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">
                <v:shape id="_x0000_s1093" type="#_x0000_t75" style="position:absolute;width:50399;height:28086;visibility:visible;mso-wrap-style:square">
                  <v:fill o:detectmouseclick="t"/>
                  <v:path o:connecttype="none"/>
                </v:shape>
                <v:shape id="Picture 105" o:spid="_x0000_s1094" type="#_x0000_t75" style="position:absolute;left:2183;width:47495;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">
                  <v:imagedata r:id="rId70" o:title=""/>
                </v:shape>
                <v:rect id="Rectangle 1" o:spid="_x0000_s1095" style="position:absolute;left:21731;top:4435;width:3325;height:1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" filled="f" strokecolor="red" strokeweight="1.5pt">
                  <v:stroke dashstyle="3 1"/>
                </v:rect>
                <v:shape id="Text Box 3" o:spid="_x0000_s1096" type="#_x0000_t202" style="position:absolute;left:19319;top:2165;width:914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25223556" w14:textId="1F8B91E4" w:rsidR="00020774" w:rsidRPr="003E671F" w:rsidRDefault="00020774">
                        <w:pPr>
                          <w:rPr>
                            <w:sz w:val="20"/>
                            <w:lang w:val="en-US"/>
                          </w:rPr>
                        </w:pPr>
                        <w:r w:rsidRPr="003E671F">
                          <w:rPr>
                            <w:sz w:val="20"/>
                            <w:lang w:val="en-US"/>
                          </w:rPr>
                          <w:t>Peak month</w:t>
                        </w:r>
                      </w:p>
                    </w:txbxContent>
                  </v:textbox>
                </v:shape>
                <w10:anchorlock/>
              </v:group>
            </w:pict>
          </mc:Fallback>
        </mc:AlternateContent>
      </w:r>
      <w:r w:rsidRPr="00BA579E">
        <w:t xml:space="preserve">Figure </w:t>
      </w:r>
      <w:r w:rsidR="00760710">
        <w:fldChar w:fldCharType="begin"/>
      </w:r>
      <w:r w:rsidR="00760710">
        <w:instrText xml:space="preserve"> SEQ Figure \* ARABIC </w:instrText>
      </w:r>
      <w:r w:rsidR="00760710">
        <w:fldChar w:fldCharType="separate"/>
      </w:r>
      <w:r w:rsidR="005E0E78">
        <w:rPr>
          <w:noProof/>
        </w:rPr>
        <w:t>16</w:t>
      </w:r>
      <w:r w:rsidR="00760710">
        <w:rPr>
          <w:noProof/>
        </w:rPr>
        <w:fldChar w:fldCharType="end"/>
      </w:r>
      <w:r w:rsidRPr="00BA579E">
        <w:t xml:space="preserve"> Categorized energy saving between Baseline and Proposed Case</w:t>
      </w:r>
      <w:r w:rsidR="00292C8B" w:rsidRPr="00BA579E">
        <w:t xml:space="preserve"> for residential tower</w:t>
      </w:r>
    </w:p>
    <w:p w14:paraId="084A6FEF" w14:textId="78ED9D09" w:rsidR="00292C8B" w:rsidRPr="00BA579E" w:rsidRDefault="00292C8B" w:rsidP="00292C8B">
      <w:pPr>
        <w:pStyle w:val="ReportText"/>
        <w:rPr>
          <w:lang w:eastAsia="zh-CN"/>
        </w:rPr>
      </w:pPr>
      <w:r w:rsidRPr="00BA579E">
        <w:rPr>
          <w:rFonts w:eastAsia="PMingLiU" w:hint="eastAsia"/>
          <w:noProof/>
          <w:szCs w:val="22"/>
          <w:lang w:eastAsia="zh-CN"/>
        </w:rPr>
        <w:lastRenderedPageBreak/>
        <mc:AlternateContent>
          <mc:Choice Requires="wpc">
            <w:drawing>
              <wp:inline distT="0" distB="0" distL="0" distR="0" wp14:anchorId="4EAE57AE" wp14:editId="46992B0D">
                <wp:extent cx="5039995" cy="2808605"/>
                <wp:effectExtent l="0" t="0" r="825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4" name="Picture 124"/>
                          <pic:cNvPicPr>
                            <a:picLocks noChangeAspect="1"/>
                          </pic:cNvPicPr>
                        </pic:nvPicPr>
                        <pic:blipFill>
                          <a:blip r:embed="rId71"/>
                          <a:stretch>
                            <a:fillRect/>
                          </a:stretch>
                        </pic:blipFill>
                        <pic:spPr>
                          <a:xfrm>
                            <a:off x="0" y="0"/>
                            <a:ext cx="5039995" cy="2712144"/>
                          </a:xfrm>
                          <a:prstGeom prst="rect">
                            <a:avLst/>
                          </a:prstGeom>
                        </pic:spPr>
                      </pic:pic>
                      <wps:wsp>
                        <wps:cNvPr id="44" name="Rectangle 1"/>
                        <wps:cNvSpPr/>
                        <wps:spPr>
                          <a:xfrm>
                            <a:off x="2053916" y="425487"/>
                            <a:ext cx="332509" cy="2158686"/>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1788826" y="191656"/>
                            <a:ext cx="914400" cy="284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4E623" w14:textId="77777777" w:rsidR="00020774" w:rsidRPr="003E671F" w:rsidRDefault="00020774" w:rsidP="00292C8B">
                              <w:pPr>
                                <w:rPr>
                                  <w:sz w:val="20"/>
                                  <w:lang w:val="en-US"/>
                                </w:rPr>
                              </w:pPr>
                              <w:r w:rsidRPr="003E671F">
                                <w:rPr>
                                  <w:sz w:val="20"/>
                                  <w:lang w:val="en-US"/>
                                </w:rPr>
                                <w:t>Peak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AE57AE" id="Canvas 47" o:spid="_x0000_s1097" editas="canvas" style="width:396.85pt;height:221.15pt;mso-position-horizontal-relative:char;mso-position-vertical-relative:line" coordsize="50399,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">
                <v:shape id="_x0000_s1098" type="#_x0000_t75" style="position:absolute;width:50399;height:28086;visibility:visible;mso-wrap-style:square">
                  <v:fill o:detectmouseclick="t"/>
                  <v:path o:connecttype="none"/>
                </v:shape>
                <v:shape id="Picture 124" o:spid="_x0000_s1099" type="#_x0000_t75" style="position:absolute;width:50399;height:27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">
                  <v:imagedata r:id="rId72" o:title=""/>
                </v:shape>
                <v:rect id="Rectangle 1" o:spid="_x0000_s1100" style="position:absolute;left:20539;top:4254;width:3325;height:2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" filled="f" strokecolor="red" strokeweight="1.5pt">
                  <v:stroke dashstyle="3 1"/>
                </v:rect>
                <v:shape id="Text Box 45" o:spid="_x0000_s1101" type="#_x0000_t202" style="position:absolute;left:17888;top:1916;width:914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2AB4E623" w14:textId="77777777" w:rsidR="00020774" w:rsidRPr="003E671F" w:rsidRDefault="00020774" w:rsidP="00292C8B">
                        <w:pPr>
                          <w:rPr>
                            <w:sz w:val="20"/>
                            <w:lang w:val="en-US"/>
                          </w:rPr>
                        </w:pPr>
                        <w:r w:rsidRPr="003E671F">
                          <w:rPr>
                            <w:sz w:val="20"/>
                            <w:lang w:val="en-US"/>
                          </w:rPr>
                          <w:t>Peak month</w:t>
                        </w:r>
                      </w:p>
                    </w:txbxContent>
                  </v:textbox>
                </v:shape>
                <w10:anchorlock/>
              </v:group>
            </w:pict>
          </mc:Fallback>
        </mc:AlternateContent>
      </w:r>
    </w:p>
    <w:p w14:paraId="39772FDE" w14:textId="52E3DF3E" w:rsidR="00292C8B" w:rsidRPr="00BA579E" w:rsidRDefault="000D7EB0" w:rsidP="000D7EB0">
      <w:pPr>
        <w:pStyle w:val="Caption"/>
      </w:pPr>
      <w:r w:rsidRPr="00BA579E">
        <w:t xml:space="preserve">Figure </w:t>
      </w:r>
      <w:r w:rsidR="00760710">
        <w:fldChar w:fldCharType="begin"/>
      </w:r>
      <w:r w:rsidR="00760710">
        <w:instrText xml:space="preserve"> SEQ Figure \* ARABIC </w:instrText>
      </w:r>
      <w:r w:rsidR="00760710">
        <w:fldChar w:fldCharType="separate"/>
      </w:r>
      <w:r w:rsidR="005E0E78">
        <w:rPr>
          <w:noProof/>
        </w:rPr>
        <w:t>17</w:t>
      </w:r>
      <w:r w:rsidR="00760710">
        <w:rPr>
          <w:noProof/>
        </w:rPr>
        <w:fldChar w:fldCharType="end"/>
      </w:r>
      <w:r w:rsidRPr="00BA579E">
        <w:t xml:space="preserve"> Categorized energy saving between Baseline and Proposed Case for car park</w:t>
      </w:r>
    </w:p>
    <w:p w14:paraId="5F27859F" w14:textId="77777777" w:rsidR="00FE7D91" w:rsidRPr="00BA579E" w:rsidRDefault="00FE7D91" w:rsidP="00FE7D91">
      <w:pPr>
        <w:jc w:val="both"/>
        <w:rPr>
          <w:rFonts w:eastAsia="PMingLiU"/>
          <w:szCs w:val="22"/>
          <w:highlight w:val="yellow"/>
          <w:lang w:eastAsia="zh-TW"/>
        </w:rPr>
      </w:pPr>
    </w:p>
    <w:p w14:paraId="02CBE030" w14:textId="77777777" w:rsidR="003519D4" w:rsidRPr="00BA579E" w:rsidRDefault="003519D4" w:rsidP="003519D4">
      <w:pPr>
        <w:ind w:left="1080"/>
        <w:jc w:val="both"/>
        <w:rPr>
          <w:rFonts w:eastAsia="PMingLiU"/>
          <w:szCs w:val="22"/>
          <w:lang w:eastAsia="zh-TW"/>
        </w:rPr>
      </w:pPr>
    </w:p>
    <w:p w14:paraId="62643E9E" w14:textId="77777777" w:rsidR="003519D4" w:rsidRPr="00BA579E" w:rsidRDefault="003519D4" w:rsidP="0047131E">
      <w:pPr>
        <w:pStyle w:val="ReportLevel1"/>
      </w:pPr>
      <w:r w:rsidRPr="00BA579E">
        <w:rPr>
          <w:highlight w:val="yellow"/>
          <w:lang w:eastAsia="zh-CN"/>
        </w:rPr>
        <w:br w:type="page"/>
      </w:r>
      <w:bookmarkStart w:id="117" w:name="_Toc422298029"/>
      <w:bookmarkStart w:id="118" w:name="_Toc531335590"/>
      <w:r w:rsidRPr="00BA579E">
        <w:rPr>
          <w:rFonts w:hint="eastAsia"/>
        </w:rPr>
        <w:lastRenderedPageBreak/>
        <w:t>Conclusion</w:t>
      </w:r>
      <w:bookmarkEnd w:id="117"/>
      <w:bookmarkEnd w:id="118"/>
    </w:p>
    <w:p w14:paraId="3AC3218C" w14:textId="39DE5BC9" w:rsidR="003519D4" w:rsidRPr="00BA579E" w:rsidRDefault="003519D4" w:rsidP="0047131E">
      <w:pPr>
        <w:jc w:val="both"/>
        <w:rPr>
          <w:szCs w:val="22"/>
        </w:rPr>
      </w:pPr>
      <w:r w:rsidRPr="00BA579E">
        <w:rPr>
          <w:szCs w:val="22"/>
        </w:rPr>
        <w:t xml:space="preserve">This energy analysis aims to compare the energy consumption </w:t>
      </w:r>
      <w:r w:rsidRPr="00BA579E">
        <w:rPr>
          <w:rFonts w:eastAsia="PMingLiU" w:hint="eastAsia"/>
          <w:szCs w:val="22"/>
          <w:lang w:eastAsia="zh-HK"/>
        </w:rPr>
        <w:t>and so the CO</w:t>
      </w:r>
      <w:r w:rsidRPr="00BA579E">
        <w:rPr>
          <w:rFonts w:eastAsia="PMingLiU" w:hint="eastAsia"/>
          <w:szCs w:val="22"/>
          <w:vertAlign w:val="subscript"/>
          <w:lang w:eastAsia="zh-HK"/>
        </w:rPr>
        <w:t>2</w:t>
      </w:r>
      <w:r w:rsidRPr="00BA579E">
        <w:rPr>
          <w:rFonts w:eastAsia="PMingLiU" w:hint="eastAsia"/>
          <w:szCs w:val="22"/>
          <w:lang w:eastAsia="zh-HK"/>
        </w:rPr>
        <w:t xml:space="preserve"> emission </w:t>
      </w:r>
      <w:r w:rsidRPr="00BA579E">
        <w:rPr>
          <w:szCs w:val="22"/>
        </w:rPr>
        <w:t>between the Base</w:t>
      </w:r>
      <w:r w:rsidRPr="00BA579E">
        <w:rPr>
          <w:rFonts w:eastAsia="PMingLiU" w:hint="eastAsia"/>
          <w:szCs w:val="22"/>
          <w:lang w:eastAsia="zh-HK"/>
        </w:rPr>
        <w:t>line</w:t>
      </w:r>
      <w:r w:rsidRPr="00BA579E">
        <w:rPr>
          <w:szCs w:val="22"/>
        </w:rPr>
        <w:t xml:space="preserve"> Case </w:t>
      </w:r>
      <w:r w:rsidRPr="00BA579E">
        <w:rPr>
          <w:rFonts w:eastAsia="PMingLiU" w:hint="eastAsia"/>
          <w:szCs w:val="22"/>
          <w:lang w:eastAsia="zh-HK"/>
        </w:rPr>
        <w:t>(mainly based on BEC201</w:t>
      </w:r>
      <w:r w:rsidR="00A571B4" w:rsidRPr="00BA579E">
        <w:rPr>
          <w:rFonts w:eastAsia="PMingLiU"/>
          <w:szCs w:val="22"/>
          <w:lang w:eastAsia="zh-HK"/>
        </w:rPr>
        <w:t>5</w:t>
      </w:r>
      <w:r w:rsidRPr="00BA579E">
        <w:rPr>
          <w:rFonts w:eastAsia="PMingLiU" w:hint="eastAsia"/>
          <w:szCs w:val="22"/>
          <w:lang w:eastAsia="zh-HK"/>
        </w:rPr>
        <w:t xml:space="preserve">) </w:t>
      </w:r>
      <w:r w:rsidRPr="00BA579E">
        <w:rPr>
          <w:szCs w:val="22"/>
        </w:rPr>
        <w:t xml:space="preserve">and the Proposed Design Case. The analysis result may not reflect the actual energy consumption during the building operation stage, because the energy consumption does depend on couples of assumptions, such as operating schedule, equipment power and the lighting and equipment decided by </w:t>
      </w:r>
      <w:r w:rsidRPr="00BA579E">
        <w:rPr>
          <w:rFonts w:eastAsia="PMingLiU" w:hint="eastAsia"/>
          <w:szCs w:val="22"/>
          <w:lang w:eastAsia="zh-HK"/>
        </w:rPr>
        <w:t>the users</w:t>
      </w:r>
      <w:r w:rsidRPr="00BA579E">
        <w:rPr>
          <w:szCs w:val="22"/>
        </w:rPr>
        <w:t>. The assumptions of this analysis comply with the requirements of Building Energy Codes 20</w:t>
      </w:r>
      <w:r w:rsidRPr="00BA579E">
        <w:rPr>
          <w:rFonts w:eastAsia="PMingLiU" w:hint="eastAsia"/>
          <w:szCs w:val="22"/>
          <w:lang w:eastAsia="zh-HK"/>
        </w:rPr>
        <w:t>1</w:t>
      </w:r>
      <w:r w:rsidR="006E7634" w:rsidRPr="00BA579E">
        <w:rPr>
          <w:rFonts w:eastAsia="PMingLiU"/>
          <w:szCs w:val="22"/>
          <w:lang w:eastAsia="zh-HK"/>
        </w:rPr>
        <w:t>5</w:t>
      </w:r>
      <w:r w:rsidRPr="00BA579E">
        <w:rPr>
          <w:szCs w:val="22"/>
        </w:rPr>
        <w:t xml:space="preserve"> as well as BEAM Plus Standard v1.</w:t>
      </w:r>
      <w:r w:rsidRPr="00BA579E">
        <w:rPr>
          <w:rFonts w:eastAsia="PMingLiU" w:hint="eastAsia"/>
          <w:szCs w:val="22"/>
          <w:lang w:eastAsia="zh-HK"/>
        </w:rPr>
        <w:t>2</w:t>
      </w:r>
      <w:r w:rsidRPr="00BA579E">
        <w:rPr>
          <w:szCs w:val="22"/>
        </w:rPr>
        <w:t xml:space="preserve">, which are believed that the analysis result is able to identify the </w:t>
      </w:r>
      <w:r w:rsidRPr="00BA579E">
        <w:rPr>
          <w:rFonts w:eastAsia="PMingLiU" w:hint="eastAsia"/>
          <w:szCs w:val="22"/>
          <w:lang w:eastAsia="zh-HK"/>
        </w:rPr>
        <w:t>Annual Energy</w:t>
      </w:r>
      <w:r w:rsidRPr="00BA579E">
        <w:rPr>
          <w:szCs w:val="22"/>
        </w:rPr>
        <w:t xml:space="preserve"> </w:t>
      </w:r>
      <w:r w:rsidRPr="00BA579E">
        <w:rPr>
          <w:rFonts w:eastAsia="PMingLiU" w:hint="eastAsia"/>
          <w:szCs w:val="22"/>
          <w:lang w:eastAsia="zh-HK"/>
        </w:rPr>
        <w:t>Use and CO</w:t>
      </w:r>
      <w:r w:rsidRPr="00BA579E">
        <w:rPr>
          <w:rFonts w:eastAsia="PMingLiU" w:hint="eastAsia"/>
          <w:szCs w:val="22"/>
          <w:vertAlign w:val="subscript"/>
          <w:lang w:eastAsia="zh-HK"/>
        </w:rPr>
        <w:t>2</w:t>
      </w:r>
      <w:r w:rsidRPr="00BA579E">
        <w:rPr>
          <w:rFonts w:eastAsia="PMingLiU" w:hint="eastAsia"/>
          <w:szCs w:val="22"/>
          <w:lang w:eastAsia="zh-HK"/>
        </w:rPr>
        <w:t xml:space="preserve"> Emission </w:t>
      </w:r>
      <w:r w:rsidRPr="00BA579E">
        <w:rPr>
          <w:szCs w:val="22"/>
        </w:rPr>
        <w:t xml:space="preserve">Reduction between the cases based on accredited assumptions. </w:t>
      </w:r>
    </w:p>
    <w:p w14:paraId="6AEAC2C9" w14:textId="77777777" w:rsidR="003519D4" w:rsidRPr="00BA579E" w:rsidRDefault="003519D4" w:rsidP="003519D4">
      <w:pPr>
        <w:ind w:left="1080"/>
        <w:jc w:val="both"/>
        <w:rPr>
          <w:szCs w:val="22"/>
        </w:rPr>
      </w:pPr>
    </w:p>
    <w:p w14:paraId="4B3F8B6F" w14:textId="48F008BF" w:rsidR="003519D4" w:rsidRPr="00BA579E" w:rsidRDefault="003519D4" w:rsidP="0047131E">
      <w:pPr>
        <w:jc w:val="both"/>
        <w:rPr>
          <w:szCs w:val="22"/>
        </w:rPr>
      </w:pPr>
      <w:r w:rsidRPr="00BA579E">
        <w:rPr>
          <w:szCs w:val="22"/>
        </w:rPr>
        <w:t xml:space="preserve">The </w:t>
      </w:r>
      <w:r w:rsidRPr="00BA579E">
        <w:rPr>
          <w:rFonts w:eastAsia="PMingLiU" w:hint="eastAsia"/>
          <w:szCs w:val="22"/>
          <w:lang w:eastAsia="zh-HK"/>
        </w:rPr>
        <w:t>Annual CO</w:t>
      </w:r>
      <w:r w:rsidRPr="00BA579E">
        <w:rPr>
          <w:rFonts w:eastAsia="PMingLiU" w:hint="eastAsia"/>
          <w:szCs w:val="22"/>
          <w:vertAlign w:val="subscript"/>
          <w:lang w:eastAsia="zh-HK"/>
        </w:rPr>
        <w:t>2</w:t>
      </w:r>
      <w:r w:rsidRPr="00BA579E">
        <w:rPr>
          <w:rFonts w:eastAsia="PMingLiU" w:hint="eastAsia"/>
          <w:szCs w:val="22"/>
          <w:lang w:eastAsia="zh-HK"/>
        </w:rPr>
        <w:t xml:space="preserve"> Emission</w:t>
      </w:r>
      <w:r w:rsidRPr="00BA579E">
        <w:rPr>
          <w:szCs w:val="22"/>
        </w:rPr>
        <w:t xml:space="preserve"> Reduction of the proposed case are around </w:t>
      </w:r>
      <w:r w:rsidR="00A571B4" w:rsidRPr="00BA579E">
        <w:rPr>
          <w:rFonts w:eastAsia="PMingLiU"/>
          <w:szCs w:val="22"/>
          <w:lang w:eastAsia="zh-HK"/>
        </w:rPr>
        <w:t>1</w:t>
      </w:r>
      <w:r w:rsidR="005264A0">
        <w:rPr>
          <w:rFonts w:eastAsia="PMingLiU"/>
          <w:szCs w:val="22"/>
          <w:lang w:eastAsia="zh-HK"/>
        </w:rPr>
        <w:t>3</w:t>
      </w:r>
      <w:r w:rsidR="00A571B4" w:rsidRPr="00BA579E">
        <w:rPr>
          <w:rFonts w:eastAsia="PMingLiU"/>
          <w:szCs w:val="22"/>
          <w:lang w:eastAsia="zh-HK"/>
        </w:rPr>
        <w:t>.</w:t>
      </w:r>
      <w:r w:rsidR="005264A0">
        <w:rPr>
          <w:rFonts w:eastAsia="PMingLiU"/>
          <w:szCs w:val="22"/>
          <w:lang w:eastAsia="zh-HK"/>
        </w:rPr>
        <w:t>9</w:t>
      </w:r>
      <w:r w:rsidRPr="00BA579E">
        <w:rPr>
          <w:rFonts w:eastAsia="PMingLiU"/>
          <w:szCs w:val="22"/>
          <w:lang w:eastAsia="zh-HK"/>
        </w:rPr>
        <w:t xml:space="preserve">% for </w:t>
      </w:r>
      <w:r w:rsidR="0047131E" w:rsidRPr="00BA579E">
        <w:rPr>
          <w:rFonts w:eastAsia="PMingLiU"/>
          <w:szCs w:val="22"/>
          <w:lang w:eastAsia="zh-HK"/>
        </w:rPr>
        <w:t>the residential portion</w:t>
      </w:r>
      <w:r w:rsidRPr="00BA579E">
        <w:rPr>
          <w:szCs w:val="22"/>
        </w:rPr>
        <w:t>,</w:t>
      </w:r>
      <w:r w:rsidR="00601DAB" w:rsidRPr="00BA579E">
        <w:rPr>
          <w:rFonts w:eastAsia="PMingLiU"/>
          <w:szCs w:val="22"/>
          <w:lang w:eastAsia="zh-HK"/>
        </w:rPr>
        <w:t xml:space="preserve"> 31.4% for the car park portion</w:t>
      </w:r>
      <w:r w:rsidRPr="00BA579E">
        <w:rPr>
          <w:szCs w:val="22"/>
        </w:rPr>
        <w:t xml:space="preserve"> which are able to earn 1</w:t>
      </w:r>
      <w:r w:rsidR="0070471E" w:rsidRPr="00BA579E">
        <w:rPr>
          <w:rFonts w:eastAsia="PMingLiU"/>
          <w:szCs w:val="22"/>
          <w:lang w:eastAsia="zh-HK"/>
        </w:rPr>
        <w:t>2</w:t>
      </w:r>
      <w:r w:rsidRPr="00BA579E">
        <w:rPr>
          <w:szCs w:val="22"/>
        </w:rPr>
        <w:t xml:space="preserve"> points </w:t>
      </w:r>
      <w:r w:rsidR="00601DAB" w:rsidRPr="00BA579E">
        <w:rPr>
          <w:szCs w:val="22"/>
        </w:rPr>
        <w:t>and 1</w:t>
      </w:r>
      <w:r w:rsidR="00601DAB" w:rsidRPr="00BA579E">
        <w:rPr>
          <w:rFonts w:eastAsia="PMingLiU"/>
          <w:szCs w:val="22"/>
          <w:lang w:eastAsia="zh-HK"/>
        </w:rPr>
        <w:t>5</w:t>
      </w:r>
      <w:r w:rsidR="00601DAB" w:rsidRPr="00BA579E">
        <w:rPr>
          <w:szCs w:val="22"/>
        </w:rPr>
        <w:t xml:space="preserve"> points </w:t>
      </w:r>
      <w:r w:rsidRPr="00BA579E">
        <w:rPr>
          <w:szCs w:val="22"/>
        </w:rPr>
        <w:t>from BEAM Plus v1.</w:t>
      </w:r>
      <w:r w:rsidRPr="00BA579E">
        <w:rPr>
          <w:rFonts w:eastAsia="PMingLiU" w:hint="eastAsia"/>
          <w:szCs w:val="22"/>
          <w:lang w:eastAsia="zh-HK"/>
        </w:rPr>
        <w:t>2</w:t>
      </w:r>
      <w:r w:rsidR="00710000" w:rsidRPr="00BA579E">
        <w:rPr>
          <w:szCs w:val="22"/>
        </w:rPr>
        <w:t xml:space="preserve"> EU 1 respectively.</w:t>
      </w:r>
    </w:p>
    <w:p w14:paraId="188CD02B" w14:textId="4E76C382" w:rsidR="00710000" w:rsidRPr="00BA579E" w:rsidRDefault="00710000" w:rsidP="0047131E">
      <w:pPr>
        <w:jc w:val="both"/>
        <w:rPr>
          <w:szCs w:val="22"/>
        </w:rPr>
      </w:pPr>
      <w:r w:rsidRPr="00BA579E">
        <w:rPr>
          <w:szCs w:val="22"/>
        </w:rPr>
        <w:t xml:space="preserve">The peak electricity demand of </w:t>
      </w:r>
      <w:r w:rsidR="009F1FEA">
        <w:rPr>
          <w:szCs w:val="22"/>
        </w:rPr>
        <w:t>the proposed case are reduced 12.2</w:t>
      </w:r>
      <w:r w:rsidRPr="00BA579E">
        <w:rPr>
          <w:szCs w:val="22"/>
        </w:rPr>
        <w:t>% for the residential tower , 31.4% for the car park portion, which are able to earn 3 points from BEAM Plus v1.2 EU2 for residential tower and car park respectively.</w:t>
      </w:r>
    </w:p>
    <w:p w14:paraId="7D15773F" w14:textId="77777777" w:rsidR="00292C8B" w:rsidRPr="00BA579E" w:rsidRDefault="00292C8B" w:rsidP="0047131E">
      <w:pPr>
        <w:jc w:val="both"/>
        <w:rPr>
          <w:szCs w:val="22"/>
        </w:rPr>
      </w:pPr>
    </w:p>
    <w:p w14:paraId="3B8CB0CF" w14:textId="4C04741E" w:rsidR="00292C8B" w:rsidRPr="00BA579E" w:rsidRDefault="00292C8B" w:rsidP="00292C8B">
      <w:pPr>
        <w:pStyle w:val="Caption"/>
        <w:rPr>
          <w:szCs w:val="22"/>
        </w:rPr>
      </w:pPr>
      <w:r w:rsidRPr="00BA579E">
        <w:t xml:space="preserve">Table </w:t>
      </w:r>
      <w:r w:rsidR="00760710">
        <w:fldChar w:fldCharType="begin"/>
      </w:r>
      <w:r w:rsidR="00760710">
        <w:instrText xml:space="preserve"> SEQ Table \* ARABIC </w:instrText>
      </w:r>
      <w:r w:rsidR="00760710">
        <w:fldChar w:fldCharType="separate"/>
      </w:r>
      <w:r w:rsidR="005E0E78">
        <w:rPr>
          <w:noProof/>
        </w:rPr>
        <w:t>12</w:t>
      </w:r>
      <w:r w:rsidR="00760710">
        <w:rPr>
          <w:noProof/>
        </w:rPr>
        <w:fldChar w:fldCharType="end"/>
      </w:r>
      <w:r w:rsidRPr="00BA579E">
        <w:t xml:space="preserve"> Point summary for residential tower</w:t>
      </w:r>
    </w:p>
    <w:p w14:paraId="5FD50940" w14:textId="77777777" w:rsidR="003519D4" w:rsidRPr="00BA579E" w:rsidRDefault="003519D4" w:rsidP="003519D4">
      <w:pPr>
        <w:ind w:left="1080"/>
        <w:jc w:val="both"/>
        <w:rPr>
          <w:szCs w:val="22"/>
          <w:highlight w:val="yell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935"/>
        <w:gridCol w:w="1970"/>
      </w:tblGrid>
      <w:tr w:rsidR="003519D4" w:rsidRPr="00BA579E" w14:paraId="56A16B5B" w14:textId="77777777" w:rsidTr="00737D2C">
        <w:trPr>
          <w:jc w:val="center"/>
        </w:trPr>
        <w:tc>
          <w:tcPr>
            <w:tcW w:w="3168" w:type="dxa"/>
            <w:shd w:val="clear" w:color="auto" w:fill="BFBFBF"/>
            <w:vAlign w:val="center"/>
          </w:tcPr>
          <w:p w14:paraId="0AD0B39F" w14:textId="77777777" w:rsidR="003519D4" w:rsidRPr="00BA579E" w:rsidRDefault="003519D4" w:rsidP="003519D4">
            <w:pPr>
              <w:jc w:val="center"/>
              <w:rPr>
                <w:b/>
                <w:sz w:val="20"/>
              </w:rPr>
            </w:pPr>
            <w:r w:rsidRPr="00BA579E">
              <w:rPr>
                <w:b/>
                <w:sz w:val="20"/>
              </w:rPr>
              <w:t>BEAM Plus v1.</w:t>
            </w:r>
            <w:r w:rsidRPr="00BA579E">
              <w:rPr>
                <w:rFonts w:eastAsia="PMingLiU" w:hint="eastAsia"/>
                <w:b/>
                <w:sz w:val="20"/>
                <w:lang w:eastAsia="zh-HK"/>
              </w:rPr>
              <w:t>2</w:t>
            </w:r>
            <w:r w:rsidRPr="00BA579E">
              <w:rPr>
                <w:b/>
                <w:sz w:val="20"/>
              </w:rPr>
              <w:t xml:space="preserve"> Energy Use Credit</w:t>
            </w:r>
          </w:p>
        </w:tc>
        <w:tc>
          <w:tcPr>
            <w:tcW w:w="1935" w:type="dxa"/>
            <w:shd w:val="clear" w:color="auto" w:fill="BFBFBF"/>
            <w:vAlign w:val="center"/>
          </w:tcPr>
          <w:p w14:paraId="0387864D" w14:textId="77777777" w:rsidR="003519D4" w:rsidRPr="00BA579E" w:rsidRDefault="003519D4" w:rsidP="003519D4">
            <w:pPr>
              <w:jc w:val="center"/>
              <w:rPr>
                <w:b/>
                <w:sz w:val="20"/>
              </w:rPr>
            </w:pPr>
            <w:r w:rsidRPr="00BA579E">
              <w:rPr>
                <w:b/>
                <w:sz w:val="20"/>
              </w:rPr>
              <w:t>Maximum Points</w:t>
            </w:r>
          </w:p>
        </w:tc>
        <w:tc>
          <w:tcPr>
            <w:tcW w:w="1970" w:type="dxa"/>
            <w:shd w:val="clear" w:color="auto" w:fill="BFBFBF"/>
            <w:vAlign w:val="center"/>
          </w:tcPr>
          <w:p w14:paraId="0137D98B" w14:textId="77777777" w:rsidR="003519D4" w:rsidRPr="00BA579E" w:rsidRDefault="003519D4" w:rsidP="003519D4">
            <w:pPr>
              <w:jc w:val="center"/>
              <w:rPr>
                <w:b/>
                <w:sz w:val="20"/>
              </w:rPr>
            </w:pPr>
            <w:r w:rsidRPr="00BA579E">
              <w:rPr>
                <w:b/>
                <w:sz w:val="20"/>
              </w:rPr>
              <w:t>Project Status</w:t>
            </w:r>
          </w:p>
        </w:tc>
      </w:tr>
      <w:tr w:rsidR="003519D4" w:rsidRPr="00BA579E" w14:paraId="4094E074" w14:textId="77777777" w:rsidTr="00737D2C">
        <w:trPr>
          <w:jc w:val="center"/>
        </w:trPr>
        <w:tc>
          <w:tcPr>
            <w:tcW w:w="3168" w:type="dxa"/>
            <w:vAlign w:val="center"/>
          </w:tcPr>
          <w:p w14:paraId="09A0754E" w14:textId="77777777" w:rsidR="003519D4" w:rsidRPr="00BA579E" w:rsidRDefault="003519D4" w:rsidP="003519D4">
            <w:pPr>
              <w:jc w:val="center"/>
              <w:rPr>
                <w:sz w:val="20"/>
              </w:rPr>
            </w:pPr>
            <w:r w:rsidRPr="00BA579E">
              <w:rPr>
                <w:sz w:val="20"/>
              </w:rPr>
              <w:t>EU Pre-requisite 1</w:t>
            </w:r>
          </w:p>
          <w:p w14:paraId="6BC0D7D9" w14:textId="77777777" w:rsidR="003519D4" w:rsidRPr="00BA579E" w:rsidRDefault="003519D4" w:rsidP="003519D4">
            <w:pPr>
              <w:jc w:val="center"/>
              <w:rPr>
                <w:sz w:val="20"/>
              </w:rPr>
            </w:pPr>
            <w:r w:rsidRPr="00BA579E">
              <w:rPr>
                <w:sz w:val="20"/>
              </w:rPr>
              <w:t>Minimum Energy Performance</w:t>
            </w:r>
          </w:p>
        </w:tc>
        <w:tc>
          <w:tcPr>
            <w:tcW w:w="1935" w:type="dxa"/>
            <w:vAlign w:val="center"/>
          </w:tcPr>
          <w:p w14:paraId="6025879B" w14:textId="77777777" w:rsidR="003519D4" w:rsidRPr="00BA579E" w:rsidRDefault="003519D4" w:rsidP="003519D4">
            <w:pPr>
              <w:jc w:val="center"/>
              <w:rPr>
                <w:sz w:val="20"/>
              </w:rPr>
            </w:pPr>
            <w:r w:rsidRPr="00BA579E">
              <w:rPr>
                <w:sz w:val="20"/>
              </w:rPr>
              <w:t>Pre-requisite</w:t>
            </w:r>
          </w:p>
        </w:tc>
        <w:tc>
          <w:tcPr>
            <w:tcW w:w="1970" w:type="dxa"/>
            <w:vAlign w:val="center"/>
          </w:tcPr>
          <w:p w14:paraId="1AD0352E" w14:textId="77777777" w:rsidR="003519D4" w:rsidRPr="00BA579E" w:rsidRDefault="003519D4" w:rsidP="003519D4">
            <w:pPr>
              <w:jc w:val="center"/>
              <w:rPr>
                <w:sz w:val="20"/>
              </w:rPr>
            </w:pPr>
            <w:r w:rsidRPr="00BA579E">
              <w:rPr>
                <w:sz w:val="20"/>
              </w:rPr>
              <w:t>Compliance</w:t>
            </w:r>
          </w:p>
        </w:tc>
      </w:tr>
      <w:tr w:rsidR="003519D4" w:rsidRPr="00BA579E" w14:paraId="4E1F33C1" w14:textId="77777777" w:rsidTr="00737D2C">
        <w:trPr>
          <w:jc w:val="center"/>
        </w:trPr>
        <w:tc>
          <w:tcPr>
            <w:tcW w:w="3168" w:type="dxa"/>
            <w:vAlign w:val="center"/>
          </w:tcPr>
          <w:p w14:paraId="2A73AB91" w14:textId="77777777" w:rsidR="003519D4" w:rsidRPr="00BA579E" w:rsidRDefault="003519D4" w:rsidP="003519D4">
            <w:pPr>
              <w:jc w:val="center"/>
              <w:rPr>
                <w:sz w:val="20"/>
              </w:rPr>
            </w:pPr>
            <w:r w:rsidRPr="00BA579E">
              <w:rPr>
                <w:sz w:val="20"/>
              </w:rPr>
              <w:t>EU 1</w:t>
            </w:r>
          </w:p>
          <w:p w14:paraId="3289A2F5" w14:textId="2F3F38DE" w:rsidR="003519D4" w:rsidRPr="00BA579E" w:rsidRDefault="003519D4" w:rsidP="0047131E">
            <w:pPr>
              <w:jc w:val="center"/>
              <w:rPr>
                <w:rFonts w:eastAsia="PMingLiU"/>
                <w:sz w:val="20"/>
                <w:lang w:eastAsia="zh-HK"/>
              </w:rPr>
            </w:pPr>
            <w:r w:rsidRPr="00BA579E">
              <w:rPr>
                <w:sz w:val="20"/>
              </w:rPr>
              <w:t>Reduction of CO</w:t>
            </w:r>
            <w:r w:rsidRPr="00BA579E">
              <w:rPr>
                <w:sz w:val="20"/>
                <w:vertAlign w:val="subscript"/>
              </w:rPr>
              <w:t>2</w:t>
            </w:r>
            <w:r w:rsidRPr="00BA579E">
              <w:rPr>
                <w:sz w:val="20"/>
              </w:rPr>
              <w:t xml:space="preserve"> Emissions</w:t>
            </w:r>
            <w:r w:rsidRPr="00BA579E">
              <w:rPr>
                <w:rFonts w:eastAsia="PMingLiU" w:hint="eastAsia"/>
                <w:sz w:val="20"/>
                <w:lang w:eastAsia="zh-HK"/>
              </w:rPr>
              <w:t xml:space="preserve"> </w:t>
            </w:r>
          </w:p>
        </w:tc>
        <w:tc>
          <w:tcPr>
            <w:tcW w:w="1935" w:type="dxa"/>
            <w:vAlign w:val="center"/>
          </w:tcPr>
          <w:p w14:paraId="7E2D89AD" w14:textId="6E2CB90C" w:rsidR="003519D4" w:rsidRPr="00BA579E" w:rsidRDefault="003519D4" w:rsidP="0047131E">
            <w:pPr>
              <w:jc w:val="center"/>
              <w:rPr>
                <w:rFonts w:eastAsia="PMingLiU"/>
                <w:sz w:val="20"/>
                <w:lang w:eastAsia="zh-HK"/>
              </w:rPr>
            </w:pPr>
            <w:r w:rsidRPr="00BA579E">
              <w:rPr>
                <w:sz w:val="20"/>
              </w:rPr>
              <w:t xml:space="preserve">15 </w:t>
            </w:r>
          </w:p>
        </w:tc>
        <w:tc>
          <w:tcPr>
            <w:tcW w:w="1970" w:type="dxa"/>
            <w:vAlign w:val="center"/>
          </w:tcPr>
          <w:p w14:paraId="23A00CFE" w14:textId="69B530AF" w:rsidR="003519D4" w:rsidRPr="00BA579E" w:rsidRDefault="004617F5" w:rsidP="0070471E">
            <w:pPr>
              <w:jc w:val="center"/>
              <w:rPr>
                <w:rFonts w:eastAsia="PMingLiU"/>
                <w:sz w:val="20"/>
                <w:lang w:eastAsia="zh-HK"/>
              </w:rPr>
            </w:pPr>
            <w:r w:rsidRPr="00BA579E">
              <w:rPr>
                <w:rFonts w:eastAsia="PMingLiU"/>
                <w:sz w:val="20"/>
                <w:lang w:eastAsia="zh-HK"/>
              </w:rPr>
              <w:t>1</w:t>
            </w:r>
            <w:r w:rsidR="0070471E" w:rsidRPr="00BA579E">
              <w:rPr>
                <w:rFonts w:eastAsia="PMingLiU"/>
                <w:sz w:val="20"/>
                <w:lang w:eastAsia="zh-HK"/>
              </w:rPr>
              <w:t>2</w:t>
            </w:r>
          </w:p>
        </w:tc>
      </w:tr>
      <w:tr w:rsidR="003519D4" w:rsidRPr="00BA579E" w14:paraId="46A362A0" w14:textId="77777777" w:rsidTr="00737D2C">
        <w:trPr>
          <w:jc w:val="center"/>
        </w:trPr>
        <w:tc>
          <w:tcPr>
            <w:tcW w:w="3168" w:type="dxa"/>
            <w:vAlign w:val="center"/>
          </w:tcPr>
          <w:p w14:paraId="1E1157E5" w14:textId="77777777" w:rsidR="003519D4" w:rsidRPr="00BA579E" w:rsidRDefault="003519D4" w:rsidP="003519D4">
            <w:pPr>
              <w:jc w:val="center"/>
              <w:rPr>
                <w:sz w:val="20"/>
              </w:rPr>
            </w:pPr>
            <w:r w:rsidRPr="00BA579E">
              <w:rPr>
                <w:sz w:val="20"/>
              </w:rPr>
              <w:t>EU 2</w:t>
            </w:r>
          </w:p>
          <w:p w14:paraId="1A65AB6F" w14:textId="77777777" w:rsidR="003519D4" w:rsidRPr="00BA579E" w:rsidRDefault="003519D4" w:rsidP="003519D4">
            <w:pPr>
              <w:jc w:val="center"/>
              <w:rPr>
                <w:sz w:val="20"/>
              </w:rPr>
            </w:pPr>
            <w:r w:rsidRPr="00BA579E">
              <w:rPr>
                <w:sz w:val="20"/>
              </w:rPr>
              <w:t>Peak Electricity Demand Reduction</w:t>
            </w:r>
          </w:p>
        </w:tc>
        <w:tc>
          <w:tcPr>
            <w:tcW w:w="1935" w:type="dxa"/>
            <w:vAlign w:val="center"/>
          </w:tcPr>
          <w:p w14:paraId="2F4419F9" w14:textId="5074E601" w:rsidR="003519D4" w:rsidRPr="00BA579E" w:rsidRDefault="003519D4" w:rsidP="0047131E">
            <w:pPr>
              <w:jc w:val="center"/>
              <w:rPr>
                <w:sz w:val="20"/>
              </w:rPr>
            </w:pPr>
            <w:r w:rsidRPr="00BA579E">
              <w:rPr>
                <w:sz w:val="20"/>
              </w:rPr>
              <w:t>3</w:t>
            </w:r>
          </w:p>
        </w:tc>
        <w:tc>
          <w:tcPr>
            <w:tcW w:w="1970" w:type="dxa"/>
            <w:vAlign w:val="center"/>
          </w:tcPr>
          <w:p w14:paraId="740D8B3C" w14:textId="14CE89A3" w:rsidR="003519D4" w:rsidRPr="00BA579E" w:rsidRDefault="006E7634" w:rsidP="003519D4">
            <w:pPr>
              <w:jc w:val="center"/>
              <w:rPr>
                <w:sz w:val="20"/>
              </w:rPr>
            </w:pPr>
            <w:r w:rsidRPr="00BA579E">
              <w:rPr>
                <w:sz w:val="20"/>
              </w:rPr>
              <w:t>3</w:t>
            </w:r>
          </w:p>
        </w:tc>
      </w:tr>
    </w:tbl>
    <w:p w14:paraId="050B6846" w14:textId="77777777" w:rsidR="003519D4" w:rsidRPr="00BA579E" w:rsidRDefault="003519D4" w:rsidP="003519D4">
      <w:pPr>
        <w:ind w:left="1080"/>
        <w:jc w:val="both"/>
        <w:rPr>
          <w:szCs w:val="22"/>
          <w:highlight w:val="yellow"/>
        </w:rPr>
      </w:pPr>
    </w:p>
    <w:p w14:paraId="21ABF83C" w14:textId="0AFB5820" w:rsidR="003519D4" w:rsidRPr="00BA579E" w:rsidRDefault="00292C8B" w:rsidP="00292C8B">
      <w:pPr>
        <w:pStyle w:val="Caption"/>
      </w:pPr>
      <w:r w:rsidRPr="00BA579E">
        <w:t xml:space="preserve">Table </w:t>
      </w:r>
      <w:r w:rsidR="00760710">
        <w:fldChar w:fldCharType="begin"/>
      </w:r>
      <w:r w:rsidR="00760710">
        <w:instrText xml:space="preserve"> SEQ Table \* ARABIC </w:instrText>
      </w:r>
      <w:r w:rsidR="00760710">
        <w:fldChar w:fldCharType="separate"/>
      </w:r>
      <w:r w:rsidR="005E0E78">
        <w:rPr>
          <w:noProof/>
        </w:rPr>
        <w:t>13</w:t>
      </w:r>
      <w:r w:rsidR="00760710">
        <w:rPr>
          <w:noProof/>
        </w:rPr>
        <w:fldChar w:fldCharType="end"/>
      </w:r>
      <w:r w:rsidRPr="00BA579E">
        <w:t xml:space="preserve"> Point summary for car park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935"/>
        <w:gridCol w:w="1970"/>
      </w:tblGrid>
      <w:tr w:rsidR="00292C8B" w:rsidRPr="00BA579E" w14:paraId="00CB3319" w14:textId="77777777" w:rsidTr="00F06203">
        <w:trPr>
          <w:jc w:val="center"/>
        </w:trPr>
        <w:tc>
          <w:tcPr>
            <w:tcW w:w="3168" w:type="dxa"/>
            <w:shd w:val="clear" w:color="auto" w:fill="BFBFBF"/>
            <w:vAlign w:val="center"/>
          </w:tcPr>
          <w:p w14:paraId="7930C7E0" w14:textId="77777777" w:rsidR="00292C8B" w:rsidRPr="00BA579E" w:rsidRDefault="00292C8B" w:rsidP="00F06203">
            <w:pPr>
              <w:jc w:val="center"/>
              <w:rPr>
                <w:b/>
                <w:sz w:val="20"/>
              </w:rPr>
            </w:pPr>
            <w:r w:rsidRPr="00BA579E">
              <w:rPr>
                <w:b/>
                <w:sz w:val="20"/>
              </w:rPr>
              <w:t>BEAM Plus v1.</w:t>
            </w:r>
            <w:r w:rsidRPr="00BA579E">
              <w:rPr>
                <w:rFonts w:eastAsia="PMingLiU" w:hint="eastAsia"/>
                <w:b/>
                <w:sz w:val="20"/>
                <w:lang w:eastAsia="zh-HK"/>
              </w:rPr>
              <w:t>2</w:t>
            </w:r>
            <w:r w:rsidRPr="00BA579E">
              <w:rPr>
                <w:b/>
                <w:sz w:val="20"/>
              </w:rPr>
              <w:t xml:space="preserve"> Energy Use Credit</w:t>
            </w:r>
          </w:p>
        </w:tc>
        <w:tc>
          <w:tcPr>
            <w:tcW w:w="1935" w:type="dxa"/>
            <w:shd w:val="clear" w:color="auto" w:fill="BFBFBF"/>
            <w:vAlign w:val="center"/>
          </w:tcPr>
          <w:p w14:paraId="5F70E20C" w14:textId="77777777" w:rsidR="00292C8B" w:rsidRPr="00BA579E" w:rsidRDefault="00292C8B" w:rsidP="00F06203">
            <w:pPr>
              <w:jc w:val="center"/>
              <w:rPr>
                <w:b/>
                <w:sz w:val="20"/>
              </w:rPr>
            </w:pPr>
            <w:r w:rsidRPr="00BA579E">
              <w:rPr>
                <w:b/>
                <w:sz w:val="20"/>
              </w:rPr>
              <w:t>Maximum Points</w:t>
            </w:r>
          </w:p>
        </w:tc>
        <w:tc>
          <w:tcPr>
            <w:tcW w:w="1970" w:type="dxa"/>
            <w:shd w:val="clear" w:color="auto" w:fill="BFBFBF"/>
            <w:vAlign w:val="center"/>
          </w:tcPr>
          <w:p w14:paraId="089CC200" w14:textId="77777777" w:rsidR="00292C8B" w:rsidRPr="00BA579E" w:rsidRDefault="00292C8B" w:rsidP="00F06203">
            <w:pPr>
              <w:jc w:val="center"/>
              <w:rPr>
                <w:b/>
                <w:sz w:val="20"/>
              </w:rPr>
            </w:pPr>
            <w:r w:rsidRPr="00BA579E">
              <w:rPr>
                <w:b/>
                <w:sz w:val="20"/>
              </w:rPr>
              <w:t>Project Status</w:t>
            </w:r>
          </w:p>
        </w:tc>
      </w:tr>
      <w:tr w:rsidR="00292C8B" w:rsidRPr="00BA579E" w14:paraId="06F4BF1E" w14:textId="77777777" w:rsidTr="00F06203">
        <w:trPr>
          <w:jc w:val="center"/>
        </w:trPr>
        <w:tc>
          <w:tcPr>
            <w:tcW w:w="3168" w:type="dxa"/>
            <w:vAlign w:val="center"/>
          </w:tcPr>
          <w:p w14:paraId="0E74094C" w14:textId="77777777" w:rsidR="00292C8B" w:rsidRPr="00BA579E" w:rsidRDefault="00292C8B" w:rsidP="00F06203">
            <w:pPr>
              <w:jc w:val="center"/>
              <w:rPr>
                <w:sz w:val="20"/>
              </w:rPr>
            </w:pPr>
            <w:r w:rsidRPr="00BA579E">
              <w:rPr>
                <w:sz w:val="20"/>
              </w:rPr>
              <w:t>EU Pre-requisite 1</w:t>
            </w:r>
          </w:p>
          <w:p w14:paraId="14955977" w14:textId="77777777" w:rsidR="00292C8B" w:rsidRPr="00BA579E" w:rsidRDefault="00292C8B" w:rsidP="00F06203">
            <w:pPr>
              <w:jc w:val="center"/>
              <w:rPr>
                <w:sz w:val="20"/>
              </w:rPr>
            </w:pPr>
            <w:r w:rsidRPr="00BA579E">
              <w:rPr>
                <w:sz w:val="20"/>
              </w:rPr>
              <w:t>Minimum Energy Performance</w:t>
            </w:r>
          </w:p>
        </w:tc>
        <w:tc>
          <w:tcPr>
            <w:tcW w:w="1935" w:type="dxa"/>
            <w:vAlign w:val="center"/>
          </w:tcPr>
          <w:p w14:paraId="4095F9B1" w14:textId="77777777" w:rsidR="00292C8B" w:rsidRPr="00BA579E" w:rsidRDefault="00292C8B" w:rsidP="00F06203">
            <w:pPr>
              <w:jc w:val="center"/>
              <w:rPr>
                <w:sz w:val="20"/>
              </w:rPr>
            </w:pPr>
            <w:r w:rsidRPr="00BA579E">
              <w:rPr>
                <w:sz w:val="20"/>
              </w:rPr>
              <w:t>Pre-requisite</w:t>
            </w:r>
          </w:p>
        </w:tc>
        <w:tc>
          <w:tcPr>
            <w:tcW w:w="1970" w:type="dxa"/>
            <w:vAlign w:val="center"/>
          </w:tcPr>
          <w:p w14:paraId="5498DA1F" w14:textId="77777777" w:rsidR="00292C8B" w:rsidRPr="00BA579E" w:rsidRDefault="00292C8B" w:rsidP="00F06203">
            <w:pPr>
              <w:jc w:val="center"/>
              <w:rPr>
                <w:sz w:val="20"/>
              </w:rPr>
            </w:pPr>
            <w:r w:rsidRPr="00BA579E">
              <w:rPr>
                <w:sz w:val="20"/>
              </w:rPr>
              <w:t>Compliance</w:t>
            </w:r>
          </w:p>
        </w:tc>
      </w:tr>
      <w:tr w:rsidR="00292C8B" w:rsidRPr="00BA579E" w14:paraId="5C51E194" w14:textId="77777777" w:rsidTr="00F06203">
        <w:trPr>
          <w:jc w:val="center"/>
        </w:trPr>
        <w:tc>
          <w:tcPr>
            <w:tcW w:w="3168" w:type="dxa"/>
            <w:vAlign w:val="center"/>
          </w:tcPr>
          <w:p w14:paraId="76548BEE" w14:textId="77777777" w:rsidR="00292C8B" w:rsidRPr="00BA579E" w:rsidRDefault="00292C8B" w:rsidP="00F06203">
            <w:pPr>
              <w:jc w:val="center"/>
              <w:rPr>
                <w:sz w:val="20"/>
              </w:rPr>
            </w:pPr>
            <w:r w:rsidRPr="00BA579E">
              <w:rPr>
                <w:sz w:val="20"/>
              </w:rPr>
              <w:t>EU 1</w:t>
            </w:r>
          </w:p>
          <w:p w14:paraId="248925D8" w14:textId="77777777" w:rsidR="00292C8B" w:rsidRPr="00BA579E" w:rsidRDefault="00292C8B" w:rsidP="00F06203">
            <w:pPr>
              <w:jc w:val="center"/>
              <w:rPr>
                <w:rFonts w:eastAsia="PMingLiU"/>
                <w:sz w:val="20"/>
                <w:lang w:eastAsia="zh-HK"/>
              </w:rPr>
            </w:pPr>
            <w:r w:rsidRPr="00BA579E">
              <w:rPr>
                <w:sz w:val="20"/>
              </w:rPr>
              <w:t>Reduction of CO</w:t>
            </w:r>
            <w:r w:rsidRPr="00BA579E">
              <w:rPr>
                <w:sz w:val="20"/>
                <w:vertAlign w:val="subscript"/>
              </w:rPr>
              <w:t>2</w:t>
            </w:r>
            <w:r w:rsidRPr="00BA579E">
              <w:rPr>
                <w:sz w:val="20"/>
              </w:rPr>
              <w:t xml:space="preserve"> Emissions</w:t>
            </w:r>
            <w:r w:rsidRPr="00BA579E">
              <w:rPr>
                <w:rFonts w:eastAsia="PMingLiU" w:hint="eastAsia"/>
                <w:sz w:val="20"/>
                <w:lang w:eastAsia="zh-HK"/>
              </w:rPr>
              <w:t xml:space="preserve"> </w:t>
            </w:r>
          </w:p>
        </w:tc>
        <w:tc>
          <w:tcPr>
            <w:tcW w:w="1935" w:type="dxa"/>
            <w:vAlign w:val="center"/>
          </w:tcPr>
          <w:p w14:paraId="3C7D9707" w14:textId="77777777" w:rsidR="00292C8B" w:rsidRPr="00BA579E" w:rsidRDefault="00292C8B" w:rsidP="00F06203">
            <w:pPr>
              <w:jc w:val="center"/>
              <w:rPr>
                <w:rFonts w:eastAsia="PMingLiU"/>
                <w:sz w:val="20"/>
                <w:lang w:eastAsia="zh-HK"/>
              </w:rPr>
            </w:pPr>
            <w:r w:rsidRPr="00BA579E">
              <w:rPr>
                <w:sz w:val="20"/>
              </w:rPr>
              <w:t xml:space="preserve">15 </w:t>
            </w:r>
          </w:p>
        </w:tc>
        <w:tc>
          <w:tcPr>
            <w:tcW w:w="1970" w:type="dxa"/>
            <w:vAlign w:val="center"/>
          </w:tcPr>
          <w:p w14:paraId="3917ACED" w14:textId="1E9FF308" w:rsidR="00292C8B" w:rsidRPr="00BA579E" w:rsidRDefault="0070471E" w:rsidP="00F06203">
            <w:pPr>
              <w:jc w:val="center"/>
              <w:rPr>
                <w:rFonts w:eastAsia="PMingLiU"/>
                <w:sz w:val="20"/>
                <w:lang w:eastAsia="zh-HK"/>
              </w:rPr>
            </w:pPr>
            <w:r w:rsidRPr="00BA579E">
              <w:rPr>
                <w:rFonts w:eastAsia="PMingLiU"/>
                <w:sz w:val="20"/>
                <w:lang w:eastAsia="zh-HK"/>
              </w:rPr>
              <w:t>15</w:t>
            </w:r>
          </w:p>
        </w:tc>
      </w:tr>
      <w:tr w:rsidR="00292C8B" w:rsidRPr="00BA579E" w14:paraId="5B136064" w14:textId="77777777" w:rsidTr="00F06203">
        <w:trPr>
          <w:jc w:val="center"/>
        </w:trPr>
        <w:tc>
          <w:tcPr>
            <w:tcW w:w="3168" w:type="dxa"/>
            <w:vAlign w:val="center"/>
          </w:tcPr>
          <w:p w14:paraId="4C47D0AB" w14:textId="77777777" w:rsidR="00292C8B" w:rsidRPr="00BA579E" w:rsidRDefault="00292C8B" w:rsidP="00F06203">
            <w:pPr>
              <w:jc w:val="center"/>
              <w:rPr>
                <w:sz w:val="20"/>
              </w:rPr>
            </w:pPr>
            <w:r w:rsidRPr="00BA579E">
              <w:rPr>
                <w:sz w:val="20"/>
              </w:rPr>
              <w:t>EU 2</w:t>
            </w:r>
          </w:p>
          <w:p w14:paraId="7A1D0B28" w14:textId="77777777" w:rsidR="00292C8B" w:rsidRPr="00BA579E" w:rsidRDefault="00292C8B" w:rsidP="00F06203">
            <w:pPr>
              <w:jc w:val="center"/>
              <w:rPr>
                <w:sz w:val="20"/>
              </w:rPr>
            </w:pPr>
            <w:r w:rsidRPr="00BA579E">
              <w:rPr>
                <w:sz w:val="20"/>
              </w:rPr>
              <w:t>Peak Electricity Demand Reduction</w:t>
            </w:r>
          </w:p>
        </w:tc>
        <w:tc>
          <w:tcPr>
            <w:tcW w:w="1935" w:type="dxa"/>
            <w:vAlign w:val="center"/>
          </w:tcPr>
          <w:p w14:paraId="4741F1F8" w14:textId="77777777" w:rsidR="00292C8B" w:rsidRPr="00BA579E" w:rsidRDefault="00292C8B" w:rsidP="00F06203">
            <w:pPr>
              <w:jc w:val="center"/>
              <w:rPr>
                <w:sz w:val="20"/>
              </w:rPr>
            </w:pPr>
            <w:r w:rsidRPr="00BA579E">
              <w:rPr>
                <w:sz w:val="20"/>
              </w:rPr>
              <w:t>3</w:t>
            </w:r>
          </w:p>
        </w:tc>
        <w:tc>
          <w:tcPr>
            <w:tcW w:w="1970" w:type="dxa"/>
            <w:vAlign w:val="center"/>
          </w:tcPr>
          <w:p w14:paraId="47EC9B6C" w14:textId="77777777" w:rsidR="00292C8B" w:rsidRPr="00BA579E" w:rsidRDefault="00292C8B" w:rsidP="00F06203">
            <w:pPr>
              <w:jc w:val="center"/>
              <w:rPr>
                <w:sz w:val="20"/>
              </w:rPr>
            </w:pPr>
            <w:r w:rsidRPr="00BA579E">
              <w:rPr>
                <w:sz w:val="20"/>
              </w:rPr>
              <w:t>3</w:t>
            </w:r>
          </w:p>
        </w:tc>
      </w:tr>
    </w:tbl>
    <w:p w14:paraId="117CBB79" w14:textId="0C9C9287" w:rsidR="00292C8B" w:rsidRPr="00BA579E" w:rsidRDefault="00292C8B" w:rsidP="00292C8B">
      <w:pPr>
        <w:pStyle w:val="ReportText"/>
        <w:rPr>
          <w:highlight w:val="yellow"/>
          <w:lang w:eastAsia="zh-CN"/>
        </w:rPr>
      </w:pPr>
    </w:p>
    <w:sectPr w:rsidR="00292C8B" w:rsidRPr="00BA579E" w:rsidSect="0024075C">
      <w:headerReference w:type="default" r:id="rId73"/>
      <w:footerReference w:type="default" r:id="rId74"/>
      <w:pgSz w:w="11907" w:h="16839" w:code="9"/>
      <w:pgMar w:top="1701" w:right="1985" w:bottom="1418" w:left="1985"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ser Help" w:date="2014-04-09T13:43:00Z" w:initials="HELP">
    <w:p w14:paraId="274EDB10" w14:textId="77777777" w:rsidR="00020774" w:rsidRDefault="00020774" w:rsidP="00217655">
      <w:pPr>
        <w:spacing w:line="120" w:lineRule="exact"/>
        <w:rPr>
          <w:rFonts w:ascii="Arial" w:hAnsi="Arial" w:cs="Arial"/>
          <w:i/>
          <w:iCs/>
          <w:sz w:val="16"/>
          <w:szCs w:val="16"/>
        </w:rPr>
      </w:pPr>
      <w:r>
        <w:rPr>
          <w:rStyle w:val="CommentReference"/>
        </w:rPr>
        <w:annotationRef/>
      </w:r>
    </w:p>
    <w:p w14:paraId="1736B960" w14:textId="77777777" w:rsidR="00020774" w:rsidRDefault="00020774" w:rsidP="00217655">
      <w:pPr>
        <w:rPr>
          <w:rFonts w:ascii="Arial" w:hAnsi="Arial" w:cs="Arial"/>
          <w:i/>
          <w:iCs/>
          <w:sz w:val="16"/>
          <w:szCs w:val="16"/>
        </w:rPr>
      </w:pPr>
      <w:r w:rsidRPr="00E6778A">
        <w:rPr>
          <w:rFonts w:ascii="Arial" w:hAnsi="Arial" w:cs="Arial"/>
          <w:i/>
          <w:iCs/>
          <w:sz w:val="16"/>
          <w:szCs w:val="16"/>
        </w:rPr>
        <w:t>To c</w:t>
      </w:r>
      <w:r>
        <w:rPr>
          <w:rFonts w:ascii="Arial" w:hAnsi="Arial" w:cs="Arial"/>
          <w:i/>
          <w:iCs/>
          <w:sz w:val="16"/>
          <w:szCs w:val="16"/>
        </w:rPr>
        <w:t xml:space="preserve">lose this Help Notes pane, click </w:t>
      </w:r>
      <w:r>
        <w:rPr>
          <w:rFonts w:ascii="Arial" w:hAnsi="Arial" w:cs="Arial"/>
          <w:i/>
          <w:iCs/>
          <w:noProof/>
          <w:sz w:val="16"/>
          <w:szCs w:val="16"/>
          <w:lang w:val="en-US"/>
        </w:rPr>
        <w:drawing>
          <wp:inline distT="0" distB="0" distL="0" distR="0" wp14:anchorId="2FE531AA" wp14:editId="06AF1A88">
            <wp:extent cx="104775" cy="11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 button very small.jpg"/>
                    <pic:cNvPicPr/>
                  </pic:nvPicPr>
                  <pic:blipFill>
                    <a:blip r:embed="rId1">
                      <a:extLst>
                        <a:ext uri="{28A0092B-C50C-407E-A947-70E740481C1C}">
                          <a14:useLocalDpi xmlns:a14="http://schemas.microsoft.com/office/drawing/2010/main" val="0"/>
                        </a:ext>
                      </a:extLst>
                    </a:blip>
                    <a:stretch>
                      <a:fillRect/>
                    </a:stretch>
                  </pic:blipFill>
                  <pic:spPr>
                    <a:xfrm>
                      <a:off x="0" y="0"/>
                      <a:ext cx="104775" cy="114300"/>
                    </a:xfrm>
                    <a:prstGeom prst="rect">
                      <a:avLst/>
                    </a:prstGeom>
                  </pic:spPr>
                </pic:pic>
              </a:graphicData>
            </a:graphic>
          </wp:inline>
        </w:drawing>
      </w:r>
      <w:r>
        <w:rPr>
          <w:rFonts w:ascii="Arial" w:hAnsi="Arial" w:cs="Arial"/>
          <w:i/>
          <w:iCs/>
          <w:sz w:val="16"/>
          <w:szCs w:val="16"/>
        </w:rPr>
        <w:t xml:space="preserve"> above.</w:t>
      </w:r>
    </w:p>
    <w:p w14:paraId="29725312" w14:textId="77777777" w:rsidR="00020774" w:rsidRDefault="00020774" w:rsidP="00217655">
      <w:pPr>
        <w:rPr>
          <w:rFonts w:ascii="Arial" w:hAnsi="Arial" w:cs="Arial"/>
          <w:i/>
          <w:iCs/>
          <w:sz w:val="16"/>
          <w:szCs w:val="16"/>
        </w:rPr>
      </w:pPr>
      <w:r w:rsidRPr="00E6778A">
        <w:rPr>
          <w:rFonts w:ascii="Arial" w:hAnsi="Arial" w:cs="Arial"/>
          <w:i/>
          <w:iCs/>
          <w:sz w:val="16"/>
          <w:szCs w:val="16"/>
        </w:rPr>
        <w:t>(To re-open Help Notes</w:t>
      </w:r>
      <w:r>
        <w:rPr>
          <w:rFonts w:ascii="Arial" w:hAnsi="Arial" w:cs="Arial"/>
          <w:i/>
          <w:iCs/>
          <w:sz w:val="16"/>
          <w:szCs w:val="16"/>
        </w:rPr>
        <w:t xml:space="preserve"> pane </w:t>
      </w:r>
      <w:r w:rsidRPr="00E6778A">
        <w:rPr>
          <w:rFonts w:ascii="Arial" w:hAnsi="Arial" w:cs="Arial"/>
          <w:i/>
          <w:iCs/>
          <w:sz w:val="16"/>
          <w:szCs w:val="16"/>
        </w:rPr>
        <w:t xml:space="preserve">click </w:t>
      </w:r>
      <w:r>
        <w:rPr>
          <w:rFonts w:ascii="Arial" w:hAnsi="Arial" w:cs="Arial"/>
          <w:i/>
          <w:iCs/>
          <w:noProof/>
          <w:sz w:val="16"/>
          <w:szCs w:val="16"/>
          <w:lang w:val="en-US"/>
        </w:rPr>
        <w:drawing>
          <wp:inline distT="0" distB="0" distL="0" distR="0" wp14:anchorId="069989BC" wp14:editId="4B4598DC">
            <wp:extent cx="123825" cy="12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button small.jpg"/>
                    <pic:cNvPicPr/>
                  </pic:nvPicPr>
                  <pic:blipFill>
                    <a:blip r:embed="rId2">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rFonts w:ascii="Arial" w:hAnsi="Arial" w:cs="Arial"/>
          <w:i/>
          <w:iCs/>
          <w:sz w:val="16"/>
          <w:szCs w:val="16"/>
        </w:rPr>
        <w:t xml:space="preserve"> </w:t>
      </w:r>
      <w:r w:rsidRPr="00E6778A">
        <w:rPr>
          <w:rFonts w:ascii="Arial" w:hAnsi="Arial" w:cs="Arial"/>
          <w:i/>
          <w:iCs/>
          <w:sz w:val="16"/>
          <w:szCs w:val="16"/>
        </w:rPr>
        <w:t xml:space="preserve">on </w:t>
      </w:r>
      <w:r>
        <w:rPr>
          <w:rFonts w:ascii="Arial" w:hAnsi="Arial" w:cs="Arial"/>
          <w:i/>
          <w:iCs/>
          <w:sz w:val="16"/>
          <w:szCs w:val="16"/>
        </w:rPr>
        <w:t xml:space="preserve">upper left </w:t>
      </w:r>
      <w:r w:rsidRPr="00E6778A">
        <w:rPr>
          <w:rFonts w:ascii="Arial" w:hAnsi="Arial" w:cs="Arial"/>
          <w:i/>
          <w:iCs/>
          <w:sz w:val="16"/>
          <w:szCs w:val="16"/>
        </w:rPr>
        <w:t>Q</w:t>
      </w:r>
      <w:r>
        <w:rPr>
          <w:rFonts w:ascii="Arial" w:hAnsi="Arial" w:cs="Arial"/>
          <w:i/>
          <w:iCs/>
          <w:sz w:val="16"/>
          <w:szCs w:val="16"/>
        </w:rPr>
        <w:t>uick Access toolbar.)</w:t>
      </w:r>
    </w:p>
    <w:p w14:paraId="21E9A00C" w14:textId="77777777" w:rsidR="00020774" w:rsidRDefault="00020774" w:rsidP="00217655">
      <w:pPr>
        <w:spacing w:line="120" w:lineRule="exact"/>
        <w:rPr>
          <w:rFonts w:ascii="Arial" w:hAnsi="Arial"/>
          <w:i/>
          <w:sz w:val="16"/>
          <w:szCs w:val="16"/>
        </w:rPr>
      </w:pPr>
    </w:p>
    <w:p w14:paraId="1AADC347" w14:textId="77777777" w:rsidR="00020774" w:rsidRPr="003576F0" w:rsidRDefault="00020774" w:rsidP="00217655">
      <w:pPr>
        <w:spacing w:line="120" w:lineRule="exact"/>
        <w:rPr>
          <w:rFonts w:ascii="Arial" w:hAnsi="Arial"/>
          <w:i/>
          <w:sz w:val="16"/>
          <w:szCs w:val="16"/>
        </w:rPr>
      </w:pPr>
    </w:p>
    <w:p w14:paraId="1729493F" w14:textId="77777777" w:rsidR="00020774" w:rsidRDefault="00020774" w:rsidP="00217655">
      <w:pPr>
        <w:pStyle w:val="CommentText"/>
        <w:spacing w:line="240" w:lineRule="auto"/>
        <w:rPr>
          <w:color w:val="FF0000"/>
        </w:rPr>
      </w:pPr>
      <w:r w:rsidRPr="00201860">
        <w:rPr>
          <w:b/>
        </w:rPr>
        <w:t xml:space="preserve">Scroll through ALL </w:t>
      </w:r>
      <w:r>
        <w:rPr>
          <w:b/>
        </w:rPr>
        <w:t>help notes</w:t>
      </w:r>
      <w:r w:rsidRPr="00201860">
        <w:rPr>
          <w:b/>
        </w:rPr>
        <w:t xml:space="preserve"> below for a tutorial on report writing.</w:t>
      </w:r>
      <w:r>
        <w:t xml:space="preserve"> </w:t>
      </w:r>
      <w:r w:rsidRPr="00201860">
        <w:rPr>
          <w:color w:val="FF0000"/>
        </w:rPr>
        <w:t xml:space="preserve">Most importantly, avoid deleting </w:t>
      </w:r>
      <w:r>
        <w:rPr>
          <w:color w:val="FF0000"/>
        </w:rPr>
        <w:t>S</w:t>
      </w:r>
      <w:r w:rsidRPr="00201860">
        <w:rPr>
          <w:color w:val="FF0000"/>
        </w:rPr>
        <w:t xml:space="preserve">ection </w:t>
      </w:r>
      <w:r>
        <w:rPr>
          <w:color w:val="FF0000"/>
        </w:rPr>
        <w:t>B</w:t>
      </w:r>
      <w:r w:rsidRPr="00201860">
        <w:rPr>
          <w:color w:val="FF0000"/>
        </w:rPr>
        <w:t xml:space="preserve">reaks (holding vital formatting) by making them visible using </w:t>
      </w:r>
      <w:r w:rsidRPr="00460492">
        <w:rPr>
          <w:b/>
          <w:color w:val="FF0000"/>
        </w:rPr>
        <w:t>Show/Hide</w:t>
      </w:r>
      <w:r w:rsidRPr="00201860">
        <w:rPr>
          <w:color w:val="FF0000"/>
        </w:rPr>
        <w:t xml:space="preserve"> </w:t>
      </w:r>
      <w:r>
        <w:rPr>
          <w:color w:val="FF0000"/>
        </w:rPr>
        <w:t>butt</w:t>
      </w:r>
      <w:r w:rsidRPr="00201860">
        <w:rPr>
          <w:color w:val="FF0000"/>
        </w:rPr>
        <w:t xml:space="preserve">on (Home </w:t>
      </w:r>
      <w:r>
        <w:rPr>
          <w:color w:val="FF0000"/>
        </w:rPr>
        <w:t xml:space="preserve">tab, </w:t>
      </w:r>
      <w:r w:rsidRPr="00201860">
        <w:rPr>
          <w:color w:val="FF0000"/>
        </w:rPr>
        <w:t>Paragraph group).</w:t>
      </w:r>
    </w:p>
    <w:p w14:paraId="25EBB02F" w14:textId="77777777" w:rsidR="00020774" w:rsidRDefault="00020774" w:rsidP="00217655">
      <w:pPr>
        <w:pStyle w:val="CommentText"/>
        <w:spacing w:line="120" w:lineRule="exact"/>
        <w:rPr>
          <w:noProof/>
        </w:rPr>
      </w:pPr>
    </w:p>
    <w:p w14:paraId="5DD2BAB0" w14:textId="77777777" w:rsidR="00020774" w:rsidRPr="00333A93" w:rsidRDefault="00020774" w:rsidP="00217655">
      <w:pPr>
        <w:pStyle w:val="CommentText"/>
        <w:spacing w:line="240" w:lineRule="auto"/>
        <w:rPr>
          <w:noProof/>
        </w:rPr>
      </w:pPr>
      <w:r>
        <w:rPr>
          <w:noProof/>
          <w:lang w:val="en-US"/>
        </w:rPr>
        <w:drawing>
          <wp:inline distT="0" distB="0" distL="0" distR="0" wp14:anchorId="4806062A" wp14:editId="2A2755B9">
            <wp:extent cx="41719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Hide small.jpg"/>
                    <pic:cNvPicPr/>
                  </pic:nvPicPr>
                  <pic:blipFill>
                    <a:blip r:embed="rId3">
                      <a:extLst>
                        <a:ext uri="{28A0092B-C50C-407E-A947-70E740481C1C}">
                          <a14:useLocalDpi xmlns:a14="http://schemas.microsoft.com/office/drawing/2010/main" val="0"/>
                        </a:ext>
                      </a:extLst>
                    </a:blip>
                    <a:stretch>
                      <a:fillRect/>
                    </a:stretch>
                  </pic:blipFill>
                  <pic:spPr>
                    <a:xfrm>
                      <a:off x="0" y="0"/>
                      <a:ext cx="4171950" cy="1095375"/>
                    </a:xfrm>
                    <a:prstGeom prst="rect">
                      <a:avLst/>
                    </a:prstGeom>
                  </pic:spPr>
                </pic:pic>
              </a:graphicData>
            </a:graphic>
          </wp:inline>
        </w:drawing>
      </w:r>
    </w:p>
    <w:p w14:paraId="7850D3F1" w14:textId="77777777" w:rsidR="00020774" w:rsidRDefault="00020774" w:rsidP="00217655">
      <w:pPr>
        <w:pStyle w:val="CommentText"/>
        <w:spacing w:line="240" w:lineRule="auto"/>
      </w:pPr>
      <w:r w:rsidRPr="00646224">
        <w:t>The</w:t>
      </w:r>
      <w:r w:rsidRPr="00646224">
        <w:rPr>
          <w:b/>
        </w:rPr>
        <w:t xml:space="preserve"> </w:t>
      </w:r>
      <w:r w:rsidRPr="00646224">
        <w:t>upper left "</w:t>
      </w:r>
      <w:r w:rsidRPr="00646224">
        <w:rPr>
          <w:b/>
        </w:rPr>
        <w:t>Quick Access toolbar"</w:t>
      </w:r>
      <w:r w:rsidRPr="00646224">
        <w:t xml:space="preserve"> </w:t>
      </w:r>
      <w:r w:rsidRPr="00646224">
        <w:rPr>
          <w:b/>
        </w:rPr>
        <w:t>(QAT)</w:t>
      </w:r>
      <w:r w:rsidRPr="00646224">
        <w:t xml:space="preserve"> contains </w:t>
      </w:r>
      <w:r>
        <w:t xml:space="preserve">time-saving </w:t>
      </w:r>
      <w:r w:rsidRPr="00646224">
        <w:t xml:space="preserve">buttons to </w:t>
      </w:r>
      <w:r>
        <w:t>perform various tasks. Place cursor over any button to produce an explanatory tip.</w:t>
      </w:r>
    </w:p>
    <w:p w14:paraId="4FDFB4DE" w14:textId="77777777" w:rsidR="00020774" w:rsidRDefault="00020774" w:rsidP="00217655">
      <w:pPr>
        <w:pStyle w:val="CommentText"/>
        <w:spacing w:line="120" w:lineRule="exact"/>
      </w:pPr>
    </w:p>
    <w:p w14:paraId="542A8D47" w14:textId="77777777" w:rsidR="00020774" w:rsidRDefault="00020774" w:rsidP="00217655">
      <w:pPr>
        <w:pStyle w:val="CommentText"/>
        <w:spacing w:line="240" w:lineRule="auto"/>
      </w:pPr>
      <w:r>
        <w:rPr>
          <w:noProof/>
          <w:lang w:val="en-US"/>
        </w:rPr>
        <w:drawing>
          <wp:inline distT="0" distB="0" distL="0" distR="0" wp14:anchorId="4210533A" wp14:editId="0755BAAE">
            <wp:extent cx="2667000" cy="514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smallest.jpg"/>
                    <pic:cNvPicPr/>
                  </pic:nvPicPr>
                  <pic:blipFill>
                    <a:blip r:embed="rId4">
                      <a:extLst>
                        <a:ext uri="{28A0092B-C50C-407E-A947-70E740481C1C}">
                          <a14:useLocalDpi xmlns:a14="http://schemas.microsoft.com/office/drawing/2010/main" val="0"/>
                        </a:ext>
                      </a:extLst>
                    </a:blip>
                    <a:stretch>
                      <a:fillRect/>
                    </a:stretch>
                  </pic:blipFill>
                  <pic:spPr>
                    <a:xfrm>
                      <a:off x="0" y="0"/>
                      <a:ext cx="2667000" cy="514350"/>
                    </a:xfrm>
                    <a:prstGeom prst="rect">
                      <a:avLst/>
                    </a:prstGeom>
                  </pic:spPr>
                </pic:pic>
              </a:graphicData>
            </a:graphic>
          </wp:inline>
        </w:drawing>
      </w:r>
    </w:p>
    <w:p w14:paraId="7F7AB475" w14:textId="77777777" w:rsidR="00020774" w:rsidRDefault="00020774" w:rsidP="00217655">
      <w:pPr>
        <w:pStyle w:val="CommentText"/>
        <w:spacing w:line="120" w:lineRule="exact"/>
      </w:pPr>
    </w:p>
    <w:p w14:paraId="2169DA47" w14:textId="77777777" w:rsidR="00020774" w:rsidRDefault="00020774" w:rsidP="00217655">
      <w:pPr>
        <w:pStyle w:val="CommentText"/>
        <w:spacing w:line="240" w:lineRule="auto"/>
        <w:rPr>
          <w:b/>
          <w:color w:val="FF0000"/>
        </w:rPr>
      </w:pPr>
      <w:r w:rsidRPr="00D61124">
        <w:rPr>
          <w:b/>
          <w:color w:val="FF0000"/>
        </w:rPr>
        <w:t>Front Cover</w:t>
      </w:r>
      <w:r>
        <w:rPr>
          <w:b/>
          <w:color w:val="FF0000"/>
        </w:rPr>
        <w:t xml:space="preserve"> (and Title Block)</w:t>
      </w:r>
    </w:p>
    <w:p w14:paraId="74E78D50" w14:textId="77777777" w:rsidR="00020774" w:rsidRPr="00827720" w:rsidRDefault="00020774" w:rsidP="00217655">
      <w:pPr>
        <w:pStyle w:val="CommentText"/>
        <w:spacing w:line="60" w:lineRule="exact"/>
      </w:pPr>
    </w:p>
    <w:p w14:paraId="722526C0" w14:textId="77777777" w:rsidR="00020774" w:rsidRDefault="00020774" w:rsidP="00217655">
      <w:pPr>
        <w:rPr>
          <w:rFonts w:ascii="Arial" w:hAnsi="Arial"/>
          <w:sz w:val="18"/>
        </w:rPr>
      </w:pPr>
      <w:r w:rsidRPr="00646224">
        <w:rPr>
          <w:rFonts w:ascii="Arial" w:hAnsi="Arial"/>
          <w:sz w:val="18"/>
        </w:rPr>
        <w:t xml:space="preserve">Any text updated within the </w:t>
      </w:r>
      <w:r>
        <w:rPr>
          <w:rFonts w:ascii="Arial" w:hAnsi="Arial"/>
          <w:sz w:val="18"/>
        </w:rPr>
        <w:t xml:space="preserve">Title Block </w:t>
      </w:r>
      <w:r w:rsidRPr="00646224">
        <w:rPr>
          <w:rFonts w:ascii="Arial" w:hAnsi="Arial"/>
          <w:sz w:val="18"/>
        </w:rPr>
        <w:t xml:space="preserve">will automatically reflect in headers, footers and on all other pages </w:t>
      </w:r>
      <w:r w:rsidRPr="00EB242D">
        <w:rPr>
          <w:rFonts w:ascii="Arial" w:hAnsi="Arial"/>
          <w:sz w:val="18"/>
          <w:u w:val="single"/>
        </w:rPr>
        <w:t>except</w:t>
      </w:r>
      <w:r>
        <w:rPr>
          <w:rFonts w:ascii="Arial" w:hAnsi="Arial"/>
          <w:sz w:val="18"/>
        </w:rPr>
        <w:t xml:space="preserve"> </w:t>
      </w:r>
      <w:r w:rsidRPr="00646224">
        <w:rPr>
          <w:rFonts w:ascii="Arial" w:hAnsi="Arial"/>
          <w:sz w:val="18"/>
        </w:rPr>
        <w:t xml:space="preserve">the Document Verification, which is a historical record and must be filled in </w:t>
      </w:r>
      <w:r w:rsidRPr="00646224">
        <w:rPr>
          <w:rFonts w:ascii="Arial" w:hAnsi="Arial"/>
          <w:b/>
          <w:sz w:val="18"/>
        </w:rPr>
        <w:t>manually</w:t>
      </w:r>
      <w:r w:rsidRPr="00646224">
        <w:rPr>
          <w:rFonts w:ascii="Arial" w:hAnsi="Arial"/>
          <w:sz w:val="18"/>
        </w:rPr>
        <w:t xml:space="preserve"> (or via </w:t>
      </w:r>
      <w:r w:rsidRPr="00EB242D">
        <w:rPr>
          <w:rFonts w:ascii="Arial" w:hAnsi="Arial"/>
          <w:b/>
          <w:sz w:val="18"/>
        </w:rPr>
        <w:t xml:space="preserve">QAT &gt; </w:t>
      </w:r>
      <w:r w:rsidRPr="00646224">
        <w:rPr>
          <w:rFonts w:ascii="Arial" w:hAnsi="Arial"/>
          <w:b/>
          <w:sz w:val="18"/>
        </w:rPr>
        <w:t>Revision</w:t>
      </w:r>
      <w:r w:rsidRPr="00646224">
        <w:rPr>
          <w:rFonts w:ascii="Arial" w:hAnsi="Arial"/>
          <w:sz w:val="18"/>
        </w:rPr>
        <w:t>).</w:t>
      </w:r>
    </w:p>
    <w:p w14:paraId="164C9B26" w14:textId="77777777" w:rsidR="00020774" w:rsidRPr="00827720" w:rsidRDefault="00020774" w:rsidP="00217655">
      <w:pPr>
        <w:pStyle w:val="CommentText"/>
        <w:spacing w:line="60" w:lineRule="exact"/>
      </w:pPr>
    </w:p>
    <w:p w14:paraId="13E8BCFA" w14:textId="77777777" w:rsidR="00020774" w:rsidRDefault="00020774" w:rsidP="00217655">
      <w:pPr>
        <w:rPr>
          <w:rFonts w:ascii="Arial" w:hAnsi="Arial" w:cs="Arial"/>
          <w:i/>
          <w:sz w:val="18"/>
          <w:szCs w:val="18"/>
        </w:rPr>
      </w:pPr>
      <w:r w:rsidRPr="001F54EA">
        <w:rPr>
          <w:rFonts w:ascii="Arial" w:hAnsi="Arial" w:cs="Arial"/>
          <w:i/>
          <w:sz w:val="18"/>
          <w:szCs w:val="18"/>
        </w:rPr>
        <w:t xml:space="preserve">Warning: Revision &amp; Date will not display if you exceed </w:t>
      </w:r>
      <w:r w:rsidRPr="00D61124">
        <w:rPr>
          <w:rFonts w:ascii="Arial" w:hAnsi="Arial" w:cs="Arial"/>
          <w:b/>
          <w:i/>
          <w:sz w:val="18"/>
          <w:szCs w:val="18"/>
        </w:rPr>
        <w:t>7 lines</w:t>
      </w:r>
      <w:r>
        <w:rPr>
          <w:rFonts w:ascii="Arial" w:hAnsi="Arial" w:cs="Arial"/>
          <w:b/>
          <w:i/>
          <w:sz w:val="18"/>
          <w:szCs w:val="18"/>
        </w:rPr>
        <w:t xml:space="preserve"> in total</w:t>
      </w:r>
      <w:r w:rsidRPr="001F54EA">
        <w:rPr>
          <w:rFonts w:ascii="Arial" w:hAnsi="Arial" w:cs="Arial"/>
          <w:i/>
          <w:sz w:val="18"/>
          <w:szCs w:val="18"/>
        </w:rPr>
        <w:t xml:space="preserve"> for Client</w:t>
      </w:r>
      <w:r>
        <w:rPr>
          <w:rFonts w:ascii="Arial" w:hAnsi="Arial" w:cs="Arial"/>
          <w:i/>
          <w:sz w:val="18"/>
          <w:szCs w:val="18"/>
        </w:rPr>
        <w:t>'s</w:t>
      </w:r>
      <w:r w:rsidRPr="001F54EA">
        <w:rPr>
          <w:rFonts w:ascii="Arial" w:hAnsi="Arial" w:cs="Arial"/>
          <w:i/>
          <w:sz w:val="18"/>
          <w:szCs w:val="18"/>
        </w:rPr>
        <w:t xml:space="preserve"> Name, Project Title &amp; Report Title combined.</w:t>
      </w:r>
    </w:p>
    <w:p w14:paraId="62A670D3" w14:textId="77777777" w:rsidR="00020774" w:rsidRPr="00646224" w:rsidRDefault="00020774" w:rsidP="00217655">
      <w:pPr>
        <w:spacing w:line="120" w:lineRule="exact"/>
        <w:rPr>
          <w:rFonts w:ascii="Arial" w:hAnsi="Arial"/>
          <w:sz w:val="18"/>
        </w:rPr>
      </w:pPr>
    </w:p>
    <w:p w14:paraId="26433CB9" w14:textId="77777777" w:rsidR="00020774" w:rsidRDefault="00020774" w:rsidP="00217655">
      <w:pPr>
        <w:pStyle w:val="CommentText"/>
        <w:spacing w:line="240" w:lineRule="auto"/>
      </w:pPr>
      <w:r>
        <w:rPr>
          <w:noProof/>
          <w:lang w:val="en-US"/>
        </w:rPr>
        <w:drawing>
          <wp:inline distT="0" distB="0" distL="0" distR="0" wp14:anchorId="7EE75A2F" wp14:editId="0C7BA707">
            <wp:extent cx="2461333" cy="188406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2463729" cy="1885896"/>
                    </a:xfrm>
                    <a:prstGeom prst="rect">
                      <a:avLst/>
                    </a:prstGeom>
                  </pic:spPr>
                </pic:pic>
              </a:graphicData>
            </a:graphic>
          </wp:inline>
        </w:drawing>
      </w:r>
    </w:p>
    <w:p w14:paraId="7C7D5886" w14:textId="77777777" w:rsidR="00020774" w:rsidRDefault="00020774" w:rsidP="00217655">
      <w:pPr>
        <w:pStyle w:val="CommentText"/>
        <w:spacing w:line="240" w:lineRule="auto"/>
        <w:rPr>
          <w:rFonts w:cs="Arial"/>
          <w:szCs w:val="18"/>
        </w:rPr>
      </w:pPr>
      <w:r>
        <w:rPr>
          <w:rFonts w:cs="Arial"/>
          <w:szCs w:val="18"/>
        </w:rPr>
        <w:t xml:space="preserve">For </w:t>
      </w:r>
      <w:r w:rsidRPr="00EB242D">
        <w:rPr>
          <w:rFonts w:cs="Arial"/>
          <w:color w:val="FF0000"/>
          <w:szCs w:val="18"/>
        </w:rPr>
        <w:t>best print quality</w:t>
      </w:r>
      <w:r>
        <w:rPr>
          <w:rFonts w:cs="Arial"/>
          <w:szCs w:val="18"/>
        </w:rPr>
        <w:t xml:space="preserve"> use </w:t>
      </w:r>
      <w:r w:rsidRPr="00D80C61">
        <w:rPr>
          <w:rFonts w:cs="Arial"/>
          <w:b/>
          <w:szCs w:val="18"/>
        </w:rPr>
        <w:t xml:space="preserve">QAT &gt; </w:t>
      </w:r>
      <w:r w:rsidRPr="00D61124">
        <w:rPr>
          <w:rFonts w:cs="Arial"/>
          <w:b/>
          <w:szCs w:val="18"/>
        </w:rPr>
        <w:t>Print Options &gt; Create PDF</w:t>
      </w:r>
    </w:p>
    <w:p w14:paraId="6FBA0C48" w14:textId="77777777" w:rsidR="00020774" w:rsidRDefault="00020774" w:rsidP="00217655">
      <w:pPr>
        <w:spacing w:line="120" w:lineRule="exact"/>
        <w:rPr>
          <w:rFonts w:ascii="Arial" w:hAnsi="Arial" w:cs="Arial"/>
          <w:sz w:val="18"/>
          <w:szCs w:val="18"/>
        </w:rPr>
      </w:pPr>
    </w:p>
    <w:p w14:paraId="4F760CE2" w14:textId="77777777" w:rsidR="00020774" w:rsidRDefault="00020774" w:rsidP="00217655">
      <w:pPr>
        <w:rPr>
          <w:rFonts w:ascii="Arial" w:hAnsi="Arial" w:cs="Arial"/>
          <w:sz w:val="18"/>
          <w:szCs w:val="18"/>
        </w:rPr>
      </w:pPr>
      <w:r>
        <w:rPr>
          <w:rFonts w:ascii="Arial" w:hAnsi="Arial" w:cs="Arial"/>
          <w:noProof/>
          <w:sz w:val="18"/>
          <w:szCs w:val="18"/>
          <w:lang w:val="en-US"/>
        </w:rPr>
        <w:drawing>
          <wp:inline distT="0" distB="0" distL="0" distR="0" wp14:anchorId="7EC36505" wp14:editId="29077AD6">
            <wp:extent cx="268605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ptions smallest.jpg"/>
                    <pic:cNvPicPr/>
                  </pic:nvPicPr>
                  <pic:blipFill>
                    <a:blip r:embed="rId6">
                      <a:extLst>
                        <a:ext uri="{28A0092B-C50C-407E-A947-70E740481C1C}">
                          <a14:useLocalDpi xmlns:a14="http://schemas.microsoft.com/office/drawing/2010/main" val="0"/>
                        </a:ext>
                      </a:extLst>
                    </a:blip>
                    <a:stretch>
                      <a:fillRect/>
                    </a:stretch>
                  </pic:blipFill>
                  <pic:spPr>
                    <a:xfrm>
                      <a:off x="0" y="0"/>
                      <a:ext cx="2686050" cy="504825"/>
                    </a:xfrm>
                    <a:prstGeom prst="rect">
                      <a:avLst/>
                    </a:prstGeom>
                  </pic:spPr>
                </pic:pic>
              </a:graphicData>
            </a:graphic>
          </wp:inline>
        </w:drawing>
      </w:r>
    </w:p>
    <w:p w14:paraId="7ED91523" w14:textId="77777777" w:rsidR="00020774" w:rsidRPr="00646224" w:rsidRDefault="00020774" w:rsidP="00217655">
      <w:pPr>
        <w:spacing w:line="120" w:lineRule="exact"/>
        <w:rPr>
          <w:rFonts w:ascii="Arial" w:hAnsi="Arial"/>
          <w:sz w:val="18"/>
        </w:rPr>
      </w:pPr>
    </w:p>
  </w:comment>
  <w:comment w:id="1" w:author="User Help" w:date="2013-08-09T14:40:00Z" w:initials="HELP">
    <w:p w14:paraId="690CD427" w14:textId="77777777" w:rsidR="00020774" w:rsidRDefault="00020774" w:rsidP="00217655">
      <w:pPr>
        <w:spacing w:line="120" w:lineRule="exact"/>
        <w:rPr>
          <w:rFonts w:ascii="Arial" w:hAnsi="Arial" w:cs="Arial"/>
          <w:i/>
          <w:iCs/>
          <w:sz w:val="16"/>
          <w:szCs w:val="16"/>
        </w:rPr>
      </w:pPr>
      <w:r>
        <w:rPr>
          <w:rStyle w:val="CommentReference"/>
        </w:rPr>
        <w:annotationRef/>
      </w:r>
    </w:p>
    <w:p w14:paraId="2C33C080" w14:textId="77777777" w:rsidR="00020774" w:rsidRPr="00827720" w:rsidRDefault="00020774" w:rsidP="00217655">
      <w:pPr>
        <w:rPr>
          <w:rFonts w:ascii="Arial" w:hAnsi="Arial"/>
          <w:color w:val="FF0000"/>
          <w:sz w:val="18"/>
        </w:rPr>
      </w:pPr>
      <w:r w:rsidRPr="00B02DDD">
        <w:rPr>
          <w:rFonts w:ascii="Arial" w:hAnsi="Arial"/>
          <w:b/>
          <w:color w:val="FF0000"/>
          <w:sz w:val="18"/>
        </w:rPr>
        <w:t>Style Shortcuts</w:t>
      </w:r>
    </w:p>
    <w:p w14:paraId="586CAA4B" w14:textId="77777777" w:rsidR="00020774" w:rsidRPr="00646224" w:rsidRDefault="00020774" w:rsidP="00217655">
      <w:pPr>
        <w:rPr>
          <w:rFonts w:ascii="Arial" w:hAnsi="Arial"/>
          <w:sz w:val="18"/>
        </w:rPr>
      </w:pPr>
      <w:r w:rsidRPr="00646224">
        <w:rPr>
          <w:rFonts w:ascii="Arial" w:hAnsi="Arial"/>
          <w:sz w:val="18"/>
        </w:rPr>
        <w:t>Ctrl+1, Ctrl+2, etc. – Rep</w:t>
      </w:r>
      <w:r>
        <w:rPr>
          <w:rFonts w:ascii="Arial" w:hAnsi="Arial"/>
          <w:sz w:val="18"/>
        </w:rPr>
        <w:t>ort</w:t>
      </w:r>
      <w:r w:rsidRPr="00646224">
        <w:rPr>
          <w:rFonts w:ascii="Arial" w:hAnsi="Arial"/>
          <w:sz w:val="18"/>
        </w:rPr>
        <w:t>/Spec Heading</w:t>
      </w:r>
    </w:p>
    <w:p w14:paraId="5BCDD723" w14:textId="77777777" w:rsidR="00020774" w:rsidRPr="00646224" w:rsidRDefault="00020774" w:rsidP="00217655">
      <w:pPr>
        <w:rPr>
          <w:rFonts w:ascii="Arial" w:hAnsi="Arial"/>
          <w:sz w:val="18"/>
        </w:rPr>
      </w:pPr>
      <w:r w:rsidRPr="00646224">
        <w:rPr>
          <w:rFonts w:ascii="Arial" w:hAnsi="Arial"/>
          <w:sz w:val="18"/>
        </w:rPr>
        <w:t>Ctrl+Shft+1 etc - No number Rep</w:t>
      </w:r>
      <w:r>
        <w:rPr>
          <w:rFonts w:ascii="Arial" w:hAnsi="Arial"/>
          <w:sz w:val="18"/>
        </w:rPr>
        <w:t>ort</w:t>
      </w:r>
      <w:r w:rsidRPr="00646224">
        <w:rPr>
          <w:rFonts w:ascii="Arial" w:hAnsi="Arial"/>
          <w:sz w:val="18"/>
        </w:rPr>
        <w:t xml:space="preserve"> Heading</w:t>
      </w:r>
    </w:p>
    <w:p w14:paraId="02C33608" w14:textId="77777777" w:rsidR="00020774" w:rsidRPr="00646224" w:rsidRDefault="00020774" w:rsidP="00217655">
      <w:pPr>
        <w:rPr>
          <w:rFonts w:ascii="Arial" w:hAnsi="Arial"/>
          <w:sz w:val="18"/>
        </w:rPr>
      </w:pPr>
      <w:r w:rsidRPr="00646224">
        <w:rPr>
          <w:rFonts w:ascii="Arial" w:hAnsi="Arial"/>
          <w:sz w:val="18"/>
        </w:rPr>
        <w:t>Alt+1, Alt+2, etc. – App</w:t>
      </w:r>
      <w:r>
        <w:rPr>
          <w:rFonts w:ascii="Arial" w:hAnsi="Arial"/>
          <w:sz w:val="18"/>
        </w:rPr>
        <w:t>endix</w:t>
      </w:r>
      <w:r w:rsidRPr="00646224">
        <w:rPr>
          <w:rFonts w:ascii="Arial" w:hAnsi="Arial"/>
          <w:sz w:val="18"/>
        </w:rPr>
        <w:t xml:space="preserve"> Heading</w:t>
      </w:r>
    </w:p>
    <w:p w14:paraId="15FC7BFE" w14:textId="77777777" w:rsidR="00020774" w:rsidRPr="00646224" w:rsidRDefault="00020774" w:rsidP="00217655">
      <w:pPr>
        <w:rPr>
          <w:rFonts w:ascii="Arial" w:hAnsi="Arial"/>
          <w:sz w:val="18"/>
        </w:rPr>
      </w:pPr>
      <w:r w:rsidRPr="00646224">
        <w:rPr>
          <w:rFonts w:ascii="Arial" w:hAnsi="Arial"/>
          <w:sz w:val="18"/>
        </w:rPr>
        <w:t>Alt+Shft+1 etc - No number App</w:t>
      </w:r>
      <w:r>
        <w:rPr>
          <w:rFonts w:ascii="Arial" w:hAnsi="Arial"/>
          <w:sz w:val="18"/>
        </w:rPr>
        <w:t>endix</w:t>
      </w:r>
      <w:r w:rsidRPr="00646224">
        <w:rPr>
          <w:rFonts w:ascii="Arial" w:hAnsi="Arial"/>
          <w:sz w:val="18"/>
        </w:rPr>
        <w:t xml:space="preserve"> Heading</w:t>
      </w:r>
    </w:p>
    <w:p w14:paraId="122D83C3" w14:textId="77777777" w:rsidR="00020774" w:rsidRPr="00646224" w:rsidRDefault="00020774" w:rsidP="00217655">
      <w:pPr>
        <w:rPr>
          <w:rFonts w:ascii="Arial" w:hAnsi="Arial"/>
          <w:sz w:val="18"/>
        </w:rPr>
      </w:pPr>
      <w:r w:rsidRPr="00646224">
        <w:rPr>
          <w:rFonts w:ascii="Arial" w:hAnsi="Arial"/>
          <w:sz w:val="18"/>
        </w:rPr>
        <w:t>Ctrl+Shft+P – Body Text</w:t>
      </w:r>
    </w:p>
    <w:p w14:paraId="77249B11" w14:textId="77777777" w:rsidR="00020774" w:rsidRPr="00646224" w:rsidRDefault="00020774" w:rsidP="00217655">
      <w:pPr>
        <w:rPr>
          <w:rFonts w:ascii="Arial" w:hAnsi="Arial"/>
          <w:sz w:val="18"/>
        </w:rPr>
      </w:pPr>
      <w:r w:rsidRPr="00646224">
        <w:rPr>
          <w:rFonts w:ascii="Arial" w:hAnsi="Arial"/>
          <w:sz w:val="18"/>
        </w:rPr>
        <w:t>Ctrl+Shft+L – Open Bulleted List</w:t>
      </w:r>
    </w:p>
    <w:p w14:paraId="525DC31A" w14:textId="77777777" w:rsidR="00020774" w:rsidRPr="00646224" w:rsidRDefault="00020774" w:rsidP="00217655">
      <w:pPr>
        <w:rPr>
          <w:rFonts w:ascii="Arial" w:hAnsi="Arial"/>
          <w:sz w:val="18"/>
        </w:rPr>
      </w:pPr>
      <w:r w:rsidRPr="00646224">
        <w:rPr>
          <w:rFonts w:ascii="Arial" w:hAnsi="Arial"/>
          <w:sz w:val="18"/>
        </w:rPr>
        <w:t>Ctrl+Shft+K – Closed Bulleted List</w:t>
      </w:r>
    </w:p>
    <w:p w14:paraId="721293E2" w14:textId="77777777" w:rsidR="00020774" w:rsidRPr="00646224" w:rsidRDefault="00020774" w:rsidP="00217655">
      <w:pPr>
        <w:rPr>
          <w:rFonts w:ascii="Arial" w:hAnsi="Arial"/>
          <w:sz w:val="18"/>
        </w:rPr>
      </w:pPr>
      <w:r w:rsidRPr="00646224">
        <w:rPr>
          <w:rFonts w:ascii="Arial" w:hAnsi="Arial"/>
          <w:sz w:val="18"/>
        </w:rPr>
        <w:t>Ctrl+Shft+U – Open Numbered List</w:t>
      </w:r>
    </w:p>
    <w:p w14:paraId="4DC04454" w14:textId="77777777" w:rsidR="00020774" w:rsidRPr="00646224" w:rsidRDefault="00020774" w:rsidP="00217655">
      <w:pPr>
        <w:rPr>
          <w:rFonts w:ascii="Arial" w:hAnsi="Arial"/>
          <w:sz w:val="18"/>
        </w:rPr>
      </w:pPr>
      <w:r w:rsidRPr="00646224">
        <w:rPr>
          <w:rFonts w:ascii="Arial" w:hAnsi="Arial"/>
          <w:sz w:val="18"/>
        </w:rPr>
        <w:t>Ctrl+Shft+S – Closed List (no bullets)</w:t>
      </w:r>
    </w:p>
    <w:p w14:paraId="640A34D6" w14:textId="77777777" w:rsidR="00020774" w:rsidRPr="00646224" w:rsidRDefault="00020774" w:rsidP="00217655">
      <w:pPr>
        <w:rPr>
          <w:rFonts w:ascii="Arial" w:hAnsi="Arial"/>
          <w:sz w:val="18"/>
        </w:rPr>
      </w:pPr>
      <w:r w:rsidRPr="00646224">
        <w:rPr>
          <w:rFonts w:ascii="Arial" w:hAnsi="Arial"/>
          <w:sz w:val="18"/>
        </w:rPr>
        <w:t>Ctrl+Shft+T – Closed Table Text</w:t>
      </w:r>
    </w:p>
    <w:p w14:paraId="7699EC47" w14:textId="77777777" w:rsidR="00020774" w:rsidRPr="00646224" w:rsidRDefault="00020774" w:rsidP="00217655">
      <w:pPr>
        <w:rPr>
          <w:rFonts w:ascii="Arial" w:hAnsi="Arial"/>
          <w:sz w:val="18"/>
        </w:rPr>
      </w:pPr>
      <w:r w:rsidRPr="00646224">
        <w:rPr>
          <w:rFonts w:ascii="Arial" w:hAnsi="Arial"/>
          <w:sz w:val="18"/>
        </w:rPr>
        <w:t>Ctrl+Shft+I – Visible Image</w:t>
      </w:r>
    </w:p>
    <w:p w14:paraId="0A0A4746" w14:textId="77777777" w:rsidR="00020774" w:rsidRPr="00646224" w:rsidRDefault="00020774" w:rsidP="00217655">
      <w:pPr>
        <w:rPr>
          <w:rFonts w:ascii="Arial" w:hAnsi="Arial"/>
          <w:sz w:val="18"/>
        </w:rPr>
      </w:pPr>
      <w:r w:rsidRPr="00646224">
        <w:rPr>
          <w:rFonts w:ascii="Arial" w:hAnsi="Arial"/>
          <w:sz w:val="18"/>
        </w:rPr>
        <w:t>Ctrl+Shft+R – Reference</w:t>
      </w:r>
    </w:p>
    <w:p w14:paraId="475CF610" w14:textId="77777777" w:rsidR="00020774" w:rsidRPr="00646224" w:rsidRDefault="00020774" w:rsidP="00217655">
      <w:pPr>
        <w:spacing w:line="120" w:lineRule="exact"/>
        <w:rPr>
          <w:rFonts w:ascii="Arial" w:hAnsi="Arial"/>
          <w:sz w:val="18"/>
        </w:rPr>
      </w:pPr>
    </w:p>
    <w:p w14:paraId="54588F0A" w14:textId="77777777" w:rsidR="00020774" w:rsidRPr="00827720" w:rsidRDefault="00020774" w:rsidP="00217655">
      <w:pPr>
        <w:rPr>
          <w:rFonts w:ascii="Arial" w:hAnsi="Arial"/>
          <w:color w:val="FF0000"/>
          <w:sz w:val="18"/>
        </w:rPr>
      </w:pPr>
      <w:r w:rsidRPr="00B02DDD">
        <w:rPr>
          <w:rFonts w:ascii="Arial" w:hAnsi="Arial"/>
          <w:b/>
          <w:color w:val="FF0000"/>
          <w:sz w:val="18"/>
        </w:rPr>
        <w:t>OvaWord Shortcuts</w:t>
      </w:r>
    </w:p>
    <w:p w14:paraId="64745A8E" w14:textId="77777777" w:rsidR="00020774" w:rsidRPr="00646224" w:rsidRDefault="00020774" w:rsidP="00217655">
      <w:pPr>
        <w:rPr>
          <w:rFonts w:ascii="Arial" w:hAnsi="Arial"/>
          <w:sz w:val="18"/>
        </w:rPr>
      </w:pPr>
      <w:r>
        <w:rPr>
          <w:rFonts w:ascii="Arial" w:hAnsi="Arial"/>
          <w:sz w:val="18"/>
        </w:rPr>
        <w:t xml:space="preserve">Ctrl+Shft+A – Insert Appendix or </w:t>
      </w:r>
      <w:r w:rsidRPr="00646224">
        <w:rPr>
          <w:rFonts w:ascii="Arial" w:hAnsi="Arial"/>
          <w:sz w:val="18"/>
        </w:rPr>
        <w:t>Divider</w:t>
      </w:r>
    </w:p>
    <w:p w14:paraId="5EC2F750" w14:textId="77777777" w:rsidR="00020774" w:rsidRPr="00646224" w:rsidRDefault="00020774" w:rsidP="00217655">
      <w:pPr>
        <w:rPr>
          <w:rFonts w:ascii="Arial" w:hAnsi="Arial"/>
          <w:sz w:val="18"/>
        </w:rPr>
      </w:pPr>
      <w:r w:rsidRPr="00646224">
        <w:rPr>
          <w:rFonts w:ascii="Arial" w:hAnsi="Arial"/>
          <w:sz w:val="18"/>
        </w:rPr>
        <w:t>Ctrl+Shft+B – Balloon/Help toggle</w:t>
      </w:r>
    </w:p>
    <w:p w14:paraId="7896B052" w14:textId="77777777" w:rsidR="00020774" w:rsidRPr="00646224" w:rsidRDefault="00020774" w:rsidP="00217655">
      <w:pPr>
        <w:rPr>
          <w:rFonts w:ascii="Arial" w:hAnsi="Arial"/>
          <w:sz w:val="18"/>
        </w:rPr>
      </w:pPr>
      <w:r w:rsidRPr="00646224">
        <w:rPr>
          <w:rFonts w:ascii="Arial" w:hAnsi="Arial"/>
          <w:sz w:val="18"/>
        </w:rPr>
        <w:t>Ctrl+Shft+C – Change No. of Columns</w:t>
      </w:r>
    </w:p>
    <w:p w14:paraId="47F72815" w14:textId="77777777" w:rsidR="00020774" w:rsidRPr="00646224" w:rsidRDefault="00020774" w:rsidP="00217655">
      <w:pPr>
        <w:rPr>
          <w:rFonts w:ascii="Arial" w:hAnsi="Arial"/>
          <w:sz w:val="18"/>
        </w:rPr>
      </w:pPr>
      <w:r w:rsidRPr="00646224">
        <w:rPr>
          <w:rFonts w:ascii="Arial" w:hAnsi="Arial"/>
          <w:sz w:val="18"/>
        </w:rPr>
        <w:t xml:space="preserve">Ctrl+Shft+D – Insert </w:t>
      </w:r>
      <w:r>
        <w:rPr>
          <w:rFonts w:ascii="Arial" w:hAnsi="Arial"/>
          <w:sz w:val="18"/>
        </w:rPr>
        <w:t xml:space="preserve">or Remove </w:t>
      </w:r>
      <w:r w:rsidRPr="00646224">
        <w:rPr>
          <w:rFonts w:ascii="Arial" w:hAnsi="Arial"/>
          <w:sz w:val="18"/>
        </w:rPr>
        <w:t>DV sheet</w:t>
      </w:r>
      <w:r>
        <w:rPr>
          <w:rFonts w:ascii="Arial" w:hAnsi="Arial"/>
          <w:sz w:val="18"/>
        </w:rPr>
        <w:t>(s)</w:t>
      </w:r>
    </w:p>
    <w:p w14:paraId="6FC995DA" w14:textId="77777777" w:rsidR="00020774" w:rsidRPr="00646224" w:rsidRDefault="00020774" w:rsidP="00217655">
      <w:pPr>
        <w:rPr>
          <w:rFonts w:ascii="Arial" w:hAnsi="Arial"/>
          <w:sz w:val="18"/>
        </w:rPr>
      </w:pPr>
      <w:r w:rsidRPr="00646224">
        <w:rPr>
          <w:rFonts w:ascii="Arial" w:hAnsi="Arial"/>
          <w:sz w:val="18"/>
        </w:rPr>
        <w:t>Ctrl+Shft+E – Change Contents levels</w:t>
      </w:r>
    </w:p>
    <w:p w14:paraId="2386BF70" w14:textId="77777777" w:rsidR="00020774" w:rsidRPr="00646224" w:rsidRDefault="00020774" w:rsidP="00217655">
      <w:pPr>
        <w:rPr>
          <w:rFonts w:ascii="Arial" w:hAnsi="Arial"/>
          <w:sz w:val="18"/>
        </w:rPr>
      </w:pPr>
      <w:r w:rsidRPr="00646224">
        <w:rPr>
          <w:rFonts w:ascii="Arial" w:hAnsi="Arial"/>
          <w:sz w:val="18"/>
        </w:rPr>
        <w:t>Ctrl+Shft+J – Insert CV</w:t>
      </w:r>
    </w:p>
    <w:p w14:paraId="036AED41" w14:textId="77777777" w:rsidR="00020774" w:rsidRPr="00646224" w:rsidRDefault="00020774" w:rsidP="00217655">
      <w:pPr>
        <w:rPr>
          <w:rFonts w:ascii="Arial" w:hAnsi="Arial"/>
          <w:sz w:val="18"/>
        </w:rPr>
      </w:pPr>
      <w:r w:rsidRPr="00646224">
        <w:rPr>
          <w:rFonts w:ascii="Arial" w:hAnsi="Arial"/>
          <w:sz w:val="18"/>
        </w:rPr>
        <w:t>Ctrl+Shft+W – Change headings colour</w:t>
      </w:r>
    </w:p>
    <w:p w14:paraId="381C879E" w14:textId="77777777" w:rsidR="00020774" w:rsidRPr="00646224" w:rsidRDefault="00020774" w:rsidP="00217655">
      <w:pPr>
        <w:rPr>
          <w:rFonts w:ascii="Arial" w:hAnsi="Arial"/>
          <w:sz w:val="18"/>
        </w:rPr>
      </w:pPr>
      <w:r w:rsidRPr="00646224">
        <w:rPr>
          <w:rFonts w:ascii="Arial" w:hAnsi="Arial"/>
          <w:sz w:val="18"/>
        </w:rPr>
        <w:t>Ctrl+Shft+X – Insert an Image Box</w:t>
      </w:r>
    </w:p>
    <w:p w14:paraId="398B8A4C" w14:textId="77777777" w:rsidR="00020774" w:rsidRPr="00646224" w:rsidRDefault="00020774" w:rsidP="00217655">
      <w:pPr>
        <w:rPr>
          <w:rFonts w:ascii="Arial" w:hAnsi="Arial"/>
          <w:sz w:val="18"/>
        </w:rPr>
      </w:pPr>
      <w:r w:rsidRPr="00646224">
        <w:rPr>
          <w:rFonts w:ascii="Arial" w:hAnsi="Arial"/>
          <w:sz w:val="18"/>
        </w:rPr>
        <w:t>Ctrl+Shft+Y – Alternative heading styles</w:t>
      </w:r>
    </w:p>
    <w:p w14:paraId="39454D8B" w14:textId="77777777" w:rsidR="00020774" w:rsidRPr="00646224" w:rsidRDefault="00020774" w:rsidP="00217655">
      <w:pPr>
        <w:rPr>
          <w:rFonts w:ascii="Arial" w:hAnsi="Arial"/>
          <w:sz w:val="18"/>
        </w:rPr>
      </w:pPr>
      <w:r w:rsidRPr="00646224">
        <w:rPr>
          <w:rFonts w:ascii="Arial" w:hAnsi="Arial"/>
          <w:sz w:val="18"/>
        </w:rPr>
        <w:t>Ctrl+Shft+Z – Change size of report</w:t>
      </w:r>
    </w:p>
    <w:p w14:paraId="32BC8F5C" w14:textId="77777777" w:rsidR="00020774" w:rsidRPr="00646224" w:rsidRDefault="00020774" w:rsidP="00217655">
      <w:pPr>
        <w:rPr>
          <w:rFonts w:ascii="Arial" w:hAnsi="Arial"/>
          <w:sz w:val="18"/>
        </w:rPr>
      </w:pPr>
      <w:r w:rsidRPr="00646224">
        <w:rPr>
          <w:rFonts w:ascii="Arial" w:hAnsi="Arial"/>
          <w:sz w:val="18"/>
        </w:rPr>
        <w:t>Ctrl+Shft+O – Switch page orientation (correcting header &amp; footer widths)</w:t>
      </w:r>
      <w:r w:rsidRPr="000D2A2A">
        <w:rPr>
          <w:rFonts w:ascii="Arial" w:hAnsi="Arial"/>
          <w:sz w:val="18"/>
          <w:lang w:val="pl-PL"/>
        </w:rPr>
        <w:annotationRef/>
      </w:r>
    </w:p>
  </w:comment>
  <w:comment w:id="2" w:author="User Help" w:date="2013-08-09T14:40:00Z" w:initials="HELP">
    <w:p w14:paraId="06D4894D" w14:textId="77777777" w:rsidR="00020774" w:rsidRDefault="00020774" w:rsidP="00217655">
      <w:pPr>
        <w:spacing w:line="120" w:lineRule="exact"/>
        <w:rPr>
          <w:rFonts w:ascii="Arial" w:hAnsi="Arial" w:cs="Arial"/>
          <w:i/>
          <w:iCs/>
          <w:sz w:val="16"/>
          <w:szCs w:val="16"/>
        </w:rPr>
      </w:pPr>
      <w:r>
        <w:rPr>
          <w:rStyle w:val="CommentReference"/>
        </w:rPr>
        <w:annotationRef/>
      </w:r>
    </w:p>
    <w:p w14:paraId="22A41063" w14:textId="77777777" w:rsidR="00020774" w:rsidRPr="00827720" w:rsidRDefault="00020774" w:rsidP="00217655">
      <w:pPr>
        <w:rPr>
          <w:rFonts w:ascii="Arial" w:hAnsi="Arial"/>
          <w:color w:val="FF0000"/>
          <w:sz w:val="18"/>
        </w:rPr>
      </w:pPr>
      <w:r w:rsidRPr="00B02DDD">
        <w:rPr>
          <w:rFonts w:ascii="Arial" w:hAnsi="Arial"/>
          <w:b/>
          <w:color w:val="FF0000"/>
          <w:sz w:val="18"/>
        </w:rPr>
        <w:t>Optional Client Logo on Front Cover</w:t>
      </w:r>
    </w:p>
    <w:p w14:paraId="0B156F66" w14:textId="77777777" w:rsidR="00020774" w:rsidRPr="00827720" w:rsidRDefault="00020774" w:rsidP="00217655">
      <w:pPr>
        <w:pStyle w:val="CommentText"/>
        <w:spacing w:line="60" w:lineRule="exact"/>
      </w:pPr>
    </w:p>
    <w:p w14:paraId="505F4FD4" w14:textId="77777777" w:rsidR="00020774" w:rsidRDefault="00020774" w:rsidP="00217655">
      <w:pPr>
        <w:rPr>
          <w:rFonts w:ascii="Arial" w:hAnsi="Arial"/>
          <w:sz w:val="18"/>
        </w:rPr>
      </w:pPr>
      <w:r w:rsidRPr="00646224">
        <w:rPr>
          <w:rFonts w:ascii="Arial" w:hAnsi="Arial"/>
          <w:sz w:val="18"/>
        </w:rPr>
        <w:t>Include any client logo in the empty cell to</w:t>
      </w:r>
      <w:r>
        <w:rPr>
          <w:rFonts w:ascii="Arial" w:hAnsi="Arial"/>
          <w:sz w:val="18"/>
        </w:rPr>
        <w:t xml:space="preserve"> the left of the Arup logo</w:t>
      </w:r>
      <w:r w:rsidRPr="00646224">
        <w:rPr>
          <w:rFonts w:ascii="Arial" w:hAnsi="Arial"/>
          <w:sz w:val="18"/>
        </w:rPr>
        <w:t>.</w:t>
      </w:r>
    </w:p>
    <w:p w14:paraId="7386658F" w14:textId="77777777" w:rsidR="00020774" w:rsidRDefault="00020774" w:rsidP="00217655">
      <w:pPr>
        <w:spacing w:line="120" w:lineRule="exact"/>
        <w:rPr>
          <w:rFonts w:ascii="Arial" w:hAnsi="Arial"/>
          <w:sz w:val="18"/>
        </w:rPr>
      </w:pPr>
    </w:p>
    <w:p w14:paraId="05F30E39" w14:textId="77777777" w:rsidR="00020774" w:rsidRPr="00646224" w:rsidRDefault="00020774" w:rsidP="00217655">
      <w:pPr>
        <w:rPr>
          <w:rFonts w:ascii="Arial" w:hAnsi="Arial"/>
          <w:sz w:val="18"/>
        </w:rPr>
      </w:pPr>
      <w:r w:rsidRPr="00646224">
        <w:rPr>
          <w:rFonts w:ascii="Arial" w:hAnsi="Arial"/>
          <w:sz w:val="18"/>
        </w:rPr>
        <w:t xml:space="preserve">If you require a </w:t>
      </w:r>
      <w:r w:rsidRPr="00646224">
        <w:rPr>
          <w:rFonts w:ascii="Arial" w:hAnsi="Arial"/>
          <w:b/>
          <w:sz w:val="18"/>
        </w:rPr>
        <w:t>customised report</w:t>
      </w:r>
      <w:r w:rsidRPr="00646224">
        <w:rPr>
          <w:rFonts w:ascii="Arial" w:hAnsi="Arial"/>
          <w:sz w:val="18"/>
        </w:rPr>
        <w:t xml:space="preserve"> with special formatting for a particular project, please email “</w:t>
      </w:r>
      <w:r>
        <w:rPr>
          <w:rFonts w:ascii="Arial" w:hAnsi="Arial"/>
          <w:sz w:val="18"/>
        </w:rPr>
        <w:t>GlobalApps.Feedback</w:t>
      </w:r>
      <w:r w:rsidRPr="00646224">
        <w:rPr>
          <w:rFonts w:ascii="Arial" w:hAnsi="Arial"/>
          <w:sz w:val="18"/>
        </w:rPr>
        <w:t>@arup.com” for advice.</w:t>
      </w:r>
    </w:p>
  </w:comment>
  <w:comment w:id="12" w:author="User Help" w:date="2013-08-09T14:40:00Z" w:initials="HELP">
    <w:p w14:paraId="58754A24" w14:textId="77777777" w:rsidR="00020774" w:rsidRDefault="00020774" w:rsidP="00217655">
      <w:pPr>
        <w:spacing w:line="120" w:lineRule="exact"/>
        <w:rPr>
          <w:rFonts w:ascii="Arial" w:hAnsi="Arial" w:cs="Arial"/>
          <w:i/>
          <w:iCs/>
          <w:sz w:val="16"/>
          <w:szCs w:val="16"/>
        </w:rPr>
      </w:pPr>
      <w:r>
        <w:rPr>
          <w:rStyle w:val="CommentReference"/>
        </w:rPr>
        <w:annotationRef/>
      </w:r>
    </w:p>
    <w:p w14:paraId="26AA3214" w14:textId="77777777" w:rsidR="00020774" w:rsidRPr="00827720" w:rsidRDefault="00020774" w:rsidP="00217655">
      <w:pPr>
        <w:rPr>
          <w:rFonts w:ascii="Arial" w:hAnsi="Arial"/>
          <w:color w:val="FF0000"/>
          <w:sz w:val="18"/>
        </w:rPr>
      </w:pPr>
      <w:r w:rsidRPr="00B02DDD">
        <w:rPr>
          <w:rFonts w:ascii="Arial" w:hAnsi="Arial"/>
          <w:b/>
          <w:color w:val="FF0000"/>
          <w:sz w:val="18"/>
        </w:rPr>
        <w:t>Document Verification</w:t>
      </w:r>
      <w:r>
        <w:rPr>
          <w:rFonts w:ascii="Arial" w:hAnsi="Arial"/>
          <w:b/>
          <w:color w:val="FF0000"/>
          <w:sz w:val="18"/>
        </w:rPr>
        <w:t xml:space="preserve"> (DV)</w:t>
      </w:r>
    </w:p>
    <w:p w14:paraId="6A4FEB6D" w14:textId="77777777" w:rsidR="00020774" w:rsidRPr="00827720" w:rsidRDefault="00020774" w:rsidP="00217655">
      <w:pPr>
        <w:pStyle w:val="CommentText"/>
        <w:spacing w:line="60" w:lineRule="exact"/>
      </w:pPr>
    </w:p>
    <w:p w14:paraId="17079D5A" w14:textId="77777777" w:rsidR="00020774" w:rsidRPr="00646224" w:rsidRDefault="00020774" w:rsidP="00217655">
      <w:pPr>
        <w:rPr>
          <w:rFonts w:ascii="Arial" w:hAnsi="Arial"/>
          <w:sz w:val="18"/>
        </w:rPr>
      </w:pPr>
      <w:r>
        <w:rPr>
          <w:rFonts w:ascii="Arial" w:hAnsi="Arial"/>
          <w:sz w:val="18"/>
        </w:rPr>
        <w:t xml:space="preserve">The DV </w:t>
      </w:r>
      <w:r w:rsidRPr="00646224">
        <w:rPr>
          <w:rFonts w:ascii="Arial" w:hAnsi="Arial"/>
          <w:sz w:val="18"/>
        </w:rPr>
        <w:t xml:space="preserve">is a historical record and should be filled in </w:t>
      </w:r>
      <w:r w:rsidRPr="00646224">
        <w:rPr>
          <w:rFonts w:ascii="Arial" w:hAnsi="Arial"/>
          <w:b/>
          <w:sz w:val="18"/>
        </w:rPr>
        <w:t>MANUALLY</w:t>
      </w:r>
      <w:r w:rsidRPr="00646224">
        <w:rPr>
          <w:rFonts w:ascii="Arial" w:hAnsi="Arial"/>
          <w:sz w:val="18"/>
        </w:rPr>
        <w:t>.</w:t>
      </w:r>
      <w:r>
        <w:rPr>
          <w:rFonts w:ascii="Arial" w:hAnsi="Arial"/>
          <w:sz w:val="18"/>
        </w:rPr>
        <w:t xml:space="preserve"> </w:t>
      </w:r>
      <w:r w:rsidRPr="00646224">
        <w:rPr>
          <w:rFonts w:ascii="Arial" w:hAnsi="Arial"/>
          <w:sz w:val="18"/>
        </w:rPr>
        <w:t>Alternatively the</w:t>
      </w:r>
      <w:r>
        <w:rPr>
          <w:rFonts w:ascii="Arial" w:hAnsi="Arial"/>
          <w:sz w:val="18"/>
        </w:rPr>
        <w:t xml:space="preserve"> QAT</w:t>
      </w:r>
      <w:r w:rsidRPr="00646224">
        <w:rPr>
          <w:rFonts w:ascii="Arial" w:hAnsi="Arial"/>
          <w:sz w:val="18"/>
        </w:rPr>
        <w:t xml:space="preserve"> </w:t>
      </w:r>
      <w:r w:rsidRPr="00646224">
        <w:rPr>
          <w:rFonts w:ascii="Arial" w:hAnsi="Arial"/>
          <w:b/>
          <w:sz w:val="18"/>
        </w:rPr>
        <w:t>Revision</w:t>
      </w:r>
      <w:r w:rsidRPr="00646224">
        <w:rPr>
          <w:rFonts w:ascii="Arial" w:hAnsi="Arial"/>
          <w:sz w:val="18"/>
        </w:rPr>
        <w:t xml:space="preserve"> button can still be used.</w:t>
      </w:r>
    </w:p>
    <w:p w14:paraId="1A2C36A0" w14:textId="77777777" w:rsidR="00020774" w:rsidRDefault="00020774" w:rsidP="00217655">
      <w:pPr>
        <w:spacing w:line="120" w:lineRule="exact"/>
        <w:rPr>
          <w:rFonts w:ascii="Arial" w:hAnsi="Arial"/>
          <w:sz w:val="18"/>
        </w:rPr>
      </w:pPr>
    </w:p>
    <w:p w14:paraId="2D38630E" w14:textId="77777777" w:rsidR="00020774" w:rsidRDefault="00020774" w:rsidP="00217655">
      <w:pPr>
        <w:rPr>
          <w:rFonts w:ascii="Arial" w:hAnsi="Arial"/>
          <w:sz w:val="18"/>
        </w:rPr>
      </w:pPr>
      <w:r>
        <w:rPr>
          <w:rFonts w:ascii="Arial" w:hAnsi="Arial"/>
          <w:sz w:val="18"/>
        </w:rPr>
        <w:t>The Arup standard is to issue the DV with documents sent to the client. However, the DV can be removed (or a blank DV re-inserted) using the Ctrl+Shift+D shortcut.</w:t>
      </w:r>
    </w:p>
    <w:p w14:paraId="673CDC23" w14:textId="77777777" w:rsidR="00020774" w:rsidRPr="00646224" w:rsidRDefault="00020774" w:rsidP="00217655">
      <w:pPr>
        <w:spacing w:line="120" w:lineRule="exact"/>
        <w:rPr>
          <w:rFonts w:ascii="Arial" w:hAnsi="Arial"/>
          <w:sz w:val="18"/>
        </w:rPr>
      </w:pPr>
    </w:p>
    <w:p w14:paraId="24D61291" w14:textId="77777777" w:rsidR="00020774" w:rsidRPr="00646224" w:rsidRDefault="00020774" w:rsidP="00217655">
      <w:pPr>
        <w:rPr>
          <w:rFonts w:ascii="Arial" w:hAnsi="Arial"/>
          <w:sz w:val="18"/>
        </w:rPr>
      </w:pPr>
      <w:r w:rsidRPr="00646224">
        <w:rPr>
          <w:rFonts w:ascii="Arial" w:hAnsi="Arial"/>
          <w:b/>
          <w:sz w:val="18"/>
        </w:rPr>
        <w:t>IMPORTANT</w:t>
      </w:r>
      <w:r w:rsidRPr="00646224">
        <w:rPr>
          <w:rFonts w:ascii="Arial" w:hAnsi="Arial"/>
          <w:sz w:val="18"/>
        </w:rPr>
        <w:t xml:space="preserve">: If you did </w:t>
      </w:r>
      <w:r w:rsidRPr="00646224">
        <w:rPr>
          <w:rFonts w:ascii="Arial" w:hAnsi="Arial"/>
          <w:sz w:val="18"/>
          <w:u w:val="single"/>
        </w:rPr>
        <w:t>not</w:t>
      </w:r>
      <w:r w:rsidRPr="00646224">
        <w:rPr>
          <w:rFonts w:ascii="Arial" w:hAnsi="Arial"/>
          <w:sz w:val="18"/>
        </w:rPr>
        <w:t xml:space="preserve"> use the Revision button and you MANUALLY added a new Rev &amp; Date here within the D</w:t>
      </w:r>
      <w:r>
        <w:rPr>
          <w:rFonts w:ascii="Arial" w:hAnsi="Arial"/>
          <w:sz w:val="18"/>
        </w:rPr>
        <w:t>V</w:t>
      </w:r>
      <w:r w:rsidRPr="00646224">
        <w:rPr>
          <w:rFonts w:ascii="Arial" w:hAnsi="Arial"/>
          <w:sz w:val="18"/>
        </w:rPr>
        <w:t>, go back to the front cover frame and change Rev &amp; Date there also, to ensure these are shown throughout the document.</w:t>
      </w:r>
    </w:p>
  </w:comment>
  <w:comment w:id="54" w:author="User Help" w:date="2014-04-09T13:45:00Z" w:initials="HELP">
    <w:p w14:paraId="43931513" w14:textId="77777777" w:rsidR="00020774" w:rsidRDefault="00020774" w:rsidP="00217655">
      <w:pPr>
        <w:spacing w:line="120" w:lineRule="exact"/>
        <w:rPr>
          <w:rFonts w:ascii="Arial" w:hAnsi="Arial" w:cs="Arial"/>
          <w:i/>
          <w:iCs/>
          <w:sz w:val="16"/>
          <w:szCs w:val="16"/>
        </w:rPr>
      </w:pPr>
      <w:r>
        <w:rPr>
          <w:rStyle w:val="CommentReference"/>
        </w:rPr>
        <w:annotationRef/>
      </w:r>
    </w:p>
    <w:p w14:paraId="7C9C4FEB" w14:textId="77777777" w:rsidR="00020774" w:rsidRDefault="00020774" w:rsidP="00217655">
      <w:pPr>
        <w:rPr>
          <w:rFonts w:ascii="Arial" w:hAnsi="Arial"/>
          <w:b/>
          <w:color w:val="FF0000"/>
          <w:sz w:val="18"/>
        </w:rPr>
      </w:pPr>
      <w:r w:rsidRPr="00245FAE">
        <w:rPr>
          <w:rFonts w:ascii="Arial" w:hAnsi="Arial"/>
          <w:b/>
          <w:color w:val="FF0000"/>
          <w:sz w:val="18"/>
        </w:rPr>
        <w:t>Contents Page</w:t>
      </w:r>
      <w:r>
        <w:rPr>
          <w:rFonts w:ascii="Arial" w:hAnsi="Arial"/>
          <w:b/>
          <w:color w:val="FF0000"/>
          <w:sz w:val="18"/>
        </w:rPr>
        <w:t>(s)</w:t>
      </w:r>
    </w:p>
    <w:p w14:paraId="13B2D84B" w14:textId="77777777" w:rsidR="00020774" w:rsidRPr="00827720" w:rsidRDefault="00020774" w:rsidP="00217655">
      <w:pPr>
        <w:spacing w:line="60" w:lineRule="exact"/>
        <w:rPr>
          <w:rFonts w:ascii="Arial" w:hAnsi="Arial"/>
          <w:sz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5"/>
        <w:gridCol w:w="2410"/>
      </w:tblGrid>
      <w:tr w:rsidR="00020774" w14:paraId="70AB84CD" w14:textId="77777777" w:rsidTr="003519D4">
        <w:tc>
          <w:tcPr>
            <w:tcW w:w="1985" w:type="dxa"/>
          </w:tcPr>
          <w:p w14:paraId="4F207AB4" w14:textId="77777777" w:rsidR="00020774" w:rsidRDefault="00020774" w:rsidP="003519D4">
            <w:pPr>
              <w:rPr>
                <w:rFonts w:ascii="Arial" w:hAnsi="Arial"/>
                <w:b/>
                <w:sz w:val="18"/>
              </w:rPr>
            </w:pPr>
            <w:r>
              <w:rPr>
                <w:rFonts w:ascii="Arial" w:hAnsi="Arial"/>
                <w:b/>
                <w:noProof/>
                <w:sz w:val="18"/>
                <w:lang w:val="en-US"/>
              </w:rPr>
              <w:drawing>
                <wp:inline distT="0" distB="0" distL="0" distR="0" wp14:anchorId="1F002DB3" wp14:editId="64E5EA37">
                  <wp:extent cx="733425" cy="3438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png"/>
                          <pic:cNvPicPr/>
                        </pic:nvPicPr>
                        <pic:blipFill>
                          <a:blip r:embed="rId7">
                            <a:extLst>
                              <a:ext uri="{28A0092B-C50C-407E-A947-70E740481C1C}">
                                <a14:useLocalDpi xmlns:a14="http://schemas.microsoft.com/office/drawing/2010/main" val="0"/>
                              </a:ext>
                            </a:extLst>
                          </a:blip>
                          <a:stretch>
                            <a:fillRect/>
                          </a:stretch>
                        </pic:blipFill>
                        <pic:spPr>
                          <a:xfrm>
                            <a:off x="0" y="0"/>
                            <a:ext cx="733425" cy="3438525"/>
                          </a:xfrm>
                          <a:prstGeom prst="rect">
                            <a:avLst/>
                          </a:prstGeom>
                        </pic:spPr>
                      </pic:pic>
                    </a:graphicData>
                  </a:graphic>
                </wp:inline>
              </w:drawing>
            </w:r>
          </w:p>
        </w:tc>
        <w:tc>
          <w:tcPr>
            <w:tcW w:w="2410" w:type="dxa"/>
          </w:tcPr>
          <w:p w14:paraId="2C1033D8" w14:textId="77777777" w:rsidR="00020774" w:rsidRPr="004C025C" w:rsidRDefault="00020774" w:rsidP="003519D4">
            <w:pPr>
              <w:rPr>
                <w:rFonts w:ascii="Arial" w:hAnsi="Arial"/>
                <w:sz w:val="18"/>
              </w:rPr>
            </w:pPr>
          </w:p>
          <w:p w14:paraId="04A1A0E4" w14:textId="77777777" w:rsidR="00020774" w:rsidRDefault="00020774" w:rsidP="003519D4">
            <w:pPr>
              <w:rPr>
                <w:rFonts w:ascii="Arial" w:hAnsi="Arial"/>
                <w:sz w:val="18"/>
              </w:rPr>
            </w:pPr>
            <w:r>
              <w:rPr>
                <w:rFonts w:ascii="Arial" w:hAnsi="Arial"/>
                <w:b/>
                <w:sz w:val="18"/>
              </w:rPr>
              <w:t>I</w:t>
            </w:r>
            <w:r w:rsidRPr="00646224">
              <w:rPr>
                <w:rFonts w:ascii="Arial" w:hAnsi="Arial"/>
                <w:b/>
                <w:sz w:val="18"/>
              </w:rPr>
              <w:t>MPORTANT</w:t>
            </w:r>
            <w:r>
              <w:rPr>
                <w:rFonts w:ascii="Arial" w:hAnsi="Arial"/>
                <w:sz w:val="18"/>
              </w:rPr>
              <w:t>:</w:t>
            </w:r>
          </w:p>
          <w:p w14:paraId="47A5FFE1" w14:textId="77777777" w:rsidR="00020774" w:rsidRDefault="00020774" w:rsidP="003519D4">
            <w:pPr>
              <w:rPr>
                <w:rFonts w:ascii="Arial" w:hAnsi="Arial"/>
                <w:sz w:val="18"/>
              </w:rPr>
            </w:pPr>
          </w:p>
          <w:p w14:paraId="4656254B" w14:textId="77777777" w:rsidR="00020774" w:rsidRDefault="00020774" w:rsidP="003519D4">
            <w:pPr>
              <w:rPr>
                <w:rFonts w:ascii="Arial" w:hAnsi="Arial"/>
                <w:sz w:val="18"/>
              </w:rPr>
            </w:pPr>
            <w:r w:rsidRPr="000D2A2A">
              <w:rPr>
                <w:rFonts w:ascii="Arial" w:hAnsi="Arial"/>
                <w:sz w:val="18"/>
                <w:lang w:val="pl-PL"/>
              </w:rPr>
              <w:sym w:font="Symbol" w:char="F0B7"/>
            </w:r>
            <w:r w:rsidRPr="00381292">
              <w:rPr>
                <w:rFonts w:ascii="Arial" w:hAnsi="Arial"/>
                <w:sz w:val="18"/>
              </w:rPr>
              <w:t xml:space="preserve"> </w:t>
            </w:r>
            <w:r w:rsidRPr="00646224">
              <w:rPr>
                <w:rFonts w:ascii="Arial" w:hAnsi="Arial"/>
                <w:sz w:val="18"/>
                <w:u w:val="single"/>
              </w:rPr>
              <w:t>Do not delete any unused headings</w:t>
            </w:r>
            <w:r w:rsidRPr="00646224">
              <w:rPr>
                <w:rFonts w:ascii="Arial" w:hAnsi="Arial"/>
                <w:sz w:val="18"/>
              </w:rPr>
              <w:t xml:space="preserve"> from Contents page</w:t>
            </w:r>
            <w:r>
              <w:rPr>
                <w:rFonts w:ascii="Arial" w:hAnsi="Arial"/>
                <w:sz w:val="18"/>
              </w:rPr>
              <w:t>(s).</w:t>
            </w:r>
          </w:p>
          <w:p w14:paraId="71E17DD1" w14:textId="77777777" w:rsidR="00020774" w:rsidRDefault="00020774" w:rsidP="003519D4">
            <w:pPr>
              <w:rPr>
                <w:rFonts w:ascii="Arial" w:hAnsi="Arial"/>
                <w:sz w:val="18"/>
              </w:rPr>
            </w:pPr>
          </w:p>
          <w:p w14:paraId="72A4B761" w14:textId="77777777" w:rsidR="00020774" w:rsidRDefault="00020774" w:rsidP="003519D4">
            <w:pPr>
              <w:rPr>
                <w:rFonts w:ascii="Arial" w:hAnsi="Arial"/>
                <w:sz w:val="18"/>
              </w:rPr>
            </w:pPr>
            <w:r w:rsidRPr="00646224">
              <w:rPr>
                <w:rFonts w:ascii="Arial" w:hAnsi="Arial"/>
                <w:sz w:val="18"/>
              </w:rPr>
              <w:t xml:space="preserve">These are </w:t>
            </w:r>
            <w:r w:rsidRPr="00381292">
              <w:rPr>
                <w:rFonts w:ascii="Arial" w:hAnsi="Arial"/>
                <w:sz w:val="18"/>
                <w:u w:val="single"/>
              </w:rPr>
              <w:t>hidden</w:t>
            </w:r>
            <w:r w:rsidRPr="00646224">
              <w:rPr>
                <w:rFonts w:ascii="Arial" w:hAnsi="Arial"/>
                <w:sz w:val="18"/>
              </w:rPr>
              <w:t xml:space="preserve"> until needed </w:t>
            </w:r>
            <w:r>
              <w:rPr>
                <w:rFonts w:ascii="Arial" w:hAnsi="Arial"/>
                <w:sz w:val="18"/>
              </w:rPr>
              <w:t xml:space="preserve">for tables of figures/contents </w:t>
            </w:r>
            <w:r w:rsidRPr="00646224">
              <w:rPr>
                <w:rFonts w:ascii="Arial" w:hAnsi="Arial"/>
                <w:sz w:val="18"/>
              </w:rPr>
              <w:t>and do</w:t>
            </w:r>
            <w:r>
              <w:rPr>
                <w:rFonts w:ascii="Arial" w:hAnsi="Arial"/>
                <w:sz w:val="18"/>
              </w:rPr>
              <w:t xml:space="preserve"> not take up any space.</w:t>
            </w:r>
          </w:p>
          <w:p w14:paraId="341BF934" w14:textId="77777777" w:rsidR="00020774" w:rsidRDefault="00020774" w:rsidP="003519D4">
            <w:pPr>
              <w:rPr>
                <w:rFonts w:ascii="Arial" w:hAnsi="Arial"/>
                <w:sz w:val="18"/>
              </w:rPr>
            </w:pPr>
          </w:p>
          <w:p w14:paraId="30340833" w14:textId="77777777" w:rsidR="00020774" w:rsidRDefault="00020774" w:rsidP="003519D4">
            <w:pPr>
              <w:rPr>
                <w:rFonts w:ascii="Arial" w:hAnsi="Arial"/>
                <w:sz w:val="18"/>
              </w:rPr>
            </w:pPr>
            <w:r w:rsidRPr="00646224">
              <w:rPr>
                <w:rFonts w:ascii="Arial" w:hAnsi="Arial"/>
                <w:sz w:val="18"/>
              </w:rPr>
              <w:t xml:space="preserve">Select </w:t>
            </w:r>
            <w:r w:rsidRPr="00381292">
              <w:rPr>
                <w:rFonts w:ascii="Arial" w:hAnsi="Arial"/>
                <w:b/>
                <w:sz w:val="18"/>
              </w:rPr>
              <w:t>Print Preview</w:t>
            </w:r>
            <w:r w:rsidRPr="00646224">
              <w:rPr>
                <w:rFonts w:ascii="Arial" w:hAnsi="Arial"/>
                <w:sz w:val="18"/>
              </w:rPr>
              <w:t xml:space="preserve"> to </w:t>
            </w:r>
            <w:r>
              <w:rPr>
                <w:rFonts w:ascii="Arial" w:hAnsi="Arial"/>
                <w:sz w:val="18"/>
              </w:rPr>
              <w:t xml:space="preserve">confirm that these headings do not </w:t>
            </w:r>
            <w:r w:rsidRPr="00646224">
              <w:rPr>
                <w:rFonts w:ascii="Arial" w:hAnsi="Arial"/>
                <w:sz w:val="18"/>
              </w:rPr>
              <w:t>print.</w:t>
            </w:r>
          </w:p>
          <w:p w14:paraId="572B4ADE" w14:textId="77777777" w:rsidR="00020774" w:rsidRDefault="00020774" w:rsidP="003519D4">
            <w:pPr>
              <w:rPr>
                <w:rFonts w:ascii="Arial" w:hAnsi="Arial"/>
                <w:sz w:val="18"/>
              </w:rPr>
            </w:pPr>
          </w:p>
          <w:p w14:paraId="32E40549" w14:textId="77777777" w:rsidR="00020774" w:rsidRDefault="00020774" w:rsidP="003519D4">
            <w:pPr>
              <w:rPr>
                <w:rFonts w:ascii="Arial" w:hAnsi="Arial"/>
                <w:b/>
                <w:sz w:val="18"/>
              </w:rPr>
            </w:pPr>
            <w:r w:rsidRPr="000D2A2A">
              <w:rPr>
                <w:rFonts w:ascii="Arial" w:hAnsi="Arial"/>
                <w:sz w:val="18"/>
                <w:lang w:val="pl-PL"/>
              </w:rPr>
              <w:sym w:font="Symbol" w:char="F0B7"/>
            </w:r>
            <w:r w:rsidRPr="00381292">
              <w:rPr>
                <w:rFonts w:ascii="Arial" w:hAnsi="Arial"/>
                <w:sz w:val="18"/>
              </w:rPr>
              <w:t xml:space="preserve"> </w:t>
            </w:r>
            <w:r w:rsidRPr="00186C60">
              <w:rPr>
                <w:rFonts w:ascii="Arial" w:hAnsi="Arial"/>
                <w:sz w:val="18"/>
                <w:u w:val="single"/>
              </w:rPr>
              <w:t>Do not delete the section break</w:t>
            </w:r>
            <w:r w:rsidRPr="00186C60">
              <w:rPr>
                <w:rFonts w:ascii="Arial" w:hAnsi="Arial"/>
                <w:sz w:val="18"/>
              </w:rPr>
              <w:t xml:space="preserve"> </w:t>
            </w:r>
            <w:r>
              <w:rPr>
                <w:rFonts w:ascii="Arial" w:hAnsi="Arial"/>
                <w:sz w:val="18"/>
              </w:rPr>
              <w:t xml:space="preserve">that appears after the Contents page(s) and before the first text page </w:t>
            </w:r>
            <w:r w:rsidRPr="00186C60">
              <w:rPr>
                <w:rFonts w:ascii="Arial" w:hAnsi="Arial"/>
                <w:sz w:val="18"/>
              </w:rPr>
              <w:t>(</w:t>
            </w:r>
            <w:r>
              <w:rPr>
                <w:rFonts w:ascii="Arial" w:hAnsi="Arial"/>
                <w:sz w:val="18"/>
              </w:rPr>
              <w:t xml:space="preserve">use the </w:t>
            </w:r>
            <w:r w:rsidRPr="00381292">
              <w:rPr>
                <w:rFonts w:ascii="Arial" w:hAnsi="Arial"/>
                <w:b/>
                <w:sz w:val="18"/>
              </w:rPr>
              <w:t>Show/Hide</w:t>
            </w:r>
            <w:r>
              <w:rPr>
                <w:rFonts w:ascii="Arial" w:hAnsi="Arial"/>
                <w:sz w:val="18"/>
              </w:rPr>
              <w:t xml:space="preserve"> icon to reveal the section break if it is not visible)</w:t>
            </w:r>
            <w:r w:rsidRPr="00646224">
              <w:rPr>
                <w:rFonts w:ascii="Arial" w:hAnsi="Arial"/>
                <w:sz w:val="18"/>
              </w:rPr>
              <w:t>.</w:t>
            </w:r>
          </w:p>
        </w:tc>
      </w:tr>
    </w:tbl>
    <w:p w14:paraId="7F12B104" w14:textId="77777777" w:rsidR="00020774" w:rsidRDefault="00020774" w:rsidP="00217655">
      <w:pPr>
        <w:spacing w:line="120" w:lineRule="exact"/>
        <w:rPr>
          <w:rFonts w:ascii="Arial" w:hAnsi="Arial"/>
          <w:sz w:val="18"/>
        </w:rPr>
      </w:pPr>
    </w:p>
    <w:p w14:paraId="0B1DF319" w14:textId="77777777" w:rsidR="00020774" w:rsidRDefault="00020774" w:rsidP="0082026B">
      <w:pPr>
        <w:rPr>
          <w:rFonts w:ascii="Arial" w:hAnsi="Arial"/>
          <w:b/>
          <w:color w:val="FF0000"/>
          <w:sz w:val="18"/>
        </w:rPr>
      </w:pPr>
    </w:p>
    <w:p w14:paraId="1703B750" w14:textId="77777777" w:rsidR="00020774" w:rsidRPr="00827720" w:rsidRDefault="00020774" w:rsidP="0082026B">
      <w:pPr>
        <w:rPr>
          <w:rFonts w:ascii="Arial" w:hAnsi="Arial"/>
          <w:b/>
          <w:color w:val="FF0000"/>
          <w:sz w:val="18"/>
        </w:rPr>
      </w:pPr>
      <w:r>
        <w:rPr>
          <w:rFonts w:ascii="Arial" w:hAnsi="Arial"/>
          <w:b/>
          <w:color w:val="FF0000"/>
          <w:sz w:val="18"/>
        </w:rPr>
        <w:t>Inserting Tables</w:t>
      </w:r>
    </w:p>
    <w:p w14:paraId="049C3881" w14:textId="77777777" w:rsidR="00020774" w:rsidRPr="00827720" w:rsidRDefault="00020774" w:rsidP="0082026B">
      <w:pPr>
        <w:pStyle w:val="CommentText"/>
        <w:spacing w:line="60" w:lineRule="exact"/>
      </w:pPr>
    </w:p>
    <w:p w14:paraId="7830686E" w14:textId="77777777" w:rsidR="00020774" w:rsidRDefault="00020774" w:rsidP="00220FD0">
      <w:pPr>
        <w:rPr>
          <w:rFonts w:ascii="Arial" w:hAnsi="Arial" w:cs="Arial"/>
          <w:b/>
          <w:bCs/>
          <w:sz w:val="18"/>
          <w:szCs w:val="18"/>
        </w:rPr>
      </w:pPr>
      <w:r>
        <w:rPr>
          <w:rFonts w:ascii="Arial" w:hAnsi="Arial" w:cs="Arial"/>
          <w:sz w:val="18"/>
          <w:szCs w:val="18"/>
        </w:rPr>
        <w:t>As well as Report Tables available from the Styles dropdown list (on the QAT) there are also a choice of tables in Quick Tables via Insert | Tables. These tables also contain captions which can be automatically generated on the Contents page.  (Click on the Contents button or Insert Appendix/Divider options.)</w:t>
      </w:r>
    </w:p>
    <w:p w14:paraId="74232D4F" w14:textId="77777777" w:rsidR="00020774" w:rsidRPr="00220FD0" w:rsidRDefault="00020774" w:rsidP="00217655"/>
    <w:p w14:paraId="048E1887" w14:textId="77777777" w:rsidR="00020774" w:rsidRDefault="00020774" w:rsidP="00217655">
      <w:pPr>
        <w:rPr>
          <w:rFonts w:ascii="Arial" w:hAnsi="Arial"/>
          <w:b/>
          <w:color w:val="FF0000"/>
          <w:sz w:val="18"/>
        </w:rPr>
      </w:pPr>
      <w:r>
        <w:rPr>
          <w:noProof/>
          <w:lang w:val="en-US"/>
        </w:rPr>
        <w:drawing>
          <wp:inline distT="0" distB="0" distL="0" distR="0" wp14:anchorId="6357370A" wp14:editId="23E76C87">
            <wp:extent cx="3614468" cy="27485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3611683" cy="2746383"/>
                    </a:xfrm>
                    <a:prstGeom prst="rect">
                      <a:avLst/>
                    </a:prstGeom>
                    <a:ln>
                      <a:noFill/>
                    </a:ln>
                    <a:extLst>
                      <a:ext uri="{53640926-AAD7-44D8-BBD7-CCE9431645EC}">
                        <a14:shadowObscured xmlns:a14="http://schemas.microsoft.com/office/drawing/2010/main"/>
                      </a:ext>
                    </a:extLst>
                  </pic:spPr>
                </pic:pic>
              </a:graphicData>
            </a:graphic>
          </wp:inline>
        </w:drawing>
      </w:r>
    </w:p>
    <w:p w14:paraId="5A4FAB03" w14:textId="77777777" w:rsidR="00020774" w:rsidRDefault="00020774" w:rsidP="00217655">
      <w:pPr>
        <w:rPr>
          <w:rFonts w:ascii="Arial" w:hAnsi="Arial"/>
          <w:b/>
          <w:color w:val="FF0000"/>
          <w:sz w:val="18"/>
        </w:rPr>
      </w:pPr>
    </w:p>
    <w:p w14:paraId="3D60863B" w14:textId="77777777" w:rsidR="00020774" w:rsidRPr="00827720" w:rsidRDefault="00020774" w:rsidP="00217655">
      <w:pPr>
        <w:rPr>
          <w:rFonts w:ascii="Arial" w:hAnsi="Arial"/>
          <w:b/>
          <w:color w:val="FF0000"/>
          <w:sz w:val="18"/>
        </w:rPr>
      </w:pPr>
      <w:r>
        <w:rPr>
          <w:rFonts w:ascii="Arial" w:hAnsi="Arial"/>
          <w:b/>
          <w:color w:val="FF0000"/>
          <w:sz w:val="18"/>
        </w:rPr>
        <w:t xml:space="preserve">Adding </w:t>
      </w:r>
      <w:r w:rsidRPr="00D80C61">
        <w:rPr>
          <w:rFonts w:ascii="Arial" w:hAnsi="Arial"/>
          <w:b/>
          <w:color w:val="FF0000"/>
          <w:sz w:val="18"/>
        </w:rPr>
        <w:t>Captions</w:t>
      </w:r>
    </w:p>
    <w:p w14:paraId="3B0A4DBD" w14:textId="77777777" w:rsidR="00020774" w:rsidRPr="00827720" w:rsidRDefault="00020774" w:rsidP="00217655">
      <w:pPr>
        <w:pStyle w:val="CommentText"/>
        <w:spacing w:line="60" w:lineRule="exact"/>
      </w:pPr>
    </w:p>
    <w:p w14:paraId="1555305E" w14:textId="77777777" w:rsidR="00020774" w:rsidRPr="0017000A" w:rsidRDefault="00020774" w:rsidP="00217655">
      <w:pPr>
        <w:rPr>
          <w:rFonts w:ascii="Arial" w:hAnsi="Arial"/>
          <w:b/>
          <w:sz w:val="18"/>
        </w:rPr>
      </w:pPr>
      <w:r w:rsidRPr="00381292">
        <w:rPr>
          <w:rFonts w:ascii="Arial" w:hAnsi="Arial"/>
          <w:sz w:val="18"/>
        </w:rPr>
        <w:t xml:space="preserve">To add </w:t>
      </w:r>
      <w:r>
        <w:rPr>
          <w:rFonts w:ascii="Arial" w:hAnsi="Arial"/>
          <w:sz w:val="18"/>
        </w:rPr>
        <w:t>c</w:t>
      </w:r>
      <w:r w:rsidRPr="00381292">
        <w:rPr>
          <w:rFonts w:ascii="Arial" w:hAnsi="Arial"/>
          <w:sz w:val="18"/>
        </w:rPr>
        <w:t>aptions</w:t>
      </w:r>
      <w:r w:rsidRPr="00245FAE">
        <w:rPr>
          <w:rFonts w:ascii="Arial" w:hAnsi="Arial"/>
          <w:sz w:val="18"/>
        </w:rPr>
        <w:t xml:space="preserve"> within</w:t>
      </w:r>
      <w:r>
        <w:rPr>
          <w:rFonts w:ascii="Arial" w:hAnsi="Arial"/>
          <w:sz w:val="18"/>
        </w:rPr>
        <w:t xml:space="preserve"> document body text:</w:t>
      </w:r>
    </w:p>
    <w:p w14:paraId="002D3E6C" w14:textId="77777777" w:rsidR="00020774" w:rsidRDefault="00020774" w:rsidP="00217655">
      <w:pPr>
        <w:rPr>
          <w:rFonts w:ascii="Arial" w:hAnsi="Arial"/>
          <w:sz w:val="18"/>
        </w:rPr>
      </w:pPr>
      <w:r>
        <w:rPr>
          <w:rFonts w:ascii="Arial" w:hAnsi="Arial"/>
          <w:sz w:val="18"/>
          <w:u w:val="single"/>
        </w:rPr>
        <w:t>H</w:t>
      </w:r>
      <w:r w:rsidRPr="00245FAE">
        <w:rPr>
          <w:rFonts w:ascii="Arial" w:hAnsi="Arial"/>
          <w:sz w:val="18"/>
          <w:u w:val="single"/>
        </w:rPr>
        <w:t>ighlight the entire item</w:t>
      </w:r>
      <w:r w:rsidRPr="0017000A">
        <w:rPr>
          <w:rFonts w:ascii="Arial" w:hAnsi="Arial"/>
          <w:sz w:val="18"/>
        </w:rPr>
        <w:t xml:space="preserve"> (Table, Figure, etc.) and </w:t>
      </w:r>
      <w:r>
        <w:rPr>
          <w:rFonts w:ascii="Arial" w:hAnsi="Arial"/>
          <w:sz w:val="18"/>
        </w:rPr>
        <w:t xml:space="preserve">then </w:t>
      </w:r>
      <w:r w:rsidRPr="0017000A">
        <w:rPr>
          <w:rFonts w:ascii="Arial" w:hAnsi="Arial"/>
          <w:sz w:val="18"/>
        </w:rPr>
        <w:t xml:space="preserve">select </w:t>
      </w:r>
      <w:r w:rsidRPr="00245FAE">
        <w:rPr>
          <w:rFonts w:ascii="Arial" w:hAnsi="Arial"/>
          <w:b/>
          <w:sz w:val="18"/>
        </w:rPr>
        <w:t>References &gt; Insert Caption</w:t>
      </w:r>
      <w:r>
        <w:rPr>
          <w:rFonts w:ascii="Arial" w:hAnsi="Arial"/>
          <w:sz w:val="18"/>
        </w:rPr>
        <w:t>.</w:t>
      </w:r>
    </w:p>
    <w:p w14:paraId="62C07885" w14:textId="77777777" w:rsidR="00020774" w:rsidRDefault="00020774" w:rsidP="00217655">
      <w:pPr>
        <w:spacing w:line="120" w:lineRule="exact"/>
        <w:rPr>
          <w:rFonts w:ascii="Arial" w:hAnsi="Arial"/>
          <w:sz w:val="18"/>
        </w:rPr>
      </w:pPr>
    </w:p>
    <w:p w14:paraId="0CDC6482" w14:textId="77777777" w:rsidR="00020774" w:rsidRDefault="00020774" w:rsidP="00217655">
      <w:pPr>
        <w:rPr>
          <w:rFonts w:ascii="Arial" w:hAnsi="Arial"/>
          <w:sz w:val="18"/>
        </w:rPr>
      </w:pPr>
      <w:r>
        <w:rPr>
          <w:rFonts w:ascii="Arial" w:hAnsi="Arial"/>
          <w:noProof/>
          <w:sz w:val="18"/>
          <w:lang w:val="en-US"/>
        </w:rPr>
        <w:drawing>
          <wp:inline distT="0" distB="0" distL="0" distR="0" wp14:anchorId="003B2E1F" wp14:editId="7964FBC7">
            <wp:extent cx="2314575" cy="1809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References very small.jpg"/>
                    <pic:cNvPicPr/>
                  </pic:nvPicPr>
                  <pic:blipFill>
                    <a:blip r:embed="rId9">
                      <a:extLst>
                        <a:ext uri="{28A0092B-C50C-407E-A947-70E740481C1C}">
                          <a14:useLocalDpi xmlns:a14="http://schemas.microsoft.com/office/drawing/2010/main" val="0"/>
                        </a:ext>
                      </a:extLst>
                    </a:blip>
                    <a:stretch>
                      <a:fillRect/>
                    </a:stretch>
                  </pic:blipFill>
                  <pic:spPr>
                    <a:xfrm>
                      <a:off x="0" y="0"/>
                      <a:ext cx="2314575" cy="1809750"/>
                    </a:xfrm>
                    <a:prstGeom prst="rect">
                      <a:avLst/>
                    </a:prstGeom>
                  </pic:spPr>
                </pic:pic>
              </a:graphicData>
            </a:graphic>
          </wp:inline>
        </w:drawing>
      </w:r>
    </w:p>
    <w:p w14:paraId="7E087716" w14:textId="77777777" w:rsidR="00020774" w:rsidRPr="00D61124" w:rsidRDefault="00020774" w:rsidP="00217655">
      <w:pPr>
        <w:spacing w:line="120" w:lineRule="exact"/>
        <w:rPr>
          <w:rFonts w:ascii="Arial" w:hAnsi="Arial"/>
          <w:sz w:val="18"/>
        </w:rPr>
      </w:pPr>
    </w:p>
    <w:p w14:paraId="25CD791C" w14:textId="77777777" w:rsidR="00020774" w:rsidRPr="00B22201" w:rsidRDefault="00020774" w:rsidP="00217655">
      <w:pPr>
        <w:rPr>
          <w:rFonts w:ascii="Arial" w:hAnsi="Arial"/>
          <w:sz w:val="18"/>
        </w:rPr>
      </w:pPr>
      <w:r w:rsidRPr="00B22201">
        <w:rPr>
          <w:rFonts w:ascii="Arial" w:hAnsi="Arial"/>
          <w:sz w:val="18"/>
        </w:rPr>
        <w:sym w:font="Symbol" w:char="F0B7"/>
      </w:r>
      <w:r w:rsidRPr="00B22201">
        <w:rPr>
          <w:rFonts w:ascii="Arial" w:hAnsi="Arial"/>
          <w:sz w:val="18"/>
        </w:rPr>
        <w:t xml:space="preserve"> From Label drop-down select the relevant Label type</w:t>
      </w:r>
    </w:p>
    <w:p w14:paraId="56ABF339"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From Position drop-down select Above or Below</w:t>
      </w:r>
    </w:p>
    <w:p w14:paraId="1D9EB98F"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611E9">
        <w:rPr>
          <w:rFonts w:ascii="Arial" w:hAnsi="Arial"/>
          <w:sz w:val="18"/>
        </w:rPr>
        <w:t xml:space="preserve">Under </w:t>
      </w:r>
      <w:r w:rsidRPr="00B22201">
        <w:rPr>
          <w:rFonts w:ascii="Arial" w:hAnsi="Arial"/>
          <w:sz w:val="18"/>
        </w:rPr>
        <w:t>Caption add caption text (or within document)</w:t>
      </w:r>
    </w:p>
    <w:p w14:paraId="6D417358" w14:textId="77777777" w:rsidR="00020774" w:rsidRDefault="00020774" w:rsidP="00B611E9">
      <w:pPr>
        <w:spacing w:line="120" w:lineRule="exact"/>
        <w:rPr>
          <w:rFonts w:ascii="Arial" w:hAnsi="Arial"/>
          <w:sz w:val="18"/>
        </w:rPr>
      </w:pPr>
    </w:p>
    <w:p w14:paraId="02F2F35B" w14:textId="77777777" w:rsidR="00020774" w:rsidRPr="00827720" w:rsidRDefault="00020774" w:rsidP="00B611E9">
      <w:pPr>
        <w:rPr>
          <w:rFonts w:ascii="Arial" w:hAnsi="Arial"/>
          <w:b/>
          <w:color w:val="FF0000"/>
          <w:sz w:val="18"/>
        </w:rPr>
      </w:pPr>
      <w:r>
        <w:rPr>
          <w:rFonts w:ascii="Arial" w:hAnsi="Arial"/>
          <w:b/>
          <w:color w:val="FF0000"/>
          <w:sz w:val="18"/>
        </w:rPr>
        <w:t>Adding Image</w:t>
      </w:r>
      <w:r w:rsidRPr="00D80C61">
        <w:rPr>
          <w:rFonts w:ascii="Arial" w:hAnsi="Arial"/>
          <w:b/>
          <w:color w:val="FF0000"/>
          <w:sz w:val="18"/>
        </w:rPr>
        <w:t>s</w:t>
      </w:r>
    </w:p>
    <w:p w14:paraId="3D6E8B41" w14:textId="77777777" w:rsidR="00020774" w:rsidRDefault="00020774" w:rsidP="00B611E9">
      <w:pPr>
        <w:spacing w:line="120" w:lineRule="exact"/>
        <w:rPr>
          <w:rFonts w:ascii="Arial" w:hAnsi="Arial"/>
          <w:sz w:val="18"/>
        </w:rPr>
      </w:pPr>
    </w:p>
    <w:p w14:paraId="54E10200" w14:textId="77777777" w:rsidR="00020774" w:rsidRDefault="00020774" w:rsidP="00B611E9">
      <w:pPr>
        <w:rPr>
          <w:rFonts w:ascii="Arial" w:hAnsi="Arial"/>
          <w:sz w:val="18"/>
        </w:rPr>
      </w:pPr>
      <w:r w:rsidRPr="009A0E86">
        <w:rPr>
          <w:rFonts w:ascii="Arial" w:hAnsi="Arial"/>
          <w:b/>
          <w:sz w:val="18"/>
        </w:rPr>
        <w:t>QAT &gt; Insert Image</w:t>
      </w:r>
      <w:r>
        <w:rPr>
          <w:rFonts w:ascii="Arial" w:hAnsi="Arial"/>
          <w:b/>
          <w:sz w:val="18"/>
        </w:rPr>
        <w:t xml:space="preserve"> or Summary Box</w:t>
      </w:r>
      <w:r>
        <w:rPr>
          <w:rFonts w:ascii="Arial" w:hAnsi="Arial"/>
          <w:sz w:val="18"/>
        </w:rPr>
        <w:t xml:space="preserve"> may be used to insert an image.</w:t>
      </w:r>
    </w:p>
    <w:p w14:paraId="57168C1F" w14:textId="77777777" w:rsidR="00020774" w:rsidRDefault="00020774" w:rsidP="00B611E9">
      <w:pPr>
        <w:spacing w:line="120" w:lineRule="exact"/>
        <w:rPr>
          <w:rFonts w:ascii="Arial" w:hAnsi="Arial"/>
          <w:sz w:val="18"/>
        </w:rPr>
      </w:pPr>
    </w:p>
    <w:p w14:paraId="170A5E1A" w14:textId="77777777" w:rsidR="00020774" w:rsidRDefault="00020774" w:rsidP="00B611E9">
      <w:pPr>
        <w:rPr>
          <w:rFonts w:ascii="Arial" w:hAnsi="Arial"/>
          <w:sz w:val="18"/>
        </w:rPr>
      </w:pPr>
      <w:r>
        <w:rPr>
          <w:rFonts w:ascii="Arial" w:hAnsi="Arial"/>
          <w:noProof/>
          <w:sz w:val="18"/>
          <w:lang w:val="en-US"/>
        </w:rPr>
        <w:drawing>
          <wp:inline distT="0" distB="0" distL="0" distR="0" wp14:anchorId="321BFB0E" wp14:editId="767B1064">
            <wp:extent cx="2552700"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smallest.jpg"/>
                    <pic:cNvPicPr/>
                  </pic:nvPicPr>
                  <pic:blipFill>
                    <a:blip r:embed="rId10">
                      <a:extLst>
                        <a:ext uri="{28A0092B-C50C-407E-A947-70E740481C1C}">
                          <a14:useLocalDpi xmlns:a14="http://schemas.microsoft.com/office/drawing/2010/main" val="0"/>
                        </a:ext>
                      </a:extLst>
                    </a:blip>
                    <a:stretch>
                      <a:fillRect/>
                    </a:stretch>
                  </pic:blipFill>
                  <pic:spPr>
                    <a:xfrm>
                      <a:off x="0" y="0"/>
                      <a:ext cx="2552700" cy="514350"/>
                    </a:xfrm>
                    <a:prstGeom prst="rect">
                      <a:avLst/>
                    </a:prstGeom>
                  </pic:spPr>
                </pic:pic>
              </a:graphicData>
            </a:graphic>
          </wp:inline>
        </w:drawing>
      </w:r>
    </w:p>
    <w:p w14:paraId="03C8C0F3" w14:textId="77777777" w:rsidR="00020774" w:rsidRPr="00B22201" w:rsidRDefault="00020774" w:rsidP="00217655">
      <w:pPr>
        <w:spacing w:line="120" w:lineRule="exact"/>
        <w:rPr>
          <w:rFonts w:ascii="Arial" w:hAnsi="Arial"/>
          <w:sz w:val="18"/>
        </w:rPr>
      </w:pPr>
    </w:p>
    <w:p w14:paraId="479ED1EA" w14:textId="77777777" w:rsidR="00020774" w:rsidRDefault="00020774" w:rsidP="00217655">
      <w:pPr>
        <w:rPr>
          <w:rFonts w:ascii="Arial" w:hAnsi="Arial"/>
          <w:b/>
          <w:color w:val="FF0000"/>
          <w:sz w:val="18"/>
        </w:rPr>
      </w:pPr>
      <w:r w:rsidRPr="00D80C61">
        <w:rPr>
          <w:rFonts w:ascii="Arial" w:hAnsi="Arial"/>
          <w:b/>
          <w:color w:val="FF0000"/>
          <w:sz w:val="18"/>
        </w:rPr>
        <w:t>Table of Contents and Table of Figures</w:t>
      </w:r>
    </w:p>
    <w:p w14:paraId="32E7DB38" w14:textId="77777777" w:rsidR="00020774" w:rsidRPr="00827720" w:rsidRDefault="00020774" w:rsidP="00217655">
      <w:pPr>
        <w:pStyle w:val="CommentText"/>
        <w:spacing w:line="60" w:lineRule="exact"/>
      </w:pPr>
    </w:p>
    <w:p w14:paraId="03D1CBB0" w14:textId="77777777" w:rsidR="00020774" w:rsidRDefault="00020774" w:rsidP="00217655">
      <w:pPr>
        <w:rPr>
          <w:rFonts w:ascii="Arial" w:hAnsi="Arial"/>
          <w:sz w:val="18"/>
        </w:rPr>
      </w:pPr>
      <w:r w:rsidRPr="00D80C61">
        <w:rPr>
          <w:rFonts w:ascii="Arial" w:hAnsi="Arial"/>
          <w:b/>
          <w:sz w:val="18"/>
        </w:rPr>
        <w:t>QAT &gt; Modify Contents Levels</w:t>
      </w:r>
      <w:r>
        <w:rPr>
          <w:rFonts w:ascii="Arial" w:hAnsi="Arial"/>
          <w:sz w:val="18"/>
        </w:rPr>
        <w:t xml:space="preserve"> </w:t>
      </w:r>
      <w:r w:rsidRPr="00646224">
        <w:rPr>
          <w:rFonts w:ascii="Arial" w:hAnsi="Arial"/>
          <w:sz w:val="18"/>
        </w:rPr>
        <w:t xml:space="preserve">may be used to </w:t>
      </w:r>
      <w:r>
        <w:rPr>
          <w:rFonts w:ascii="Arial" w:hAnsi="Arial"/>
          <w:sz w:val="18"/>
        </w:rPr>
        <w:t xml:space="preserve">specify which report and appendix heading </w:t>
      </w:r>
      <w:r w:rsidRPr="00646224">
        <w:rPr>
          <w:rFonts w:ascii="Arial" w:hAnsi="Arial"/>
          <w:sz w:val="18"/>
        </w:rPr>
        <w:t>levels</w:t>
      </w:r>
      <w:r>
        <w:rPr>
          <w:rFonts w:ascii="Arial" w:hAnsi="Arial"/>
          <w:sz w:val="18"/>
        </w:rPr>
        <w:t xml:space="preserve"> to include on the contents page(s).</w:t>
      </w:r>
      <w:r w:rsidRPr="00646224">
        <w:rPr>
          <w:rFonts w:ascii="Arial" w:hAnsi="Arial"/>
          <w:sz w:val="18"/>
        </w:rPr>
        <w:t xml:space="preserve"> </w:t>
      </w:r>
      <w:r>
        <w:rPr>
          <w:rFonts w:ascii="Arial" w:hAnsi="Arial"/>
          <w:sz w:val="18"/>
        </w:rPr>
        <w:t xml:space="preserve">Also to specify which captioned items to include, out of </w:t>
      </w:r>
      <w:r w:rsidRPr="00646224">
        <w:rPr>
          <w:rFonts w:ascii="Arial" w:hAnsi="Arial"/>
          <w:sz w:val="18"/>
        </w:rPr>
        <w:t>Tables, Figures</w:t>
      </w:r>
      <w:r>
        <w:rPr>
          <w:rFonts w:ascii="Arial" w:hAnsi="Arial"/>
          <w:sz w:val="18"/>
        </w:rPr>
        <w:t>, Drawings, Pictures, Photographs and Attachments</w:t>
      </w:r>
      <w:r w:rsidRPr="00646224">
        <w:rPr>
          <w:rFonts w:ascii="Arial" w:hAnsi="Arial"/>
          <w:sz w:val="18"/>
        </w:rPr>
        <w:t>.</w:t>
      </w:r>
    </w:p>
    <w:p w14:paraId="227FD856" w14:textId="77777777" w:rsidR="00020774" w:rsidRDefault="00020774" w:rsidP="00217655">
      <w:pPr>
        <w:spacing w:line="120" w:lineRule="exact"/>
        <w:rPr>
          <w:rFonts w:ascii="Arial" w:hAnsi="Arial"/>
          <w:sz w:val="18"/>
        </w:rPr>
      </w:pPr>
    </w:p>
    <w:p w14:paraId="1D9B13F7" w14:textId="77777777" w:rsidR="00020774" w:rsidRDefault="00020774" w:rsidP="00217655">
      <w:pPr>
        <w:rPr>
          <w:rFonts w:ascii="Arial" w:hAnsi="Arial"/>
          <w:sz w:val="18"/>
        </w:rPr>
      </w:pPr>
      <w:r>
        <w:rPr>
          <w:rFonts w:ascii="Arial" w:hAnsi="Arial"/>
          <w:noProof/>
          <w:sz w:val="18"/>
          <w:lang w:val="en-US"/>
        </w:rPr>
        <w:drawing>
          <wp:inline distT="0" distB="0" distL="0" distR="0" wp14:anchorId="6A30B108" wp14:editId="69045E8A">
            <wp:extent cx="2676525" cy="466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 smallest.jpg"/>
                    <pic:cNvPicPr/>
                  </pic:nvPicPr>
                  <pic:blipFill>
                    <a:blip r:embed="rId11">
                      <a:extLst>
                        <a:ext uri="{28A0092B-C50C-407E-A947-70E740481C1C}">
                          <a14:useLocalDpi xmlns:a14="http://schemas.microsoft.com/office/drawing/2010/main" val="0"/>
                        </a:ext>
                      </a:extLst>
                    </a:blip>
                    <a:stretch>
                      <a:fillRect/>
                    </a:stretch>
                  </pic:blipFill>
                  <pic:spPr>
                    <a:xfrm>
                      <a:off x="0" y="0"/>
                      <a:ext cx="2676525" cy="466725"/>
                    </a:xfrm>
                    <a:prstGeom prst="rect">
                      <a:avLst/>
                    </a:prstGeom>
                  </pic:spPr>
                </pic:pic>
              </a:graphicData>
            </a:graphic>
          </wp:inline>
        </w:drawing>
      </w:r>
    </w:p>
    <w:p w14:paraId="6159B176" w14:textId="77777777" w:rsidR="00020774" w:rsidRDefault="00020774" w:rsidP="00217655">
      <w:pPr>
        <w:spacing w:line="120" w:lineRule="exact"/>
        <w:rPr>
          <w:rFonts w:ascii="Arial" w:hAnsi="Arial"/>
          <w:sz w:val="18"/>
        </w:rPr>
      </w:pPr>
    </w:p>
    <w:p w14:paraId="48F9E7B0" w14:textId="77777777" w:rsidR="00020774" w:rsidRDefault="00020774" w:rsidP="00217655">
      <w:pPr>
        <w:rPr>
          <w:rFonts w:ascii="Arial" w:hAnsi="Arial"/>
          <w:sz w:val="18"/>
        </w:rPr>
      </w:pPr>
      <w:r>
        <w:rPr>
          <w:rFonts w:ascii="Arial" w:hAnsi="Arial"/>
          <w:sz w:val="18"/>
        </w:rPr>
        <w:t xml:space="preserve">This button </w:t>
      </w:r>
      <w:r w:rsidRPr="0017000A">
        <w:rPr>
          <w:rFonts w:ascii="Arial" w:hAnsi="Arial"/>
          <w:sz w:val="18"/>
        </w:rPr>
        <w:t>will create</w:t>
      </w:r>
      <w:r>
        <w:rPr>
          <w:rFonts w:ascii="Arial" w:hAnsi="Arial"/>
          <w:sz w:val="18"/>
        </w:rPr>
        <w:t xml:space="preserve"> / update the following:</w:t>
      </w:r>
    </w:p>
    <w:p w14:paraId="363A3363"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contents, listing the required report (and appendix) heading levels with page numbers</w:t>
      </w:r>
    </w:p>
    <w:p w14:paraId="71D23EBE" w14:textId="77777777" w:rsidR="00020774" w:rsidRPr="00B22201" w:rsidRDefault="00020774"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figures, listing captioned items (optional)</w:t>
      </w:r>
    </w:p>
    <w:p w14:paraId="29BE00CD" w14:textId="77777777" w:rsidR="00020774" w:rsidRPr="00B22201" w:rsidRDefault="00020774" w:rsidP="00217655">
      <w:pPr>
        <w:spacing w:line="120" w:lineRule="exact"/>
        <w:rPr>
          <w:rFonts w:ascii="Arial" w:hAnsi="Arial"/>
          <w:sz w:val="18"/>
        </w:rPr>
      </w:pPr>
    </w:p>
    <w:p w14:paraId="79318306" w14:textId="77777777" w:rsidR="00020774" w:rsidRPr="00B22201" w:rsidRDefault="00020774" w:rsidP="00217655">
      <w:pPr>
        <w:rPr>
          <w:rFonts w:ascii="Arial" w:hAnsi="Arial"/>
          <w:sz w:val="18"/>
        </w:rPr>
      </w:pPr>
      <w:r w:rsidRPr="00B22201">
        <w:rPr>
          <w:rFonts w:ascii="Arial" w:hAnsi="Arial"/>
          <w:color w:val="FF0000"/>
          <w:sz w:val="18"/>
        </w:rPr>
        <w:t xml:space="preserve">N.B. </w:t>
      </w:r>
      <w:r w:rsidRPr="00083201">
        <w:rPr>
          <w:rFonts w:ascii="Arial" w:hAnsi="Arial"/>
          <w:sz w:val="18"/>
        </w:rPr>
        <w:t>To update all cross references, and all items on the Contents page(s), simply click OK</w:t>
      </w:r>
      <w:r>
        <w:rPr>
          <w:rFonts w:ascii="Arial" w:hAnsi="Arial"/>
          <w:sz w:val="18"/>
        </w:rPr>
        <w:t>. Alternatively, press '</w:t>
      </w:r>
      <w:r w:rsidRPr="00D56C83">
        <w:rPr>
          <w:rFonts w:ascii="Arial" w:hAnsi="Arial"/>
          <w:sz w:val="18"/>
        </w:rPr>
        <w:t>Ctrl+A</w:t>
      </w:r>
      <w:r>
        <w:rPr>
          <w:rFonts w:ascii="Arial" w:hAnsi="Arial"/>
          <w:sz w:val="18"/>
        </w:rPr>
        <w:t>', highlighting entire document, and '</w:t>
      </w:r>
      <w:r w:rsidRPr="00D56C83">
        <w:rPr>
          <w:rFonts w:ascii="Arial" w:hAnsi="Arial"/>
          <w:sz w:val="18"/>
        </w:rPr>
        <w:t>F9</w:t>
      </w:r>
      <w:r>
        <w:rPr>
          <w:rFonts w:ascii="Arial" w:hAnsi="Arial"/>
          <w:sz w:val="18"/>
        </w:rPr>
        <w:t>'</w:t>
      </w:r>
      <w:r w:rsidRPr="00D56C83">
        <w:rPr>
          <w:rFonts w:ascii="Arial" w:hAnsi="Arial"/>
          <w:sz w:val="18"/>
        </w:rPr>
        <w:t>).</w:t>
      </w:r>
    </w:p>
    <w:p w14:paraId="7B7C731D" w14:textId="77777777" w:rsidR="00020774" w:rsidRPr="00B22201" w:rsidRDefault="00020774" w:rsidP="00217655">
      <w:pPr>
        <w:spacing w:line="120" w:lineRule="exact"/>
        <w:rPr>
          <w:rFonts w:ascii="Arial" w:hAnsi="Arial"/>
          <w:sz w:val="18"/>
        </w:rPr>
      </w:pPr>
    </w:p>
    <w:p w14:paraId="70591C23" w14:textId="77777777" w:rsidR="00020774" w:rsidRDefault="00020774" w:rsidP="00217655">
      <w:pPr>
        <w:rPr>
          <w:rFonts w:ascii="Arial" w:hAnsi="Arial"/>
          <w:b/>
          <w:color w:val="FF0000"/>
          <w:sz w:val="18"/>
        </w:rPr>
      </w:pPr>
      <w:r w:rsidRPr="00D80C61">
        <w:rPr>
          <w:rFonts w:ascii="Arial" w:hAnsi="Arial"/>
          <w:b/>
          <w:color w:val="FF0000"/>
          <w:sz w:val="18"/>
        </w:rPr>
        <w:t>Appendices and Dividers</w:t>
      </w:r>
    </w:p>
    <w:p w14:paraId="25996D9E" w14:textId="77777777" w:rsidR="00020774" w:rsidRPr="00827720" w:rsidRDefault="00020774" w:rsidP="00217655">
      <w:pPr>
        <w:pStyle w:val="CommentText"/>
        <w:spacing w:line="60" w:lineRule="exact"/>
      </w:pPr>
    </w:p>
    <w:p w14:paraId="0A0F0677" w14:textId="77777777" w:rsidR="00020774" w:rsidRDefault="00020774" w:rsidP="00217655">
      <w:pPr>
        <w:rPr>
          <w:rFonts w:ascii="Arial" w:hAnsi="Arial"/>
          <w:sz w:val="18"/>
        </w:rPr>
      </w:pPr>
      <w:r>
        <w:rPr>
          <w:rFonts w:ascii="Arial" w:hAnsi="Arial"/>
          <w:sz w:val="18"/>
        </w:rPr>
        <w:t xml:space="preserve">An inserted appendix has a title page and/or text pages. </w:t>
      </w:r>
      <w:r w:rsidRPr="0017000A">
        <w:rPr>
          <w:rFonts w:ascii="Arial" w:hAnsi="Arial"/>
          <w:sz w:val="18"/>
        </w:rPr>
        <w:t xml:space="preserve">A </w:t>
      </w:r>
      <w:r>
        <w:rPr>
          <w:rFonts w:ascii="Arial" w:hAnsi="Arial"/>
          <w:sz w:val="18"/>
        </w:rPr>
        <w:t>d</w:t>
      </w:r>
      <w:r w:rsidRPr="0017000A">
        <w:rPr>
          <w:rFonts w:ascii="Arial" w:hAnsi="Arial"/>
          <w:sz w:val="18"/>
        </w:rPr>
        <w:t xml:space="preserve">ivider has a title page </w:t>
      </w:r>
      <w:r>
        <w:rPr>
          <w:rFonts w:ascii="Arial" w:hAnsi="Arial"/>
          <w:sz w:val="18"/>
        </w:rPr>
        <w:t xml:space="preserve">that must be </w:t>
      </w:r>
      <w:r w:rsidRPr="0017000A">
        <w:rPr>
          <w:rFonts w:ascii="Arial" w:hAnsi="Arial"/>
          <w:sz w:val="18"/>
        </w:rPr>
        <w:t>followed by text page(s) and is used for collating items such as R</w:t>
      </w:r>
      <w:r>
        <w:rPr>
          <w:rFonts w:ascii="Arial" w:hAnsi="Arial"/>
          <w:sz w:val="18"/>
        </w:rPr>
        <w:t>eferences, Drawings, Attachments etc.</w:t>
      </w:r>
    </w:p>
    <w:p w14:paraId="7D77C251" w14:textId="77777777" w:rsidR="00020774" w:rsidRDefault="00020774" w:rsidP="00217655">
      <w:pPr>
        <w:spacing w:line="120" w:lineRule="exact"/>
        <w:rPr>
          <w:rFonts w:ascii="Arial" w:hAnsi="Arial"/>
          <w:sz w:val="18"/>
        </w:rPr>
      </w:pPr>
    </w:p>
    <w:p w14:paraId="76669B61" w14:textId="77777777" w:rsidR="00020774" w:rsidRDefault="00020774" w:rsidP="00217655">
      <w:pPr>
        <w:rPr>
          <w:rFonts w:ascii="Arial" w:hAnsi="Arial"/>
          <w:sz w:val="18"/>
        </w:rPr>
      </w:pPr>
      <w:r>
        <w:rPr>
          <w:rFonts w:ascii="Arial" w:hAnsi="Arial"/>
          <w:noProof/>
          <w:sz w:val="18"/>
          <w:lang w:val="en-US"/>
        </w:rPr>
        <w:drawing>
          <wp:inline distT="0" distB="0" distL="0" distR="0" wp14:anchorId="67ABBDC8" wp14:editId="429C7FD7">
            <wp:extent cx="2686050" cy="523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ces smallest.jpg"/>
                    <pic:cNvPicPr/>
                  </pic:nvPicPr>
                  <pic:blipFill>
                    <a:blip r:embed="rId12">
                      <a:extLst>
                        <a:ext uri="{28A0092B-C50C-407E-A947-70E740481C1C}">
                          <a14:useLocalDpi xmlns:a14="http://schemas.microsoft.com/office/drawing/2010/main" val="0"/>
                        </a:ext>
                      </a:extLst>
                    </a:blip>
                    <a:stretch>
                      <a:fillRect/>
                    </a:stretch>
                  </pic:blipFill>
                  <pic:spPr>
                    <a:xfrm>
                      <a:off x="0" y="0"/>
                      <a:ext cx="2686050" cy="523875"/>
                    </a:xfrm>
                    <a:prstGeom prst="rect">
                      <a:avLst/>
                    </a:prstGeom>
                  </pic:spPr>
                </pic:pic>
              </a:graphicData>
            </a:graphic>
          </wp:inline>
        </w:drawing>
      </w:r>
    </w:p>
    <w:p w14:paraId="5963BF1D" w14:textId="77777777" w:rsidR="00020774" w:rsidRDefault="00020774" w:rsidP="00217655">
      <w:pPr>
        <w:spacing w:line="120" w:lineRule="exact"/>
        <w:rPr>
          <w:rFonts w:ascii="Arial" w:hAnsi="Arial"/>
          <w:sz w:val="18"/>
        </w:rPr>
      </w:pPr>
    </w:p>
    <w:p w14:paraId="62A7A482" w14:textId="77777777" w:rsidR="00020774" w:rsidRDefault="00020774" w:rsidP="00217655">
      <w:pPr>
        <w:rPr>
          <w:rFonts w:ascii="Arial" w:hAnsi="Arial"/>
          <w:sz w:val="18"/>
        </w:rPr>
      </w:pPr>
      <w:r w:rsidRPr="001924B8">
        <w:rPr>
          <w:rFonts w:ascii="Arial" w:hAnsi="Arial"/>
          <w:b/>
          <w:sz w:val="18"/>
        </w:rPr>
        <w:t>QAT &gt; Insert Appendix or Divider</w:t>
      </w:r>
      <w:r w:rsidRPr="0017000A">
        <w:rPr>
          <w:rFonts w:ascii="Arial" w:hAnsi="Arial"/>
          <w:sz w:val="18"/>
        </w:rPr>
        <w:t xml:space="preserve"> allows you to </w:t>
      </w:r>
      <w:r>
        <w:rPr>
          <w:rFonts w:ascii="Arial" w:hAnsi="Arial"/>
          <w:sz w:val="18"/>
        </w:rPr>
        <w:t>insert appendices, lettered alphabetically.</w:t>
      </w:r>
    </w:p>
    <w:p w14:paraId="545EFB6C" w14:textId="77777777" w:rsidR="00020774" w:rsidRDefault="00020774" w:rsidP="00217655">
      <w:pPr>
        <w:spacing w:line="120" w:lineRule="exact"/>
        <w:rPr>
          <w:rFonts w:ascii="Arial" w:hAnsi="Arial"/>
          <w:sz w:val="18"/>
        </w:rPr>
      </w:pPr>
    </w:p>
    <w:p w14:paraId="5AE04329" w14:textId="77777777" w:rsidR="00020774" w:rsidRDefault="00020774" w:rsidP="00217655">
      <w:pPr>
        <w:rPr>
          <w:rFonts w:ascii="Arial" w:hAnsi="Arial"/>
          <w:sz w:val="18"/>
        </w:rPr>
      </w:pPr>
      <w:r>
        <w:rPr>
          <w:rFonts w:ascii="Arial" w:hAnsi="Arial"/>
          <w:sz w:val="18"/>
        </w:rPr>
        <w:t xml:space="preserve">Alternatively, you can </w:t>
      </w:r>
      <w:r w:rsidRPr="0017000A">
        <w:rPr>
          <w:rFonts w:ascii="Arial" w:hAnsi="Arial"/>
          <w:sz w:val="18"/>
        </w:rPr>
        <w:t xml:space="preserve">select </w:t>
      </w:r>
      <w:r>
        <w:rPr>
          <w:rFonts w:ascii="Arial" w:hAnsi="Arial"/>
          <w:sz w:val="18"/>
        </w:rPr>
        <w:t>a divider type which is helpful when grouping captioned items (e.g. Drawings, Attachments etc) together</w:t>
      </w:r>
      <w:r w:rsidRPr="0017000A">
        <w:rPr>
          <w:rFonts w:ascii="Arial" w:hAnsi="Arial"/>
          <w:sz w:val="18"/>
        </w:rPr>
        <w:t>.</w:t>
      </w:r>
      <w:r>
        <w:rPr>
          <w:rFonts w:ascii="Arial" w:hAnsi="Arial"/>
          <w:sz w:val="18"/>
        </w:rPr>
        <w:t xml:space="preserve"> This will create a divider title page and a text page containing </w:t>
      </w:r>
      <w:r w:rsidRPr="0017000A">
        <w:rPr>
          <w:rFonts w:ascii="Arial" w:hAnsi="Arial"/>
          <w:sz w:val="18"/>
        </w:rPr>
        <w:t xml:space="preserve">the first </w:t>
      </w:r>
      <w:r>
        <w:rPr>
          <w:rFonts w:ascii="Arial" w:hAnsi="Arial"/>
          <w:sz w:val="18"/>
        </w:rPr>
        <w:t xml:space="preserve">pre-labelled </w:t>
      </w:r>
      <w:r w:rsidRPr="0017000A">
        <w:rPr>
          <w:rFonts w:ascii="Arial" w:hAnsi="Arial"/>
          <w:sz w:val="18"/>
        </w:rPr>
        <w:t>caption</w:t>
      </w:r>
      <w:r>
        <w:rPr>
          <w:rFonts w:ascii="Arial" w:hAnsi="Arial"/>
          <w:sz w:val="18"/>
        </w:rPr>
        <w:t>. It will also set the Contents page(s) to list the captioned items</w:t>
      </w:r>
      <w:r w:rsidRPr="0017000A">
        <w:rPr>
          <w:rFonts w:ascii="Arial" w:hAnsi="Arial"/>
          <w:sz w:val="18"/>
        </w:rPr>
        <w:t>.</w:t>
      </w:r>
    </w:p>
    <w:p w14:paraId="687D6F6F" w14:textId="77777777" w:rsidR="00020774" w:rsidRDefault="00020774" w:rsidP="00CC6747">
      <w:pPr>
        <w:spacing w:line="120" w:lineRule="exact"/>
        <w:rPr>
          <w:rFonts w:ascii="Arial" w:hAnsi="Arial"/>
          <w:sz w:val="18"/>
        </w:rPr>
      </w:pPr>
    </w:p>
    <w:p w14:paraId="2F28D29C" w14:textId="77777777" w:rsidR="00020774" w:rsidRDefault="00020774" w:rsidP="00217655">
      <w:pPr>
        <w:rPr>
          <w:rFonts w:ascii="Arial" w:hAnsi="Arial"/>
          <w:sz w:val="18"/>
        </w:rPr>
      </w:pPr>
      <w:r w:rsidRPr="00916354">
        <w:rPr>
          <w:rFonts w:ascii="Arial" w:hAnsi="Arial"/>
          <w:color w:val="FF0000"/>
          <w:sz w:val="18"/>
        </w:rPr>
        <w:t xml:space="preserve">To </w:t>
      </w:r>
      <w:r w:rsidRPr="00CC6747">
        <w:rPr>
          <w:rFonts w:ascii="Arial" w:hAnsi="Arial"/>
          <w:color w:val="FF0000"/>
          <w:sz w:val="18"/>
        </w:rPr>
        <w:t>delete an appendix</w:t>
      </w:r>
      <w:r>
        <w:rPr>
          <w:rFonts w:ascii="Arial" w:hAnsi="Arial"/>
          <w:sz w:val="18"/>
        </w:rPr>
        <w:t xml:space="preserve">, use </w:t>
      </w:r>
      <w:r w:rsidRPr="001924B8">
        <w:rPr>
          <w:rFonts w:ascii="Arial" w:hAnsi="Arial"/>
          <w:b/>
          <w:sz w:val="18"/>
        </w:rPr>
        <w:t>QAT &gt; Insert Appendix or Divider</w:t>
      </w:r>
      <w:r>
        <w:rPr>
          <w:rFonts w:ascii="Arial" w:hAnsi="Arial"/>
          <w:b/>
          <w:sz w:val="18"/>
        </w:rPr>
        <w:t xml:space="preserve"> &gt; Delete</w:t>
      </w:r>
      <w:r w:rsidRPr="00CC6747">
        <w:rPr>
          <w:rFonts w:ascii="Arial" w:hAnsi="Arial"/>
          <w:sz w:val="18"/>
        </w:rPr>
        <w:t>.</w:t>
      </w:r>
    </w:p>
    <w:p w14:paraId="4C2489FB" w14:textId="77777777" w:rsidR="00020774" w:rsidRPr="00646224" w:rsidRDefault="00020774" w:rsidP="00217655">
      <w:pPr>
        <w:spacing w:line="120" w:lineRule="exact"/>
        <w:rPr>
          <w:rFonts w:ascii="Arial" w:hAnsi="Arial"/>
          <w:sz w:val="18"/>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D91523" w15:done="0"/>
  <w15:commentEx w15:paraId="32BC8F5C" w15:done="0"/>
  <w15:commentEx w15:paraId="05F30E39" w15:done="0"/>
  <w15:commentEx w15:paraId="24D61291" w15:done="0"/>
  <w15:commentEx w15:paraId="4C2489FB" w15:done="0"/>
</w15:commentsEx>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331">
      <wne:acd wne:acdName="acd4"/>
    </wne:keymap>
    <wne:keymap wne:kcmPrimary="0332">
      <wne:acd wne:acdName="acd5"/>
    </wne:keymap>
    <wne:keymap wne:kcmPrimary="0333">
      <wne:acd wne:acdName="acd6"/>
    </wne:keymap>
    <wne:keymap wne:kcmPrimary="0341">
      <wne:macro wne:macroName="REP_UTILITIES.REP_UTILS.INSERTAPPENDICESORDIVIDERS"/>
    </wne:keymap>
    <wne:keymap wne:kcmPrimary="0342">
      <wne:macro wne:macroName="REP_UTILITIES.REP_UTILS.HELPTOGGLE"/>
    </wne:keymap>
    <wne:keymap wne:kcmPrimary="0343">
      <wne:macro wne:macroName="REP_UTILITIES.REP_UTILS.SWITCHTO2COLUMNS"/>
    </wne:keymap>
    <wne:keymap wne:kcmPrimary="0344">
      <wne:macro wne:macroName="REP_UTILITIES.REP_UTILS.DVINSERT"/>
    </wne:keymap>
    <wne:keymap wne:kcmPrimary="0345">
      <wne:macro wne:macroName="REP_UTILITIES.REP_UTILS.REPORTCONTENTS"/>
    </wne:keymap>
    <wne:keymap wne:kcmPrimary="0349">
      <wne:acd wne:acdName="acd7"/>
    </wne:keymap>
    <wne:keymap wne:kcmPrimary="034A">
      <wne:macro wne:macroName="REP_UTILITIES.REP_UTILS.INSERTCV"/>
    </wne:keymap>
    <wne:keymap wne:kcmPrimary="034B">
      <wne:acd wne:acdName="acd14"/>
    </wne:keymap>
    <wne:keymap wne:kcmPrimary="034C">
      <wne:acd wne:acdName="acd13"/>
    </wne:keymap>
    <wne:keymap wne:kcmPrimary="034F">
      <wne:macro wne:macroName="REP_UTILITIES.REP_UTILS.SWITCHORIENTATION"/>
    </wne:keymap>
    <wne:keymap wne:kcmPrimary="0350">
      <wne:acd wne:acdName="acd9"/>
    </wne:keymap>
    <wne:keymap wne:kcmPrimary="0352">
      <wne:acd wne:acdName="acd8"/>
    </wne:keymap>
    <wne:keymap wne:kcmPrimary="0353">
      <wne:acd wne:acdName="acd11"/>
    </wne:keymap>
    <wne:keymap wne:kcmPrimary="0354">
      <wne:acd wne:acdName="acd10"/>
    </wne:keymap>
    <wne:keymap wne:kcmPrimary="0355">
      <wne:acd wne:acdName="acd12"/>
    </wne:keymap>
    <wne:keymap wne:kcmPrimary="0358">
      <wne:macro wne:macroName="REP_UTILITIES.REP_UTILS.IMAGEBOXES"/>
    </wne:keymap>
    <wne:keymap wne:kcmPrimary="0359">
      <wne:macro wne:macroName="REP_UTILITIES.REP_UTILS.ALTERNATIVESTYLE"/>
    </wne:keymap>
    <wne:keymap wne:kcmPrimary="0431">
      <wne:acd wne:acdName="acd15"/>
    </wne:keymap>
    <wne:keymap wne:kcmPrimary="0432">
      <wne:acd wne:acdName="acd16"/>
    </wne:keymap>
    <wne:keymap wne:kcmPrimary="0433">
      <wne:acd wne:acdName="acd17"/>
    </wne:keymap>
    <wne:keymap wne:kcmPrimary="0434">
      <wne:acd wne:acdName="acd18"/>
    </wne:keymap>
    <wne:keymap wne:kcmPrimary="0531">
      <wne:acd wne:acdName="acd19"/>
    </wne:keymap>
    <wne:keymap wne:kcmPrimary="0532">
      <wne:acd wne:acdName="acd20"/>
    </wne:keymap>
    <wne:keymap wne:kcmPrimary="0533">
      <wne:acd wne:acdName="acd21"/>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Manifest>
  </wne:toolbars>
  <wne:acds>
    <wne:acd wne:argValue="AgBSAGUAcABvAHIAdAAgAEwAZQB2AGUAbAAgADEA" wne:acdName="acd0" wne:fciIndexBasedOn="0065"/>
    <wne:acd wne:argValue="AgBSAGUAcABvAHIAdAAgAEwAZQB2AGUAbAAgADIA" wne:acdName="acd1" wne:fciIndexBasedOn="0065"/>
    <wne:acd wne:argValue="AgBSAGUAcABvAHIAdAAgAEwAZQB2AGUAbAAgADMA" wne:acdName="acd2" wne:fciIndexBasedOn="0065"/>
    <wne:acd wne:argValue="AgBSAGUAcABvAHIAdAAgAEwAZQB2AGUAbAAgADQA" wne:acdName="acd3" wne:fciIndexBasedOn="0065"/>
    <wne:acd wne:argValue="AgBSAGUAcABvAHIAdAAgAEwAZQB2AGUAbAAgADEAIABOAG8AIABOAHUAbQBiAGUAcgA=" wne:acdName="acd4" wne:fciIndexBasedOn="0065"/>
    <wne:acd wne:argValue="AgBSAGUAcABvAHIAdAAgAEwAZQB2AGUAbAAgADIAIABOAG8AIABOAHUAbQBiAGUAcgA=" wne:acdName="acd5" wne:fciIndexBasedOn="0065"/>
    <wne:acd wne:argValue="AgBSAGUAcABvAHIAdAAgAEwAZQB2AGUAbAAgADMAIABOAG8AIABOAHUAbQBiAGUAcgA=" wne:acdName="acd6" wne:fciIndexBasedOn="0065"/>
    <wne:acd wne:argValue="AgBSAGUAcABvAHIAdAAgAEkAbgBzAGUAcgB0ACAAUABpAGMAdAB1AHIAZQA=" wne:acdName="acd7" wne:fciIndexBasedOn="0065"/>
    <wne:acd wne:argValue="AgBSAGUAcABvAHIAdAAgAFIAZQBmAGUAcgBlAG4AYwBlAA==" wne:acdName="acd8" wne:fciIndexBasedOn="0065"/>
    <wne:acd wne:argValue="AgBSAGUAcABvAHIAdAAgAFQAZQB4AHQA" wne:acdName="acd9" wne:fciIndexBasedOn="0065"/>
    <wne:acd wne:argValue="AgBSAGUAcABvAHIAdAAgAFQAYQBiAGwAZQAgAFQAZQB4AHQA" wne:acdName="acd10" wne:fciIndexBasedOn="0065"/>
    <wne:acd wne:argValue="AgBSAGUAcABvAHIAdAAgAEwAaQBzAHQA" wne:acdName="acd11" wne:fciIndexBasedOn="0065"/>
    <wne:acd wne:argValue="AgBSAGUAcABvAHIAdAAgAEwAaQBzAHQAIABOAHUAbQBiAGUAcgA=" wne:acdName="acd12" wne:fciIndexBasedOn="0065"/>
    <wne:acd wne:argValue="AgBSAGUAcABvAHIAdAAgAEwAaQBzAHQAIAAxAA==" wne:acdName="acd13" wne:fciIndexBasedOn="0065"/>
    <wne:acd wne:argValue="AgBSAGUAcABvAHIAdAAgAEwAaQBzAHQAIAAyAA==" wne:acdName="acd14" wne:fciIndexBasedOn="0065"/>
    <wne:acd wne:argValue="AgBBAHAAcABlAG4AZABpAHgAIABMAGUAdgBlAGwAIAAxAA==" wne:acdName="acd15" wne:fciIndexBasedOn="0065"/>
    <wne:acd wne:argValue="AgBBAHAAcABlAG4AZABpAHgAIABMAGUAdgBlAGwAIAAyAA==" wne:acdName="acd16" wne:fciIndexBasedOn="0065"/>
    <wne:acd wne:argValue="AgBBAHAAcABlAG4AZABpAHgAIABMAGUAdgBlAGwAIAAzAA==" wne:acdName="acd17" wne:fciIndexBasedOn="0065"/>
    <wne:acd wne:argValue="AgBBAHAAcABlAG4AZABpAHgAIABMAGUAdgBlAGwAIAA0AA==" wne:acdName="acd18" wne:fciIndexBasedOn="0065"/>
    <wne:acd wne:argValue="AgBBAHAAcABlAG4AZABpAHgAIABMAGUAdgBlAGwAIAAxACAATgBvACAATgB1AG0AYgBlAHIA" wne:acdName="acd19" wne:fciIndexBasedOn="0065"/>
    <wne:acd wne:argValue="AgBBAHAAcABlAG4AZABpAHgAIABMAGUAdgBlAGwAIAAyACAATgBvACAATgB1AG0AYgBlAHIA" wne:acdName="acd20" wne:fciIndexBasedOn="0065"/>
    <wne:acd wne:argValue="AgBBAHAAcABlAG4AZABpAHgAIABMAGUAdgBlAGwAIAAzACAATgBvACAATgB1AG0AYgBlAHIA" wne:acdName="acd2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BE662" w14:textId="77777777" w:rsidR="00020774" w:rsidRDefault="00020774">
      <w:r>
        <w:separator/>
      </w:r>
    </w:p>
  </w:endnote>
  <w:endnote w:type="continuationSeparator" w:id="0">
    <w:p w14:paraId="1BB3AFD8" w14:textId="77777777" w:rsidR="00020774" w:rsidRDefault="00020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yriad Pro">
    <w:altName w:val="Myriad Pro"/>
    <w:panose1 w:val="00000000000000000000"/>
    <w:charset w:val="00"/>
    <w:family w:val="swiss"/>
    <w:notTrueType/>
    <w:pitch w:val="variable"/>
    <w:sig w:usb0="20000287" w:usb1="00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27F23" w14:textId="77777777" w:rsidR="00020774" w:rsidRDefault="000207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084FD" w14:textId="77777777" w:rsidR="00020774" w:rsidRPr="00760710" w:rsidRDefault="000207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8A8E8" w14:textId="77777777" w:rsidR="00020774" w:rsidRDefault="000207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8040"/>
      <w:gridCol w:w="1599"/>
    </w:tblGrid>
    <w:tr w:rsidR="00020774" w:rsidRPr="00760710" w14:paraId="2D842CDC" w14:textId="77777777" w:rsidTr="003519D4">
      <w:trPr>
        <w:cantSplit/>
        <w:jc w:val="center"/>
      </w:trPr>
      <w:tc>
        <w:tcPr>
          <w:tcW w:w="8040" w:type="dxa"/>
          <w:noWrap/>
        </w:tcPr>
        <w:p w14:paraId="562A12F0" w14:textId="0BA0B34C" w:rsidR="00020774" w:rsidRPr="00760710" w:rsidRDefault="00760710" w:rsidP="003519D4">
          <w:pPr>
            <w:pStyle w:val="Footer"/>
          </w:pPr>
          <w:sdt>
            <w:sdtPr>
              <w:alias w:val="DocRef"/>
              <w:tag w:val="DocRef"/>
              <w:id w:val="1721940729"/>
              <w:lock w:val="sdtLocked"/>
              <w:placeholder>
                <w:docPart w:val="40D6AA131D7E47E296CCA0E2059E291C"/>
              </w:placeholder>
              <w:dataBinding w:xpath="/root[1]/DocRef[1]" w:storeItemID="{F6014077-E0A1-4F0C-B82B-320C05E5C328}"/>
              <w:text/>
            </w:sdtPr>
            <w:sdtEndPr/>
            <w:sdtContent>
              <w:r w:rsidR="00020774" w:rsidRPr="00760710">
                <w:t xml:space="preserve"> </w:t>
              </w:r>
            </w:sdtContent>
          </w:sdt>
          <w:r w:rsidR="00020774" w:rsidRPr="00760710">
            <w:rPr>
              <w:snapToGrid w:val="0"/>
              <w:szCs w:val="12"/>
            </w:rPr>
            <w:t xml:space="preserve"> | </w:t>
          </w:r>
          <w:sdt>
            <w:sdtPr>
              <w:alias w:val="Revision"/>
              <w:tag w:val="Revision"/>
              <w:id w:val="952362406"/>
              <w:lock w:val="sdtLocked"/>
              <w:placeholder>
                <w:docPart w:val="9FE4B55FF8AA40E5AE9EAC85A25C7DA3"/>
              </w:placeholder>
              <w:dataBinding w:xpath="/root[1]/Revision[1]" w:storeItemID="{A4CB93DE-38AC-48D5-AF45-220420C71958}"/>
              <w:text/>
            </w:sdtPr>
            <w:sdtEndPr/>
            <w:sdtContent>
              <w:r w:rsidR="00020774" w:rsidRPr="00760710">
                <w:t>Issue3</w:t>
              </w:r>
            </w:sdtContent>
          </w:sdt>
          <w:r w:rsidR="00020774" w:rsidRPr="00760710">
            <w:t xml:space="preserve"> | </w:t>
          </w:r>
          <w:sdt>
            <w:sdtPr>
              <w:alias w:val="Revision Date"/>
              <w:tag w:val="Use REVISION to amend"/>
              <w:id w:val="7473757"/>
              <w:lock w:val="sdtLocked"/>
              <w:placeholder>
                <w:docPart w:val="8E3DC09A988A463285016A703AA64476"/>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EndPr/>
            <w:sdtContent>
              <w:r w:rsidR="00020774" w:rsidRPr="00760710">
                <w:t>30 November 2018</w:t>
              </w:r>
            </w:sdtContent>
          </w:sdt>
          <w:r w:rsidR="00020774" w:rsidRPr="00760710">
            <w:t xml:space="preserve"> </w:t>
          </w:r>
        </w:p>
        <w:p w14:paraId="2725618C" w14:textId="525C9DC4" w:rsidR="00020774" w:rsidRPr="00760710" w:rsidRDefault="00760710" w:rsidP="003519D4">
          <w:pPr>
            <w:pStyle w:val="Filename"/>
          </w:pPr>
          <w:r w:rsidRPr="00760710">
            <w:fldChar w:fldCharType="begin"/>
          </w:r>
          <w:r w:rsidRPr="00760710">
            <w:instrText xml:space="preserve"> FILENAME \p  \* MERGEFORMAT </w:instrText>
          </w:r>
          <w:r w:rsidRPr="00760710">
            <w:fldChar w:fldCharType="separate"/>
          </w:r>
          <w:r w:rsidRPr="00760710">
            <w:t>N:\EB Bootcamp\EU1_Energy simulation report_v3.docx</w:t>
          </w:r>
          <w:r w:rsidRPr="00760710">
            <w:fldChar w:fldCharType="end"/>
          </w:r>
          <w:bookmarkStart w:id="53" w:name="FtrFilename"/>
          <w:bookmarkEnd w:id="53"/>
        </w:p>
      </w:tc>
      <w:tc>
        <w:tcPr>
          <w:tcW w:w="1599" w:type="dxa"/>
          <w:noWrap/>
        </w:tcPr>
        <w:p w14:paraId="601C01F6" w14:textId="77777777" w:rsidR="00020774" w:rsidRPr="00760710" w:rsidRDefault="00020774" w:rsidP="003519D4">
          <w:pPr>
            <w:pStyle w:val="Footer"/>
            <w:tabs>
              <w:tab w:val="clear" w:pos="4153"/>
            </w:tabs>
            <w:spacing w:line="180" w:lineRule="exact"/>
            <w:jc w:val="right"/>
            <w:rPr>
              <w:rStyle w:val="PageNumber"/>
            </w:rPr>
          </w:pPr>
        </w:p>
      </w:tc>
    </w:tr>
  </w:tbl>
  <w:p w14:paraId="42B9BC61" w14:textId="77777777" w:rsidR="00020774" w:rsidRPr="00760710" w:rsidRDefault="00020774" w:rsidP="003519D4">
    <w:pPr>
      <w:pStyle w:val="Footer"/>
      <w:spacing w:line="20" w:lineRule="exact"/>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537"/>
      <w:gridCol w:w="1400"/>
    </w:tblGrid>
    <w:tr w:rsidR="00020774" w:rsidRPr="00760710" w14:paraId="6C8927ED" w14:textId="77777777" w:rsidTr="003519D4">
      <w:trPr>
        <w:cantSplit/>
        <w:jc w:val="center"/>
      </w:trPr>
      <w:tc>
        <w:tcPr>
          <w:tcW w:w="6537" w:type="dxa"/>
          <w:noWrap/>
          <w:vAlign w:val="bottom"/>
        </w:tcPr>
        <w:p w14:paraId="3C1C72F7" w14:textId="6537B37C" w:rsidR="00020774" w:rsidRPr="00760710" w:rsidRDefault="00760710" w:rsidP="003519D4">
          <w:pPr>
            <w:pStyle w:val="Footer"/>
          </w:pPr>
          <w:sdt>
            <w:sdtPr>
              <w:alias w:val="DocRef"/>
              <w:tag w:val="DocRef"/>
              <w:id w:val="886771586"/>
              <w:lock w:val="sdtLocked"/>
              <w:placeholder>
                <w:docPart w:val="B9CB6800E65245F8A892C3E6971DA764"/>
              </w:placeholder>
              <w:dataBinding w:xpath="/root[1]/DocRef[1]" w:storeItemID="{F6014077-E0A1-4F0C-B82B-320C05E5C328}"/>
              <w:text/>
            </w:sdtPr>
            <w:sdtEndPr/>
            <w:sdtContent>
              <w:r w:rsidR="00020774" w:rsidRPr="00760710">
                <w:t xml:space="preserve"> </w:t>
              </w:r>
            </w:sdtContent>
          </w:sdt>
          <w:r w:rsidR="00020774" w:rsidRPr="00760710">
            <w:t xml:space="preserve"> | </w:t>
          </w:r>
          <w:sdt>
            <w:sdtPr>
              <w:alias w:val="Revision"/>
              <w:tag w:val="Revision"/>
              <w:id w:val="-1621840020"/>
              <w:lock w:val="sdtLocked"/>
              <w:placeholder>
                <w:docPart w:val="1765D69F90004D01A6C2A61A5F36CD3B"/>
              </w:placeholder>
              <w:dataBinding w:xpath="/root[1]/Revision[1]" w:storeItemID="{A4CB93DE-38AC-48D5-AF45-220420C71958}"/>
              <w:text/>
            </w:sdtPr>
            <w:sdtEndPr/>
            <w:sdtContent>
              <w:r w:rsidR="00020774" w:rsidRPr="00760710">
                <w:t>Issue3</w:t>
              </w:r>
            </w:sdtContent>
          </w:sdt>
          <w:r w:rsidR="00020774" w:rsidRPr="00760710">
            <w:t xml:space="preserve"> | </w:t>
          </w:r>
          <w:sdt>
            <w:sdtPr>
              <w:alias w:val="Revision Date"/>
              <w:tag w:val="Use REVISION to amend"/>
              <w:id w:val="7473758"/>
              <w:lock w:val="sdtLocked"/>
              <w:placeholder>
                <w:docPart w:val="C725343089364135B6AEA7AD686ADF19"/>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EndPr/>
            <w:sdtContent>
              <w:r w:rsidR="00020774" w:rsidRPr="00760710">
                <w:t>30 November 2018</w:t>
              </w:r>
            </w:sdtContent>
          </w:sdt>
          <w:r w:rsidR="00020774" w:rsidRPr="00760710">
            <w:t xml:space="preserve"> </w:t>
          </w:r>
        </w:p>
        <w:p w14:paraId="2A734699" w14:textId="6DB4A386" w:rsidR="00020774" w:rsidRPr="00760710" w:rsidRDefault="00760710" w:rsidP="003519D4">
          <w:pPr>
            <w:pStyle w:val="Filename"/>
          </w:pPr>
          <w:r w:rsidRPr="00760710">
            <w:fldChar w:fldCharType="begin"/>
          </w:r>
          <w:r w:rsidRPr="00760710">
            <w:instrText xml:space="preserve"> FILENAME \p  \* MERGEFORMAT </w:instrText>
          </w:r>
          <w:r w:rsidRPr="00760710">
            <w:fldChar w:fldCharType="separate"/>
          </w:r>
          <w:r w:rsidRPr="00760710">
            <w:t>N:\EB Bootcamp\EU1_Energy simulation report_v3.docx</w:t>
          </w:r>
          <w:r w:rsidRPr="00760710">
            <w:fldChar w:fldCharType="end"/>
          </w:r>
          <w:bookmarkStart w:id="65" w:name="FtrFilename2"/>
          <w:bookmarkEnd w:id="65"/>
        </w:p>
      </w:tc>
      <w:tc>
        <w:tcPr>
          <w:tcW w:w="1400" w:type="dxa"/>
          <w:noWrap/>
        </w:tcPr>
        <w:p w14:paraId="23681F65" w14:textId="77777777" w:rsidR="00020774" w:rsidRPr="00760710" w:rsidRDefault="00020774" w:rsidP="003519D4">
          <w:pPr>
            <w:pStyle w:val="Footer"/>
            <w:spacing w:line="180" w:lineRule="exact"/>
            <w:jc w:val="right"/>
            <w:rPr>
              <w:rStyle w:val="PageNumber"/>
            </w:rPr>
          </w:pPr>
        </w:p>
      </w:tc>
    </w:tr>
  </w:tbl>
  <w:p w14:paraId="64CD9ED0" w14:textId="77777777" w:rsidR="00020774" w:rsidRPr="00760710" w:rsidRDefault="00020774" w:rsidP="003519D4">
    <w:pPr>
      <w:pStyle w:val="Footer"/>
      <w:spacing w:line="20" w:lineRule="exact"/>
      <w:rPr>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537"/>
      <w:gridCol w:w="1400"/>
    </w:tblGrid>
    <w:tr w:rsidR="00020774" w:rsidRPr="00760710" w14:paraId="649A67A1" w14:textId="77777777" w:rsidTr="003519D4">
      <w:trPr>
        <w:cantSplit/>
        <w:jc w:val="center"/>
      </w:trPr>
      <w:tc>
        <w:tcPr>
          <w:tcW w:w="6537" w:type="dxa"/>
          <w:noWrap/>
          <w:vAlign w:val="bottom"/>
        </w:tcPr>
        <w:p w14:paraId="7F4E2D3F" w14:textId="479EF6CE" w:rsidR="00020774" w:rsidRPr="00760710" w:rsidRDefault="00760710" w:rsidP="003519D4">
          <w:pPr>
            <w:pStyle w:val="Footer"/>
          </w:pPr>
          <w:sdt>
            <w:sdtPr>
              <w:alias w:val="DocRef"/>
              <w:tag w:val="DocRef"/>
              <w:id w:val="-1847471823"/>
              <w:lock w:val="sdtLocked"/>
              <w:placeholder>
                <w:docPart w:val="2965DCE6FBC047AB8B86154D8FA2E001"/>
              </w:placeholder>
              <w:dataBinding w:xpath="/root[1]/DocRef[1]" w:storeItemID="{F6014077-E0A1-4F0C-B82B-320C05E5C328}"/>
              <w:text/>
            </w:sdtPr>
            <w:sdtEndPr/>
            <w:sdtContent>
              <w:r w:rsidR="00020774" w:rsidRPr="00760710">
                <w:t xml:space="preserve"> </w:t>
              </w:r>
            </w:sdtContent>
          </w:sdt>
          <w:r w:rsidR="00020774" w:rsidRPr="00760710">
            <w:t xml:space="preserve"> | </w:t>
          </w:r>
          <w:sdt>
            <w:sdtPr>
              <w:alias w:val="Revision"/>
              <w:tag w:val="Revision"/>
              <w:id w:val="-1172096046"/>
              <w:lock w:val="sdtLocked"/>
              <w:placeholder>
                <w:docPart w:val="95807C7D9746450FADDEF1D4739F07F0"/>
              </w:placeholder>
              <w:dataBinding w:xpath="/root[1]/Revision[1]" w:storeItemID="{A4CB93DE-38AC-48D5-AF45-220420C71958}"/>
              <w:text/>
            </w:sdtPr>
            <w:sdtEndPr/>
            <w:sdtContent>
              <w:r w:rsidR="00020774" w:rsidRPr="00760710">
                <w:t>Issue3</w:t>
              </w:r>
            </w:sdtContent>
          </w:sdt>
          <w:r w:rsidR="00020774" w:rsidRPr="00760710">
            <w:t xml:space="preserve"> | </w:t>
          </w:r>
          <w:sdt>
            <w:sdtPr>
              <w:alias w:val="Revision Date"/>
              <w:tag w:val="Use REVISION to amend"/>
              <w:id w:val="1251704561"/>
              <w:lock w:val="sdtLocked"/>
              <w:placeholder>
                <w:docPart w:val="3E37EEB709894FADBAB49587A2532E35"/>
              </w:placeholder>
              <w:dataBinding w:prefixMappings="xmlns:ns0='http://schemas.microsoft.com/office/2006/coverPageProps' " w:xpath="/ns0:CoverPageProperties[1]/ns0:PublishDate[1]" w:storeItemID="{55AF091B-3C7A-41E3-B477-F2FDAA23CFDA}"/>
              <w:date w:fullDate="2018-11-30T00:00:00Z">
                <w:dateFormat w:val="d MMMM yyyy"/>
                <w:lid w:val="en-GB"/>
                <w:storeMappedDataAs w:val="text"/>
                <w:calendar w:val="gregorian"/>
              </w:date>
            </w:sdtPr>
            <w:sdtEndPr/>
            <w:sdtContent>
              <w:r w:rsidR="00020774" w:rsidRPr="00760710">
                <w:t>30 November 2018</w:t>
              </w:r>
            </w:sdtContent>
          </w:sdt>
          <w:r w:rsidR="00020774" w:rsidRPr="00760710">
            <w:t xml:space="preserve"> </w:t>
          </w:r>
        </w:p>
        <w:p w14:paraId="752AD27A" w14:textId="78846F3B" w:rsidR="00020774" w:rsidRPr="00760710" w:rsidRDefault="00760710" w:rsidP="003519D4">
          <w:pPr>
            <w:pStyle w:val="Filename"/>
          </w:pPr>
          <w:r w:rsidRPr="00760710">
            <w:fldChar w:fldCharType="begin"/>
          </w:r>
          <w:r w:rsidRPr="00760710">
            <w:instrText xml:space="preserve"> FILENAME \p  \* MERGEFORMAT </w:instrText>
          </w:r>
          <w:r w:rsidRPr="00760710">
            <w:fldChar w:fldCharType="separate"/>
          </w:r>
          <w:r w:rsidRPr="00760710">
            <w:t>N:\EB Bootcamp\EU1_Energy simulation report_v3.docx</w:t>
          </w:r>
          <w:r w:rsidRPr="00760710">
            <w:fldChar w:fldCharType="end"/>
          </w:r>
        </w:p>
      </w:tc>
      <w:tc>
        <w:tcPr>
          <w:tcW w:w="1400" w:type="dxa"/>
          <w:noWrap/>
        </w:tcPr>
        <w:p w14:paraId="06D9979F" w14:textId="579E7445" w:rsidR="00020774" w:rsidRPr="00760710" w:rsidRDefault="00020774" w:rsidP="003519D4">
          <w:pPr>
            <w:pStyle w:val="Footer"/>
            <w:spacing w:line="180" w:lineRule="exact"/>
            <w:jc w:val="right"/>
            <w:rPr>
              <w:rStyle w:val="PageNumber"/>
            </w:rPr>
          </w:pPr>
          <w:bookmarkStart w:id="119" w:name="P43"/>
          <w:r w:rsidRPr="00760710">
            <w:rPr>
              <w:rStyle w:val="PageNumber"/>
            </w:rPr>
            <w:t>Page</w:t>
          </w:r>
          <w:bookmarkEnd w:id="119"/>
          <w:r w:rsidRPr="00760710">
            <w:rPr>
              <w:rStyle w:val="PageNumber"/>
            </w:rPr>
            <w:t xml:space="preserve"> </w:t>
          </w:r>
          <w:r w:rsidRPr="00760710">
            <w:rPr>
              <w:rStyle w:val="PageNumber"/>
            </w:rPr>
            <w:fldChar w:fldCharType="begin"/>
          </w:r>
          <w:r w:rsidRPr="00760710">
            <w:rPr>
              <w:rStyle w:val="PageNumber"/>
            </w:rPr>
            <w:instrText xml:space="preserve"> PAGE  \* MERGEFORMAT </w:instrText>
          </w:r>
          <w:r w:rsidRPr="00760710">
            <w:rPr>
              <w:rStyle w:val="PageNumber"/>
            </w:rPr>
            <w:fldChar w:fldCharType="separate"/>
          </w:r>
          <w:r w:rsidRPr="00760710">
            <w:rPr>
              <w:rStyle w:val="PageNumber"/>
              <w:noProof/>
            </w:rPr>
            <w:t>22</w:t>
          </w:r>
          <w:r w:rsidRPr="00760710">
            <w:rPr>
              <w:rStyle w:val="PageNumber"/>
            </w:rPr>
            <w:fldChar w:fldCharType="end"/>
          </w:r>
        </w:p>
      </w:tc>
    </w:tr>
  </w:tbl>
  <w:p w14:paraId="12868686" w14:textId="77777777" w:rsidR="00020774" w:rsidRPr="00760710" w:rsidRDefault="00020774" w:rsidP="00A437BB">
    <w:pP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55EA5" w14:textId="77777777" w:rsidR="00020774" w:rsidRDefault="00020774">
      <w:r>
        <w:separator/>
      </w:r>
    </w:p>
  </w:footnote>
  <w:footnote w:type="continuationSeparator" w:id="0">
    <w:p w14:paraId="73E62AF7" w14:textId="77777777" w:rsidR="00020774" w:rsidRDefault="00020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2231" w14:textId="77777777" w:rsidR="00020774" w:rsidRDefault="000207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4C72A" w14:textId="77777777" w:rsidR="00020774" w:rsidRPr="00760710" w:rsidRDefault="000207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DE337" w14:textId="77777777" w:rsidR="00020774" w:rsidRDefault="000207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47EEC" w14:textId="788A0C72" w:rsidR="00020774" w:rsidRPr="00760710" w:rsidRDefault="000207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4E665" w14:textId="630C719D" w:rsidR="00020774" w:rsidRPr="00760710" w:rsidRDefault="000207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730"/>
      <w:gridCol w:w="4207"/>
    </w:tblGrid>
    <w:tr w:rsidR="00020774" w:rsidRPr="00760710" w14:paraId="5758043D" w14:textId="77777777">
      <w:trPr>
        <w:cantSplit/>
        <w:jc w:val="center"/>
      </w:trPr>
      <w:tc>
        <w:tcPr>
          <w:tcW w:w="2350" w:type="pct"/>
          <w:noWrap/>
        </w:tcPr>
        <w:p w14:paraId="4A4D1B58" w14:textId="77777777" w:rsidR="00020774" w:rsidRPr="00760710" w:rsidRDefault="00760710" w:rsidP="003519D4">
          <w:pPr>
            <w:pStyle w:val="Header"/>
            <w:spacing w:after="72"/>
          </w:pPr>
          <w:sdt>
            <w:sdtPr>
              <w:alias w:val="Client"/>
              <w:tag w:val="Client"/>
              <w:id w:val="730652911"/>
              <w:lock w:val="sdtLocked"/>
              <w:placeholder>
                <w:docPart w:val="9CE62CF1253241BFA6F18120B3EFBFF0"/>
              </w:placeholder>
              <w:dataBinding w:xpath="/root[1]/Client[1]" w:storeItemID="{5EE40FF9-4BC3-4ACB-BC4A-342B81BCDBC0}"/>
              <w:text/>
            </w:sdtPr>
            <w:sdtEndPr/>
            <w:sdtContent>
              <w:r w:rsidR="00020774" w:rsidRPr="00760710">
                <w:t>New World Development Company Limited</w:t>
              </w:r>
            </w:sdtContent>
          </w:sdt>
        </w:p>
      </w:tc>
      <w:tc>
        <w:tcPr>
          <w:tcW w:w="2650" w:type="pct"/>
          <w:noWrap/>
        </w:tcPr>
        <w:p w14:paraId="0B1EE95F" w14:textId="5E4B1501" w:rsidR="00020774" w:rsidRPr="00760710" w:rsidRDefault="00760710">
          <w:pPr>
            <w:pStyle w:val="Header"/>
            <w:jc w:val="right"/>
          </w:pPr>
          <w:sdt>
            <w:sdtPr>
              <w:alias w:val="Project"/>
              <w:tag w:val="Project"/>
              <w:id w:val="-952862137"/>
              <w:lock w:val="sdtLocked"/>
              <w:placeholder>
                <w:docPart w:val="3565FD430DAB4FCB910FBB5CEFE436C8"/>
              </w:placeholder>
              <w:dataBinding w:xpath="/root[1]/Project[1]" w:storeItemID="{ADA9936B-B1D1-4956-AD93-F5105E8D45B8}"/>
              <w:text w:multiLine="1"/>
            </w:sdtPr>
            <w:sdtEndPr/>
            <w:sdtContent>
              <w:r w:rsidR="00020774" w:rsidRPr="00760710">
                <w:t>Lung Tin Tsuen Phase 3</w:t>
              </w:r>
            </w:sdtContent>
          </w:sdt>
        </w:p>
        <w:p w14:paraId="3BEB924A" w14:textId="14A91AF3" w:rsidR="00020774" w:rsidRPr="00760710" w:rsidRDefault="00760710" w:rsidP="003519D4">
          <w:pPr>
            <w:pStyle w:val="Header"/>
            <w:jc w:val="right"/>
            <w:rPr>
              <w:sz w:val="16"/>
            </w:rPr>
          </w:pPr>
          <w:sdt>
            <w:sdtPr>
              <w:alias w:val="Report"/>
              <w:tag w:val="Report"/>
              <w:id w:val="-339234674"/>
              <w:lock w:val="sdtLocked"/>
              <w:placeholder>
                <w:docPart w:val="77095AF634D44AD1824BAC89B5E44B91"/>
              </w:placeholder>
              <w:dataBinding w:xpath="/root[1]/Report[1]" w:storeItemID="{D00B4CF5-4192-42F8-8BD2-527A7D79E657}"/>
              <w:text w:multiLine="1"/>
            </w:sdtPr>
            <w:sdtEndPr/>
            <w:sdtContent>
              <w:r w:rsidR="00020774" w:rsidRPr="00760710">
                <w:t>Building Energy Simulation Report</w:t>
              </w:r>
            </w:sdtContent>
          </w:sdt>
        </w:p>
      </w:tc>
    </w:tr>
  </w:tbl>
  <w:p w14:paraId="66A76C74" w14:textId="724FC01D" w:rsidR="00020774" w:rsidRPr="00760710" w:rsidRDefault="000207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730"/>
      <w:gridCol w:w="4207"/>
    </w:tblGrid>
    <w:tr w:rsidR="00020774" w:rsidRPr="00760710" w14:paraId="3E99233E" w14:textId="77777777">
      <w:trPr>
        <w:cantSplit/>
        <w:jc w:val="center"/>
      </w:trPr>
      <w:tc>
        <w:tcPr>
          <w:tcW w:w="2350" w:type="pct"/>
          <w:noWrap/>
        </w:tcPr>
        <w:p w14:paraId="5CB1E941" w14:textId="77777777" w:rsidR="00020774" w:rsidRPr="00760710" w:rsidRDefault="00760710" w:rsidP="003519D4">
          <w:pPr>
            <w:pStyle w:val="Header"/>
            <w:spacing w:after="72"/>
          </w:pPr>
          <w:sdt>
            <w:sdtPr>
              <w:alias w:val="Client"/>
              <w:tag w:val="Client"/>
              <w:id w:val="481592724"/>
              <w:lock w:val="sdtLocked"/>
              <w:placeholder>
                <w:docPart w:val="F1DCBAD65E604C49A8A1ACBF1CDBB92B"/>
              </w:placeholder>
              <w:dataBinding w:xpath="/root[1]/Client[1]" w:storeItemID="{5EE40FF9-4BC3-4ACB-BC4A-342B81BCDBC0}"/>
              <w:text/>
            </w:sdtPr>
            <w:sdtEndPr/>
            <w:sdtContent>
              <w:r w:rsidR="00020774" w:rsidRPr="00760710">
                <w:t>New World Development Company Limited</w:t>
              </w:r>
            </w:sdtContent>
          </w:sdt>
        </w:p>
      </w:tc>
      <w:tc>
        <w:tcPr>
          <w:tcW w:w="2650" w:type="pct"/>
          <w:noWrap/>
        </w:tcPr>
        <w:p w14:paraId="304E4D63" w14:textId="3E4DB198" w:rsidR="00020774" w:rsidRPr="00760710" w:rsidRDefault="00760710">
          <w:pPr>
            <w:pStyle w:val="Header"/>
            <w:jc w:val="right"/>
          </w:pPr>
          <w:sdt>
            <w:sdtPr>
              <w:alias w:val="Project"/>
              <w:tag w:val="Project"/>
              <w:id w:val="-282655013"/>
              <w:lock w:val="sdtLocked"/>
              <w:placeholder>
                <w:docPart w:val="720EE1499ED640C7BB3A46B413D7A3CA"/>
              </w:placeholder>
              <w:dataBinding w:xpath="/root[1]/Project[1]" w:storeItemID="{ADA9936B-B1D1-4956-AD93-F5105E8D45B8}"/>
              <w:text w:multiLine="1"/>
            </w:sdtPr>
            <w:sdtEndPr/>
            <w:sdtContent>
              <w:r w:rsidR="00020774" w:rsidRPr="00760710">
                <w:t>Lung Tin Tsuen Phase 3</w:t>
              </w:r>
            </w:sdtContent>
          </w:sdt>
        </w:p>
        <w:p w14:paraId="46FBA296" w14:textId="3D7BD672" w:rsidR="00020774" w:rsidRPr="00760710" w:rsidRDefault="00760710" w:rsidP="003519D4">
          <w:pPr>
            <w:pStyle w:val="Header"/>
            <w:jc w:val="right"/>
            <w:rPr>
              <w:sz w:val="16"/>
            </w:rPr>
          </w:pPr>
          <w:sdt>
            <w:sdtPr>
              <w:alias w:val="Report"/>
              <w:tag w:val="Report"/>
              <w:id w:val="1195422097"/>
              <w:lock w:val="sdtLocked"/>
              <w:placeholder>
                <w:docPart w:val="7116B7178A2B40768BFA4660557221D0"/>
              </w:placeholder>
              <w:dataBinding w:xpath="/root[1]/Report[1]" w:storeItemID="{D00B4CF5-4192-42F8-8BD2-527A7D79E657}"/>
              <w:text w:multiLine="1"/>
            </w:sdtPr>
            <w:sdtEndPr/>
            <w:sdtContent>
              <w:r w:rsidR="00020774" w:rsidRPr="00760710">
                <w:t>Building Energy Simulation Report</w:t>
              </w:r>
            </w:sdtContent>
          </w:sdt>
        </w:p>
      </w:tc>
    </w:tr>
  </w:tbl>
  <w:p w14:paraId="13E9D7B2" w14:textId="6F6F8C25" w:rsidR="00020774" w:rsidRPr="00760710" w:rsidRDefault="000207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500CB0E"/>
    <w:lvl w:ilvl="0">
      <w:start w:val="1"/>
      <w:numFmt w:val="decimal"/>
      <w:pStyle w:val="ListNumber"/>
      <w:lvlText w:val="%1."/>
      <w:lvlJc w:val="left"/>
      <w:pPr>
        <w:tabs>
          <w:tab w:val="num" w:pos="360"/>
        </w:tabs>
        <w:ind w:left="360" w:hanging="360"/>
      </w:pPr>
    </w:lvl>
  </w:abstractNum>
  <w:abstractNum w:abstractNumId="1" w15:restartNumberingAfterBreak="0">
    <w:nsid w:val="03BA1D7E"/>
    <w:multiLevelType w:val="hybridMultilevel"/>
    <w:tmpl w:val="1F5C596C"/>
    <w:lvl w:ilvl="0" w:tplc="3C34F2D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E61AA9"/>
    <w:multiLevelType w:val="singleLevel"/>
    <w:tmpl w:val="A9886196"/>
    <w:lvl w:ilvl="0">
      <w:start w:val="1"/>
      <w:numFmt w:val="bullet"/>
      <w:pStyle w:val="ReportList1"/>
      <w:lvlText w:val=""/>
      <w:lvlJc w:val="left"/>
      <w:pPr>
        <w:ind w:left="360" w:hanging="360"/>
      </w:pPr>
      <w:rPr>
        <w:rFonts w:ascii="Symbol" w:hAnsi="Symbol" w:hint="default"/>
        <w:b w:val="0"/>
        <w:i w:val="0"/>
        <w:sz w:val="24"/>
      </w:rPr>
    </w:lvl>
  </w:abstractNum>
  <w:abstractNum w:abstractNumId="3" w15:restartNumberingAfterBreak="0">
    <w:nsid w:val="13CC2854"/>
    <w:multiLevelType w:val="hybridMultilevel"/>
    <w:tmpl w:val="7CDA14D0"/>
    <w:lvl w:ilvl="0" w:tplc="03067A68">
      <w:start w:val="1"/>
      <w:numFmt w:val="bullet"/>
      <w:lvlText w:val="-"/>
      <w:lvlJc w:val="left"/>
      <w:pPr>
        <w:ind w:left="720" w:hanging="360"/>
      </w:pPr>
      <w:rPr>
        <w:rFonts w:ascii="Times New Roman" w:eastAsia="PMingLiU"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8864F8"/>
    <w:multiLevelType w:val="hybridMultilevel"/>
    <w:tmpl w:val="7FD47D44"/>
    <w:lvl w:ilvl="0" w:tplc="9704052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10FE5"/>
    <w:multiLevelType w:val="hybridMultilevel"/>
    <w:tmpl w:val="0B66B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E1C6C"/>
    <w:multiLevelType w:val="hybridMultilevel"/>
    <w:tmpl w:val="3ADC9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065282"/>
    <w:multiLevelType w:val="multilevel"/>
    <w:tmpl w:val="540CD234"/>
    <w:styleLink w:val="ReportListLevelStyle"/>
    <w:lvl w:ilvl="0">
      <w:start w:val="1"/>
      <w:numFmt w:val="decimal"/>
      <w:lvlText w:val="%1"/>
      <w:lvlJc w:val="left"/>
      <w:pPr>
        <w:tabs>
          <w:tab w:val="num" w:pos="1134"/>
        </w:tabs>
        <w:ind w:left="1134" w:hanging="1134"/>
      </w:pPr>
      <w:rPr>
        <w:rFonts w:hint="default"/>
        <w:b/>
        <w:i w:val="0"/>
        <w:color w:val="28AAE1"/>
        <w:sz w:val="36"/>
        <w:szCs w:val="28"/>
      </w:rPr>
    </w:lvl>
    <w:lvl w:ilvl="1">
      <w:start w:val="1"/>
      <w:numFmt w:val="decimal"/>
      <w:lvlText w:val="%1.%2"/>
      <w:lvlJc w:val="left"/>
      <w:pPr>
        <w:tabs>
          <w:tab w:val="num" w:pos="1134"/>
        </w:tabs>
        <w:ind w:left="1134" w:hanging="1134"/>
      </w:pPr>
      <w:rPr>
        <w:rFonts w:hint="default"/>
        <w:b/>
        <w:i w:val="0"/>
        <w:color w:val="28AAE1"/>
        <w:sz w:val="32"/>
        <w:szCs w:val="20"/>
        <w:u w:val="none" w:color="008080"/>
      </w:rPr>
    </w:lvl>
    <w:lvl w:ilvl="2">
      <w:start w:val="1"/>
      <w:numFmt w:val="decimal"/>
      <w:lvlText w:val="%1.%2.%3"/>
      <w:lvlJc w:val="left"/>
      <w:pPr>
        <w:tabs>
          <w:tab w:val="num" w:pos="1134"/>
        </w:tabs>
        <w:ind w:left="1134" w:hanging="1134"/>
      </w:pPr>
      <w:rPr>
        <w:rFonts w:hint="default"/>
        <w:b/>
        <w:i w:val="0"/>
        <w:color w:val="28AAE1"/>
        <w:sz w:val="28"/>
        <w:szCs w:val="20"/>
      </w:rPr>
    </w:lvl>
    <w:lvl w:ilvl="3">
      <w:start w:val="1"/>
      <w:numFmt w:val="decimal"/>
      <w:lvlText w:val="%1.%2.%3.%4"/>
      <w:lvlJc w:val="left"/>
      <w:pPr>
        <w:tabs>
          <w:tab w:val="num" w:pos="1134"/>
        </w:tabs>
        <w:ind w:left="1134" w:hanging="1134"/>
      </w:pPr>
      <w:rPr>
        <w:rFonts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8" w15:restartNumberingAfterBreak="0">
    <w:nsid w:val="1F0F3A78"/>
    <w:multiLevelType w:val="multilevel"/>
    <w:tmpl w:val="8C36988C"/>
    <w:styleLink w:val="ReportBulletListStyle"/>
    <w:lvl w:ilvl="0">
      <w:start w:val="1"/>
      <w:numFmt w:val="bullet"/>
      <w:lvlText w:val=""/>
      <w:lvlJc w:val="left"/>
      <w:pPr>
        <w:tabs>
          <w:tab w:val="num" w:pos="357"/>
        </w:tabs>
        <w:ind w:left="357" w:hanging="357"/>
      </w:pPr>
      <w:rPr>
        <w:rFonts w:ascii="Symbol" w:hAnsi="Symbol" w:hint="default"/>
        <w:b w:val="0"/>
        <w:i w:val="0"/>
        <w:sz w:val="22"/>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Wingdings" w:hAnsi="Wingdings"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o"/>
      <w:lvlJc w:val="left"/>
      <w:pPr>
        <w:tabs>
          <w:tab w:val="num" w:pos="2856"/>
        </w:tabs>
        <w:ind w:left="2856" w:hanging="357"/>
      </w:pPr>
      <w:rPr>
        <w:rFonts w:ascii="Courier New" w:hAnsi="Courier New" w:cs="Courier New" w:hint="default"/>
      </w:rPr>
    </w:lvl>
    <w:lvl w:ilvl="8">
      <w:start w:val="1"/>
      <w:numFmt w:val="bullet"/>
      <w:lvlText w:val=""/>
      <w:lvlJc w:val="left"/>
      <w:pPr>
        <w:tabs>
          <w:tab w:val="num" w:pos="3213"/>
        </w:tabs>
        <w:ind w:left="3213" w:hanging="357"/>
      </w:pPr>
      <w:rPr>
        <w:rFonts w:ascii="Wingdings" w:hAnsi="Wingdings" w:hint="default"/>
      </w:rPr>
    </w:lvl>
  </w:abstractNum>
  <w:abstractNum w:abstractNumId="9" w15:restartNumberingAfterBreak="0">
    <w:nsid w:val="2624739F"/>
    <w:multiLevelType w:val="hybridMultilevel"/>
    <w:tmpl w:val="BDA6010C"/>
    <w:lvl w:ilvl="0" w:tplc="9704052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967E78"/>
    <w:multiLevelType w:val="hybridMultilevel"/>
    <w:tmpl w:val="212C1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0283E"/>
    <w:multiLevelType w:val="hybridMultilevel"/>
    <w:tmpl w:val="0C3EE10A"/>
    <w:lvl w:ilvl="0" w:tplc="0409000F">
      <w:start w:val="1"/>
      <w:numFmt w:val="bullet"/>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2D763A6E"/>
    <w:multiLevelType w:val="multilevel"/>
    <w:tmpl w:val="A69C6210"/>
    <w:lvl w:ilvl="0">
      <w:start w:val="1"/>
      <w:numFmt w:val="decimal"/>
      <w:pStyle w:val="ReportLevel1"/>
      <w:lvlText w:val="%1"/>
      <w:lvlJc w:val="left"/>
      <w:pPr>
        <w:tabs>
          <w:tab w:val="num" w:pos="1134"/>
        </w:tabs>
        <w:ind w:left="1134" w:hanging="1134"/>
      </w:pPr>
      <w:rPr>
        <w:rFonts w:hint="default"/>
        <w:b/>
        <w:i w:val="0"/>
        <w:color w:val="28AAE1"/>
        <w:sz w:val="36"/>
        <w:szCs w:val="28"/>
      </w:rPr>
    </w:lvl>
    <w:lvl w:ilvl="1">
      <w:start w:val="1"/>
      <w:numFmt w:val="decimal"/>
      <w:pStyle w:val="ReportLevel2"/>
      <w:lvlText w:val="%1.%2"/>
      <w:lvlJc w:val="left"/>
      <w:pPr>
        <w:tabs>
          <w:tab w:val="num" w:pos="1134"/>
        </w:tabs>
        <w:ind w:left="1134" w:hanging="1134"/>
      </w:pPr>
      <w:rPr>
        <w:rFonts w:hint="default"/>
        <w:b/>
        <w:i w:val="0"/>
        <w:color w:val="28AAE1"/>
        <w:sz w:val="32"/>
        <w:szCs w:val="20"/>
        <w:u w:val="none" w:color="008080"/>
      </w:rPr>
    </w:lvl>
    <w:lvl w:ilvl="2">
      <w:start w:val="1"/>
      <w:numFmt w:val="decimal"/>
      <w:pStyle w:val="ReportLevel3"/>
      <w:lvlText w:val="%1.%2.%3"/>
      <w:lvlJc w:val="left"/>
      <w:pPr>
        <w:tabs>
          <w:tab w:val="num" w:pos="1134"/>
        </w:tabs>
        <w:ind w:left="1134" w:hanging="1134"/>
      </w:pPr>
      <w:rPr>
        <w:rFonts w:hint="default"/>
        <w:b/>
        <w:i w:val="0"/>
        <w:color w:val="28AAE1"/>
        <w:sz w:val="28"/>
        <w:szCs w:val="20"/>
      </w:rPr>
    </w:lvl>
    <w:lvl w:ilvl="3">
      <w:start w:val="1"/>
      <w:numFmt w:val="decimal"/>
      <w:pStyle w:val="ReportLevel4"/>
      <w:lvlText w:val="%1.%2.%3.%4"/>
      <w:lvlJc w:val="left"/>
      <w:pPr>
        <w:tabs>
          <w:tab w:val="num" w:pos="1134"/>
        </w:tabs>
        <w:ind w:left="1134" w:hanging="1134"/>
      </w:pPr>
      <w:rPr>
        <w:rFonts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13" w15:restartNumberingAfterBreak="0">
    <w:nsid w:val="309511E2"/>
    <w:multiLevelType w:val="multilevel"/>
    <w:tmpl w:val="AEE64E34"/>
    <w:styleLink w:val="ReportListNumberStyle"/>
    <w:lvl w:ilvl="0">
      <w:start w:val="1"/>
      <w:numFmt w:val="decimal"/>
      <w:pStyle w:val="ReportListNumber"/>
      <w:lvlText w:val="%1."/>
      <w:lvlJc w:val="left"/>
      <w:pPr>
        <w:tabs>
          <w:tab w:val="num" w:pos="567"/>
        </w:tabs>
        <w:ind w:left="567" w:hanging="567"/>
      </w:pPr>
      <w:rPr>
        <w:rFonts w:hint="default"/>
      </w:rPr>
    </w:lvl>
    <w:lvl w:ilvl="1">
      <w:start w:val="1"/>
      <w:numFmt w:val="lowerLetter"/>
      <w:lvlText w:val="%2."/>
      <w:lvlJc w:val="left"/>
      <w:pPr>
        <w:tabs>
          <w:tab w:val="num" w:pos="924"/>
        </w:tabs>
        <w:ind w:left="924" w:hanging="357"/>
      </w:pPr>
      <w:rPr>
        <w:rFonts w:hint="default"/>
      </w:rPr>
    </w:lvl>
    <w:lvl w:ilvl="2">
      <w:start w:val="1"/>
      <w:numFmt w:val="bullet"/>
      <w:lvlText w:val=""/>
      <w:lvlJc w:val="left"/>
      <w:pPr>
        <w:tabs>
          <w:tab w:val="num" w:pos="1281"/>
        </w:tabs>
        <w:ind w:left="1281" w:hanging="357"/>
      </w:pPr>
      <w:rPr>
        <w:rFonts w:ascii="Symbol" w:hAnsi="Symbol" w:hint="default"/>
      </w:rPr>
    </w:lvl>
    <w:lvl w:ilvl="3">
      <w:start w:val="1"/>
      <w:numFmt w:val="bullet"/>
      <w:lvlText w:val=""/>
      <w:lvlJc w:val="left"/>
      <w:pPr>
        <w:tabs>
          <w:tab w:val="num" w:pos="1684"/>
        </w:tabs>
        <w:ind w:left="1684" w:hanging="403"/>
      </w:pPr>
      <w:rPr>
        <w:rFonts w:ascii="Symbol" w:hAnsi="Symbol" w:hint="default"/>
      </w:rPr>
    </w:lvl>
    <w:lvl w:ilvl="4">
      <w:start w:val="1"/>
      <w:numFmt w:val="bullet"/>
      <w:lvlText w:val=""/>
      <w:lvlJc w:val="left"/>
      <w:pPr>
        <w:tabs>
          <w:tab w:val="num" w:pos="2041"/>
        </w:tabs>
        <w:ind w:left="2041" w:hanging="357"/>
      </w:pPr>
      <w:rPr>
        <w:rFonts w:ascii="Symbol" w:hAnsi="Symbol" w:hint="default"/>
      </w:rPr>
    </w:lvl>
    <w:lvl w:ilvl="5">
      <w:start w:val="1"/>
      <w:numFmt w:val="lowerRoman"/>
      <w:lvlText w:val="%6."/>
      <w:lvlJc w:val="right"/>
      <w:pPr>
        <w:tabs>
          <w:tab w:val="num" w:pos="2352"/>
        </w:tabs>
        <w:ind w:left="2142" w:hanging="357"/>
      </w:pPr>
      <w:rPr>
        <w:rFonts w:hint="default"/>
      </w:rPr>
    </w:lvl>
    <w:lvl w:ilvl="6">
      <w:start w:val="1"/>
      <w:numFmt w:val="decimal"/>
      <w:lvlText w:val="%7."/>
      <w:lvlJc w:val="left"/>
      <w:pPr>
        <w:tabs>
          <w:tab w:val="num" w:pos="2709"/>
        </w:tabs>
        <w:ind w:left="2499" w:hanging="357"/>
      </w:pPr>
      <w:rPr>
        <w:rFonts w:hint="default"/>
      </w:rPr>
    </w:lvl>
    <w:lvl w:ilvl="7">
      <w:start w:val="1"/>
      <w:numFmt w:val="lowerLetter"/>
      <w:lvlText w:val="%8."/>
      <w:lvlJc w:val="left"/>
      <w:pPr>
        <w:tabs>
          <w:tab w:val="num" w:pos="3066"/>
        </w:tabs>
        <w:ind w:left="2856" w:hanging="357"/>
      </w:pPr>
      <w:rPr>
        <w:rFonts w:hint="default"/>
      </w:rPr>
    </w:lvl>
    <w:lvl w:ilvl="8">
      <w:start w:val="1"/>
      <w:numFmt w:val="lowerRoman"/>
      <w:lvlText w:val="%9."/>
      <w:lvlJc w:val="right"/>
      <w:pPr>
        <w:tabs>
          <w:tab w:val="num" w:pos="3423"/>
        </w:tabs>
        <w:ind w:left="3213" w:hanging="357"/>
      </w:pPr>
      <w:rPr>
        <w:rFonts w:hint="default"/>
      </w:rPr>
    </w:lvl>
  </w:abstractNum>
  <w:abstractNum w:abstractNumId="14" w15:restartNumberingAfterBreak="0">
    <w:nsid w:val="344D3727"/>
    <w:multiLevelType w:val="singleLevel"/>
    <w:tmpl w:val="3A8C6492"/>
    <w:lvl w:ilvl="0">
      <w:start w:val="1"/>
      <w:numFmt w:val="decimal"/>
      <w:pStyle w:val="ReportReference"/>
      <w:lvlText w:val="[%1]"/>
      <w:lvlJc w:val="left"/>
      <w:pPr>
        <w:tabs>
          <w:tab w:val="num" w:pos="1973"/>
        </w:tabs>
        <w:ind w:left="1973" w:hanging="1973"/>
      </w:pPr>
      <w:rPr>
        <w:rFonts w:hint="default"/>
      </w:rPr>
    </w:lvl>
  </w:abstractNum>
  <w:abstractNum w:abstractNumId="15" w15:restartNumberingAfterBreak="0">
    <w:nsid w:val="40577E0D"/>
    <w:multiLevelType w:val="hybridMultilevel"/>
    <w:tmpl w:val="0B06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F5B93"/>
    <w:multiLevelType w:val="multilevel"/>
    <w:tmpl w:val="A2FC1BAE"/>
    <w:lvl w:ilvl="0">
      <w:start w:val="1"/>
      <w:numFmt w:val="bullet"/>
      <w:pStyle w:val="ReportList2"/>
      <w:lvlText w:val=""/>
      <w:lvlJc w:val="left"/>
      <w:pPr>
        <w:ind w:left="360" w:hanging="360"/>
      </w:pPr>
      <w:rPr>
        <w:rFonts w:ascii="Symbol" w:hAnsi="Symbol" w:hint="default"/>
        <w:b w:val="0"/>
        <w:i w:val="0"/>
        <w:sz w:val="24"/>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Wingdings" w:hAnsi="Wingdings" w:hint="default"/>
      </w:rPr>
    </w:lvl>
    <w:lvl w:ilvl="8">
      <w:start w:val="1"/>
      <w:numFmt w:val="bullet"/>
      <w:lvlText w:val=""/>
      <w:lvlJc w:val="left"/>
      <w:pPr>
        <w:tabs>
          <w:tab w:val="num" w:pos="3213"/>
        </w:tabs>
        <w:ind w:left="3213" w:hanging="357"/>
      </w:pPr>
      <w:rPr>
        <w:rFonts w:ascii="Wingdings" w:hAnsi="Wingdings" w:hint="default"/>
      </w:rPr>
    </w:lvl>
  </w:abstractNum>
  <w:abstractNum w:abstractNumId="17" w15:restartNumberingAfterBreak="0">
    <w:nsid w:val="433B69E6"/>
    <w:multiLevelType w:val="hybridMultilevel"/>
    <w:tmpl w:val="EF50999A"/>
    <w:lvl w:ilvl="0" w:tplc="E9C25530">
      <w:start w:val="1"/>
      <w:numFmt w:val="bullet"/>
      <w:lvlText w:val=""/>
      <w:lvlJc w:val="left"/>
      <w:pPr>
        <w:tabs>
          <w:tab w:val="num" w:pos="1512"/>
        </w:tabs>
        <w:ind w:left="1512" w:hanging="432"/>
      </w:pPr>
      <w:rPr>
        <w:rFonts w:ascii="Symbol" w:hAnsi="Symbol" w:hint="default"/>
        <w:color w:val="auto"/>
        <w:sz w:val="20"/>
        <w:szCs w:val="20"/>
      </w:rPr>
    </w:lvl>
    <w:lvl w:ilvl="1" w:tplc="AE708502">
      <w:start w:val="1"/>
      <w:numFmt w:val="bullet"/>
      <w:lvlText w:val="o"/>
      <w:lvlJc w:val="left"/>
      <w:pPr>
        <w:tabs>
          <w:tab w:val="num" w:pos="2160"/>
        </w:tabs>
        <w:ind w:left="2160" w:hanging="360"/>
      </w:pPr>
      <w:rPr>
        <w:rFonts w:ascii="Courier New" w:hAnsi="Courier New" w:cs="Courier New" w:hint="default"/>
      </w:rPr>
    </w:lvl>
    <w:lvl w:ilvl="2" w:tplc="05CCC6C4" w:tentative="1">
      <w:start w:val="1"/>
      <w:numFmt w:val="bullet"/>
      <w:lvlText w:val=""/>
      <w:lvlJc w:val="left"/>
      <w:pPr>
        <w:tabs>
          <w:tab w:val="num" w:pos="2880"/>
        </w:tabs>
        <w:ind w:left="2880" w:hanging="360"/>
      </w:pPr>
      <w:rPr>
        <w:rFonts w:ascii="Wingdings" w:hAnsi="Wingdings" w:hint="default"/>
      </w:rPr>
    </w:lvl>
    <w:lvl w:ilvl="3" w:tplc="C632FEA8" w:tentative="1">
      <w:start w:val="1"/>
      <w:numFmt w:val="bullet"/>
      <w:lvlText w:val=""/>
      <w:lvlJc w:val="left"/>
      <w:pPr>
        <w:tabs>
          <w:tab w:val="num" w:pos="3600"/>
        </w:tabs>
        <w:ind w:left="3600" w:hanging="360"/>
      </w:pPr>
      <w:rPr>
        <w:rFonts w:ascii="Symbol" w:hAnsi="Symbol" w:hint="default"/>
      </w:rPr>
    </w:lvl>
    <w:lvl w:ilvl="4" w:tplc="018A7B08" w:tentative="1">
      <w:start w:val="1"/>
      <w:numFmt w:val="bullet"/>
      <w:lvlText w:val="o"/>
      <w:lvlJc w:val="left"/>
      <w:pPr>
        <w:tabs>
          <w:tab w:val="num" w:pos="4320"/>
        </w:tabs>
        <w:ind w:left="4320" w:hanging="360"/>
      </w:pPr>
      <w:rPr>
        <w:rFonts w:ascii="Courier New" w:hAnsi="Courier New" w:cs="Courier New" w:hint="default"/>
      </w:rPr>
    </w:lvl>
    <w:lvl w:ilvl="5" w:tplc="7DA0DF4E" w:tentative="1">
      <w:start w:val="1"/>
      <w:numFmt w:val="bullet"/>
      <w:lvlText w:val=""/>
      <w:lvlJc w:val="left"/>
      <w:pPr>
        <w:tabs>
          <w:tab w:val="num" w:pos="5040"/>
        </w:tabs>
        <w:ind w:left="5040" w:hanging="360"/>
      </w:pPr>
      <w:rPr>
        <w:rFonts w:ascii="Wingdings" w:hAnsi="Wingdings" w:hint="default"/>
      </w:rPr>
    </w:lvl>
    <w:lvl w:ilvl="6" w:tplc="445A8E48" w:tentative="1">
      <w:start w:val="1"/>
      <w:numFmt w:val="bullet"/>
      <w:lvlText w:val=""/>
      <w:lvlJc w:val="left"/>
      <w:pPr>
        <w:tabs>
          <w:tab w:val="num" w:pos="5760"/>
        </w:tabs>
        <w:ind w:left="5760" w:hanging="360"/>
      </w:pPr>
      <w:rPr>
        <w:rFonts w:ascii="Symbol" w:hAnsi="Symbol" w:hint="default"/>
      </w:rPr>
    </w:lvl>
    <w:lvl w:ilvl="7" w:tplc="C1C8A812" w:tentative="1">
      <w:start w:val="1"/>
      <w:numFmt w:val="bullet"/>
      <w:lvlText w:val="o"/>
      <w:lvlJc w:val="left"/>
      <w:pPr>
        <w:tabs>
          <w:tab w:val="num" w:pos="6480"/>
        </w:tabs>
        <w:ind w:left="6480" w:hanging="360"/>
      </w:pPr>
      <w:rPr>
        <w:rFonts w:ascii="Courier New" w:hAnsi="Courier New" w:cs="Courier New" w:hint="default"/>
      </w:rPr>
    </w:lvl>
    <w:lvl w:ilvl="8" w:tplc="5B5EC2E8"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5924301"/>
    <w:multiLevelType w:val="hybridMultilevel"/>
    <w:tmpl w:val="919470AE"/>
    <w:lvl w:ilvl="0" w:tplc="08090017">
      <w:start w:val="1"/>
      <w:numFmt w:val="lowerLetter"/>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60E4D6B"/>
    <w:multiLevelType w:val="hybridMultilevel"/>
    <w:tmpl w:val="7FB8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4441F7"/>
    <w:multiLevelType w:val="singleLevel"/>
    <w:tmpl w:val="9E58340E"/>
    <w:lvl w:ilvl="0">
      <w:start w:val="1"/>
      <w:numFmt w:val="bullet"/>
      <w:lvlText w:val=""/>
      <w:lvlJc w:val="left"/>
      <w:pPr>
        <w:tabs>
          <w:tab w:val="num" w:pos="357"/>
        </w:tabs>
        <w:ind w:left="357" w:hanging="357"/>
      </w:pPr>
      <w:rPr>
        <w:rFonts w:ascii="Symbol" w:hAnsi="Symbol" w:hint="default"/>
        <w:b w:val="0"/>
        <w:i w:val="0"/>
        <w:sz w:val="22"/>
      </w:rPr>
    </w:lvl>
  </w:abstractNum>
  <w:abstractNum w:abstractNumId="21" w15:restartNumberingAfterBreak="0">
    <w:nsid w:val="56C76244"/>
    <w:multiLevelType w:val="hybridMultilevel"/>
    <w:tmpl w:val="32B6D02E"/>
    <w:lvl w:ilvl="0" w:tplc="9704052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D1233D0"/>
    <w:multiLevelType w:val="hybridMultilevel"/>
    <w:tmpl w:val="68085198"/>
    <w:lvl w:ilvl="0" w:tplc="FD7ACE86">
      <w:start w:val="11"/>
      <w:numFmt w:val="bullet"/>
      <w:lvlText w:val="-"/>
      <w:lvlJc w:val="left"/>
      <w:pPr>
        <w:ind w:left="1440" w:hanging="360"/>
      </w:pPr>
      <w:rPr>
        <w:rFonts w:ascii="Times New Roman" w:eastAsia="PMingLiU"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FA7576B"/>
    <w:multiLevelType w:val="multilevel"/>
    <w:tmpl w:val="A03002B0"/>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pStyle w:val="Heading5"/>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24" w15:restartNumberingAfterBreak="0">
    <w:nsid w:val="6155474A"/>
    <w:multiLevelType w:val="hybridMultilevel"/>
    <w:tmpl w:val="6E8C6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701F3"/>
    <w:multiLevelType w:val="hybridMultilevel"/>
    <w:tmpl w:val="9606D38C"/>
    <w:lvl w:ilvl="0" w:tplc="644C39B0">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6DC02086"/>
    <w:multiLevelType w:val="hybridMultilevel"/>
    <w:tmpl w:val="E74C0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B7071D"/>
    <w:multiLevelType w:val="hybridMultilevel"/>
    <w:tmpl w:val="30E893C4"/>
    <w:lvl w:ilvl="0" w:tplc="FE6E89C2">
      <w:start w:val="1"/>
      <w:numFmt w:val="bullet"/>
      <w:pStyle w:val="CVBullets"/>
      <w:lvlText w:val=""/>
      <w:lvlJc w:val="left"/>
      <w:pPr>
        <w:ind w:left="720" w:hanging="360"/>
      </w:pPr>
      <w:rPr>
        <w:rFonts w:ascii="Symbol" w:hAnsi="Symbol" w:hint="default"/>
        <w:b w:val="0"/>
        <w:i w:val="0"/>
        <w:sz w:val="18"/>
        <w:u w:color="595959"/>
      </w:rPr>
    </w:lvl>
    <w:lvl w:ilvl="1" w:tplc="4704B624" w:tentative="1">
      <w:start w:val="1"/>
      <w:numFmt w:val="bullet"/>
      <w:lvlText w:val="o"/>
      <w:lvlJc w:val="left"/>
      <w:pPr>
        <w:ind w:left="1440" w:hanging="360"/>
      </w:pPr>
      <w:rPr>
        <w:rFonts w:ascii="Courier New" w:hAnsi="Courier New" w:cs="Courier New" w:hint="default"/>
      </w:rPr>
    </w:lvl>
    <w:lvl w:ilvl="2" w:tplc="2A5084C4" w:tentative="1">
      <w:start w:val="1"/>
      <w:numFmt w:val="bullet"/>
      <w:lvlText w:val=""/>
      <w:lvlJc w:val="left"/>
      <w:pPr>
        <w:ind w:left="2160" w:hanging="360"/>
      </w:pPr>
      <w:rPr>
        <w:rFonts w:ascii="Wingdings" w:hAnsi="Wingdings" w:hint="default"/>
      </w:rPr>
    </w:lvl>
    <w:lvl w:ilvl="3" w:tplc="CC521BD2" w:tentative="1">
      <w:start w:val="1"/>
      <w:numFmt w:val="bullet"/>
      <w:lvlText w:val=""/>
      <w:lvlJc w:val="left"/>
      <w:pPr>
        <w:ind w:left="2880" w:hanging="360"/>
      </w:pPr>
      <w:rPr>
        <w:rFonts w:ascii="Symbol" w:hAnsi="Symbol" w:hint="default"/>
      </w:rPr>
    </w:lvl>
    <w:lvl w:ilvl="4" w:tplc="AF086B12" w:tentative="1">
      <w:start w:val="1"/>
      <w:numFmt w:val="bullet"/>
      <w:lvlText w:val="o"/>
      <w:lvlJc w:val="left"/>
      <w:pPr>
        <w:ind w:left="3600" w:hanging="360"/>
      </w:pPr>
      <w:rPr>
        <w:rFonts w:ascii="Courier New" w:hAnsi="Courier New" w:cs="Courier New" w:hint="default"/>
      </w:rPr>
    </w:lvl>
    <w:lvl w:ilvl="5" w:tplc="324A9102" w:tentative="1">
      <w:start w:val="1"/>
      <w:numFmt w:val="bullet"/>
      <w:lvlText w:val=""/>
      <w:lvlJc w:val="left"/>
      <w:pPr>
        <w:ind w:left="4320" w:hanging="360"/>
      </w:pPr>
      <w:rPr>
        <w:rFonts w:ascii="Wingdings" w:hAnsi="Wingdings" w:hint="default"/>
      </w:rPr>
    </w:lvl>
    <w:lvl w:ilvl="6" w:tplc="A03CC0BC" w:tentative="1">
      <w:start w:val="1"/>
      <w:numFmt w:val="bullet"/>
      <w:lvlText w:val=""/>
      <w:lvlJc w:val="left"/>
      <w:pPr>
        <w:ind w:left="5040" w:hanging="360"/>
      </w:pPr>
      <w:rPr>
        <w:rFonts w:ascii="Symbol" w:hAnsi="Symbol" w:hint="default"/>
      </w:rPr>
    </w:lvl>
    <w:lvl w:ilvl="7" w:tplc="85A8FA42" w:tentative="1">
      <w:start w:val="1"/>
      <w:numFmt w:val="bullet"/>
      <w:lvlText w:val="o"/>
      <w:lvlJc w:val="left"/>
      <w:pPr>
        <w:ind w:left="5760" w:hanging="360"/>
      </w:pPr>
      <w:rPr>
        <w:rFonts w:ascii="Courier New" w:hAnsi="Courier New" w:cs="Courier New" w:hint="default"/>
      </w:rPr>
    </w:lvl>
    <w:lvl w:ilvl="8" w:tplc="737604D6" w:tentative="1">
      <w:start w:val="1"/>
      <w:numFmt w:val="bullet"/>
      <w:lvlText w:val=""/>
      <w:lvlJc w:val="left"/>
      <w:pPr>
        <w:ind w:left="6480" w:hanging="360"/>
      </w:pPr>
      <w:rPr>
        <w:rFonts w:ascii="Wingdings" w:hAnsi="Wingdings" w:hint="default"/>
      </w:rPr>
    </w:lvl>
  </w:abstractNum>
  <w:abstractNum w:abstractNumId="28" w15:restartNumberingAfterBreak="0">
    <w:nsid w:val="703F5F65"/>
    <w:multiLevelType w:val="multilevel"/>
    <w:tmpl w:val="AF2A4D72"/>
    <w:lvl w:ilvl="0">
      <w:start w:val="1"/>
      <w:numFmt w:val="upperLetter"/>
      <w:pStyle w:val="AppendixLetter"/>
      <w:suff w:val="nothing"/>
      <w:lvlText w:val="Appendix %1"/>
      <w:lvlJc w:val="left"/>
      <w:pPr>
        <w:ind w:left="0" w:firstLine="0"/>
      </w:pPr>
      <w:rPr>
        <w:rFonts w:hint="default"/>
        <w:b/>
        <w:i w:val="0"/>
        <w:color w:val="28AAE1"/>
        <w:sz w:val="36"/>
        <w:szCs w:val="26"/>
      </w:rPr>
    </w:lvl>
    <w:lvl w:ilvl="1">
      <w:start w:val="1"/>
      <w:numFmt w:val="decimal"/>
      <w:pStyle w:val="AppendixLevel1"/>
      <w:lvlText w:val="%1%2"/>
      <w:lvlJc w:val="left"/>
      <w:pPr>
        <w:tabs>
          <w:tab w:val="num" w:pos="1134"/>
        </w:tabs>
        <w:ind w:left="1134" w:hanging="1134"/>
      </w:pPr>
      <w:rPr>
        <w:rFonts w:hint="default"/>
        <w:b/>
        <w:i w:val="0"/>
        <w:color w:val="28AAE1"/>
        <w:sz w:val="36"/>
        <w:szCs w:val="28"/>
      </w:rPr>
    </w:lvl>
    <w:lvl w:ilvl="2">
      <w:start w:val="1"/>
      <w:numFmt w:val="decimal"/>
      <w:pStyle w:val="AppendixLevel2"/>
      <w:lvlText w:val="%1%2.%3"/>
      <w:lvlJc w:val="left"/>
      <w:pPr>
        <w:tabs>
          <w:tab w:val="num" w:pos="1134"/>
        </w:tabs>
        <w:ind w:left="1134" w:hanging="1134"/>
      </w:pPr>
      <w:rPr>
        <w:rFonts w:hint="default"/>
        <w:b/>
        <w:i w:val="0"/>
        <w:color w:val="28AAE1"/>
        <w:sz w:val="32"/>
        <w:szCs w:val="20"/>
      </w:rPr>
    </w:lvl>
    <w:lvl w:ilvl="3">
      <w:start w:val="1"/>
      <w:numFmt w:val="decimal"/>
      <w:pStyle w:val="AppendixLevel3"/>
      <w:lvlText w:val="%1%2.%3.%4"/>
      <w:lvlJc w:val="left"/>
      <w:pPr>
        <w:tabs>
          <w:tab w:val="num" w:pos="1134"/>
        </w:tabs>
        <w:ind w:left="1134" w:hanging="1134"/>
      </w:pPr>
      <w:rPr>
        <w:rFonts w:hint="default"/>
        <w:b/>
        <w:i w:val="0"/>
        <w:color w:val="28AAE1"/>
        <w:sz w:val="28"/>
        <w:szCs w:val="18"/>
      </w:rPr>
    </w:lvl>
    <w:lvl w:ilvl="4">
      <w:start w:val="1"/>
      <w:numFmt w:val="decimal"/>
      <w:pStyle w:val="AppendixLevel4"/>
      <w:lvlText w:val="%1%2.%3.%4.%5"/>
      <w:lvlJc w:val="left"/>
      <w:pPr>
        <w:tabs>
          <w:tab w:val="num" w:pos="1134"/>
        </w:tabs>
        <w:ind w:left="1134" w:hanging="1134"/>
      </w:pPr>
      <w:rPr>
        <w:rFonts w:hint="default"/>
        <w:b/>
        <w:i w:val="0"/>
        <w:color w:val="28AAE1"/>
        <w:sz w:val="28"/>
        <w:szCs w:val="18"/>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29" w15:restartNumberingAfterBreak="0">
    <w:nsid w:val="745819D2"/>
    <w:multiLevelType w:val="hybridMultilevel"/>
    <w:tmpl w:val="8D2AFF20"/>
    <w:lvl w:ilvl="0" w:tplc="53C6593A">
      <w:start w:val="1"/>
      <w:numFmt w:val="bullet"/>
      <w:lvlText w:val=""/>
      <w:lvlJc w:val="left"/>
      <w:pPr>
        <w:ind w:left="2160" w:hanging="360"/>
      </w:pPr>
      <w:rPr>
        <w:rFonts w:ascii="Symbol" w:hAnsi="Symbol" w:hint="default"/>
      </w:rPr>
    </w:lvl>
    <w:lvl w:ilvl="1" w:tplc="9CF4D9D2" w:tentative="1">
      <w:start w:val="1"/>
      <w:numFmt w:val="bullet"/>
      <w:lvlText w:val="o"/>
      <w:lvlJc w:val="left"/>
      <w:pPr>
        <w:ind w:left="2880" w:hanging="360"/>
      </w:pPr>
      <w:rPr>
        <w:rFonts w:ascii="Courier New" w:hAnsi="Courier New" w:cs="Courier New" w:hint="default"/>
      </w:rPr>
    </w:lvl>
    <w:lvl w:ilvl="2" w:tplc="F974675C" w:tentative="1">
      <w:start w:val="1"/>
      <w:numFmt w:val="bullet"/>
      <w:lvlText w:val=""/>
      <w:lvlJc w:val="left"/>
      <w:pPr>
        <w:ind w:left="3600" w:hanging="360"/>
      </w:pPr>
      <w:rPr>
        <w:rFonts w:ascii="Wingdings" w:hAnsi="Wingdings" w:hint="default"/>
      </w:rPr>
    </w:lvl>
    <w:lvl w:ilvl="3" w:tplc="B4EE97AA" w:tentative="1">
      <w:start w:val="1"/>
      <w:numFmt w:val="bullet"/>
      <w:lvlText w:val=""/>
      <w:lvlJc w:val="left"/>
      <w:pPr>
        <w:ind w:left="4320" w:hanging="360"/>
      </w:pPr>
      <w:rPr>
        <w:rFonts w:ascii="Symbol" w:hAnsi="Symbol" w:hint="default"/>
      </w:rPr>
    </w:lvl>
    <w:lvl w:ilvl="4" w:tplc="F37ECFC8" w:tentative="1">
      <w:start w:val="1"/>
      <w:numFmt w:val="bullet"/>
      <w:lvlText w:val="o"/>
      <w:lvlJc w:val="left"/>
      <w:pPr>
        <w:ind w:left="5040" w:hanging="360"/>
      </w:pPr>
      <w:rPr>
        <w:rFonts w:ascii="Courier New" w:hAnsi="Courier New" w:cs="Courier New" w:hint="default"/>
      </w:rPr>
    </w:lvl>
    <w:lvl w:ilvl="5" w:tplc="DA045D7A" w:tentative="1">
      <w:start w:val="1"/>
      <w:numFmt w:val="bullet"/>
      <w:lvlText w:val=""/>
      <w:lvlJc w:val="left"/>
      <w:pPr>
        <w:ind w:left="5760" w:hanging="360"/>
      </w:pPr>
      <w:rPr>
        <w:rFonts w:ascii="Wingdings" w:hAnsi="Wingdings" w:hint="default"/>
      </w:rPr>
    </w:lvl>
    <w:lvl w:ilvl="6" w:tplc="84B82092" w:tentative="1">
      <w:start w:val="1"/>
      <w:numFmt w:val="bullet"/>
      <w:lvlText w:val=""/>
      <w:lvlJc w:val="left"/>
      <w:pPr>
        <w:ind w:left="6480" w:hanging="360"/>
      </w:pPr>
      <w:rPr>
        <w:rFonts w:ascii="Symbol" w:hAnsi="Symbol" w:hint="default"/>
      </w:rPr>
    </w:lvl>
    <w:lvl w:ilvl="7" w:tplc="C77094E2" w:tentative="1">
      <w:start w:val="1"/>
      <w:numFmt w:val="bullet"/>
      <w:lvlText w:val="o"/>
      <w:lvlJc w:val="left"/>
      <w:pPr>
        <w:ind w:left="7200" w:hanging="360"/>
      </w:pPr>
      <w:rPr>
        <w:rFonts w:ascii="Courier New" w:hAnsi="Courier New" w:cs="Courier New" w:hint="default"/>
      </w:rPr>
    </w:lvl>
    <w:lvl w:ilvl="8" w:tplc="37E48786" w:tentative="1">
      <w:start w:val="1"/>
      <w:numFmt w:val="bullet"/>
      <w:lvlText w:val=""/>
      <w:lvlJc w:val="left"/>
      <w:pPr>
        <w:ind w:left="7920" w:hanging="360"/>
      </w:pPr>
      <w:rPr>
        <w:rFonts w:ascii="Wingdings" w:hAnsi="Wingdings" w:hint="default"/>
      </w:rPr>
    </w:lvl>
  </w:abstractNum>
  <w:abstractNum w:abstractNumId="30" w15:restartNumberingAfterBreak="0">
    <w:nsid w:val="7F8144F1"/>
    <w:multiLevelType w:val="hybridMultilevel"/>
    <w:tmpl w:val="98EC093C"/>
    <w:lvl w:ilvl="0" w:tplc="3E5CCFB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3"/>
  </w:num>
  <w:num w:numId="2">
    <w:abstractNumId w:val="28"/>
  </w:num>
  <w:num w:numId="3">
    <w:abstractNumId w:val="0"/>
  </w:num>
  <w:num w:numId="4">
    <w:abstractNumId w:val="16"/>
  </w:num>
  <w:num w:numId="5">
    <w:abstractNumId w:val="14"/>
  </w:num>
  <w:num w:numId="6">
    <w:abstractNumId w:val="7"/>
  </w:num>
  <w:num w:numId="7">
    <w:abstractNumId w:val="27"/>
  </w:num>
  <w:num w:numId="8">
    <w:abstractNumId w:val="8"/>
  </w:num>
  <w:num w:numId="9">
    <w:abstractNumId w:val="2"/>
  </w:num>
  <w:num w:numId="10">
    <w:abstractNumId w:val="13"/>
  </w:num>
  <w:num w:numId="11">
    <w:abstractNumId w:val="12"/>
  </w:num>
  <w:num w:numId="12">
    <w:abstractNumId w:val="20"/>
  </w:num>
  <w:num w:numId="13">
    <w:abstractNumId w:val="11"/>
  </w:num>
  <w:num w:numId="14">
    <w:abstractNumId w:val="29"/>
  </w:num>
  <w:num w:numId="15">
    <w:abstractNumId w:val="30"/>
  </w:num>
  <w:num w:numId="16">
    <w:abstractNumId w:val="17"/>
  </w:num>
  <w:num w:numId="17">
    <w:abstractNumId w:val="22"/>
  </w:num>
  <w:num w:numId="18">
    <w:abstractNumId w:val="18"/>
  </w:num>
  <w:num w:numId="19">
    <w:abstractNumId w:val="1"/>
  </w:num>
  <w:num w:numId="20">
    <w:abstractNumId w:val="3"/>
  </w:num>
  <w:num w:numId="21">
    <w:abstractNumId w:val="25"/>
  </w:num>
  <w:num w:numId="22">
    <w:abstractNumId w:val="10"/>
  </w:num>
  <w:num w:numId="23">
    <w:abstractNumId w:val="6"/>
  </w:num>
  <w:num w:numId="24">
    <w:abstractNumId w:val="5"/>
  </w:num>
  <w:num w:numId="25">
    <w:abstractNumId w:val="19"/>
  </w:num>
  <w:num w:numId="26">
    <w:abstractNumId w:val="9"/>
  </w:num>
  <w:num w:numId="27">
    <w:abstractNumId w:val="21"/>
  </w:num>
  <w:num w:numId="28">
    <w:abstractNumId w:val="4"/>
  </w:num>
  <w:num w:numId="29">
    <w:abstractNumId w:val="24"/>
  </w:num>
  <w:num w:numId="30">
    <w:abstractNumId w:val="15"/>
  </w:num>
  <w:num w:numId="31">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882"/>
    <w:rsid w:val="00005EF1"/>
    <w:rsid w:val="00006EE8"/>
    <w:rsid w:val="00007982"/>
    <w:rsid w:val="0001494D"/>
    <w:rsid w:val="00017D2E"/>
    <w:rsid w:val="00020774"/>
    <w:rsid w:val="00057839"/>
    <w:rsid w:val="00062741"/>
    <w:rsid w:val="00064AF2"/>
    <w:rsid w:val="000669AD"/>
    <w:rsid w:val="00072FE2"/>
    <w:rsid w:val="000749F4"/>
    <w:rsid w:val="000769E0"/>
    <w:rsid w:val="00083201"/>
    <w:rsid w:val="000A180D"/>
    <w:rsid w:val="000A2D18"/>
    <w:rsid w:val="000B7589"/>
    <w:rsid w:val="000C6534"/>
    <w:rsid w:val="000C78DF"/>
    <w:rsid w:val="000C7AEF"/>
    <w:rsid w:val="000D51AC"/>
    <w:rsid w:val="000D7EB0"/>
    <w:rsid w:val="000E04A9"/>
    <w:rsid w:val="000F1C8A"/>
    <w:rsid w:val="000F387A"/>
    <w:rsid w:val="000F5B5F"/>
    <w:rsid w:val="00106B6B"/>
    <w:rsid w:val="00113677"/>
    <w:rsid w:val="001210A9"/>
    <w:rsid w:val="00121A37"/>
    <w:rsid w:val="00135E2C"/>
    <w:rsid w:val="001402F2"/>
    <w:rsid w:val="001420D4"/>
    <w:rsid w:val="00145AB3"/>
    <w:rsid w:val="00147AF7"/>
    <w:rsid w:val="00157A79"/>
    <w:rsid w:val="00157F8F"/>
    <w:rsid w:val="00180EE6"/>
    <w:rsid w:val="00184664"/>
    <w:rsid w:val="001A39D1"/>
    <w:rsid w:val="001A675E"/>
    <w:rsid w:val="001A6C11"/>
    <w:rsid w:val="001B0E9C"/>
    <w:rsid w:val="001B1195"/>
    <w:rsid w:val="001B31D5"/>
    <w:rsid w:val="001D1476"/>
    <w:rsid w:val="001D2D62"/>
    <w:rsid w:val="001D3B44"/>
    <w:rsid w:val="001E6F51"/>
    <w:rsid w:val="001E7788"/>
    <w:rsid w:val="002009A4"/>
    <w:rsid w:val="00215EE8"/>
    <w:rsid w:val="00217655"/>
    <w:rsid w:val="00220FD0"/>
    <w:rsid w:val="002225FF"/>
    <w:rsid w:val="00223313"/>
    <w:rsid w:val="00226B04"/>
    <w:rsid w:val="00232EC6"/>
    <w:rsid w:val="00235C74"/>
    <w:rsid w:val="0024075C"/>
    <w:rsid w:val="00243FC1"/>
    <w:rsid w:val="0024743C"/>
    <w:rsid w:val="00254219"/>
    <w:rsid w:val="00261A4B"/>
    <w:rsid w:val="00266937"/>
    <w:rsid w:val="002709A3"/>
    <w:rsid w:val="00270BC0"/>
    <w:rsid w:val="00271BBD"/>
    <w:rsid w:val="00277C59"/>
    <w:rsid w:val="00292C8B"/>
    <w:rsid w:val="00297F35"/>
    <w:rsid w:val="002A533D"/>
    <w:rsid w:val="002C1B58"/>
    <w:rsid w:val="002D1273"/>
    <w:rsid w:val="002D4B08"/>
    <w:rsid w:val="002D706A"/>
    <w:rsid w:val="002E1848"/>
    <w:rsid w:val="002E72AC"/>
    <w:rsid w:val="002E7678"/>
    <w:rsid w:val="002F022C"/>
    <w:rsid w:val="002F02A4"/>
    <w:rsid w:val="002F19CD"/>
    <w:rsid w:val="002F55F5"/>
    <w:rsid w:val="002F5B38"/>
    <w:rsid w:val="0030474C"/>
    <w:rsid w:val="0031077E"/>
    <w:rsid w:val="00314EA7"/>
    <w:rsid w:val="003207C2"/>
    <w:rsid w:val="003352A5"/>
    <w:rsid w:val="00341FF3"/>
    <w:rsid w:val="00345B4C"/>
    <w:rsid w:val="003519D4"/>
    <w:rsid w:val="00353688"/>
    <w:rsid w:val="00362D88"/>
    <w:rsid w:val="003660EE"/>
    <w:rsid w:val="00380FE6"/>
    <w:rsid w:val="003821D4"/>
    <w:rsid w:val="00393582"/>
    <w:rsid w:val="003A0635"/>
    <w:rsid w:val="003A5BA7"/>
    <w:rsid w:val="003B54A3"/>
    <w:rsid w:val="003C4A7C"/>
    <w:rsid w:val="003D2E6E"/>
    <w:rsid w:val="003D4356"/>
    <w:rsid w:val="003D4444"/>
    <w:rsid w:val="003D6931"/>
    <w:rsid w:val="003E0031"/>
    <w:rsid w:val="003E305D"/>
    <w:rsid w:val="003E60FD"/>
    <w:rsid w:val="003E671F"/>
    <w:rsid w:val="003F701C"/>
    <w:rsid w:val="00403AC2"/>
    <w:rsid w:val="00403CDD"/>
    <w:rsid w:val="00406F3F"/>
    <w:rsid w:val="00434B1B"/>
    <w:rsid w:val="00441090"/>
    <w:rsid w:val="0045567F"/>
    <w:rsid w:val="004617F5"/>
    <w:rsid w:val="00461C05"/>
    <w:rsid w:val="00465CBE"/>
    <w:rsid w:val="00465E16"/>
    <w:rsid w:val="0047131E"/>
    <w:rsid w:val="00477271"/>
    <w:rsid w:val="004941E2"/>
    <w:rsid w:val="00494ADE"/>
    <w:rsid w:val="00497AC8"/>
    <w:rsid w:val="004B0FA3"/>
    <w:rsid w:val="004B68F4"/>
    <w:rsid w:val="004C01D7"/>
    <w:rsid w:val="004C0B7F"/>
    <w:rsid w:val="004D2CFC"/>
    <w:rsid w:val="004D5900"/>
    <w:rsid w:val="004D7D92"/>
    <w:rsid w:val="004E570B"/>
    <w:rsid w:val="004E71C6"/>
    <w:rsid w:val="004F28B0"/>
    <w:rsid w:val="004F7950"/>
    <w:rsid w:val="00501E62"/>
    <w:rsid w:val="00515079"/>
    <w:rsid w:val="005264A0"/>
    <w:rsid w:val="005357E1"/>
    <w:rsid w:val="005367E2"/>
    <w:rsid w:val="00545C97"/>
    <w:rsid w:val="00545D78"/>
    <w:rsid w:val="005464DD"/>
    <w:rsid w:val="00553D36"/>
    <w:rsid w:val="00557262"/>
    <w:rsid w:val="00560744"/>
    <w:rsid w:val="005611FB"/>
    <w:rsid w:val="00564BA0"/>
    <w:rsid w:val="00590638"/>
    <w:rsid w:val="00590F68"/>
    <w:rsid w:val="00593BBE"/>
    <w:rsid w:val="005A3DA6"/>
    <w:rsid w:val="005B1445"/>
    <w:rsid w:val="005C16CE"/>
    <w:rsid w:val="005D4803"/>
    <w:rsid w:val="005E0E78"/>
    <w:rsid w:val="005E558A"/>
    <w:rsid w:val="005E5EA0"/>
    <w:rsid w:val="005F3D62"/>
    <w:rsid w:val="005F54A7"/>
    <w:rsid w:val="005F6568"/>
    <w:rsid w:val="006011D7"/>
    <w:rsid w:val="00601DAB"/>
    <w:rsid w:val="00604E96"/>
    <w:rsid w:val="00611271"/>
    <w:rsid w:val="00633D72"/>
    <w:rsid w:val="00642C0B"/>
    <w:rsid w:val="00643683"/>
    <w:rsid w:val="00643A7F"/>
    <w:rsid w:val="00666EC4"/>
    <w:rsid w:val="006726F3"/>
    <w:rsid w:val="00673E7E"/>
    <w:rsid w:val="006806BE"/>
    <w:rsid w:val="00696DEF"/>
    <w:rsid w:val="006C0AF5"/>
    <w:rsid w:val="006D14EE"/>
    <w:rsid w:val="006D1D4D"/>
    <w:rsid w:val="006D2E09"/>
    <w:rsid w:val="006E7634"/>
    <w:rsid w:val="006E7F40"/>
    <w:rsid w:val="006F2C8E"/>
    <w:rsid w:val="0070471E"/>
    <w:rsid w:val="00710000"/>
    <w:rsid w:val="007102E3"/>
    <w:rsid w:val="00721C60"/>
    <w:rsid w:val="00734724"/>
    <w:rsid w:val="00737D2C"/>
    <w:rsid w:val="00741B99"/>
    <w:rsid w:val="0075100C"/>
    <w:rsid w:val="007535F0"/>
    <w:rsid w:val="00760710"/>
    <w:rsid w:val="007765BA"/>
    <w:rsid w:val="0077748F"/>
    <w:rsid w:val="00777F79"/>
    <w:rsid w:val="007801EC"/>
    <w:rsid w:val="00793059"/>
    <w:rsid w:val="00793C34"/>
    <w:rsid w:val="00793F13"/>
    <w:rsid w:val="007B58E9"/>
    <w:rsid w:val="007C2D26"/>
    <w:rsid w:val="007D6E99"/>
    <w:rsid w:val="007D78FA"/>
    <w:rsid w:val="007E0C1D"/>
    <w:rsid w:val="007E54D2"/>
    <w:rsid w:val="008140E1"/>
    <w:rsid w:val="0082026B"/>
    <w:rsid w:val="00831B8B"/>
    <w:rsid w:val="00836FFC"/>
    <w:rsid w:val="008545D6"/>
    <w:rsid w:val="00861C96"/>
    <w:rsid w:val="00865002"/>
    <w:rsid w:val="00873C7B"/>
    <w:rsid w:val="00876DBD"/>
    <w:rsid w:val="00882455"/>
    <w:rsid w:val="0089307C"/>
    <w:rsid w:val="008957B8"/>
    <w:rsid w:val="008A0579"/>
    <w:rsid w:val="008A1BEE"/>
    <w:rsid w:val="008A2FC2"/>
    <w:rsid w:val="008A6D3F"/>
    <w:rsid w:val="008A79D8"/>
    <w:rsid w:val="008A7D34"/>
    <w:rsid w:val="008B62FB"/>
    <w:rsid w:val="008C20E0"/>
    <w:rsid w:val="008D6C0A"/>
    <w:rsid w:val="008E7F6C"/>
    <w:rsid w:val="008F20C2"/>
    <w:rsid w:val="008F43F1"/>
    <w:rsid w:val="008F781D"/>
    <w:rsid w:val="009069B6"/>
    <w:rsid w:val="00911A78"/>
    <w:rsid w:val="009130AD"/>
    <w:rsid w:val="00916354"/>
    <w:rsid w:val="00922DFA"/>
    <w:rsid w:val="0093052A"/>
    <w:rsid w:val="00933B6C"/>
    <w:rsid w:val="00935785"/>
    <w:rsid w:val="0093622C"/>
    <w:rsid w:val="00946401"/>
    <w:rsid w:val="009519C0"/>
    <w:rsid w:val="00966963"/>
    <w:rsid w:val="00970D1A"/>
    <w:rsid w:val="00971D48"/>
    <w:rsid w:val="00987807"/>
    <w:rsid w:val="00993A30"/>
    <w:rsid w:val="00997861"/>
    <w:rsid w:val="009A4DA9"/>
    <w:rsid w:val="009B2766"/>
    <w:rsid w:val="009B347E"/>
    <w:rsid w:val="009B6A84"/>
    <w:rsid w:val="009D0EE9"/>
    <w:rsid w:val="009E1A57"/>
    <w:rsid w:val="009F1FEA"/>
    <w:rsid w:val="009F3E87"/>
    <w:rsid w:val="009F3EA7"/>
    <w:rsid w:val="00A00BFA"/>
    <w:rsid w:val="00A14221"/>
    <w:rsid w:val="00A14D6A"/>
    <w:rsid w:val="00A15745"/>
    <w:rsid w:val="00A160C5"/>
    <w:rsid w:val="00A248C0"/>
    <w:rsid w:val="00A32E43"/>
    <w:rsid w:val="00A437BB"/>
    <w:rsid w:val="00A44983"/>
    <w:rsid w:val="00A4637C"/>
    <w:rsid w:val="00A52433"/>
    <w:rsid w:val="00A571B4"/>
    <w:rsid w:val="00A673E1"/>
    <w:rsid w:val="00A729D2"/>
    <w:rsid w:val="00A84D90"/>
    <w:rsid w:val="00A862B6"/>
    <w:rsid w:val="00AA6EE0"/>
    <w:rsid w:val="00AB2AE8"/>
    <w:rsid w:val="00AB48AA"/>
    <w:rsid w:val="00AB5B46"/>
    <w:rsid w:val="00AC3C87"/>
    <w:rsid w:val="00AD71AB"/>
    <w:rsid w:val="00AE4C17"/>
    <w:rsid w:val="00B00CC5"/>
    <w:rsid w:val="00B04627"/>
    <w:rsid w:val="00B17484"/>
    <w:rsid w:val="00B209A6"/>
    <w:rsid w:val="00B230EC"/>
    <w:rsid w:val="00B3058C"/>
    <w:rsid w:val="00B458AA"/>
    <w:rsid w:val="00B46AC3"/>
    <w:rsid w:val="00B611E9"/>
    <w:rsid w:val="00B621CC"/>
    <w:rsid w:val="00B6234A"/>
    <w:rsid w:val="00B87FC4"/>
    <w:rsid w:val="00B913BA"/>
    <w:rsid w:val="00BA3E99"/>
    <w:rsid w:val="00BA579E"/>
    <w:rsid w:val="00BB4300"/>
    <w:rsid w:val="00BB59D3"/>
    <w:rsid w:val="00BC1040"/>
    <w:rsid w:val="00BE6C39"/>
    <w:rsid w:val="00BF00A5"/>
    <w:rsid w:val="00BF4B38"/>
    <w:rsid w:val="00C01D2B"/>
    <w:rsid w:val="00C036BE"/>
    <w:rsid w:val="00C133D2"/>
    <w:rsid w:val="00C15E37"/>
    <w:rsid w:val="00C17CF0"/>
    <w:rsid w:val="00C21DBE"/>
    <w:rsid w:val="00C243D7"/>
    <w:rsid w:val="00C2625B"/>
    <w:rsid w:val="00C46A03"/>
    <w:rsid w:val="00C518D0"/>
    <w:rsid w:val="00C63464"/>
    <w:rsid w:val="00C64A9E"/>
    <w:rsid w:val="00C73D85"/>
    <w:rsid w:val="00C8574C"/>
    <w:rsid w:val="00C95D6D"/>
    <w:rsid w:val="00CA17CF"/>
    <w:rsid w:val="00CC6747"/>
    <w:rsid w:val="00CC7DF4"/>
    <w:rsid w:val="00CD4782"/>
    <w:rsid w:val="00CE4A85"/>
    <w:rsid w:val="00CF1BA2"/>
    <w:rsid w:val="00CF4811"/>
    <w:rsid w:val="00CF5358"/>
    <w:rsid w:val="00CF66D9"/>
    <w:rsid w:val="00D0123F"/>
    <w:rsid w:val="00D039FB"/>
    <w:rsid w:val="00D075C2"/>
    <w:rsid w:val="00D12414"/>
    <w:rsid w:val="00D12A90"/>
    <w:rsid w:val="00D14319"/>
    <w:rsid w:val="00D34FBE"/>
    <w:rsid w:val="00D361AE"/>
    <w:rsid w:val="00D4077C"/>
    <w:rsid w:val="00D4498F"/>
    <w:rsid w:val="00D56EAD"/>
    <w:rsid w:val="00D57A32"/>
    <w:rsid w:val="00D76880"/>
    <w:rsid w:val="00D83E47"/>
    <w:rsid w:val="00D93907"/>
    <w:rsid w:val="00DA3ACC"/>
    <w:rsid w:val="00DB16D0"/>
    <w:rsid w:val="00DB30B9"/>
    <w:rsid w:val="00DB4CF5"/>
    <w:rsid w:val="00DD2B22"/>
    <w:rsid w:val="00DD6B20"/>
    <w:rsid w:val="00DE255B"/>
    <w:rsid w:val="00DE63C4"/>
    <w:rsid w:val="00DF4968"/>
    <w:rsid w:val="00E00410"/>
    <w:rsid w:val="00E038E9"/>
    <w:rsid w:val="00E13B02"/>
    <w:rsid w:val="00E20CB3"/>
    <w:rsid w:val="00E20F16"/>
    <w:rsid w:val="00E324A9"/>
    <w:rsid w:val="00E3489C"/>
    <w:rsid w:val="00E3725B"/>
    <w:rsid w:val="00E401E3"/>
    <w:rsid w:val="00E45094"/>
    <w:rsid w:val="00E523E4"/>
    <w:rsid w:val="00E64CC0"/>
    <w:rsid w:val="00E6773E"/>
    <w:rsid w:val="00E73CDC"/>
    <w:rsid w:val="00E7663D"/>
    <w:rsid w:val="00E76882"/>
    <w:rsid w:val="00E84801"/>
    <w:rsid w:val="00E87497"/>
    <w:rsid w:val="00E953DC"/>
    <w:rsid w:val="00E97E5C"/>
    <w:rsid w:val="00EA08C4"/>
    <w:rsid w:val="00EA6DA4"/>
    <w:rsid w:val="00ED05F5"/>
    <w:rsid w:val="00ED23E4"/>
    <w:rsid w:val="00EF015F"/>
    <w:rsid w:val="00EF4444"/>
    <w:rsid w:val="00F02DA4"/>
    <w:rsid w:val="00F0487A"/>
    <w:rsid w:val="00F06203"/>
    <w:rsid w:val="00F15929"/>
    <w:rsid w:val="00F42F59"/>
    <w:rsid w:val="00F51286"/>
    <w:rsid w:val="00F57D30"/>
    <w:rsid w:val="00F64779"/>
    <w:rsid w:val="00F66B0D"/>
    <w:rsid w:val="00F74698"/>
    <w:rsid w:val="00F8292B"/>
    <w:rsid w:val="00F945B7"/>
    <w:rsid w:val="00FA3530"/>
    <w:rsid w:val="00FB6D53"/>
    <w:rsid w:val="00FC1EFF"/>
    <w:rsid w:val="00FE7D91"/>
    <w:rsid w:val="00FF146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1971B80"/>
  <w15:docId w15:val="{1F40C0B5-2356-4923-AD66-E656DECA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2" w:qFormat="1"/>
    <w:lsdException w:name="heading 1" w:uiPriority="0" w:qFormat="1"/>
    <w:lsdException w:name="heading 2" w:semiHidden="1" w:uiPriority="0" w:qFormat="1"/>
    <w:lsdException w:name="heading 3" w:semiHidden="1" w:uiPriority="0" w:qFormat="1"/>
    <w:lsdException w:name="heading 4" w:semiHidden="1" w:uiPriority="0"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lsdException w:name="List 2" w:semiHidden="1" w:uiPriority="0"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semiHidden/>
    <w:qFormat/>
    <w:rsid w:val="008957B8"/>
  </w:style>
  <w:style w:type="paragraph" w:styleId="Heading1">
    <w:name w:val="heading 1"/>
    <w:basedOn w:val="Normal"/>
    <w:next w:val="Normal"/>
    <w:link w:val="Heading1Char"/>
    <w:qFormat/>
    <w:rsid w:val="00633D72"/>
    <w:pPr>
      <w:keepNext/>
      <w:spacing w:before="240" w:after="60"/>
      <w:outlineLvl w:val="0"/>
    </w:pPr>
    <w:rPr>
      <w:b/>
      <w:kern w:val="28"/>
    </w:rPr>
  </w:style>
  <w:style w:type="paragraph" w:styleId="Heading2">
    <w:name w:val="heading 2"/>
    <w:basedOn w:val="Heading1"/>
    <w:next w:val="Normal"/>
    <w:link w:val="Heading2Char"/>
    <w:qFormat/>
    <w:rsid w:val="00633D72"/>
    <w:pPr>
      <w:spacing w:before="120"/>
      <w:outlineLvl w:val="1"/>
    </w:pPr>
    <w:rPr>
      <w:sz w:val="20"/>
    </w:rPr>
  </w:style>
  <w:style w:type="paragraph" w:styleId="Heading3">
    <w:name w:val="heading 3"/>
    <w:basedOn w:val="Heading2"/>
    <w:next w:val="Normal"/>
    <w:link w:val="Heading3Char"/>
    <w:qFormat/>
    <w:rsid w:val="00633D72"/>
    <w:pPr>
      <w:spacing w:before="60"/>
      <w:outlineLvl w:val="2"/>
    </w:pPr>
    <w:rPr>
      <w:rFonts w:ascii="Arial Bold" w:hAnsi="Arial Bold"/>
      <w:sz w:val="18"/>
      <w:szCs w:val="18"/>
    </w:rPr>
  </w:style>
  <w:style w:type="paragraph" w:styleId="Heading4">
    <w:name w:val="heading 4"/>
    <w:basedOn w:val="Heading3"/>
    <w:next w:val="Normal"/>
    <w:link w:val="Heading4Char"/>
    <w:qFormat/>
    <w:rsid w:val="00633D72"/>
    <w:pPr>
      <w:outlineLvl w:val="3"/>
    </w:pPr>
  </w:style>
  <w:style w:type="paragraph" w:styleId="Heading5">
    <w:name w:val="heading 5"/>
    <w:basedOn w:val="Normal"/>
    <w:next w:val="Normal"/>
    <w:link w:val="Heading5Char"/>
    <w:qFormat/>
    <w:rsid w:val="00633D72"/>
    <w:pPr>
      <w:keepNext/>
      <w:numPr>
        <w:ilvl w:val="4"/>
        <w:numId w:val="1"/>
      </w:numPr>
      <w:outlineLvl w:val="4"/>
    </w:pPr>
    <w:rPr>
      <w:sz w:val="36"/>
    </w:rPr>
  </w:style>
  <w:style w:type="paragraph" w:styleId="Heading6">
    <w:name w:val="heading 6"/>
    <w:basedOn w:val="Normal"/>
    <w:next w:val="Normal"/>
    <w:link w:val="Heading6Char"/>
    <w:qFormat/>
    <w:rsid w:val="00633D72"/>
    <w:pPr>
      <w:numPr>
        <w:ilvl w:val="5"/>
        <w:numId w:val="2"/>
      </w:numPr>
      <w:outlineLvl w:val="5"/>
    </w:pPr>
    <w:rPr>
      <w:i/>
      <w:sz w:val="22"/>
    </w:rPr>
  </w:style>
  <w:style w:type="paragraph" w:styleId="Heading7">
    <w:name w:val="heading 7"/>
    <w:basedOn w:val="Normal"/>
    <w:next w:val="Normal"/>
    <w:link w:val="Heading7Char"/>
    <w:qFormat/>
    <w:rsid w:val="00633D72"/>
    <w:pPr>
      <w:numPr>
        <w:ilvl w:val="6"/>
        <w:numId w:val="2"/>
      </w:numPr>
      <w:outlineLvl w:val="6"/>
    </w:pPr>
  </w:style>
  <w:style w:type="paragraph" w:styleId="Heading8">
    <w:name w:val="heading 8"/>
    <w:basedOn w:val="Normal"/>
    <w:next w:val="Normal"/>
    <w:link w:val="Heading8Char"/>
    <w:qFormat/>
    <w:rsid w:val="00633D72"/>
    <w:pPr>
      <w:numPr>
        <w:ilvl w:val="7"/>
        <w:numId w:val="2"/>
      </w:numPr>
      <w:outlineLvl w:val="7"/>
    </w:pPr>
    <w:rPr>
      <w:i/>
    </w:rPr>
  </w:style>
  <w:style w:type="paragraph" w:styleId="Heading9">
    <w:name w:val="heading 9"/>
    <w:basedOn w:val="Normal"/>
    <w:next w:val="Normal"/>
    <w:link w:val="Heading9Char"/>
    <w:qFormat/>
    <w:rsid w:val="00633D72"/>
    <w:pPr>
      <w:numPr>
        <w:ilvl w:val="8"/>
        <w:numId w:val="2"/>
      </w:numP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semiHidden/>
    <w:rsid w:val="00515079"/>
    <w:pPr>
      <w:tabs>
        <w:tab w:val="center" w:pos="4153"/>
        <w:tab w:val="right" w:pos="8306"/>
      </w:tabs>
      <w:spacing w:line="140" w:lineRule="exact"/>
    </w:pPr>
    <w:rPr>
      <w:rFonts w:ascii="Arial" w:hAnsi="Arial" w:cs="Times New Roman"/>
      <w:sz w:val="12"/>
      <w:szCs w:val="20"/>
      <w:lang w:eastAsia="en-US"/>
    </w:rPr>
  </w:style>
  <w:style w:type="character" w:customStyle="1" w:styleId="FooterChar">
    <w:name w:val="Footer Char"/>
    <w:link w:val="Footer"/>
    <w:uiPriority w:val="9"/>
    <w:semiHidden/>
    <w:rsid w:val="00515079"/>
    <w:rPr>
      <w:rFonts w:ascii="Arial" w:hAnsi="Arial" w:cs="Times New Roman"/>
      <w:sz w:val="12"/>
      <w:szCs w:val="20"/>
      <w:lang w:eastAsia="en-US"/>
    </w:rPr>
  </w:style>
  <w:style w:type="paragraph" w:styleId="Header">
    <w:name w:val="header"/>
    <w:link w:val="HeaderChar"/>
    <w:semiHidden/>
    <w:rsid w:val="00BB4300"/>
    <w:pPr>
      <w:tabs>
        <w:tab w:val="center" w:pos="4153"/>
        <w:tab w:val="right" w:pos="8306"/>
      </w:tabs>
      <w:spacing w:line="140" w:lineRule="exact"/>
    </w:pPr>
    <w:rPr>
      <w:rFonts w:ascii="Arial" w:eastAsiaTheme="majorEastAsia" w:hAnsi="Arial" w:cs="Times New Roman"/>
      <w:sz w:val="12"/>
      <w:szCs w:val="20"/>
      <w:lang w:eastAsia="en-US"/>
    </w:rPr>
  </w:style>
  <w:style w:type="character" w:customStyle="1" w:styleId="HeaderChar">
    <w:name w:val="Header Char"/>
    <w:link w:val="Header"/>
    <w:uiPriority w:val="9"/>
    <w:semiHidden/>
    <w:rsid w:val="00BB4300"/>
    <w:rPr>
      <w:rFonts w:ascii="Arial" w:eastAsiaTheme="majorEastAsia" w:hAnsi="Arial" w:cs="Times New Roman"/>
      <w:sz w:val="12"/>
      <w:szCs w:val="20"/>
      <w:lang w:eastAsia="en-US"/>
    </w:rPr>
  </w:style>
  <w:style w:type="character" w:styleId="PageNumber">
    <w:name w:val="page number"/>
    <w:semiHidden/>
    <w:rsid w:val="00BB4300"/>
    <w:rPr>
      <w:rFonts w:ascii="Arial" w:eastAsiaTheme="majorEastAsia" w:hAnsi="Arial"/>
      <w:sz w:val="18"/>
    </w:rPr>
  </w:style>
  <w:style w:type="character" w:customStyle="1" w:styleId="Style10pt">
    <w:name w:val="Style 10 pt"/>
    <w:rsid w:val="00633D72"/>
    <w:rPr>
      <w:sz w:val="20"/>
    </w:rPr>
  </w:style>
  <w:style w:type="character" w:styleId="Hyperlink">
    <w:name w:val="Hyperlink"/>
    <w:uiPriority w:val="99"/>
    <w:unhideWhenUsed/>
    <w:rsid w:val="00226B04"/>
    <w:rPr>
      <w:rFonts w:asciiTheme="minorHAnsi" w:hAnsiTheme="minorHAnsi"/>
      <w:color w:val="auto"/>
      <w:u w:val="single"/>
    </w:rPr>
  </w:style>
  <w:style w:type="paragraph" w:customStyle="1" w:styleId="FormText">
    <w:name w:val="Form Text"/>
    <w:basedOn w:val="Normal"/>
    <w:next w:val="Normal"/>
    <w:rsid w:val="008957B8"/>
    <w:rPr>
      <w:rFonts w:eastAsia="Times New Roman" w:cs="Times New Roman"/>
      <w:b/>
      <w:sz w:val="20"/>
      <w:szCs w:val="20"/>
      <w:lang w:eastAsia="en-US"/>
    </w:rPr>
  </w:style>
  <w:style w:type="character" w:customStyle="1" w:styleId="HR-8">
    <w:name w:val="HR-8"/>
    <w:semiHidden/>
    <w:rsid w:val="00633D72"/>
    <w:rPr>
      <w:rFonts w:ascii="Arial" w:hAnsi="Arial"/>
      <w:sz w:val="16"/>
    </w:rPr>
  </w:style>
  <w:style w:type="paragraph" w:customStyle="1" w:styleId="Filename">
    <w:name w:val="Filename"/>
    <w:basedOn w:val="Footer"/>
    <w:rsid w:val="00515079"/>
    <w:pPr>
      <w:spacing w:before="80" w:line="100" w:lineRule="exact"/>
    </w:pPr>
    <w:rPr>
      <w:rFonts w:eastAsiaTheme="majorEastAsia"/>
      <w:caps/>
      <w:noProof/>
      <w:sz w:val="8"/>
      <w:szCs w:val="12"/>
    </w:rPr>
  </w:style>
  <w:style w:type="character" w:styleId="CommentReference">
    <w:name w:val="annotation reference"/>
    <w:semiHidden/>
    <w:rsid w:val="00633D72"/>
    <w:rPr>
      <w:sz w:val="16"/>
    </w:rPr>
  </w:style>
  <w:style w:type="paragraph" w:styleId="CommentText">
    <w:name w:val="annotation text"/>
    <w:basedOn w:val="Normal"/>
    <w:link w:val="CommentTextChar"/>
    <w:semiHidden/>
    <w:rsid w:val="00633D72"/>
    <w:pPr>
      <w:spacing w:line="260" w:lineRule="exact"/>
    </w:pPr>
    <w:rPr>
      <w:rFonts w:ascii="Arial" w:hAnsi="Arial"/>
      <w:sz w:val="18"/>
    </w:rPr>
  </w:style>
  <w:style w:type="character" w:customStyle="1" w:styleId="CommentTextChar">
    <w:name w:val="Comment Text Char"/>
    <w:link w:val="CommentText"/>
    <w:semiHidden/>
    <w:rsid w:val="00633D72"/>
    <w:rPr>
      <w:rFonts w:ascii="Arial" w:eastAsia="Times New Roman" w:hAnsi="Arial" w:cs="Times New Roman"/>
      <w:sz w:val="18"/>
      <w:szCs w:val="20"/>
      <w:lang w:val="en-GB" w:eastAsia="en-US"/>
    </w:rPr>
  </w:style>
  <w:style w:type="paragraph" w:customStyle="1" w:styleId="ReportContentsMain">
    <w:name w:val="Report Contents Main"/>
    <w:basedOn w:val="Normal"/>
    <w:rsid w:val="008957B8"/>
    <w:pPr>
      <w:pBdr>
        <w:bottom w:val="single" w:sz="8" w:space="1" w:color="28AAE1"/>
      </w:pBdr>
      <w:spacing w:line="380" w:lineRule="exact"/>
      <w:outlineLvl w:val="0"/>
    </w:pPr>
    <w:rPr>
      <w:b/>
      <w:color w:val="28AAE1"/>
      <w:sz w:val="36"/>
    </w:rPr>
  </w:style>
  <w:style w:type="paragraph" w:customStyle="1" w:styleId="ReportContentsSub">
    <w:name w:val="Report Contents Sub"/>
    <w:basedOn w:val="Normal"/>
    <w:rsid w:val="008957B8"/>
    <w:pPr>
      <w:keepNext/>
      <w:outlineLvl w:val="1"/>
    </w:pPr>
    <w:rPr>
      <w:rFonts w:cs="Arial"/>
      <w:b/>
      <w:color w:val="28AAE1"/>
    </w:rPr>
  </w:style>
  <w:style w:type="paragraph" w:customStyle="1" w:styleId="FormUserText">
    <w:name w:val="Form User Text"/>
    <w:basedOn w:val="Normal"/>
    <w:rsid w:val="00633D72"/>
  </w:style>
  <w:style w:type="paragraph" w:customStyle="1" w:styleId="FormTitle">
    <w:name w:val="Form Title"/>
    <w:basedOn w:val="Normal"/>
    <w:next w:val="Normal"/>
    <w:rsid w:val="00633D72"/>
    <w:pPr>
      <w:keepNext/>
      <w:tabs>
        <w:tab w:val="left" w:pos="720"/>
      </w:tabs>
      <w:spacing w:line="370" w:lineRule="exact"/>
      <w:outlineLvl w:val="1"/>
    </w:pPr>
    <w:rPr>
      <w:b/>
      <w:sz w:val="36"/>
    </w:rPr>
  </w:style>
  <w:style w:type="paragraph" w:styleId="TOC1">
    <w:name w:val="toc 1"/>
    <w:aliases w:val="Report Contents Level 1"/>
    <w:basedOn w:val="Normal"/>
    <w:next w:val="Normal"/>
    <w:uiPriority w:val="39"/>
    <w:rsid w:val="007E54D2"/>
    <w:pPr>
      <w:tabs>
        <w:tab w:val="right" w:pos="7938"/>
      </w:tabs>
      <w:spacing w:before="240" w:after="120" w:line="260" w:lineRule="exact"/>
      <w:ind w:left="851" w:right="113" w:hanging="851"/>
    </w:pPr>
    <w:rPr>
      <w:b/>
      <w:noProof/>
    </w:rPr>
  </w:style>
  <w:style w:type="paragraph" w:customStyle="1" w:styleId="Cover-AddressBlock">
    <w:name w:val="Cover - Address Block"/>
    <w:basedOn w:val="Normal"/>
    <w:rsid w:val="00633D72"/>
    <w:pPr>
      <w:framePr w:wrap="notBeside" w:hAnchor="text" w:xAlign="right" w:yAlign="bottom"/>
      <w:spacing w:line="180" w:lineRule="exact"/>
      <w:suppressOverlap/>
    </w:pPr>
    <w:rPr>
      <w:sz w:val="14"/>
      <w:szCs w:val="14"/>
    </w:rPr>
  </w:style>
  <w:style w:type="paragraph" w:customStyle="1" w:styleId="Cover-TitleBlock">
    <w:name w:val="Cover - Title Block"/>
    <w:basedOn w:val="Normal"/>
    <w:next w:val="Normal"/>
    <w:rsid w:val="00633D72"/>
    <w:pPr>
      <w:spacing w:after="113" w:line="340" w:lineRule="exact"/>
    </w:pPr>
    <w:rPr>
      <w:sz w:val="32"/>
      <w:szCs w:val="32"/>
    </w:rPr>
  </w:style>
  <w:style w:type="paragraph" w:customStyle="1" w:styleId="Cover-Ref">
    <w:name w:val="Cover - Ref"/>
    <w:basedOn w:val="Normal"/>
    <w:rsid w:val="00633D72"/>
    <w:pPr>
      <w:spacing w:before="200" w:after="113" w:line="220" w:lineRule="exact"/>
    </w:pPr>
    <w:rPr>
      <w:sz w:val="18"/>
    </w:rPr>
  </w:style>
  <w:style w:type="paragraph" w:customStyle="1" w:styleId="Cover-JobTitle">
    <w:name w:val="Cover - Job Title"/>
    <w:basedOn w:val="Normal"/>
    <w:uiPriority w:val="9"/>
    <w:semiHidden/>
    <w:qFormat/>
    <w:rsid w:val="00362D88"/>
    <w:pPr>
      <w:spacing w:after="113" w:line="340" w:lineRule="exact"/>
    </w:pPr>
    <w:rPr>
      <w:b/>
      <w:color w:val="28AAE1"/>
      <w:sz w:val="32"/>
    </w:rPr>
  </w:style>
  <w:style w:type="table" w:styleId="TableGrid">
    <w:name w:val="Table Grid"/>
    <w:basedOn w:val="TableNormal"/>
    <w:uiPriority w:val="59"/>
    <w:rsid w:val="00633D72"/>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33D72"/>
    <w:rPr>
      <w:color w:val="808080"/>
    </w:rPr>
  </w:style>
  <w:style w:type="paragraph" w:styleId="BalloonText">
    <w:name w:val="Balloon Text"/>
    <w:basedOn w:val="Normal"/>
    <w:link w:val="BalloonTextChar"/>
    <w:semiHidden/>
    <w:rsid w:val="00633D72"/>
    <w:rPr>
      <w:rFonts w:ascii="Tahoma" w:hAnsi="Tahoma"/>
      <w:sz w:val="16"/>
      <w:szCs w:val="16"/>
    </w:rPr>
  </w:style>
  <w:style w:type="character" w:customStyle="1" w:styleId="BalloonTextChar">
    <w:name w:val="Balloon Text Char"/>
    <w:link w:val="BalloonText"/>
    <w:uiPriority w:val="99"/>
    <w:semiHidden/>
    <w:rsid w:val="00633D72"/>
    <w:rPr>
      <w:rFonts w:ascii="Tahoma" w:eastAsia="Times New Roman" w:hAnsi="Tahoma" w:cs="Times New Roman"/>
      <w:sz w:val="16"/>
      <w:szCs w:val="16"/>
      <w:lang w:val="en-GB" w:eastAsia="en-US"/>
    </w:rPr>
  </w:style>
  <w:style w:type="paragraph" w:customStyle="1" w:styleId="AppendixContents">
    <w:name w:val="Appendix Contents"/>
    <w:basedOn w:val="Normal"/>
    <w:rsid w:val="00633D72"/>
    <w:pPr>
      <w:keepNext/>
      <w:pBdr>
        <w:bottom w:val="single" w:sz="12" w:space="1" w:color="28AAE1"/>
      </w:pBdr>
      <w:spacing w:before="340" w:after="227" w:line="360" w:lineRule="exact"/>
      <w:outlineLvl w:val="0"/>
    </w:pPr>
    <w:rPr>
      <w:b/>
      <w:color w:val="28AAE1"/>
      <w:sz w:val="36"/>
    </w:rPr>
  </w:style>
  <w:style w:type="paragraph" w:customStyle="1" w:styleId="AppendixLetter">
    <w:name w:val="Appendix Letter"/>
    <w:next w:val="Normal"/>
    <w:qFormat/>
    <w:rsid w:val="000669AD"/>
    <w:pPr>
      <w:numPr>
        <w:numId w:val="2"/>
      </w:numPr>
      <w:spacing w:after="113" w:line="360" w:lineRule="exact"/>
      <w:outlineLvl w:val="0"/>
    </w:pPr>
    <w:rPr>
      <w:rFonts w:cs="Times New Roman"/>
      <w:b/>
      <w:color w:val="28AAE1"/>
      <w:sz w:val="36"/>
      <w:szCs w:val="20"/>
      <w:lang w:eastAsia="en-US"/>
    </w:rPr>
  </w:style>
  <w:style w:type="paragraph" w:customStyle="1" w:styleId="AppendixLevel1">
    <w:name w:val="Appendix Level 1"/>
    <w:next w:val="AppendixText"/>
    <w:qFormat/>
    <w:rsid w:val="000669AD"/>
    <w:pPr>
      <w:keepNext/>
      <w:numPr>
        <w:ilvl w:val="1"/>
        <w:numId w:val="2"/>
      </w:numPr>
      <w:pBdr>
        <w:bottom w:val="single" w:sz="8" w:space="1" w:color="28AAE1"/>
      </w:pBdr>
      <w:spacing w:before="340" w:after="227" w:line="360" w:lineRule="atLeast"/>
      <w:outlineLvl w:val="1"/>
    </w:pPr>
    <w:rPr>
      <w:rFonts w:cs="Times New Roman"/>
      <w:b/>
      <w:color w:val="28AAE1"/>
      <w:sz w:val="36"/>
      <w:szCs w:val="28"/>
      <w:lang w:eastAsia="en-US"/>
    </w:rPr>
  </w:style>
  <w:style w:type="paragraph" w:customStyle="1" w:styleId="ReportLevel1">
    <w:name w:val="Report Level 1"/>
    <w:next w:val="ReportText"/>
    <w:qFormat/>
    <w:rsid w:val="00235C74"/>
    <w:pPr>
      <w:keepNext/>
      <w:numPr>
        <w:numId w:val="11"/>
      </w:numPr>
      <w:pBdr>
        <w:bottom w:val="single" w:sz="8" w:space="1" w:color="28AAE1"/>
      </w:pBdr>
      <w:spacing w:before="340" w:after="227" w:line="360" w:lineRule="atLeast"/>
      <w:outlineLvl w:val="0"/>
    </w:pPr>
    <w:rPr>
      <w:rFonts w:cs="Times New Roman"/>
      <w:b/>
      <w:color w:val="28AAE1"/>
      <w:sz w:val="36"/>
      <w:szCs w:val="20"/>
      <w:lang w:eastAsia="en-US"/>
    </w:rPr>
  </w:style>
  <w:style w:type="paragraph" w:customStyle="1" w:styleId="ReportLevel1NoNumber">
    <w:name w:val="Report Level 1 No Number"/>
    <w:basedOn w:val="ReportLevel1"/>
    <w:next w:val="ReportText"/>
    <w:qFormat/>
    <w:rsid w:val="00BB4300"/>
    <w:pPr>
      <w:numPr>
        <w:numId w:val="0"/>
      </w:numPr>
    </w:pPr>
  </w:style>
  <w:style w:type="paragraph" w:customStyle="1" w:styleId="AppendixLevel1NoNumber">
    <w:name w:val="Appendix Level 1 No Number"/>
    <w:basedOn w:val="ReportLevel1NoNumber"/>
    <w:next w:val="AppendixText"/>
    <w:qFormat/>
    <w:rsid w:val="002D1273"/>
  </w:style>
  <w:style w:type="paragraph" w:customStyle="1" w:styleId="AppendixLevel2">
    <w:name w:val="Appendix Level 2"/>
    <w:basedOn w:val="AppendixLevel1"/>
    <w:next w:val="AppendixText"/>
    <w:qFormat/>
    <w:rsid w:val="002D1273"/>
    <w:pPr>
      <w:numPr>
        <w:ilvl w:val="2"/>
      </w:numPr>
      <w:pBdr>
        <w:bottom w:val="none" w:sz="0" w:space="0" w:color="auto"/>
      </w:pBdr>
      <w:spacing w:after="170" w:line="320" w:lineRule="atLeast"/>
      <w:outlineLvl w:val="2"/>
    </w:pPr>
    <w:rPr>
      <w:sz w:val="32"/>
      <w:szCs w:val="20"/>
    </w:rPr>
  </w:style>
  <w:style w:type="paragraph" w:customStyle="1" w:styleId="AppendixLevel2NoNumber">
    <w:name w:val="Appendix Level 2 No Number"/>
    <w:basedOn w:val="AppendixLevel2"/>
    <w:next w:val="AppendixText"/>
    <w:qFormat/>
    <w:rsid w:val="00633D72"/>
    <w:pPr>
      <w:numPr>
        <w:ilvl w:val="0"/>
        <w:numId w:val="0"/>
      </w:numPr>
    </w:pPr>
  </w:style>
  <w:style w:type="paragraph" w:customStyle="1" w:styleId="AppendixLevel3">
    <w:name w:val="Appendix Level 3"/>
    <w:basedOn w:val="AppendixLevel2"/>
    <w:next w:val="AppendixText"/>
    <w:qFormat/>
    <w:rsid w:val="002D1273"/>
    <w:pPr>
      <w:numPr>
        <w:ilvl w:val="3"/>
      </w:numPr>
      <w:spacing w:after="113"/>
      <w:outlineLvl w:val="3"/>
    </w:pPr>
    <w:rPr>
      <w:sz w:val="28"/>
      <w:szCs w:val="18"/>
    </w:rPr>
  </w:style>
  <w:style w:type="paragraph" w:customStyle="1" w:styleId="AppendixLevel3NoNumber">
    <w:name w:val="Appendix Level 3 No Number"/>
    <w:basedOn w:val="AppendixLevel3"/>
    <w:next w:val="AppendixText"/>
    <w:qFormat/>
    <w:rsid w:val="00633D72"/>
    <w:pPr>
      <w:numPr>
        <w:ilvl w:val="0"/>
        <w:numId w:val="0"/>
      </w:numPr>
    </w:pPr>
  </w:style>
  <w:style w:type="paragraph" w:customStyle="1" w:styleId="AppendixLevel4">
    <w:name w:val="Appendix Level 4"/>
    <w:basedOn w:val="AppendixLevel3"/>
    <w:next w:val="AppendixText"/>
    <w:qFormat/>
    <w:rsid w:val="00633D72"/>
    <w:pPr>
      <w:numPr>
        <w:ilvl w:val="4"/>
      </w:numPr>
      <w:outlineLvl w:val="4"/>
    </w:pPr>
  </w:style>
  <w:style w:type="paragraph" w:customStyle="1" w:styleId="AppendixText">
    <w:name w:val="Appendix Text"/>
    <w:basedOn w:val="Normal"/>
    <w:rsid w:val="002D1273"/>
    <w:pPr>
      <w:spacing w:before="170" w:after="170" w:line="260" w:lineRule="atLeast"/>
    </w:pPr>
  </w:style>
  <w:style w:type="paragraph" w:customStyle="1" w:styleId="HR-18">
    <w:name w:val="HR-18"/>
    <w:basedOn w:val="Normal"/>
    <w:next w:val="Normal"/>
    <w:semiHidden/>
    <w:rsid w:val="00633D72"/>
    <w:rPr>
      <w:sz w:val="36"/>
    </w:rPr>
  </w:style>
  <w:style w:type="paragraph" w:customStyle="1" w:styleId="AppendixTitle">
    <w:name w:val="Appendix Title"/>
    <w:basedOn w:val="HR-18"/>
    <w:next w:val="Normal"/>
    <w:rsid w:val="002D1273"/>
    <w:pPr>
      <w:spacing w:before="170" w:line="360" w:lineRule="atLeast"/>
      <w:outlineLvl w:val="0"/>
    </w:pPr>
  </w:style>
  <w:style w:type="paragraph" w:styleId="BodyText">
    <w:name w:val="Body Text"/>
    <w:basedOn w:val="Normal"/>
    <w:link w:val="BodyTextChar"/>
    <w:semiHidden/>
    <w:rsid w:val="00633D72"/>
    <w:pPr>
      <w:ind w:left="720"/>
    </w:pPr>
  </w:style>
  <w:style w:type="character" w:customStyle="1" w:styleId="BodyTextChar">
    <w:name w:val="Body Text Char"/>
    <w:link w:val="BodyText"/>
    <w:semiHidden/>
    <w:rsid w:val="00633D72"/>
    <w:rPr>
      <w:rFonts w:ascii="Times New Roman" w:eastAsia="Times New Roman" w:hAnsi="Times New Roman" w:cs="Times New Roman"/>
      <w:sz w:val="24"/>
      <w:szCs w:val="20"/>
      <w:lang w:val="en-GB" w:eastAsia="en-US"/>
    </w:rPr>
  </w:style>
  <w:style w:type="paragraph" w:styleId="Caption">
    <w:name w:val="caption"/>
    <w:next w:val="ReportText"/>
    <w:unhideWhenUsed/>
    <w:qFormat/>
    <w:rsid w:val="00E3725B"/>
    <w:pPr>
      <w:keepNext/>
      <w:tabs>
        <w:tab w:val="left" w:pos="1080"/>
      </w:tabs>
      <w:spacing w:before="170" w:after="170" w:line="220" w:lineRule="atLeast"/>
    </w:pPr>
    <w:rPr>
      <w:sz w:val="22"/>
    </w:rPr>
  </w:style>
  <w:style w:type="paragraph" w:styleId="CommentSubject">
    <w:name w:val="annotation subject"/>
    <w:basedOn w:val="CommentText"/>
    <w:next w:val="CommentText"/>
    <w:link w:val="CommentSubjectChar"/>
    <w:semiHidden/>
    <w:rsid w:val="00633D72"/>
    <w:rPr>
      <w:b/>
      <w:bCs/>
    </w:rPr>
  </w:style>
  <w:style w:type="character" w:customStyle="1" w:styleId="CommentSubjectChar">
    <w:name w:val="Comment Subject Char"/>
    <w:link w:val="CommentSubject"/>
    <w:uiPriority w:val="99"/>
    <w:semiHidden/>
    <w:rsid w:val="00633D72"/>
    <w:rPr>
      <w:rFonts w:ascii="Arial" w:eastAsia="Times New Roman" w:hAnsi="Arial" w:cs="Times New Roman"/>
      <w:b/>
      <w:bCs/>
      <w:sz w:val="18"/>
      <w:szCs w:val="20"/>
      <w:lang w:val="en-GB" w:eastAsia="en-US"/>
    </w:rPr>
  </w:style>
  <w:style w:type="paragraph" w:styleId="DocumentMap">
    <w:name w:val="Document Map"/>
    <w:basedOn w:val="Normal"/>
    <w:link w:val="DocumentMapChar"/>
    <w:semiHidden/>
    <w:rsid w:val="00633D72"/>
    <w:pPr>
      <w:shd w:val="clear" w:color="auto" w:fill="000080"/>
    </w:pPr>
    <w:rPr>
      <w:rFonts w:ascii="Arial" w:hAnsi="Arial"/>
      <w:sz w:val="18"/>
    </w:rPr>
  </w:style>
  <w:style w:type="character" w:customStyle="1" w:styleId="DocumentMapChar">
    <w:name w:val="Document Map Char"/>
    <w:link w:val="DocumentMap"/>
    <w:uiPriority w:val="99"/>
    <w:semiHidden/>
    <w:rsid w:val="00633D72"/>
    <w:rPr>
      <w:rFonts w:ascii="Arial" w:eastAsia="Times New Roman" w:hAnsi="Arial" w:cs="Times New Roman"/>
      <w:sz w:val="18"/>
      <w:szCs w:val="20"/>
      <w:shd w:val="clear" w:color="auto" w:fill="000080"/>
      <w:lang w:val="en-GB" w:eastAsia="en-US"/>
    </w:rPr>
  </w:style>
  <w:style w:type="character" w:customStyle="1" w:styleId="Heading1Char">
    <w:name w:val="Heading 1 Char"/>
    <w:link w:val="Heading1"/>
    <w:uiPriority w:val="99"/>
    <w:semiHidden/>
    <w:rsid w:val="00633D72"/>
    <w:rPr>
      <w:rFonts w:ascii="Times New Roman" w:eastAsia="Times New Roman" w:hAnsi="Times New Roman" w:cs="Times New Roman"/>
      <w:b/>
      <w:kern w:val="28"/>
      <w:sz w:val="24"/>
      <w:szCs w:val="20"/>
      <w:lang w:val="en-GB" w:eastAsia="en-US"/>
    </w:rPr>
  </w:style>
  <w:style w:type="character" w:customStyle="1" w:styleId="Heading2Char">
    <w:name w:val="Heading 2 Char"/>
    <w:link w:val="Heading2"/>
    <w:uiPriority w:val="99"/>
    <w:semiHidden/>
    <w:rsid w:val="00633D72"/>
    <w:rPr>
      <w:rFonts w:ascii="Times New Roman" w:eastAsia="Times New Roman" w:hAnsi="Times New Roman" w:cs="Times New Roman"/>
      <w:b/>
      <w:kern w:val="28"/>
      <w:sz w:val="20"/>
      <w:szCs w:val="20"/>
      <w:lang w:val="en-GB" w:eastAsia="en-US"/>
    </w:rPr>
  </w:style>
  <w:style w:type="character" w:customStyle="1" w:styleId="Heading3Char">
    <w:name w:val="Heading 3 Char"/>
    <w:link w:val="Heading3"/>
    <w:uiPriority w:val="99"/>
    <w:semiHidden/>
    <w:rsid w:val="00633D72"/>
    <w:rPr>
      <w:rFonts w:ascii="Arial Bold" w:eastAsia="Times New Roman" w:hAnsi="Arial Bold" w:cs="Times New Roman"/>
      <w:b/>
      <w:kern w:val="28"/>
      <w:sz w:val="18"/>
      <w:szCs w:val="18"/>
      <w:lang w:val="en-GB" w:eastAsia="en-US"/>
    </w:rPr>
  </w:style>
  <w:style w:type="character" w:customStyle="1" w:styleId="Heading4Char">
    <w:name w:val="Heading 4 Char"/>
    <w:link w:val="Heading4"/>
    <w:uiPriority w:val="99"/>
    <w:semiHidden/>
    <w:rsid w:val="00633D72"/>
    <w:rPr>
      <w:rFonts w:ascii="Arial Bold" w:eastAsia="Times New Roman" w:hAnsi="Arial Bold" w:cs="Times New Roman"/>
      <w:b/>
      <w:kern w:val="28"/>
      <w:sz w:val="18"/>
      <w:szCs w:val="18"/>
      <w:lang w:val="en-GB" w:eastAsia="en-US"/>
    </w:rPr>
  </w:style>
  <w:style w:type="character" w:customStyle="1" w:styleId="Heading5Char">
    <w:name w:val="Heading 5 Char"/>
    <w:link w:val="Heading5"/>
    <w:uiPriority w:val="99"/>
    <w:semiHidden/>
    <w:rsid w:val="00633D72"/>
    <w:rPr>
      <w:sz w:val="36"/>
    </w:rPr>
  </w:style>
  <w:style w:type="character" w:customStyle="1" w:styleId="Heading6Char">
    <w:name w:val="Heading 6 Char"/>
    <w:link w:val="Heading6"/>
    <w:uiPriority w:val="99"/>
    <w:semiHidden/>
    <w:rsid w:val="00633D72"/>
    <w:rPr>
      <w:i/>
      <w:sz w:val="22"/>
    </w:rPr>
  </w:style>
  <w:style w:type="character" w:customStyle="1" w:styleId="Heading7Char">
    <w:name w:val="Heading 7 Char"/>
    <w:link w:val="Heading7"/>
    <w:uiPriority w:val="99"/>
    <w:semiHidden/>
    <w:rsid w:val="00633D72"/>
  </w:style>
  <w:style w:type="character" w:customStyle="1" w:styleId="Heading8Char">
    <w:name w:val="Heading 8 Char"/>
    <w:link w:val="Heading8"/>
    <w:uiPriority w:val="99"/>
    <w:semiHidden/>
    <w:rsid w:val="00633D72"/>
    <w:rPr>
      <w:i/>
    </w:rPr>
  </w:style>
  <w:style w:type="character" w:customStyle="1" w:styleId="Heading9Char">
    <w:name w:val="Heading 9 Char"/>
    <w:link w:val="Heading9"/>
    <w:uiPriority w:val="99"/>
    <w:semiHidden/>
    <w:rsid w:val="00633D72"/>
    <w:rPr>
      <w:b/>
      <w:i/>
    </w:rPr>
  </w:style>
  <w:style w:type="paragraph" w:customStyle="1" w:styleId="Headinginput">
    <w:name w:val="Heading input"/>
    <w:next w:val="Normal"/>
    <w:semiHidden/>
    <w:rsid w:val="00633D72"/>
    <w:pPr>
      <w:spacing w:before="60"/>
    </w:pPr>
    <w:rPr>
      <w:rFonts w:ascii="Arial" w:eastAsia="Times New Roman" w:hAnsi="Arial" w:cs="Times New Roman"/>
      <w:sz w:val="18"/>
      <w:szCs w:val="18"/>
      <w:lang w:eastAsia="en-US"/>
    </w:rPr>
  </w:style>
  <w:style w:type="character" w:customStyle="1" w:styleId="HR-12">
    <w:name w:val="HR-12"/>
    <w:semiHidden/>
    <w:rsid w:val="00633D72"/>
    <w:rPr>
      <w:rFonts w:ascii="Arial" w:hAnsi="Arial"/>
      <w:sz w:val="24"/>
    </w:rPr>
  </w:style>
  <w:style w:type="paragraph" w:customStyle="1" w:styleId="HR-14">
    <w:name w:val="HR-14"/>
    <w:basedOn w:val="Normal"/>
    <w:next w:val="Normal"/>
    <w:semiHidden/>
    <w:rsid w:val="00633D72"/>
    <w:rPr>
      <w:sz w:val="28"/>
    </w:rPr>
  </w:style>
  <w:style w:type="paragraph" w:styleId="List">
    <w:name w:val="List"/>
    <w:basedOn w:val="Normal"/>
    <w:semiHidden/>
    <w:rsid w:val="00633D72"/>
    <w:pPr>
      <w:spacing w:before="113" w:after="113" w:line="260" w:lineRule="exact"/>
      <w:ind w:left="357" w:hanging="357"/>
    </w:pPr>
  </w:style>
  <w:style w:type="paragraph" w:styleId="List2">
    <w:name w:val="List 2"/>
    <w:basedOn w:val="List"/>
    <w:semiHidden/>
    <w:rsid w:val="00633D72"/>
  </w:style>
  <w:style w:type="paragraph" w:customStyle="1" w:styleId="ReportList1">
    <w:name w:val="Report List 1"/>
    <w:basedOn w:val="List"/>
    <w:qFormat/>
    <w:rsid w:val="00E6773E"/>
    <w:pPr>
      <w:numPr>
        <w:numId w:val="9"/>
      </w:numPr>
      <w:spacing w:line="260" w:lineRule="atLeast"/>
    </w:pPr>
  </w:style>
  <w:style w:type="paragraph" w:styleId="ListNumber">
    <w:name w:val="List Number"/>
    <w:basedOn w:val="Normal"/>
    <w:semiHidden/>
    <w:rsid w:val="00633D72"/>
    <w:pPr>
      <w:numPr>
        <w:numId w:val="3"/>
      </w:numPr>
      <w:spacing w:before="113" w:after="113" w:line="260" w:lineRule="exact"/>
      <w:contextualSpacing/>
    </w:pPr>
  </w:style>
  <w:style w:type="paragraph" w:styleId="ListParagraph">
    <w:name w:val="List Paragraph"/>
    <w:basedOn w:val="Normal"/>
    <w:qFormat/>
    <w:rsid w:val="00EA08C4"/>
    <w:pPr>
      <w:contextualSpacing/>
    </w:pPr>
  </w:style>
  <w:style w:type="paragraph" w:styleId="NormalWeb">
    <w:name w:val="Normal (Web)"/>
    <w:basedOn w:val="Normal"/>
    <w:uiPriority w:val="99"/>
    <w:rsid w:val="00633D72"/>
    <w:pPr>
      <w:spacing w:before="100" w:beforeAutospacing="1"/>
    </w:pPr>
  </w:style>
  <w:style w:type="paragraph" w:styleId="NormalIndent">
    <w:name w:val="Normal Indent"/>
    <w:basedOn w:val="Normal"/>
    <w:semiHidden/>
    <w:rsid w:val="00633D72"/>
    <w:pPr>
      <w:ind w:left="720"/>
    </w:pPr>
  </w:style>
  <w:style w:type="paragraph" w:customStyle="1" w:styleId="ReportExecSummary">
    <w:name w:val="Report Exec Summary"/>
    <w:basedOn w:val="ReportLevel1NoNumber"/>
    <w:next w:val="ReportExecSummaryText"/>
    <w:qFormat/>
    <w:rsid w:val="00BB4300"/>
    <w:pPr>
      <w:spacing w:before="0"/>
    </w:pPr>
  </w:style>
  <w:style w:type="paragraph" w:customStyle="1" w:styleId="ReportText">
    <w:name w:val="Report Text"/>
    <w:link w:val="ReportTextChar"/>
    <w:qFormat/>
    <w:rsid w:val="00BB4300"/>
    <w:pPr>
      <w:spacing w:before="170" w:after="170" w:line="260" w:lineRule="atLeast"/>
    </w:pPr>
    <w:rPr>
      <w:rFonts w:cs="Times New Roman"/>
      <w:szCs w:val="20"/>
      <w:lang w:eastAsia="en-US"/>
    </w:rPr>
  </w:style>
  <w:style w:type="paragraph" w:customStyle="1" w:styleId="ReportExecSummaryText">
    <w:name w:val="Report Exec Summary Text"/>
    <w:basedOn w:val="ReportText"/>
    <w:rsid w:val="00BB4300"/>
  </w:style>
  <w:style w:type="paragraph" w:customStyle="1" w:styleId="ReportLevel2">
    <w:name w:val="Report Level 2"/>
    <w:basedOn w:val="ReportLevel1"/>
    <w:next w:val="ReportText"/>
    <w:qFormat/>
    <w:rsid w:val="00DB30B9"/>
    <w:pPr>
      <w:numPr>
        <w:ilvl w:val="1"/>
      </w:numPr>
      <w:pBdr>
        <w:bottom w:val="none" w:sz="0" w:space="0" w:color="auto"/>
      </w:pBdr>
      <w:spacing w:after="170" w:line="320" w:lineRule="atLeast"/>
      <w:outlineLvl w:val="1"/>
    </w:pPr>
    <w:rPr>
      <w:sz w:val="32"/>
    </w:rPr>
  </w:style>
  <w:style w:type="paragraph" w:customStyle="1" w:styleId="ReportLevel2NoNumber">
    <w:name w:val="Report Level 2 No Number"/>
    <w:basedOn w:val="ReportLevel2"/>
    <w:next w:val="ReportText"/>
    <w:qFormat/>
    <w:rsid w:val="00633D72"/>
    <w:pPr>
      <w:numPr>
        <w:ilvl w:val="0"/>
        <w:numId w:val="0"/>
      </w:numPr>
    </w:pPr>
  </w:style>
  <w:style w:type="paragraph" w:customStyle="1" w:styleId="ReportLevel3">
    <w:name w:val="Report Level 3"/>
    <w:basedOn w:val="ReportLevel1"/>
    <w:next w:val="ReportText"/>
    <w:qFormat/>
    <w:rsid w:val="00F945B7"/>
    <w:pPr>
      <w:numPr>
        <w:ilvl w:val="2"/>
      </w:numPr>
      <w:pBdr>
        <w:bottom w:val="none" w:sz="0" w:space="0" w:color="auto"/>
      </w:pBdr>
      <w:spacing w:after="113" w:line="320" w:lineRule="exact"/>
      <w:outlineLvl w:val="2"/>
    </w:pPr>
    <w:rPr>
      <w:sz w:val="28"/>
      <w:szCs w:val="18"/>
    </w:rPr>
  </w:style>
  <w:style w:type="paragraph" w:customStyle="1" w:styleId="ReportLevel3NoNumber">
    <w:name w:val="Report Level 3 No Number"/>
    <w:basedOn w:val="ReportLevel3"/>
    <w:next w:val="ReportText"/>
    <w:qFormat/>
    <w:rsid w:val="002D1273"/>
    <w:pPr>
      <w:numPr>
        <w:ilvl w:val="0"/>
        <w:numId w:val="0"/>
      </w:numPr>
      <w:spacing w:after="80" w:line="320" w:lineRule="atLeast"/>
    </w:pPr>
  </w:style>
  <w:style w:type="paragraph" w:customStyle="1" w:styleId="ReportLevel4">
    <w:name w:val="Report Level 4"/>
    <w:basedOn w:val="ReportLevel1"/>
    <w:next w:val="ReportText"/>
    <w:qFormat/>
    <w:rsid w:val="00F945B7"/>
    <w:pPr>
      <w:numPr>
        <w:ilvl w:val="3"/>
      </w:numPr>
      <w:pBdr>
        <w:bottom w:val="none" w:sz="0" w:space="0" w:color="auto"/>
      </w:pBdr>
      <w:spacing w:after="113" w:line="320" w:lineRule="atLeast"/>
      <w:outlineLvl w:val="3"/>
    </w:pPr>
    <w:rPr>
      <w:sz w:val="28"/>
    </w:rPr>
  </w:style>
  <w:style w:type="paragraph" w:styleId="Revision">
    <w:name w:val="Revision"/>
    <w:hidden/>
    <w:semiHidden/>
    <w:rsid w:val="0024075C"/>
    <w:rPr>
      <w:rFonts w:eastAsia="Times New Roman" w:cs="Times New Roman"/>
      <w:szCs w:val="20"/>
      <w:lang w:eastAsia="en-US"/>
    </w:rPr>
  </w:style>
  <w:style w:type="paragraph" w:customStyle="1" w:styleId="ReportList">
    <w:name w:val="Report List"/>
    <w:basedOn w:val="ReportText"/>
    <w:qFormat/>
    <w:rsid w:val="00235C74"/>
    <w:pPr>
      <w:spacing w:before="0" w:after="0"/>
    </w:pPr>
  </w:style>
  <w:style w:type="paragraph" w:customStyle="1" w:styleId="ReportList2">
    <w:name w:val="Report List 2"/>
    <w:basedOn w:val="ReportList1"/>
    <w:qFormat/>
    <w:rsid w:val="00EA08C4"/>
    <w:pPr>
      <w:numPr>
        <w:numId w:val="4"/>
      </w:numPr>
      <w:spacing w:before="0" w:after="0"/>
    </w:pPr>
  </w:style>
  <w:style w:type="paragraph" w:customStyle="1" w:styleId="ReportListNumber">
    <w:name w:val="Report List Number"/>
    <w:rsid w:val="00E3725B"/>
    <w:pPr>
      <w:numPr>
        <w:numId w:val="10"/>
      </w:numPr>
      <w:spacing w:before="113" w:after="113" w:line="260" w:lineRule="atLeast"/>
    </w:pPr>
  </w:style>
  <w:style w:type="paragraph" w:customStyle="1" w:styleId="ReportTableText">
    <w:name w:val="Report Table Text"/>
    <w:basedOn w:val="ReportText"/>
    <w:qFormat/>
    <w:rsid w:val="002D1273"/>
    <w:pPr>
      <w:spacing w:before="57" w:after="57" w:line="200" w:lineRule="atLeast"/>
    </w:pPr>
    <w:rPr>
      <w:sz w:val="20"/>
    </w:rPr>
  </w:style>
  <w:style w:type="paragraph" w:customStyle="1" w:styleId="ReportPicTextBox">
    <w:name w:val="Report Pic+Text Box"/>
    <w:basedOn w:val="ReportTableText"/>
    <w:rsid w:val="00633D72"/>
    <w:pPr>
      <w:spacing w:before="170" w:after="113"/>
      <w:ind w:left="170" w:right="170"/>
    </w:pPr>
  </w:style>
  <w:style w:type="paragraph" w:customStyle="1" w:styleId="ReportReference">
    <w:name w:val="Report Reference"/>
    <w:next w:val="ReportText"/>
    <w:qFormat/>
    <w:rsid w:val="00633D72"/>
    <w:pPr>
      <w:numPr>
        <w:numId w:val="5"/>
      </w:numPr>
      <w:tabs>
        <w:tab w:val="left" w:pos="1080"/>
      </w:tabs>
      <w:spacing w:before="120" w:after="138" w:line="260" w:lineRule="atLeast"/>
    </w:pPr>
    <w:rPr>
      <w:rFonts w:eastAsia="Times New Roman" w:cs="Times New Roman"/>
      <w:szCs w:val="20"/>
      <w:lang w:eastAsia="en-US"/>
    </w:rPr>
  </w:style>
  <w:style w:type="table" w:customStyle="1" w:styleId="ReportTable">
    <w:name w:val="Report Table"/>
    <w:basedOn w:val="TableNormal"/>
    <w:rsid w:val="00882455"/>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DADADA"/>
      </w:tcPr>
    </w:tblStylePr>
  </w:style>
  <w:style w:type="table" w:customStyle="1" w:styleId="ReportTablewithoutheader">
    <w:name w:val="Report Table without header"/>
    <w:basedOn w:val="ReportTable"/>
    <w:rsid w:val="00633D72"/>
    <w:tblPr/>
    <w:tcPr>
      <w:shd w:val="clear" w:color="auto" w:fill="auto"/>
    </w:tcPr>
    <w:tblStylePr w:type="firstRow">
      <w:rPr>
        <w:b w:val="0"/>
      </w:rPr>
      <w:tblPr/>
      <w:tcPr>
        <w:shd w:val="clear" w:color="auto" w:fill="FFFFFF"/>
      </w:tcPr>
    </w:tblStylePr>
  </w:style>
  <w:style w:type="paragraph" w:styleId="TableofFigures">
    <w:name w:val="table of figures"/>
    <w:basedOn w:val="Normal"/>
    <w:next w:val="Normal"/>
    <w:semiHidden/>
    <w:rsid w:val="00633D72"/>
    <w:pPr>
      <w:spacing w:after="60" w:line="260" w:lineRule="exact"/>
    </w:pPr>
  </w:style>
  <w:style w:type="paragraph" w:styleId="TOC2">
    <w:name w:val="toc 2"/>
    <w:aliases w:val="Report Contents Level 2"/>
    <w:basedOn w:val="TOC1"/>
    <w:next w:val="Normal"/>
    <w:uiPriority w:val="39"/>
    <w:rsid w:val="00220FD0"/>
    <w:pPr>
      <w:spacing w:before="0" w:after="60"/>
      <w:ind w:left="1815" w:hanging="964"/>
    </w:pPr>
    <w:rPr>
      <w:b w:val="0"/>
    </w:rPr>
  </w:style>
  <w:style w:type="paragraph" w:styleId="TOC3">
    <w:name w:val="toc 3"/>
    <w:aliases w:val="Report Contents Level 3"/>
    <w:basedOn w:val="TOC2"/>
    <w:next w:val="Normal"/>
    <w:semiHidden/>
    <w:rsid w:val="00633D72"/>
    <w:pPr>
      <w:ind w:left="851" w:firstLine="0"/>
    </w:pPr>
  </w:style>
  <w:style w:type="paragraph" w:styleId="TOC4">
    <w:name w:val="toc 4"/>
    <w:aliases w:val="Report Contents Level 4"/>
    <w:basedOn w:val="TOC3"/>
    <w:next w:val="Normal"/>
    <w:semiHidden/>
    <w:rsid w:val="00220FD0"/>
    <w:pPr>
      <w:ind w:left="0"/>
    </w:pPr>
  </w:style>
  <w:style w:type="paragraph" w:styleId="TOC8">
    <w:name w:val="toc 8"/>
    <w:aliases w:val="ArupSpec Level 2"/>
    <w:basedOn w:val="Normal"/>
    <w:next w:val="Normal"/>
    <w:semiHidden/>
    <w:rsid w:val="00220FD0"/>
    <w:pPr>
      <w:tabs>
        <w:tab w:val="right" w:pos="7938"/>
      </w:tabs>
      <w:spacing w:after="60" w:line="260" w:lineRule="exact"/>
      <w:ind w:left="851" w:right="170" w:hanging="851"/>
    </w:pPr>
    <w:rPr>
      <w:noProof/>
    </w:rPr>
  </w:style>
  <w:style w:type="paragraph" w:styleId="TOC9">
    <w:name w:val="toc 9"/>
    <w:aliases w:val="Report Contents Exec Summary"/>
    <w:basedOn w:val="TOC1"/>
    <w:next w:val="Normal"/>
    <w:uiPriority w:val="39"/>
    <w:rsid w:val="00633D72"/>
  </w:style>
  <w:style w:type="numbering" w:customStyle="1" w:styleId="ReportListLevelStyle">
    <w:name w:val="Report List Level Style"/>
    <w:uiPriority w:val="99"/>
    <w:rsid w:val="00DB30B9"/>
    <w:pPr>
      <w:numPr>
        <w:numId w:val="6"/>
      </w:numPr>
    </w:pPr>
  </w:style>
  <w:style w:type="paragraph" w:customStyle="1" w:styleId="CVProjectHeading">
    <w:name w:val="CV Project Heading"/>
    <w:next w:val="Normal"/>
    <w:rsid w:val="00E3725B"/>
    <w:pPr>
      <w:spacing w:after="57" w:line="260" w:lineRule="atLeast"/>
    </w:pPr>
    <w:rPr>
      <w:b/>
    </w:rPr>
  </w:style>
  <w:style w:type="paragraph" w:customStyle="1" w:styleId="CVBullets">
    <w:name w:val="CV Bullets"/>
    <w:rsid w:val="00E3725B"/>
    <w:pPr>
      <w:numPr>
        <w:numId w:val="7"/>
      </w:numPr>
      <w:spacing w:before="113" w:after="113" w:line="260" w:lineRule="atLeast"/>
      <w:ind w:left="357" w:hanging="357"/>
    </w:pPr>
  </w:style>
  <w:style w:type="table" w:customStyle="1" w:styleId="ReportSummaryTable">
    <w:name w:val="Report Summary Table"/>
    <w:basedOn w:val="TableNormal"/>
    <w:uiPriority w:val="99"/>
    <w:rsid w:val="000F5B5F"/>
    <w:rPr>
      <w:sz w:val="20"/>
    </w:rPr>
    <w:tblPr>
      <w:tblCellMar>
        <w:left w:w="0" w:type="dxa"/>
        <w:bottom w:w="170" w:type="dxa"/>
        <w:right w:w="0" w:type="dxa"/>
      </w:tblCellMar>
    </w:tblPr>
    <w:tcPr>
      <w:shd w:val="clear" w:color="auto" w:fill="DADADA"/>
    </w:tcPr>
  </w:style>
  <w:style w:type="table" w:customStyle="1" w:styleId="ReportImageOnly">
    <w:name w:val="Report Image Only"/>
    <w:basedOn w:val="TableNormal"/>
    <w:uiPriority w:val="99"/>
    <w:rsid w:val="000F5B5F"/>
    <w:tblPr>
      <w:tblCellMar>
        <w:left w:w="0" w:type="dxa"/>
        <w:right w:w="0" w:type="dxa"/>
      </w:tblCellMar>
    </w:tblPr>
  </w:style>
  <w:style w:type="character" w:customStyle="1" w:styleId="ReportTextChar">
    <w:name w:val="Report Text Char"/>
    <w:basedOn w:val="DefaultParagraphFont"/>
    <w:link w:val="ReportText"/>
    <w:rsid w:val="00BB4300"/>
    <w:rPr>
      <w:rFonts w:cs="Times New Roman"/>
      <w:szCs w:val="20"/>
      <w:lang w:eastAsia="en-US"/>
    </w:rPr>
  </w:style>
  <w:style w:type="table" w:customStyle="1" w:styleId="Reportimagewithtext">
    <w:name w:val="Report image with text"/>
    <w:basedOn w:val="TableNormal"/>
    <w:uiPriority w:val="99"/>
    <w:rsid w:val="000F5B5F"/>
    <w:tblPr>
      <w:tblCellMar>
        <w:left w:w="0" w:type="dxa"/>
        <w:right w:w="0" w:type="dxa"/>
      </w:tblCellMar>
    </w:tblPr>
    <w:tblStylePr w:type="lastCol">
      <w:tblPr/>
      <w:tcPr>
        <w:shd w:val="clear" w:color="auto" w:fill="DADADA"/>
      </w:tcPr>
    </w:tblStylePr>
  </w:style>
  <w:style w:type="paragraph" w:customStyle="1" w:styleId="ReportTableNoSpacing">
    <w:name w:val="Report Table No Spacing"/>
    <w:basedOn w:val="ReportText"/>
    <w:qFormat/>
    <w:rsid w:val="002D1273"/>
    <w:pPr>
      <w:spacing w:before="0" w:after="0" w:line="240" w:lineRule="auto"/>
    </w:pPr>
    <w:rPr>
      <w:sz w:val="20"/>
    </w:rPr>
  </w:style>
  <w:style w:type="numbering" w:customStyle="1" w:styleId="ReportBulletListStyle">
    <w:name w:val="Report Bullet List Style"/>
    <w:uiPriority w:val="99"/>
    <w:rsid w:val="00E6773E"/>
    <w:pPr>
      <w:numPr>
        <w:numId w:val="8"/>
      </w:numPr>
    </w:pPr>
  </w:style>
  <w:style w:type="paragraph" w:customStyle="1" w:styleId="ReportInsertPicture">
    <w:name w:val="Report Insert Picture"/>
    <w:basedOn w:val="ReportText"/>
    <w:next w:val="ReportText"/>
    <w:qFormat/>
    <w:rsid w:val="00DB4CF5"/>
  </w:style>
  <w:style w:type="numbering" w:customStyle="1" w:styleId="ReportListNumberStyle">
    <w:name w:val="Report List Number Style"/>
    <w:uiPriority w:val="99"/>
    <w:rsid w:val="004D7D92"/>
    <w:pPr>
      <w:numPr>
        <w:numId w:val="10"/>
      </w:numPr>
    </w:pPr>
  </w:style>
  <w:style w:type="table" w:styleId="GridTable1Light">
    <w:name w:val="Grid Table 1 Light"/>
    <w:basedOn w:val="TableNormal"/>
    <w:uiPriority w:val="46"/>
    <w:rsid w:val="00C6346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634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C6346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C6346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C6346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C6346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next w:val="Normal"/>
    <w:semiHidden/>
    <w:rsid w:val="003519D4"/>
    <w:rPr>
      <w:rFonts w:ascii="Arial" w:eastAsia="Times New Roman" w:hAnsi="Arial" w:cs="Times New Roman"/>
      <w:b/>
      <w:sz w:val="20"/>
      <w:szCs w:val="20"/>
      <w:lang w:eastAsia="en-US"/>
    </w:rPr>
  </w:style>
  <w:style w:type="paragraph" w:styleId="TOC6">
    <w:name w:val="toc 6"/>
    <w:next w:val="Normal"/>
    <w:semiHidden/>
    <w:rsid w:val="003519D4"/>
    <w:rPr>
      <w:rFonts w:ascii="Arial" w:eastAsia="Times New Roman" w:hAnsi="Arial" w:cs="Times New Roman"/>
      <w:sz w:val="20"/>
      <w:szCs w:val="20"/>
      <w:lang w:eastAsia="en-US"/>
    </w:rPr>
  </w:style>
  <w:style w:type="paragraph" w:styleId="TOC7">
    <w:name w:val="toc 7"/>
    <w:aliases w:val="ArupSpec Level 1"/>
    <w:next w:val="Normal"/>
    <w:semiHidden/>
    <w:rsid w:val="003519D4"/>
    <w:pPr>
      <w:tabs>
        <w:tab w:val="left" w:pos="1383"/>
        <w:tab w:val="right" w:pos="9356"/>
      </w:tabs>
      <w:spacing w:before="120"/>
      <w:ind w:left="1384" w:hanging="851"/>
    </w:pPr>
    <w:rPr>
      <w:rFonts w:ascii="Arial" w:eastAsia="Times New Roman" w:hAnsi="Arial" w:cs="Times New Roman"/>
      <w:noProof/>
      <w:sz w:val="20"/>
      <w:szCs w:val="20"/>
      <w:lang w:eastAsia="en-US"/>
    </w:rPr>
  </w:style>
  <w:style w:type="paragraph" w:customStyle="1" w:styleId="NormalComplexArial">
    <w:name w:val="Normal + (Complex) Arial"/>
    <w:basedOn w:val="Normal"/>
    <w:rsid w:val="003519D4"/>
    <w:pPr>
      <w:ind w:left="333"/>
      <w:jc w:val="center"/>
    </w:pPr>
    <w:rPr>
      <w:rFonts w:ascii="Arial" w:eastAsia="PMingLiU" w:hAnsi="Arial" w:cs="Times New Roman"/>
      <w:b/>
      <w:bCs/>
      <w:sz w:val="20"/>
      <w:szCs w:val="20"/>
      <w:lang w:val="en-US"/>
    </w:rPr>
  </w:style>
  <w:style w:type="paragraph" w:customStyle="1" w:styleId="Default">
    <w:name w:val="Default"/>
    <w:rsid w:val="003519D4"/>
    <w:pPr>
      <w:autoSpaceDE w:val="0"/>
      <w:autoSpaceDN w:val="0"/>
      <w:adjustRightInd w:val="0"/>
    </w:pPr>
    <w:rPr>
      <w:rFonts w:ascii="Myriad Pro" w:eastAsia="SimSun" w:hAnsi="Myriad Pro" w:cs="Myriad Pro"/>
      <w:color w:val="000000"/>
      <w:lang w:val="en-US"/>
    </w:rPr>
  </w:style>
  <w:style w:type="paragraph" w:styleId="HTMLPreformatted">
    <w:name w:val="HTML Preformatted"/>
    <w:basedOn w:val="Normal"/>
    <w:link w:val="HTMLPreformattedChar"/>
    <w:semiHidden/>
    <w:rsid w:val="00351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PMingLiU" w:hAnsi="Courier New" w:cs="Courier New"/>
      <w:sz w:val="20"/>
      <w:szCs w:val="20"/>
      <w:lang w:val="en-US" w:eastAsia="zh-TW"/>
    </w:rPr>
  </w:style>
  <w:style w:type="character" w:customStyle="1" w:styleId="HTMLPreformattedChar">
    <w:name w:val="HTML Preformatted Char"/>
    <w:basedOn w:val="DefaultParagraphFont"/>
    <w:link w:val="HTMLPreformatted"/>
    <w:semiHidden/>
    <w:rsid w:val="003519D4"/>
    <w:rPr>
      <w:rFonts w:ascii="Courier New" w:eastAsia="PMingLiU" w:hAnsi="Courier New" w:cs="Courier New"/>
      <w:sz w:val="20"/>
      <w:szCs w:val="20"/>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83580">
      <w:bodyDiv w:val="1"/>
      <w:marLeft w:val="0"/>
      <w:marRight w:val="0"/>
      <w:marTop w:val="0"/>
      <w:marBottom w:val="0"/>
      <w:divBdr>
        <w:top w:val="none" w:sz="0" w:space="0" w:color="auto"/>
        <w:left w:val="none" w:sz="0" w:space="0" w:color="auto"/>
        <w:bottom w:val="none" w:sz="0" w:space="0" w:color="auto"/>
        <w:right w:val="none" w:sz="0" w:space="0" w:color="auto"/>
      </w:divBdr>
    </w:div>
    <w:div w:id="239995226">
      <w:bodyDiv w:val="1"/>
      <w:marLeft w:val="0"/>
      <w:marRight w:val="0"/>
      <w:marTop w:val="0"/>
      <w:marBottom w:val="0"/>
      <w:divBdr>
        <w:top w:val="none" w:sz="0" w:space="0" w:color="auto"/>
        <w:left w:val="none" w:sz="0" w:space="0" w:color="auto"/>
        <w:bottom w:val="none" w:sz="0" w:space="0" w:color="auto"/>
        <w:right w:val="none" w:sz="0" w:space="0" w:color="auto"/>
      </w:divBdr>
    </w:div>
    <w:div w:id="246305951">
      <w:bodyDiv w:val="1"/>
      <w:marLeft w:val="0"/>
      <w:marRight w:val="0"/>
      <w:marTop w:val="0"/>
      <w:marBottom w:val="0"/>
      <w:divBdr>
        <w:top w:val="none" w:sz="0" w:space="0" w:color="auto"/>
        <w:left w:val="none" w:sz="0" w:space="0" w:color="auto"/>
        <w:bottom w:val="none" w:sz="0" w:space="0" w:color="auto"/>
        <w:right w:val="none" w:sz="0" w:space="0" w:color="auto"/>
      </w:divBdr>
    </w:div>
    <w:div w:id="259528363">
      <w:bodyDiv w:val="1"/>
      <w:marLeft w:val="0"/>
      <w:marRight w:val="0"/>
      <w:marTop w:val="0"/>
      <w:marBottom w:val="0"/>
      <w:divBdr>
        <w:top w:val="none" w:sz="0" w:space="0" w:color="auto"/>
        <w:left w:val="none" w:sz="0" w:space="0" w:color="auto"/>
        <w:bottom w:val="none" w:sz="0" w:space="0" w:color="auto"/>
        <w:right w:val="none" w:sz="0" w:space="0" w:color="auto"/>
      </w:divBdr>
    </w:div>
    <w:div w:id="929698063">
      <w:bodyDiv w:val="1"/>
      <w:marLeft w:val="0"/>
      <w:marRight w:val="0"/>
      <w:marTop w:val="0"/>
      <w:marBottom w:val="0"/>
      <w:divBdr>
        <w:top w:val="none" w:sz="0" w:space="0" w:color="auto"/>
        <w:left w:val="none" w:sz="0" w:space="0" w:color="auto"/>
        <w:bottom w:val="none" w:sz="0" w:space="0" w:color="auto"/>
        <w:right w:val="none" w:sz="0" w:space="0" w:color="auto"/>
      </w:divBdr>
    </w:div>
    <w:div w:id="1117716618">
      <w:bodyDiv w:val="1"/>
      <w:marLeft w:val="0"/>
      <w:marRight w:val="0"/>
      <w:marTop w:val="0"/>
      <w:marBottom w:val="0"/>
      <w:divBdr>
        <w:top w:val="none" w:sz="0" w:space="0" w:color="auto"/>
        <w:left w:val="none" w:sz="0" w:space="0" w:color="auto"/>
        <w:bottom w:val="none" w:sz="0" w:space="0" w:color="auto"/>
        <w:right w:val="none" w:sz="0" w:space="0" w:color="auto"/>
      </w:divBdr>
    </w:div>
    <w:div w:id="121478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3.jpg"/><Relationship Id="rId7" Type="http://schemas.openxmlformats.org/officeDocument/2006/relationships/image" Target="media/image11.png"/><Relationship Id="rId12" Type="http://schemas.openxmlformats.org/officeDocument/2006/relationships/image" Target="media/image16.jpg"/><Relationship Id="rId2" Type="http://schemas.openxmlformats.org/officeDocument/2006/relationships/image" Target="media/image2.jpg"/><Relationship Id="rId1" Type="http://schemas.openxmlformats.org/officeDocument/2006/relationships/image" Target="media/image1.jpg"/><Relationship Id="rId6" Type="http://schemas.openxmlformats.org/officeDocument/2006/relationships/image" Target="media/image6.jpg"/><Relationship Id="rId11" Type="http://schemas.openxmlformats.org/officeDocument/2006/relationships/image" Target="media/image15.jpg"/><Relationship Id="rId5" Type="http://schemas.openxmlformats.org/officeDocument/2006/relationships/image" Target="media/image5.png"/><Relationship Id="rId10" Type="http://schemas.openxmlformats.org/officeDocument/2006/relationships/image" Target="media/image14.jpg"/><Relationship Id="rId4" Type="http://schemas.openxmlformats.org/officeDocument/2006/relationships/image" Target="media/image4.jpg"/><Relationship Id="rId9" Type="http://schemas.openxmlformats.org/officeDocument/2006/relationships/image" Target="media/image13.jpg"/></Relationship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header" Target="header1.xml"/><Relationship Id="rId26" Type="http://schemas.openxmlformats.org/officeDocument/2006/relationships/image" Target="media/image8.jpeg"/><Relationship Id="rId39" Type="http://schemas.openxmlformats.org/officeDocument/2006/relationships/image" Target="media/image23.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emf"/><Relationship Id="rId63" Type="http://schemas.openxmlformats.org/officeDocument/2006/relationships/image" Target="media/image43.png"/><Relationship Id="rId68" Type="http://schemas.openxmlformats.org/officeDocument/2006/relationships/image" Target="media/image49.png"/><Relationship Id="rId76" Type="http://schemas.openxmlformats.org/officeDocument/2006/relationships/glossaryDocument" Target="glossary/document.xml"/><Relationship Id="rId7" Type="http://schemas.openxmlformats.org/officeDocument/2006/relationships/customXml" Target="../customXml/item6.xml"/><Relationship Id="rId71" Type="http://schemas.openxmlformats.org/officeDocument/2006/relationships/image" Target="media/image52.png"/><Relationship Id="rId2" Type="http://schemas.openxmlformats.org/officeDocument/2006/relationships/customXml" Target="../customXml/item1.xml"/><Relationship Id="rId16" Type="http://schemas.openxmlformats.org/officeDocument/2006/relationships/comments" Target="comments.xml"/><Relationship Id="rId29" Type="http://schemas.openxmlformats.org/officeDocument/2006/relationships/header" Target="header5.xml"/><Relationship Id="rId11" Type="http://schemas.openxmlformats.org/officeDocument/2006/relationships/styles" Target="styles.xml"/><Relationship Id="rId24" Type="http://schemas.openxmlformats.org/officeDocument/2006/relationships/image" Target="media/image7.wmf"/><Relationship Id="rId32" Type="http://schemas.openxmlformats.org/officeDocument/2006/relationships/footer" Target="footer5.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footer" Target="footer6.xml"/><Relationship Id="rId5" Type="http://schemas.openxmlformats.org/officeDocument/2006/relationships/customXml" Target="../customXml/item4.xml"/><Relationship Id="rId15" Type="http://schemas.openxmlformats.org/officeDocument/2006/relationships/endnotes" Target="endnotes.xml"/><Relationship Id="rId23" Type="http://schemas.openxmlformats.org/officeDocument/2006/relationships/footer" Target="footer3.xml"/><Relationship Id="rId28" Type="http://schemas.openxmlformats.org/officeDocument/2006/relationships/image" Target="media/image10.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numbering" Target="numbering.xml"/><Relationship Id="rId19"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28.png"/><Relationship Id="rId52" Type="http://schemas.openxmlformats.org/officeDocument/2006/relationships/oleObject" Target="embeddings/oleObject1.bin"/><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header" Target="header7.xml"/><Relationship Id="rId4" Type="http://schemas.openxmlformats.org/officeDocument/2006/relationships/customXml" Target="../customXml/item3.xml"/><Relationship Id="rId9" Type="http://schemas.openxmlformats.org/officeDocument/2006/relationships/customXml" Target="../customXml/item8.xml"/><Relationship Id="rId14" Type="http://schemas.openxmlformats.org/officeDocument/2006/relationships/footnotes" Target="footnotes.xml"/><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footer" Target="footer4.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emf"/><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customXml" Target="../customXml/item7.xml"/><Relationship Id="rId51" Type="http://schemas.openxmlformats.org/officeDocument/2006/relationships/image" Target="media/image35.png"/><Relationship Id="rId72" Type="http://schemas.openxmlformats.org/officeDocument/2006/relationships/image" Target="media/image53.png"/><Relationship Id="rId3" Type="http://schemas.openxmlformats.org/officeDocument/2006/relationships/customXml" Target="../customXml/item2.xml"/><Relationship Id="rId12" Type="http://schemas.openxmlformats.org/officeDocument/2006/relationships/settings" Target="settings.xml"/><Relationship Id="rId17" Type="http://schemas.microsoft.com/office/2011/relationships/commentsExtended" Target="commentsExtended.xml"/><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ustomXml" Target="../customXml/item5.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Oasys\OvaWord\Reports\Report.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DBAF279A615474E819F032728813789"/>
        <w:category>
          <w:name w:val="General"/>
          <w:gallery w:val="placeholder"/>
        </w:category>
        <w:types>
          <w:type w:val="bbPlcHdr"/>
        </w:types>
        <w:behaviors>
          <w:behavior w:val="content"/>
        </w:behaviors>
        <w:guid w:val="{16D207AF-B86C-4F34-A2CE-A64FDF71B156}"/>
      </w:docPartPr>
      <w:docPartBody>
        <w:p w:rsidR="00D05A53" w:rsidRDefault="00D05A53">
          <w:r w:rsidRPr="00DF15DB">
            <w:rPr>
              <w:rStyle w:val="PlaceholderText"/>
            </w:rPr>
            <w:t xml:space="preserve"> </w:t>
          </w:r>
        </w:p>
      </w:docPartBody>
    </w:docPart>
    <w:docPart>
      <w:docPartPr>
        <w:name w:val="5C7155DBADB44D3193C4E5F7871CA8AE"/>
        <w:category>
          <w:name w:val="General"/>
          <w:gallery w:val="placeholder"/>
        </w:category>
        <w:types>
          <w:type w:val="bbPlcHdr"/>
        </w:types>
        <w:behaviors>
          <w:behavior w:val="content"/>
        </w:behaviors>
        <w:guid w:val="{588DEA8F-92F9-4EF1-823B-8F77F31739CC}"/>
      </w:docPartPr>
      <w:docPartBody>
        <w:p w:rsidR="00D05A53" w:rsidRDefault="00D05A53">
          <w:r w:rsidRPr="00DF15DB">
            <w:rPr>
              <w:rStyle w:val="PlaceholderText"/>
            </w:rPr>
            <w:t xml:space="preserve"> </w:t>
          </w:r>
        </w:p>
      </w:docPartBody>
    </w:docPart>
    <w:docPart>
      <w:docPartPr>
        <w:name w:val="61A6EE6A1B824589A4AA3EC7D52C457B"/>
        <w:category>
          <w:name w:val="General"/>
          <w:gallery w:val="placeholder"/>
        </w:category>
        <w:types>
          <w:type w:val="bbPlcHdr"/>
        </w:types>
        <w:behaviors>
          <w:behavior w:val="content"/>
        </w:behaviors>
        <w:guid w:val="{2F72662A-5941-4791-9520-A7410AADFDD7}"/>
      </w:docPartPr>
      <w:docPartBody>
        <w:p w:rsidR="00D05A53" w:rsidRDefault="00D05A53">
          <w:r w:rsidRPr="00DF15DB">
            <w:rPr>
              <w:rStyle w:val="PlaceholderText"/>
            </w:rPr>
            <w:t xml:space="preserve"> </w:t>
          </w:r>
        </w:p>
      </w:docPartBody>
    </w:docPart>
    <w:docPart>
      <w:docPartPr>
        <w:name w:val="5EDE4609947D4907B531116FC3434B07"/>
        <w:category>
          <w:name w:val="General"/>
          <w:gallery w:val="placeholder"/>
        </w:category>
        <w:types>
          <w:type w:val="bbPlcHdr"/>
        </w:types>
        <w:behaviors>
          <w:behavior w:val="content"/>
        </w:behaviors>
        <w:guid w:val="{0291AD5C-3D80-42AD-B3DD-4F6DD658F198}"/>
      </w:docPartPr>
      <w:docPartBody>
        <w:p w:rsidR="00D05A53" w:rsidRDefault="00D05A53">
          <w:r w:rsidRPr="00DF15DB">
            <w:rPr>
              <w:rStyle w:val="PlaceholderText"/>
            </w:rPr>
            <w:t xml:space="preserve"> </w:t>
          </w:r>
        </w:p>
      </w:docPartBody>
    </w:docPart>
    <w:docPart>
      <w:docPartPr>
        <w:name w:val="4C5E825961F14B2CB6C4A536CB935D73"/>
        <w:category>
          <w:name w:val="General"/>
          <w:gallery w:val="placeholder"/>
        </w:category>
        <w:types>
          <w:type w:val="bbPlcHdr"/>
        </w:types>
        <w:behaviors>
          <w:behavior w:val="content"/>
        </w:behaviors>
        <w:guid w:val="{A6FE6F81-5987-4B55-903D-AEBCFEC83FF8}"/>
      </w:docPartPr>
      <w:docPartBody>
        <w:p w:rsidR="00D05A53" w:rsidRDefault="00D05A53">
          <w:r w:rsidRPr="00DF15DB">
            <w:rPr>
              <w:rStyle w:val="PlaceholderText"/>
            </w:rPr>
            <w:t xml:space="preserve"> </w:t>
          </w:r>
        </w:p>
      </w:docPartBody>
    </w:docPart>
    <w:docPart>
      <w:docPartPr>
        <w:name w:val="202FB3DDC25D4A19B619A5467BA04DA1"/>
        <w:category>
          <w:name w:val="General"/>
          <w:gallery w:val="placeholder"/>
        </w:category>
        <w:types>
          <w:type w:val="bbPlcHdr"/>
        </w:types>
        <w:behaviors>
          <w:behavior w:val="content"/>
        </w:behaviors>
        <w:guid w:val="{8838AC6B-4144-4E3A-B989-8BBAA5A2A2C3}"/>
      </w:docPartPr>
      <w:docPartBody>
        <w:p w:rsidR="00D05A53" w:rsidRDefault="00D05A53">
          <w:r w:rsidRPr="00DF15DB">
            <w:rPr>
              <w:rStyle w:val="PlaceholderText"/>
            </w:rPr>
            <w:t xml:space="preserve"> </w:t>
          </w:r>
        </w:p>
      </w:docPartBody>
    </w:docPart>
    <w:docPart>
      <w:docPartPr>
        <w:name w:val="CE9CE5FF1C7542C2BDF98C06AEDDA118"/>
        <w:category>
          <w:name w:val="General"/>
          <w:gallery w:val="placeholder"/>
        </w:category>
        <w:types>
          <w:type w:val="bbPlcHdr"/>
        </w:types>
        <w:behaviors>
          <w:behavior w:val="content"/>
        </w:behaviors>
        <w:guid w:val="{62303BD8-A435-49A7-8392-AFD777FEF9C5}"/>
      </w:docPartPr>
      <w:docPartBody>
        <w:p w:rsidR="00D05A53" w:rsidRDefault="00D05A53">
          <w:r w:rsidRPr="00DF15DB">
            <w:rPr>
              <w:rStyle w:val="PlaceholderText"/>
            </w:rPr>
            <w:t xml:space="preserve"> </w:t>
          </w:r>
        </w:p>
      </w:docPartBody>
    </w:docPart>
    <w:docPart>
      <w:docPartPr>
        <w:name w:val="1F0DC85B181B407D8C4E3B1D5961AAD9"/>
        <w:category>
          <w:name w:val="General"/>
          <w:gallery w:val="placeholder"/>
        </w:category>
        <w:types>
          <w:type w:val="bbPlcHdr"/>
        </w:types>
        <w:behaviors>
          <w:behavior w:val="content"/>
        </w:behaviors>
        <w:guid w:val="{E6123707-5336-44FB-90A0-CC564F5A685A}"/>
      </w:docPartPr>
      <w:docPartBody>
        <w:p w:rsidR="00D05A53" w:rsidRDefault="00D05A53">
          <w:r w:rsidRPr="00DF15DB">
            <w:rPr>
              <w:rStyle w:val="PlaceholderText"/>
            </w:rPr>
            <w:t xml:space="preserve"> </w:t>
          </w:r>
        </w:p>
      </w:docPartBody>
    </w:docPart>
    <w:docPart>
      <w:docPartPr>
        <w:name w:val="8B2181290A59474483CCD5938A71189B"/>
        <w:category>
          <w:name w:val="General"/>
          <w:gallery w:val="placeholder"/>
        </w:category>
        <w:types>
          <w:type w:val="bbPlcHdr"/>
        </w:types>
        <w:behaviors>
          <w:behavior w:val="content"/>
        </w:behaviors>
        <w:guid w:val="{21FEAD23-838C-4FF2-BD57-F76256C81776}"/>
      </w:docPartPr>
      <w:docPartBody>
        <w:p w:rsidR="00D05A53" w:rsidRDefault="00D05A53">
          <w:r w:rsidRPr="00DF15DB">
            <w:rPr>
              <w:rStyle w:val="PlaceholderText"/>
            </w:rPr>
            <w:t xml:space="preserve"> </w:t>
          </w:r>
        </w:p>
      </w:docPartBody>
    </w:docPart>
    <w:docPart>
      <w:docPartPr>
        <w:name w:val="946B85D223C54011AD0264EBC0AEA7E7"/>
        <w:category>
          <w:name w:val="General"/>
          <w:gallery w:val="placeholder"/>
        </w:category>
        <w:types>
          <w:type w:val="bbPlcHdr"/>
        </w:types>
        <w:behaviors>
          <w:behavior w:val="content"/>
        </w:behaviors>
        <w:guid w:val="{885206FF-7A54-4103-827C-66A063EA4BC7}"/>
      </w:docPartPr>
      <w:docPartBody>
        <w:p w:rsidR="00D05A53" w:rsidRDefault="00D05A53">
          <w:r w:rsidRPr="00DF15DB">
            <w:rPr>
              <w:rStyle w:val="PlaceholderText"/>
            </w:rPr>
            <w:t xml:space="preserve"> </w:t>
          </w:r>
        </w:p>
      </w:docPartBody>
    </w:docPart>
    <w:docPart>
      <w:docPartPr>
        <w:name w:val="1C06ECA59B6D45898EB71AE6B33152E4"/>
        <w:category>
          <w:name w:val="General"/>
          <w:gallery w:val="placeholder"/>
        </w:category>
        <w:types>
          <w:type w:val="bbPlcHdr"/>
        </w:types>
        <w:behaviors>
          <w:behavior w:val="content"/>
        </w:behaviors>
        <w:guid w:val="{BB48E0B0-D2CB-4D61-8CC9-73E7305BFBEE}"/>
      </w:docPartPr>
      <w:docPartBody>
        <w:p w:rsidR="00D05A53" w:rsidRDefault="00D05A53">
          <w:r w:rsidRPr="00DF15DB">
            <w:rPr>
              <w:rStyle w:val="PlaceholderText"/>
            </w:rPr>
            <w:t xml:space="preserve"> </w:t>
          </w:r>
        </w:p>
      </w:docPartBody>
    </w:docPart>
    <w:docPart>
      <w:docPartPr>
        <w:name w:val="691E289044BF46149DA16D6F4EE14AD4"/>
        <w:category>
          <w:name w:val="General"/>
          <w:gallery w:val="placeholder"/>
        </w:category>
        <w:types>
          <w:type w:val="bbPlcHdr"/>
        </w:types>
        <w:behaviors>
          <w:behavior w:val="content"/>
        </w:behaviors>
        <w:guid w:val="{EBEA56AD-D264-4A15-9E43-B16B80FFC103}"/>
      </w:docPartPr>
      <w:docPartBody>
        <w:p w:rsidR="00D05A53" w:rsidRDefault="00D05A53">
          <w:r w:rsidRPr="00DF15DB">
            <w:rPr>
              <w:rStyle w:val="PlaceholderText"/>
            </w:rPr>
            <w:t xml:space="preserve"> </w:t>
          </w:r>
        </w:p>
      </w:docPartBody>
    </w:docPart>
    <w:docPart>
      <w:docPartPr>
        <w:name w:val="40D6AA131D7E47E296CCA0E2059E291C"/>
        <w:category>
          <w:name w:val="General"/>
          <w:gallery w:val="placeholder"/>
        </w:category>
        <w:types>
          <w:type w:val="bbPlcHdr"/>
        </w:types>
        <w:behaviors>
          <w:behavior w:val="content"/>
        </w:behaviors>
        <w:guid w:val="{084721C2-2BCC-4037-9658-DD4ABA11544C}"/>
      </w:docPartPr>
      <w:docPartBody>
        <w:p w:rsidR="00D05A53" w:rsidRDefault="00D05A53">
          <w:r w:rsidRPr="00DF15DB">
            <w:rPr>
              <w:rStyle w:val="PlaceholderText"/>
            </w:rPr>
            <w:t xml:space="preserve"> </w:t>
          </w:r>
        </w:p>
      </w:docPartBody>
    </w:docPart>
    <w:docPart>
      <w:docPartPr>
        <w:name w:val="9FE4B55FF8AA40E5AE9EAC85A25C7DA3"/>
        <w:category>
          <w:name w:val="General"/>
          <w:gallery w:val="placeholder"/>
        </w:category>
        <w:types>
          <w:type w:val="bbPlcHdr"/>
        </w:types>
        <w:behaviors>
          <w:behavior w:val="content"/>
        </w:behaviors>
        <w:guid w:val="{DC99B3D4-7EBA-46F2-854A-332770FCFC95}"/>
      </w:docPartPr>
      <w:docPartBody>
        <w:p w:rsidR="00D05A53" w:rsidRDefault="00D05A53">
          <w:r w:rsidRPr="00DF15DB">
            <w:rPr>
              <w:rStyle w:val="PlaceholderText"/>
            </w:rPr>
            <w:t xml:space="preserve"> </w:t>
          </w:r>
        </w:p>
      </w:docPartBody>
    </w:docPart>
    <w:docPart>
      <w:docPartPr>
        <w:name w:val="8E3DC09A988A463285016A703AA64476"/>
        <w:category>
          <w:name w:val="General"/>
          <w:gallery w:val="placeholder"/>
        </w:category>
        <w:types>
          <w:type w:val="bbPlcHdr"/>
        </w:types>
        <w:behaviors>
          <w:behavior w:val="content"/>
        </w:behaviors>
        <w:guid w:val="{D45C074E-E678-4726-B595-3C05CE663915}"/>
      </w:docPartPr>
      <w:docPartBody>
        <w:p w:rsidR="00D05A53" w:rsidRDefault="00D05A53">
          <w:r w:rsidRPr="00DF15DB">
            <w:rPr>
              <w:rStyle w:val="PlaceholderText"/>
            </w:rPr>
            <w:t xml:space="preserve"> </w:t>
          </w:r>
        </w:p>
      </w:docPartBody>
    </w:docPart>
    <w:docPart>
      <w:docPartPr>
        <w:name w:val="9CE62CF1253241BFA6F18120B3EFBFF0"/>
        <w:category>
          <w:name w:val="General"/>
          <w:gallery w:val="placeholder"/>
        </w:category>
        <w:types>
          <w:type w:val="bbPlcHdr"/>
        </w:types>
        <w:behaviors>
          <w:behavior w:val="content"/>
        </w:behaviors>
        <w:guid w:val="{EC7EC080-4677-4346-9E3D-FD0809A1BFBA}"/>
      </w:docPartPr>
      <w:docPartBody>
        <w:p w:rsidR="00D05A53" w:rsidRDefault="00D05A53">
          <w:r w:rsidRPr="00DF15DB">
            <w:rPr>
              <w:rStyle w:val="PlaceholderText"/>
            </w:rPr>
            <w:t xml:space="preserve"> </w:t>
          </w:r>
        </w:p>
      </w:docPartBody>
    </w:docPart>
    <w:docPart>
      <w:docPartPr>
        <w:name w:val="3565FD430DAB4FCB910FBB5CEFE436C8"/>
        <w:category>
          <w:name w:val="General"/>
          <w:gallery w:val="placeholder"/>
        </w:category>
        <w:types>
          <w:type w:val="bbPlcHdr"/>
        </w:types>
        <w:behaviors>
          <w:behavior w:val="content"/>
        </w:behaviors>
        <w:guid w:val="{F5D27F12-E6EA-40D4-9B23-FC364F78E03A}"/>
      </w:docPartPr>
      <w:docPartBody>
        <w:p w:rsidR="00D05A53" w:rsidRDefault="00D05A53">
          <w:r w:rsidRPr="00DF15DB">
            <w:rPr>
              <w:rStyle w:val="PlaceholderText"/>
            </w:rPr>
            <w:t xml:space="preserve"> </w:t>
          </w:r>
        </w:p>
      </w:docPartBody>
    </w:docPart>
    <w:docPart>
      <w:docPartPr>
        <w:name w:val="77095AF634D44AD1824BAC89B5E44B91"/>
        <w:category>
          <w:name w:val="General"/>
          <w:gallery w:val="placeholder"/>
        </w:category>
        <w:types>
          <w:type w:val="bbPlcHdr"/>
        </w:types>
        <w:behaviors>
          <w:behavior w:val="content"/>
        </w:behaviors>
        <w:guid w:val="{8F3E5590-168E-4EED-B995-D3430F5C17B6}"/>
      </w:docPartPr>
      <w:docPartBody>
        <w:p w:rsidR="00D05A53" w:rsidRDefault="00D05A53">
          <w:r w:rsidRPr="00DF15DB">
            <w:rPr>
              <w:rStyle w:val="PlaceholderText"/>
            </w:rPr>
            <w:t xml:space="preserve"> </w:t>
          </w:r>
        </w:p>
      </w:docPartBody>
    </w:docPart>
    <w:docPart>
      <w:docPartPr>
        <w:name w:val="B9CB6800E65245F8A892C3E6971DA764"/>
        <w:category>
          <w:name w:val="General"/>
          <w:gallery w:val="placeholder"/>
        </w:category>
        <w:types>
          <w:type w:val="bbPlcHdr"/>
        </w:types>
        <w:behaviors>
          <w:behavior w:val="content"/>
        </w:behaviors>
        <w:guid w:val="{47D38057-5DE4-4C53-AB86-4ABF60757FD3}"/>
      </w:docPartPr>
      <w:docPartBody>
        <w:p w:rsidR="00D05A53" w:rsidRDefault="00D05A53">
          <w:r w:rsidRPr="00DF15DB">
            <w:rPr>
              <w:rStyle w:val="PlaceholderText"/>
            </w:rPr>
            <w:t xml:space="preserve"> </w:t>
          </w:r>
        </w:p>
      </w:docPartBody>
    </w:docPart>
    <w:docPart>
      <w:docPartPr>
        <w:name w:val="1765D69F90004D01A6C2A61A5F36CD3B"/>
        <w:category>
          <w:name w:val="General"/>
          <w:gallery w:val="placeholder"/>
        </w:category>
        <w:types>
          <w:type w:val="bbPlcHdr"/>
        </w:types>
        <w:behaviors>
          <w:behavior w:val="content"/>
        </w:behaviors>
        <w:guid w:val="{FFFA87F8-421A-4494-A724-522E5C3F7E2A}"/>
      </w:docPartPr>
      <w:docPartBody>
        <w:p w:rsidR="00D05A53" w:rsidRDefault="00D05A53">
          <w:r w:rsidRPr="00DF15DB">
            <w:rPr>
              <w:rStyle w:val="PlaceholderText"/>
            </w:rPr>
            <w:t xml:space="preserve"> </w:t>
          </w:r>
        </w:p>
      </w:docPartBody>
    </w:docPart>
    <w:docPart>
      <w:docPartPr>
        <w:name w:val="C725343089364135B6AEA7AD686ADF19"/>
        <w:category>
          <w:name w:val="General"/>
          <w:gallery w:val="placeholder"/>
        </w:category>
        <w:types>
          <w:type w:val="bbPlcHdr"/>
        </w:types>
        <w:behaviors>
          <w:behavior w:val="content"/>
        </w:behaviors>
        <w:guid w:val="{A5EB9B93-0A5F-4DA9-9263-A357C7AFD1A6}"/>
      </w:docPartPr>
      <w:docPartBody>
        <w:p w:rsidR="00D05A53" w:rsidRDefault="00D05A53">
          <w:r w:rsidRPr="00DF15DB">
            <w:rPr>
              <w:rStyle w:val="PlaceholderText"/>
            </w:rPr>
            <w:t xml:space="preserve"> </w:t>
          </w:r>
        </w:p>
      </w:docPartBody>
    </w:docPart>
    <w:docPart>
      <w:docPartPr>
        <w:name w:val="F1DCBAD65E604C49A8A1ACBF1CDBB92B"/>
        <w:category>
          <w:name w:val="General"/>
          <w:gallery w:val="placeholder"/>
        </w:category>
        <w:types>
          <w:type w:val="bbPlcHdr"/>
        </w:types>
        <w:behaviors>
          <w:behavior w:val="content"/>
        </w:behaviors>
        <w:guid w:val="{C5645C5A-BB19-4D28-936D-07897FAF146B}"/>
      </w:docPartPr>
      <w:docPartBody>
        <w:p w:rsidR="00D05A53" w:rsidRDefault="00D05A53">
          <w:r w:rsidRPr="00DF15DB">
            <w:rPr>
              <w:rStyle w:val="PlaceholderText"/>
            </w:rPr>
            <w:t xml:space="preserve"> </w:t>
          </w:r>
        </w:p>
      </w:docPartBody>
    </w:docPart>
    <w:docPart>
      <w:docPartPr>
        <w:name w:val="720EE1499ED640C7BB3A46B413D7A3CA"/>
        <w:category>
          <w:name w:val="General"/>
          <w:gallery w:val="placeholder"/>
        </w:category>
        <w:types>
          <w:type w:val="bbPlcHdr"/>
        </w:types>
        <w:behaviors>
          <w:behavior w:val="content"/>
        </w:behaviors>
        <w:guid w:val="{FF00C332-E78B-481F-91B1-45402AD8A0E6}"/>
      </w:docPartPr>
      <w:docPartBody>
        <w:p w:rsidR="00D05A53" w:rsidRDefault="00D05A53">
          <w:r w:rsidRPr="00DF15DB">
            <w:rPr>
              <w:rStyle w:val="PlaceholderText"/>
            </w:rPr>
            <w:t xml:space="preserve"> </w:t>
          </w:r>
        </w:p>
      </w:docPartBody>
    </w:docPart>
    <w:docPart>
      <w:docPartPr>
        <w:name w:val="7116B7178A2B40768BFA4660557221D0"/>
        <w:category>
          <w:name w:val="General"/>
          <w:gallery w:val="placeholder"/>
        </w:category>
        <w:types>
          <w:type w:val="bbPlcHdr"/>
        </w:types>
        <w:behaviors>
          <w:behavior w:val="content"/>
        </w:behaviors>
        <w:guid w:val="{349734C8-02CA-46E6-ADA3-967B62F536E3}"/>
      </w:docPartPr>
      <w:docPartBody>
        <w:p w:rsidR="00D05A53" w:rsidRDefault="00D05A53">
          <w:r w:rsidRPr="00DF15DB">
            <w:rPr>
              <w:rStyle w:val="PlaceholderText"/>
            </w:rPr>
            <w:t xml:space="preserve"> </w:t>
          </w:r>
        </w:p>
      </w:docPartBody>
    </w:docPart>
    <w:docPart>
      <w:docPartPr>
        <w:name w:val="2965DCE6FBC047AB8B86154D8FA2E001"/>
        <w:category>
          <w:name w:val="General"/>
          <w:gallery w:val="placeholder"/>
        </w:category>
        <w:types>
          <w:type w:val="bbPlcHdr"/>
        </w:types>
        <w:behaviors>
          <w:behavior w:val="content"/>
        </w:behaviors>
        <w:guid w:val="{389D9470-2135-473F-9EDB-C35FFE520FE3}"/>
      </w:docPartPr>
      <w:docPartBody>
        <w:p w:rsidR="00D05A53" w:rsidRDefault="00D05A53">
          <w:r w:rsidRPr="00DF15DB">
            <w:rPr>
              <w:rStyle w:val="PlaceholderText"/>
            </w:rPr>
            <w:t xml:space="preserve"> </w:t>
          </w:r>
        </w:p>
      </w:docPartBody>
    </w:docPart>
    <w:docPart>
      <w:docPartPr>
        <w:name w:val="95807C7D9746450FADDEF1D4739F07F0"/>
        <w:category>
          <w:name w:val="General"/>
          <w:gallery w:val="placeholder"/>
        </w:category>
        <w:types>
          <w:type w:val="bbPlcHdr"/>
        </w:types>
        <w:behaviors>
          <w:behavior w:val="content"/>
        </w:behaviors>
        <w:guid w:val="{BE1689C3-803B-4766-99CA-C0B6A3E2FC90}"/>
      </w:docPartPr>
      <w:docPartBody>
        <w:p w:rsidR="00D05A53" w:rsidRDefault="00D05A53">
          <w:r w:rsidRPr="00DF15DB">
            <w:rPr>
              <w:rStyle w:val="PlaceholderText"/>
            </w:rPr>
            <w:t xml:space="preserve"> </w:t>
          </w:r>
        </w:p>
      </w:docPartBody>
    </w:docPart>
    <w:docPart>
      <w:docPartPr>
        <w:name w:val="3E37EEB709894FADBAB49587A2532E35"/>
        <w:category>
          <w:name w:val="General"/>
          <w:gallery w:val="placeholder"/>
        </w:category>
        <w:types>
          <w:type w:val="bbPlcHdr"/>
        </w:types>
        <w:behaviors>
          <w:behavior w:val="content"/>
        </w:behaviors>
        <w:guid w:val="{39B467DB-D30E-4F34-9B8F-B887190DEE68}"/>
      </w:docPartPr>
      <w:docPartBody>
        <w:p w:rsidR="00D05A53" w:rsidRDefault="00D05A53">
          <w:r w:rsidRPr="00DF15DB">
            <w:rPr>
              <w:rStyle w:val="PlaceholderText"/>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yriad Pro">
    <w:altName w:val="Myriad Pro"/>
    <w:panose1 w:val="00000000000000000000"/>
    <w:charset w:val="00"/>
    <w:family w:val="swiss"/>
    <w:notTrueType/>
    <w:pitch w:val="variable"/>
    <w:sig w:usb0="20000287" w:usb1="00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43B"/>
    <w:rsid w:val="00017055"/>
    <w:rsid w:val="000A2C01"/>
    <w:rsid w:val="00101DE7"/>
    <w:rsid w:val="00114D9B"/>
    <w:rsid w:val="00254BCD"/>
    <w:rsid w:val="0054743B"/>
    <w:rsid w:val="006013C9"/>
    <w:rsid w:val="006426AF"/>
    <w:rsid w:val="00770FD6"/>
    <w:rsid w:val="007E72B2"/>
    <w:rsid w:val="00827074"/>
    <w:rsid w:val="00A21B93"/>
    <w:rsid w:val="00A5662C"/>
    <w:rsid w:val="00B5747B"/>
    <w:rsid w:val="00BC2027"/>
    <w:rsid w:val="00BE1B3C"/>
    <w:rsid w:val="00C37814"/>
    <w:rsid w:val="00D05A53"/>
    <w:rsid w:val="00E4245D"/>
    <w:rsid w:val="00E45143"/>
    <w:rsid w:val="00F205D3"/>
    <w:rsid w:val="00FA6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5A53"/>
    <w:rPr>
      <w:color w:val="808080"/>
    </w:rPr>
  </w:style>
  <w:style w:type="paragraph" w:customStyle="1" w:styleId="970EB86BFEC4452EBB7D6942BDEE245D">
    <w:name w:val="970EB86BFEC4452EBB7D6942BDEE245D"/>
  </w:style>
  <w:style w:type="paragraph" w:customStyle="1" w:styleId="88C69CC753CE479BBE41CB10A4880D2C">
    <w:name w:val="88C69CC753CE479BBE41CB10A4880D2C"/>
  </w:style>
  <w:style w:type="paragraph" w:customStyle="1" w:styleId="481D0EE61C444646A74397786B9DAB64">
    <w:name w:val="481D0EE61C444646A74397786B9DAB64"/>
  </w:style>
  <w:style w:type="paragraph" w:customStyle="1" w:styleId="8126C892700849CFBC2034514C565C5F">
    <w:name w:val="8126C892700849CFBC2034514C565C5F"/>
  </w:style>
  <w:style w:type="paragraph" w:customStyle="1" w:styleId="F597F35EBFEE404AB182CD636760207E">
    <w:name w:val="F597F35EBFEE404AB182CD636760207E"/>
  </w:style>
  <w:style w:type="paragraph" w:customStyle="1" w:styleId="3F4C6D4529524049B62FB3F2290BAC02">
    <w:name w:val="3F4C6D4529524049B62FB3F2290BAC02"/>
  </w:style>
  <w:style w:type="paragraph" w:customStyle="1" w:styleId="D0A4B8BD942543378AAC0D154973F8AD">
    <w:name w:val="D0A4B8BD942543378AAC0D154973F8AD"/>
  </w:style>
  <w:style w:type="paragraph" w:customStyle="1" w:styleId="1D953FAAAC66460E8D7C2D620938B9F0">
    <w:name w:val="1D953FAAAC66460E8D7C2D620938B9F0"/>
  </w:style>
  <w:style w:type="paragraph" w:customStyle="1" w:styleId="2BB86D6EC1F14B1A8EA23CE2729EC2B2">
    <w:name w:val="2BB86D6EC1F14B1A8EA23CE2729EC2B2"/>
  </w:style>
  <w:style w:type="paragraph" w:customStyle="1" w:styleId="4C5EF1E84B3545FFA3D3307B11A4AACD">
    <w:name w:val="4C5EF1E84B3545FFA3D3307B11A4AA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rup standard theme test">
  <a:themeElements>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arup standard theme test" id="{98EB6D7F-B9FE-47A6-AB51-66E7B6E5A17A}" vid="{64AB668F-5BDA-4BA2-8D5D-D7C60843F7F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30 November 2018</PublishDate>
  <Abstract/>
  <CompanyAddress/>
  <CompanyPhone/>
  <CompanyFax/>
  <CompanyEmail/>
</CoverPageProperties>
</file>

<file path=customXml/item2.xml><?xml version="1.0" encoding="utf-8"?>
<root>
  <Report>Building Energy Simulation Report</Report>
</root>
</file>

<file path=customXml/item3.xml><?xml version="1.0" encoding="utf-8"?>
<root>
  <JobNo>--</JobNo>
</root>
</file>

<file path=customXml/item4.xml><?xml version="1.0" encoding="utf-8"?>
<root>
  <Project>Lung Tin Tsuen Phase 3</Project>
</root>
</file>

<file path=customXml/item5.xml><?xml version="1.0" encoding="utf-8"?>
<root>
  <Revision>Issue3</Revision>
</root>
</file>

<file path=customXml/item6.xml><?xml version="1.0" encoding="utf-8"?>
<root>
  <Client>New World Development Company Limited</Client>
</root>
</file>

<file path=customXml/item7.xml><?xml version="1.0" encoding="utf-8"?>
<root>
  <DocRef> </DocRef>
</root>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0B4CF5-4192-42F8-8BD2-527A7D79E657}">
  <ds:schemaRefs/>
</ds:datastoreItem>
</file>

<file path=customXml/itemProps3.xml><?xml version="1.0" encoding="utf-8"?>
<ds:datastoreItem xmlns:ds="http://schemas.openxmlformats.org/officeDocument/2006/customXml" ds:itemID="{32277CBD-E912-4208-BEEA-CA2F7615A9EA}">
  <ds:schemaRefs/>
</ds:datastoreItem>
</file>

<file path=customXml/itemProps4.xml><?xml version="1.0" encoding="utf-8"?>
<ds:datastoreItem xmlns:ds="http://schemas.openxmlformats.org/officeDocument/2006/customXml" ds:itemID="{ADA9936B-B1D1-4956-AD93-F5105E8D45B8}">
  <ds:schemaRefs/>
</ds:datastoreItem>
</file>

<file path=customXml/itemProps5.xml><?xml version="1.0" encoding="utf-8"?>
<ds:datastoreItem xmlns:ds="http://schemas.openxmlformats.org/officeDocument/2006/customXml" ds:itemID="{A4CB93DE-38AC-48D5-AF45-220420C71958}">
  <ds:schemaRefs/>
</ds:datastoreItem>
</file>

<file path=customXml/itemProps6.xml><?xml version="1.0" encoding="utf-8"?>
<ds:datastoreItem xmlns:ds="http://schemas.openxmlformats.org/officeDocument/2006/customXml" ds:itemID="{5EE40FF9-4BC3-4ACB-BC4A-342B81BCDBC0}">
  <ds:schemaRefs/>
</ds:datastoreItem>
</file>

<file path=customXml/itemProps7.xml><?xml version="1.0" encoding="utf-8"?>
<ds:datastoreItem xmlns:ds="http://schemas.openxmlformats.org/officeDocument/2006/customXml" ds:itemID="{F6014077-E0A1-4F0C-B82B-320C05E5C328}">
  <ds:schemaRefs/>
</ds:datastoreItem>
</file>

<file path=customXml/itemProps8.xml><?xml version="1.0" encoding="utf-8"?>
<ds:datastoreItem xmlns:ds="http://schemas.openxmlformats.org/officeDocument/2006/customXml" ds:itemID="{F7436C7D-61B1-471C-84DE-DB7399536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1</TotalTime>
  <Pages>40</Pages>
  <Words>6359</Words>
  <Characters>35547</Characters>
  <Application>Microsoft Office Word</Application>
  <DocSecurity>4</DocSecurity>
  <Lines>1870</Lines>
  <Paragraphs>1351</Paragraphs>
  <ScaleCrop>false</ScaleCrop>
  <HeadingPairs>
    <vt:vector size="2" baseType="variant">
      <vt:variant>
        <vt:lpstr>Title</vt:lpstr>
      </vt:variant>
      <vt:variant>
        <vt:i4>1</vt:i4>
      </vt:variant>
    </vt:vector>
  </HeadingPairs>
  <TitlesOfParts>
    <vt:vector size="1" baseType="lpstr">
      <vt:lpstr>Report</vt:lpstr>
    </vt:vector>
  </TitlesOfParts>
  <Company>Arup</Company>
  <LinksUpToDate>false</LinksUpToDate>
  <CharactersWithSpaces>40555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Evelyn Gunawan</dc:creator>
  <cp:lastModifiedBy>Evelyn Gunawan</cp:lastModifiedBy>
  <cp:revision>2</cp:revision>
  <cp:lastPrinted>2018-11-30T02:03:00Z</cp:lastPrinted>
  <dcterms:created xsi:type="dcterms:W3CDTF">2019-10-25T05:35:00Z</dcterms:created>
  <dcterms:modified xsi:type="dcterms:W3CDTF">2019-10-25T05:35:00Z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New World Development Company Limited</vt:lpwstr>
  </property>
  <property fmtid="{D5CDD505-2E9C-101B-9397-08002B2CF9AE}" pid="3" name="Project Title">
    <vt:lpwstr>Lung Tin Tsuen Phase 3</vt:lpwstr>
  </property>
  <property fmtid="{D5CDD505-2E9C-101B-9397-08002B2CF9AE}" pid="4" name="Report Title">
    <vt:lpwstr>Building Energy Simulation Report</vt:lpwstr>
  </property>
  <property fmtid="{D5CDD505-2E9C-101B-9397-08002B2CF9AE}" pid="5" name="Job Number">
    <vt:lpwstr>--</vt:lpwstr>
  </property>
  <property fmtid="{D5CDD505-2E9C-101B-9397-08002B2CF9AE}" pid="6" name="Document Ref (e.g. REP/12345/S001)">
    <vt:lpwstr/>
  </property>
  <property fmtid="{D5CDD505-2E9C-101B-9397-08002B2CF9AE}" pid="7" name="Date">
    <vt:lpwstr>30 November 2018</vt:lpwstr>
  </property>
  <property fmtid="{D5CDD505-2E9C-101B-9397-08002B2CF9AE}" pid="8" name="Status">
    <vt:lpwstr>Issue3</vt:lpwstr>
  </property>
  <property fmtid="{D5CDD505-2E9C-101B-9397-08002B2CF9AE}" pid="9" name="Prepared By">
    <vt:lpwstr/>
  </property>
  <property fmtid="{D5CDD505-2E9C-101B-9397-08002B2CF9AE}" pid="10" name="To Be Checked By">
    <vt:lpwstr/>
  </property>
  <property fmtid="{D5CDD505-2E9C-101B-9397-08002B2CF9AE}" pid="11" name="To Be Approved By">
    <vt:lpwstr/>
  </property>
  <property fmtid="{D5CDD505-2E9C-101B-9397-08002B2CF9AE}" pid="12" name="_DocHome">
    <vt:i4>-1501978220</vt:i4>
  </property>
</Properties>
</file>